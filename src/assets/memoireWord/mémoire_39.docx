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76764D" w14:textId="77777777" w:rsidR="00777431" w:rsidRDefault="00777431">
      <w:pPr>
        <w:sectPr w:rsidR="00777431" w:rsidSect="00705CA1">
          <w:headerReference w:type="even" r:id="rId8"/>
          <w:headerReference w:type="default" r:id="rId9"/>
          <w:footerReference w:type="even" r:id="rId10"/>
          <w:footerReference w:type="default" r:id="rId11"/>
          <w:headerReference w:type="first" r:id="rId12"/>
          <w:footerReference w:type="first" r:id="rId13"/>
          <w:pgSz w:w="12240" w:h="15840" w:code="1"/>
          <w:pgMar w:top="1559" w:right="1559" w:bottom="1559" w:left="1559" w:header="567" w:footer="567" w:gutter="0"/>
          <w:pgNumType w:fmt="lowerRoman"/>
          <w:cols w:space="720"/>
          <w:noEndnote/>
          <w:docGrid w:linePitch="326"/>
        </w:sectPr>
      </w:pPr>
    </w:p>
    <w:p w14:paraId="56A52E2E" w14:textId="77777777" w:rsidR="00A6294C" w:rsidRDefault="00A6294C" w:rsidP="00783196">
      <w:pPr>
        <w:jc w:val="center"/>
      </w:pPr>
      <w:r>
        <w:lastRenderedPageBreak/>
        <w:t>Université de Montréal</w:t>
      </w:r>
    </w:p>
    <w:p w14:paraId="19E97C1F" w14:textId="77777777" w:rsidR="00A6294C" w:rsidRDefault="00A6294C"/>
    <w:p w14:paraId="2D4B69D6" w14:textId="77777777" w:rsidR="00752D6B" w:rsidRDefault="00752D6B"/>
    <w:p w14:paraId="4127EF8A" w14:textId="77777777" w:rsidR="00A6294C" w:rsidRDefault="00A6294C"/>
    <w:p w14:paraId="341D4ED6" w14:textId="77777777" w:rsidR="00A6294C" w:rsidRPr="00C72D61" w:rsidRDefault="00C627B3" w:rsidP="00C72D61">
      <w:pPr>
        <w:jc w:val="center"/>
        <w:rPr>
          <w:b/>
          <w:sz w:val="36"/>
          <w:szCs w:val="36"/>
        </w:rPr>
      </w:pPr>
      <w:r>
        <w:rPr>
          <w:b/>
          <w:sz w:val="36"/>
          <w:szCs w:val="36"/>
        </w:rPr>
        <w:t>Prédiction</w:t>
      </w:r>
      <w:r w:rsidR="000755ED">
        <w:rPr>
          <w:b/>
          <w:sz w:val="36"/>
          <w:szCs w:val="36"/>
        </w:rPr>
        <w:t xml:space="preserve"> et visualisation</w:t>
      </w:r>
      <w:r>
        <w:rPr>
          <w:b/>
          <w:sz w:val="36"/>
          <w:szCs w:val="36"/>
        </w:rPr>
        <w:t xml:space="preserve"> de la réactivité chimique des ARN</w:t>
      </w:r>
    </w:p>
    <w:p w14:paraId="63662914" w14:textId="2B4A06F1" w:rsidR="00A6294C" w:rsidRPr="00C72D61" w:rsidRDefault="00AC5D46" w:rsidP="00C72D61">
      <w:pPr>
        <w:jc w:val="center"/>
        <w:rPr>
          <w:b/>
          <w:sz w:val="32"/>
          <w:szCs w:val="32"/>
        </w:rPr>
      </w:pPr>
      <w:r>
        <w:rPr>
          <w:b/>
          <w:sz w:val="32"/>
          <w:szCs w:val="32"/>
        </w:rPr>
        <w:t xml:space="preserve">Proposition d’un modèle basé </w:t>
      </w:r>
      <w:r w:rsidR="00A609B1">
        <w:rPr>
          <w:b/>
          <w:sz w:val="32"/>
          <w:szCs w:val="32"/>
        </w:rPr>
        <w:t xml:space="preserve">sur la réactivité </w:t>
      </w:r>
      <w:r w:rsidR="00A609B1">
        <w:rPr>
          <w:b/>
          <w:sz w:val="32"/>
          <w:szCs w:val="32"/>
        </w:rPr>
        <w:br/>
        <w:t>des cycles minimaux et des sous-structures composés de ces cycles</w:t>
      </w:r>
      <w:r w:rsidR="00A609B1">
        <w:rPr>
          <w:b/>
          <w:sz w:val="32"/>
          <w:szCs w:val="32"/>
        </w:rPr>
        <w:br/>
        <w:t>avec le 1m7</w:t>
      </w:r>
      <w:r w:rsidR="0062167A">
        <w:rPr>
          <w:b/>
          <w:sz w:val="32"/>
          <w:szCs w:val="32"/>
        </w:rPr>
        <w:t>.</w:t>
      </w:r>
    </w:p>
    <w:p w14:paraId="6142CD17" w14:textId="77777777" w:rsidR="00A6294C" w:rsidRDefault="00A6294C"/>
    <w:p w14:paraId="5AC2C99D" w14:textId="77777777" w:rsidR="00A6294C" w:rsidRDefault="00A6294C"/>
    <w:p w14:paraId="7DBD7934" w14:textId="77777777" w:rsidR="00A6294C" w:rsidRDefault="00752D6B" w:rsidP="00C72D61">
      <w:pPr>
        <w:jc w:val="center"/>
      </w:pPr>
      <w:r>
        <w:t>p</w:t>
      </w:r>
      <w:r w:rsidR="00A6294C">
        <w:t>ar</w:t>
      </w:r>
      <w:r>
        <w:t xml:space="preserve"> </w:t>
      </w:r>
      <w:r w:rsidR="00C627B3">
        <w:t xml:space="preserve">Philippe </w:t>
      </w:r>
      <w:proofErr w:type="spellStart"/>
      <w:r w:rsidR="00C627B3">
        <w:t>Malric</w:t>
      </w:r>
      <w:proofErr w:type="spellEnd"/>
    </w:p>
    <w:p w14:paraId="68DFB2AE" w14:textId="77777777" w:rsidR="00A6294C" w:rsidRDefault="00A6294C"/>
    <w:p w14:paraId="68D6A18A" w14:textId="77777777" w:rsidR="00A6294C" w:rsidRDefault="00A6294C"/>
    <w:p w14:paraId="0D000D4B" w14:textId="77777777" w:rsidR="00A6294C" w:rsidRDefault="00C627B3" w:rsidP="00C72D61">
      <w:pPr>
        <w:jc w:val="center"/>
      </w:pPr>
      <w:r>
        <w:t>Département de biochimie</w:t>
      </w:r>
    </w:p>
    <w:p w14:paraId="560AA7C6" w14:textId="77777777" w:rsidR="00A6294C" w:rsidRDefault="00C627B3" w:rsidP="00C72D61">
      <w:pPr>
        <w:jc w:val="center"/>
      </w:pPr>
      <w:r>
        <w:t>Faculté de Médecine</w:t>
      </w:r>
    </w:p>
    <w:p w14:paraId="71D3333D" w14:textId="77777777" w:rsidR="00A6294C" w:rsidRDefault="00A6294C"/>
    <w:p w14:paraId="4E61A2F8" w14:textId="77777777" w:rsidR="00A6294C" w:rsidRDefault="00A6294C"/>
    <w:p w14:paraId="12B5EF05" w14:textId="77777777" w:rsidR="00A6294C" w:rsidRDefault="00A6294C"/>
    <w:p w14:paraId="689F4E02" w14:textId="77777777" w:rsidR="00A6294C" w:rsidRDefault="0051563C" w:rsidP="00C72D61">
      <w:pPr>
        <w:jc w:val="center"/>
      </w:pPr>
      <w:r>
        <w:t>Mémoire présenté</w:t>
      </w:r>
      <w:r w:rsidR="00A6294C">
        <w:br/>
        <w:t xml:space="preserve">en vue de l’obtention du grade de </w:t>
      </w:r>
      <w:r w:rsidR="00C627B3">
        <w:t>Maître</w:t>
      </w:r>
    </w:p>
    <w:p w14:paraId="42808F99" w14:textId="77777777" w:rsidR="00A6294C" w:rsidRDefault="00A6294C" w:rsidP="00C72D61">
      <w:pPr>
        <w:jc w:val="center"/>
      </w:pPr>
      <w:r>
        <w:t xml:space="preserve">en </w:t>
      </w:r>
      <w:r w:rsidR="00C627B3">
        <w:t>Bio-informatique</w:t>
      </w:r>
    </w:p>
    <w:p w14:paraId="5911B77F" w14:textId="77777777" w:rsidR="00A6294C" w:rsidRDefault="00A6294C"/>
    <w:p w14:paraId="413B85EF" w14:textId="77777777" w:rsidR="00A6294C" w:rsidRDefault="00A6294C"/>
    <w:p w14:paraId="238E07CE" w14:textId="2CBB0679" w:rsidR="00A6294C" w:rsidRDefault="005549AD" w:rsidP="00C72D61">
      <w:pPr>
        <w:jc w:val="center"/>
      </w:pPr>
      <w:r>
        <w:t>Août</w:t>
      </w:r>
      <w:r w:rsidR="00C627B3">
        <w:t xml:space="preserve"> 201</w:t>
      </w:r>
      <w:r>
        <w:t>8</w:t>
      </w:r>
    </w:p>
    <w:p w14:paraId="7180A9A3" w14:textId="77777777" w:rsidR="00A6294C" w:rsidRDefault="00A6294C"/>
    <w:p w14:paraId="6FF8B6C4" w14:textId="77777777" w:rsidR="00A6294C" w:rsidRDefault="00A6294C"/>
    <w:p w14:paraId="3388746A" w14:textId="46BC89A6" w:rsidR="00A6294C" w:rsidRDefault="00A6294C" w:rsidP="00C72D61">
      <w:pPr>
        <w:jc w:val="center"/>
      </w:pPr>
      <w:r>
        <w:t xml:space="preserve">© </w:t>
      </w:r>
      <w:r w:rsidR="00C627B3">
        <w:t xml:space="preserve">Philippe </w:t>
      </w:r>
      <w:proofErr w:type="spellStart"/>
      <w:r w:rsidR="00C627B3">
        <w:t>Malric</w:t>
      </w:r>
      <w:proofErr w:type="spellEnd"/>
      <w:r>
        <w:t xml:space="preserve">, </w:t>
      </w:r>
      <w:r w:rsidR="00C627B3">
        <w:t>201</w:t>
      </w:r>
      <w:r w:rsidR="00731BF2">
        <w:t>8</w:t>
      </w:r>
    </w:p>
    <w:p w14:paraId="14E6E00D" w14:textId="77777777" w:rsidR="00A6294C" w:rsidRDefault="00A6294C">
      <w:bookmarkStart w:id="0" w:name="_Toc437059909"/>
      <w:bookmarkStart w:id="1" w:name="_Toc437059940"/>
      <w:bookmarkStart w:id="2" w:name="_Toc437059960"/>
      <w:bookmarkStart w:id="3" w:name="_Toc437060010"/>
    </w:p>
    <w:p w14:paraId="782E0885" w14:textId="77777777" w:rsidR="00C91BE6" w:rsidRDefault="00C91BE6">
      <w:pPr>
        <w:sectPr w:rsidR="00C91BE6" w:rsidSect="00C01DF0">
          <w:headerReference w:type="default" r:id="rId14"/>
          <w:headerReference w:type="first" r:id="rId15"/>
          <w:footerReference w:type="first" r:id="rId16"/>
          <w:pgSz w:w="12240" w:h="15840" w:code="1"/>
          <w:pgMar w:top="1559" w:right="1559" w:bottom="1559" w:left="1559" w:header="567" w:footer="567" w:gutter="0"/>
          <w:pgNumType w:fmt="lowerRoman"/>
          <w:cols w:space="720"/>
          <w:noEndnote/>
          <w:docGrid w:linePitch="326"/>
        </w:sectPr>
      </w:pPr>
    </w:p>
    <w:p w14:paraId="1909C031" w14:textId="77777777" w:rsidR="00A6294C" w:rsidRDefault="00A6294C" w:rsidP="00D406B5">
      <w:pPr>
        <w:pStyle w:val="Heading1"/>
      </w:pPr>
      <w:bookmarkStart w:id="4" w:name="_Toc502671816"/>
      <w:bookmarkStart w:id="5" w:name="_Toc521353120"/>
      <w:r>
        <w:lastRenderedPageBreak/>
        <w:t>Résumé</w:t>
      </w:r>
      <w:bookmarkEnd w:id="0"/>
      <w:bookmarkEnd w:id="1"/>
      <w:bookmarkEnd w:id="2"/>
      <w:bookmarkEnd w:id="3"/>
      <w:bookmarkEnd w:id="4"/>
      <w:bookmarkEnd w:id="5"/>
    </w:p>
    <w:p w14:paraId="261EE49B" w14:textId="77777777" w:rsidR="001278C8" w:rsidRDefault="001278C8" w:rsidP="00F635E9">
      <w:pPr>
        <w:pStyle w:val="Paragraphe"/>
      </w:pPr>
      <w:bookmarkStart w:id="6" w:name="_Toc437059910"/>
      <w:bookmarkStart w:id="7" w:name="_Toc437059941"/>
      <w:bookmarkStart w:id="8" w:name="_Toc437059961"/>
      <w:bookmarkStart w:id="9" w:name="_Toc437060011"/>
      <w:r>
        <w:t>Mesurer la réactivité chimique d’un nucléotide d’une séquence d’ARN permet d’inférer sa conformation locale. L’interprétation la plus simple de la conformation locale d’un nucléotide est de le qualifier par le terme pairé ou non pairé. Bien qu’ils soient reliés</w:t>
      </w:r>
      <w:r w:rsidR="00DA2080">
        <w:t xml:space="preserve"> à la réactivité chimique des nucléotides</w:t>
      </w:r>
      <w:r>
        <w:t>, ces deux états n</w:t>
      </w:r>
      <w:r w:rsidR="00DA2080">
        <w:t>e l</w:t>
      </w:r>
      <w:r>
        <w:t>’expliquent pas entièrement</w:t>
      </w:r>
      <w:r w:rsidR="00DA2080">
        <w:t>.</w:t>
      </w:r>
    </w:p>
    <w:p w14:paraId="0A34C8C2" w14:textId="0445B005" w:rsidR="001278C8" w:rsidRDefault="001278C8" w:rsidP="00F635E9">
      <w:pPr>
        <w:pStyle w:val="Paragraphesuite"/>
      </w:pPr>
      <w:r>
        <w:t xml:space="preserve">Actuellement, la </w:t>
      </w:r>
      <w:r w:rsidR="00F656A4">
        <w:t xml:space="preserve">« </w:t>
      </w:r>
      <w:r w:rsidRPr="00F656A4">
        <w:rPr>
          <w:i/>
        </w:rPr>
        <w:t xml:space="preserve">RNA mapping </w:t>
      </w:r>
      <w:proofErr w:type="spellStart"/>
      <w:r w:rsidRPr="00F656A4">
        <w:rPr>
          <w:i/>
        </w:rPr>
        <w:t>database</w:t>
      </w:r>
      <w:proofErr w:type="spellEnd"/>
      <w:r w:rsidR="00F656A4">
        <w:rPr>
          <w:i/>
        </w:rPr>
        <w:t xml:space="preserve"> »</w:t>
      </w:r>
      <w:r>
        <w:t xml:space="preserve"> (RMDB) contient </w:t>
      </w:r>
      <w:r w:rsidR="00750E05" w:rsidRPr="00750E05">
        <w:t>136</w:t>
      </w:r>
      <w:r w:rsidR="00750E05">
        <w:t xml:space="preserve"> </w:t>
      </w:r>
      <w:r w:rsidR="00750E05" w:rsidRPr="00750E05">
        <w:t xml:space="preserve">892 </w:t>
      </w:r>
      <w:r>
        <w:t xml:space="preserve">séquences sondées dans différentes conditions, ce qui donne un bon jeu de données pour étudier la structure des ARN en utilisant des algorithmes d’apprentissages machines. Dans mon projet de recherche, j’ai tenté de prédire et de comprendre la réactivité ou la non-réactivité des nucléotides à partir de plusieurs ensembles de données obtenues de la RMDB. Pour cela, j’ai utilisé deux algorithmes de repliement des ARN en structures secondaires : </w:t>
      </w:r>
      <w:proofErr w:type="spellStart"/>
      <w:r>
        <w:t>MCFlashFold</w:t>
      </w:r>
      <w:proofErr w:type="spellEnd"/>
      <w:r>
        <w:t xml:space="preserve"> du laboratoire de Dr François Major et RNAsubopt de la collection Vienna package. L’originalité de mon projet de recherche est qu’il se base sur une abstraction des composants de la structure secondaire</w:t>
      </w:r>
      <w:r w:rsidR="00D24421">
        <w:t>, les cycle</w:t>
      </w:r>
      <w:r w:rsidR="00B2343B">
        <w:t>s</w:t>
      </w:r>
      <w:r w:rsidR="00D24421">
        <w:t xml:space="preserve"> et les sous-structures, </w:t>
      </w:r>
      <w:r>
        <w:t xml:space="preserve">pour caractériser les nucléotides. </w:t>
      </w:r>
    </w:p>
    <w:p w14:paraId="260661AA" w14:textId="006C3ABF" w:rsidR="00C77BF4" w:rsidRPr="00502CE2" w:rsidRDefault="001278C8" w:rsidP="00C77BF4">
      <w:pPr>
        <w:pStyle w:val="Paragraphesuite"/>
      </w:pPr>
      <w:r>
        <w:t>Dans ce mémoire, je fais la démonstration que la majorité des valeurs de réactivités discrètes (hautes/basses) des nucléotides peuvent être prédites</w:t>
      </w:r>
      <w:r w:rsidR="00CC6EE4">
        <w:t xml:space="preserve">, bien que </w:t>
      </w:r>
      <w:r w:rsidR="00997516">
        <w:t>certaine</w:t>
      </w:r>
      <w:r w:rsidR="001129EA">
        <w:t>s</w:t>
      </w:r>
      <w:r w:rsidR="00997516">
        <w:t xml:space="preserve"> valeurs </w:t>
      </w:r>
      <w:r w:rsidR="00CC6EE4">
        <w:t>soient</w:t>
      </w:r>
      <w:r w:rsidR="00997516">
        <w:t xml:space="preserve"> surprenantes.</w:t>
      </w:r>
      <w:bookmarkStart w:id="10" w:name="_Hlk503537148"/>
      <w:r w:rsidR="00420140">
        <w:t xml:space="preserve"> En effet, il y a plus de nucléotides peu réactifs non pairé que de nucléotide réactif non pairé</w:t>
      </w:r>
      <w:r w:rsidR="008A2EDF">
        <w:t>.</w:t>
      </w:r>
      <w:r w:rsidR="00F51E44">
        <w:t xml:space="preserve"> Il est donc légitime de se poser la question suivante : </w:t>
      </w:r>
      <w:bookmarkStart w:id="11" w:name="_Hlk521365666"/>
      <w:r w:rsidR="002D07DD">
        <w:t>Peut-on améliorer ces résultats</w:t>
      </w:r>
      <w:r w:rsidR="00F51E44">
        <w:t>?</w:t>
      </w:r>
      <w:bookmarkEnd w:id="10"/>
      <w:r w:rsidR="002D07DD">
        <w:t xml:space="preserve"> La réponse est oui et le modèle que j’ai utilisé pour le démontrer utilise des cycles minimaux au lieu des paires de bases.</w:t>
      </w:r>
      <w:r w:rsidR="00C77BF4">
        <w:t xml:space="preserve"> </w:t>
      </w:r>
      <w:bookmarkEnd w:id="11"/>
      <w:r w:rsidR="000F711C">
        <w:t xml:space="preserve">Je vous invite à le constater par vous-même </w:t>
      </w:r>
      <w:r w:rsidR="00C77BF4">
        <w:t xml:space="preserve">en </w:t>
      </w:r>
      <w:r w:rsidR="00846019">
        <w:t xml:space="preserve">suivant un des liens de la page web </w:t>
      </w:r>
      <w:r w:rsidR="000F711C">
        <w:t>suivante</w:t>
      </w:r>
      <w:r w:rsidR="00846019">
        <w:t xml:space="preserve"> : </w:t>
      </w:r>
      <w:bookmarkStart w:id="12" w:name="_Hlk503536680"/>
      <w:r w:rsidR="00502CE2">
        <w:rPr>
          <w:i/>
        </w:rPr>
        <w:fldChar w:fldCharType="begin"/>
      </w:r>
      <w:r w:rsidR="00502CE2">
        <w:rPr>
          <w:i/>
        </w:rPr>
        <w:instrText xml:space="preserve"> HYPERLINK "</w:instrText>
      </w:r>
      <w:r w:rsidR="00502CE2" w:rsidRPr="00846019">
        <w:rPr>
          <w:i/>
        </w:rPr>
        <w:instrText>http://majsrv1.iric.ca:3000/RDV</w:instrText>
      </w:r>
      <w:r w:rsidR="00502CE2">
        <w:rPr>
          <w:i/>
        </w:rPr>
        <w:instrText xml:space="preserve">" </w:instrText>
      </w:r>
      <w:r w:rsidR="00502CE2">
        <w:rPr>
          <w:i/>
        </w:rPr>
        <w:fldChar w:fldCharType="separate"/>
      </w:r>
      <w:r w:rsidR="00502CE2" w:rsidRPr="008B4AC2">
        <w:rPr>
          <w:rStyle w:val="Hyperlink"/>
          <w:i/>
        </w:rPr>
        <w:t>http://majsrv1.iric.ca:3000/RDV</w:t>
      </w:r>
      <w:bookmarkEnd w:id="12"/>
      <w:r w:rsidR="00502CE2">
        <w:rPr>
          <w:i/>
        </w:rPr>
        <w:fldChar w:fldCharType="end"/>
      </w:r>
      <w:r w:rsidR="00502CE2">
        <w:rPr>
          <w:i/>
        </w:rPr>
        <w:t xml:space="preserve"> </w:t>
      </w:r>
      <w:r w:rsidR="000F711C">
        <w:t>.</w:t>
      </w:r>
    </w:p>
    <w:p w14:paraId="5DDD9085" w14:textId="77777777" w:rsidR="00410C59" w:rsidRPr="00C20E00" w:rsidRDefault="00A6294C" w:rsidP="00F635E9">
      <w:pPr>
        <w:jc w:val="left"/>
      </w:pPr>
      <w:r>
        <w:rPr>
          <w:b/>
          <w:bCs/>
        </w:rPr>
        <w:t>Mots-clés</w:t>
      </w:r>
      <w:r>
        <w:t xml:space="preserve"> : </w:t>
      </w:r>
      <w:r w:rsidR="001C2231">
        <w:t>ARN,</w:t>
      </w:r>
      <w:r w:rsidR="00071EAA">
        <w:t xml:space="preserve"> </w:t>
      </w:r>
      <w:r w:rsidR="00D24421">
        <w:t>cycle</w:t>
      </w:r>
      <w:r w:rsidR="00071EAA">
        <w:t>,</w:t>
      </w:r>
      <w:r w:rsidR="001C2231">
        <w:t xml:space="preserve"> </w:t>
      </w:r>
      <w:r w:rsidR="00071EAA">
        <w:t xml:space="preserve">structure secondaire, SHAPE, </w:t>
      </w:r>
      <w:proofErr w:type="spellStart"/>
      <w:r w:rsidR="00B96563">
        <w:t>E</w:t>
      </w:r>
      <w:r w:rsidR="001C2231">
        <w:t>terna</w:t>
      </w:r>
      <w:proofErr w:type="spellEnd"/>
      <w:r w:rsidR="001C2231">
        <w:t>,</w:t>
      </w:r>
      <w:r w:rsidR="00071EAA">
        <w:t xml:space="preserve"> RMDB</w:t>
      </w:r>
    </w:p>
    <w:p w14:paraId="17FE2F63" w14:textId="77777777" w:rsidR="00A6294C" w:rsidRPr="005A36F9" w:rsidRDefault="00A6294C" w:rsidP="00D406B5">
      <w:pPr>
        <w:pStyle w:val="Heading1"/>
        <w:rPr>
          <w:lang w:val="en-CA"/>
        </w:rPr>
      </w:pPr>
      <w:r w:rsidRPr="00D80AFE">
        <w:rPr>
          <w:lang w:val="en-CA"/>
        </w:rPr>
        <w:br w:type="page"/>
      </w:r>
      <w:bookmarkStart w:id="13" w:name="_Toc502671817"/>
      <w:bookmarkStart w:id="14" w:name="_Toc521353121"/>
      <w:r w:rsidRPr="005A36F9">
        <w:rPr>
          <w:lang w:val="en-CA"/>
        </w:rPr>
        <w:lastRenderedPageBreak/>
        <w:t>Abstract</w:t>
      </w:r>
      <w:bookmarkEnd w:id="13"/>
      <w:bookmarkEnd w:id="14"/>
    </w:p>
    <w:p w14:paraId="0D6CA01E" w14:textId="77777777" w:rsidR="00DA79F9" w:rsidRPr="001C2231" w:rsidRDefault="001C2231" w:rsidP="004B2A92">
      <w:pPr>
        <w:pStyle w:val="Paragraphe"/>
        <w:rPr>
          <w:lang w:val="en-CA"/>
        </w:rPr>
      </w:pPr>
      <w:r w:rsidRPr="001C2231">
        <w:rPr>
          <w:lang w:val="en-CA"/>
        </w:rPr>
        <w:t>Measuring the chemical reactivity of a nucleotide within a sequence can infer the local conformation of a nucleotide</w:t>
      </w:r>
      <w:r w:rsidR="00241D40">
        <w:rPr>
          <w:lang w:val="en-CA"/>
        </w:rPr>
        <w:t xml:space="preserve"> most of the time</w:t>
      </w:r>
      <w:r w:rsidRPr="001C2231">
        <w:rPr>
          <w:lang w:val="en-CA"/>
        </w:rPr>
        <w:t xml:space="preserve">. The simplest interpretation of the local conformation of a nucleotide is by the term paired or non-paired. </w:t>
      </w:r>
      <w:r>
        <w:rPr>
          <w:lang w:val="en-CA"/>
        </w:rPr>
        <w:t>However, t</w:t>
      </w:r>
      <w:r w:rsidRPr="001C2231">
        <w:rPr>
          <w:lang w:val="en-CA"/>
        </w:rPr>
        <w:t xml:space="preserve">hese two states do not fully explain the reactivity of nucleotides in chemical </w:t>
      </w:r>
      <w:r>
        <w:rPr>
          <w:lang w:val="en-CA"/>
        </w:rPr>
        <w:t xml:space="preserve">probing </w:t>
      </w:r>
      <w:r w:rsidRPr="001C2231">
        <w:rPr>
          <w:lang w:val="en-CA"/>
        </w:rPr>
        <w:t>experiments.</w:t>
      </w:r>
    </w:p>
    <w:p w14:paraId="1B474663" w14:textId="77777777" w:rsidR="00602F2E" w:rsidRDefault="001C2231" w:rsidP="00602F2E">
      <w:pPr>
        <w:pStyle w:val="Paragraphesuite"/>
        <w:rPr>
          <w:lang w:val="en-CA"/>
        </w:rPr>
      </w:pPr>
      <w:r w:rsidRPr="001C2231">
        <w:rPr>
          <w:lang w:val="en-CA"/>
        </w:rPr>
        <w:t xml:space="preserve">Currently, the RNA mapping database (RMDB) contains </w:t>
      </w:r>
      <w:r w:rsidR="00D24421" w:rsidRPr="00D24421">
        <w:rPr>
          <w:lang w:val="en-CA"/>
        </w:rPr>
        <w:t xml:space="preserve">136,892 </w:t>
      </w:r>
      <w:r w:rsidRPr="001C2231">
        <w:rPr>
          <w:lang w:val="en-CA"/>
        </w:rPr>
        <w:t xml:space="preserve">sequences probed under different conditions, which gives us a relatively good data set to learn using machine learning algorithms. In my research project, I attempted to predict and understand the reactivity or non-reactivity of nucleotides </w:t>
      </w:r>
      <w:r w:rsidR="004C3FBD">
        <w:rPr>
          <w:lang w:val="en-CA"/>
        </w:rPr>
        <w:t>of</w:t>
      </w:r>
      <w:r w:rsidRPr="001C2231">
        <w:rPr>
          <w:lang w:val="en-CA"/>
        </w:rPr>
        <w:t xml:space="preserve"> </w:t>
      </w:r>
      <w:r w:rsidR="004C3FBD">
        <w:rPr>
          <w:lang w:val="en-CA"/>
        </w:rPr>
        <w:t xml:space="preserve">thousand of RNA obtained from </w:t>
      </w:r>
      <w:r w:rsidRPr="001C2231">
        <w:rPr>
          <w:lang w:val="en-CA"/>
        </w:rPr>
        <w:t xml:space="preserve">RMDB. For this, I used two secondary structure RNA folding algorithms: </w:t>
      </w:r>
      <w:proofErr w:type="spellStart"/>
      <w:r w:rsidRPr="001C2231">
        <w:rPr>
          <w:lang w:val="en-CA"/>
        </w:rPr>
        <w:t>M</w:t>
      </w:r>
      <w:r w:rsidR="00DA79F9">
        <w:rPr>
          <w:lang w:val="en-CA"/>
        </w:rPr>
        <w:t>CF</w:t>
      </w:r>
      <w:r w:rsidRPr="001C2231">
        <w:rPr>
          <w:lang w:val="en-CA"/>
        </w:rPr>
        <w:t>lashFold</w:t>
      </w:r>
      <w:proofErr w:type="spellEnd"/>
      <w:r w:rsidRPr="001C2231">
        <w:rPr>
          <w:lang w:val="en-CA"/>
        </w:rPr>
        <w:t xml:space="preserve"> from Dr. François Major's laboratory and RNAsubopt from the Vienna package collection. The originality of my project is that it is based on </w:t>
      </w:r>
      <w:r w:rsidR="00D24421">
        <w:rPr>
          <w:lang w:val="en-CA"/>
        </w:rPr>
        <w:t>two</w:t>
      </w:r>
      <w:r w:rsidRPr="001C2231">
        <w:rPr>
          <w:lang w:val="en-CA"/>
        </w:rPr>
        <w:t xml:space="preserve"> abstraction</w:t>
      </w:r>
      <w:r w:rsidR="00D24421">
        <w:rPr>
          <w:lang w:val="en-CA"/>
        </w:rPr>
        <w:t>s</w:t>
      </w:r>
      <w:r w:rsidRPr="001C2231">
        <w:rPr>
          <w:lang w:val="en-CA"/>
        </w:rPr>
        <w:t xml:space="preserve"> of the secondary structure called </w:t>
      </w:r>
      <w:r w:rsidR="00D24421">
        <w:rPr>
          <w:lang w:val="en-CA"/>
        </w:rPr>
        <w:t>cycle and substructure</w:t>
      </w:r>
      <w:r w:rsidR="003E333F">
        <w:rPr>
          <w:lang w:val="en-CA"/>
        </w:rPr>
        <w:t>.</w:t>
      </w:r>
      <w:r w:rsidRPr="001C2231">
        <w:rPr>
          <w:lang w:val="en-CA"/>
        </w:rPr>
        <w:t xml:space="preserve"> </w:t>
      </w:r>
    </w:p>
    <w:p w14:paraId="1864133E" w14:textId="4B884BD4" w:rsidR="00846019" w:rsidRDefault="0021077A" w:rsidP="004B2A92">
      <w:pPr>
        <w:pStyle w:val="Paragraphesuite"/>
        <w:rPr>
          <w:lang w:val="en-CA"/>
        </w:rPr>
      </w:pPr>
      <w:r w:rsidRPr="0021077A">
        <w:rPr>
          <w:lang w:val="en-CA"/>
        </w:rPr>
        <w:t>In this thesis, I demonstrate that the majority of the discretized (high / low) reactivities values of nucleotides can be predicted</w:t>
      </w:r>
      <w:r w:rsidR="003E333F">
        <w:rPr>
          <w:lang w:val="en-CA"/>
        </w:rPr>
        <w:t>, but not all</w:t>
      </w:r>
      <w:r w:rsidRPr="0021077A">
        <w:rPr>
          <w:lang w:val="en-CA"/>
        </w:rPr>
        <w:t xml:space="preserve">. </w:t>
      </w:r>
      <w:r w:rsidR="00846019">
        <w:rPr>
          <w:lang w:val="en-CA"/>
        </w:rPr>
        <w:t xml:space="preserve">You will see that </w:t>
      </w:r>
      <w:r w:rsidR="00846019" w:rsidRPr="00846019">
        <w:rPr>
          <w:lang w:val="en-CA"/>
        </w:rPr>
        <w:t xml:space="preserve">there are more </w:t>
      </w:r>
      <w:r w:rsidR="00502CE2">
        <w:rPr>
          <w:lang w:val="en-CA"/>
        </w:rPr>
        <w:t xml:space="preserve">predicted </w:t>
      </w:r>
      <w:r w:rsidR="00846019" w:rsidRPr="00846019">
        <w:rPr>
          <w:lang w:val="en-CA"/>
        </w:rPr>
        <w:t xml:space="preserve">paired than </w:t>
      </w:r>
      <w:r w:rsidR="00502CE2">
        <w:rPr>
          <w:lang w:val="en-CA"/>
        </w:rPr>
        <w:t xml:space="preserve">predicted </w:t>
      </w:r>
      <w:r w:rsidR="00846019" w:rsidRPr="00846019">
        <w:rPr>
          <w:lang w:val="en-CA"/>
        </w:rPr>
        <w:t xml:space="preserve">non-paired </w:t>
      </w:r>
      <w:r w:rsidR="00731BF2">
        <w:rPr>
          <w:lang w:val="en-CA"/>
        </w:rPr>
        <w:t>nucleotides that are</w:t>
      </w:r>
      <w:r w:rsidR="00502CE2">
        <w:rPr>
          <w:lang w:val="en-CA"/>
        </w:rPr>
        <w:t xml:space="preserve"> </w:t>
      </w:r>
      <w:r w:rsidR="00731BF2">
        <w:rPr>
          <w:lang w:val="en-CA"/>
        </w:rPr>
        <w:t>reactive to 1m7</w:t>
      </w:r>
      <w:r w:rsidR="00846019" w:rsidRPr="00846019">
        <w:rPr>
          <w:lang w:val="en-CA"/>
        </w:rPr>
        <w:t xml:space="preserve">. It is therefore legitimate to ask the following question: </w:t>
      </w:r>
      <w:r w:rsidR="002D07DD">
        <w:rPr>
          <w:lang w:val="en-CA"/>
        </w:rPr>
        <w:t>can we improve these results</w:t>
      </w:r>
      <w:r w:rsidR="00846019" w:rsidRPr="00846019">
        <w:rPr>
          <w:lang w:val="en-CA"/>
        </w:rPr>
        <w:t xml:space="preserve">? </w:t>
      </w:r>
      <w:r w:rsidR="002D07DD">
        <w:rPr>
          <w:lang w:val="en-CA"/>
        </w:rPr>
        <w:t xml:space="preserve">Yes, we </w:t>
      </w:r>
      <w:proofErr w:type="gramStart"/>
      <w:r w:rsidR="002D07DD">
        <w:rPr>
          <w:lang w:val="en-CA"/>
        </w:rPr>
        <w:t>can</w:t>
      </w:r>
      <w:proofErr w:type="gramEnd"/>
      <w:r w:rsidR="002D07DD">
        <w:rPr>
          <w:lang w:val="en-CA"/>
        </w:rPr>
        <w:t xml:space="preserve"> and I use minimum cycle instead of base pair to prove it.</w:t>
      </w:r>
      <w:bookmarkStart w:id="15" w:name="_GoBack"/>
      <w:bookmarkEnd w:id="15"/>
    </w:p>
    <w:p w14:paraId="5242EBBE" w14:textId="7B49E626" w:rsidR="00DA79F9" w:rsidRPr="00502CE2" w:rsidRDefault="000F711C" w:rsidP="004B2A92">
      <w:pPr>
        <w:pStyle w:val="Paragraphesuite"/>
        <w:rPr>
          <w:lang w:val="en-CA"/>
        </w:rPr>
      </w:pPr>
      <w:r>
        <w:rPr>
          <w:lang w:val="en-CA"/>
        </w:rPr>
        <w:t>You can see it with t</w:t>
      </w:r>
      <w:r w:rsidR="00DA79F9" w:rsidRPr="001C2231">
        <w:rPr>
          <w:lang w:val="en-CA"/>
        </w:rPr>
        <w:t>he proposed interface</w:t>
      </w:r>
      <w:r>
        <w:rPr>
          <w:lang w:val="en-CA"/>
        </w:rPr>
        <w:t>, named RDV, that</w:t>
      </w:r>
      <w:r w:rsidR="00DA79F9" w:rsidRPr="001C2231">
        <w:rPr>
          <w:lang w:val="en-CA"/>
        </w:rPr>
        <w:t xml:space="preserve"> gives us the opportunity to</w:t>
      </w:r>
      <w:r w:rsidR="00DA79F9">
        <w:rPr>
          <w:lang w:val="en-CA"/>
        </w:rPr>
        <w:t xml:space="preserve"> quickly and easily</w:t>
      </w:r>
      <w:r w:rsidR="00DA79F9" w:rsidRPr="001C2231">
        <w:rPr>
          <w:lang w:val="en-CA"/>
        </w:rPr>
        <w:t xml:space="preserve"> compare </w:t>
      </w:r>
      <w:r w:rsidR="003E333F">
        <w:rPr>
          <w:lang w:val="en-CA"/>
        </w:rPr>
        <w:t>homolog nucleotides</w:t>
      </w:r>
      <w:r w:rsidR="00DA79F9" w:rsidRPr="001C2231">
        <w:rPr>
          <w:lang w:val="en-CA"/>
        </w:rPr>
        <w:t xml:space="preserve"> </w:t>
      </w:r>
      <w:r w:rsidR="00DA79F9">
        <w:rPr>
          <w:lang w:val="en-CA"/>
        </w:rPr>
        <w:t>between RNA</w:t>
      </w:r>
      <w:r w:rsidR="00DA79F9" w:rsidRPr="001C2231">
        <w:rPr>
          <w:lang w:val="en-CA"/>
        </w:rPr>
        <w:t>.</w:t>
      </w:r>
      <w:r w:rsidR="00502CE2">
        <w:rPr>
          <w:lang w:val="en-CA"/>
        </w:rPr>
        <w:t xml:space="preserve"> To use it, </w:t>
      </w:r>
      <w:r w:rsidR="00731BF2">
        <w:rPr>
          <w:lang w:val="en-CA"/>
        </w:rPr>
        <w:t xml:space="preserve">go to </w:t>
      </w:r>
      <w:r w:rsidR="00502CE2">
        <w:rPr>
          <w:lang w:val="en-CA"/>
        </w:rPr>
        <w:t xml:space="preserve">this web </w:t>
      </w:r>
      <w:r>
        <w:rPr>
          <w:lang w:val="en-CA"/>
        </w:rPr>
        <w:t>page:</w:t>
      </w:r>
      <w:r w:rsidR="00846019">
        <w:rPr>
          <w:lang w:val="en-CA"/>
        </w:rPr>
        <w:t xml:space="preserve"> </w:t>
      </w:r>
      <w:hyperlink r:id="rId17" w:history="1">
        <w:r w:rsidR="00502CE2" w:rsidRPr="008B4AC2">
          <w:rPr>
            <w:rStyle w:val="Hyperlink"/>
            <w:i/>
            <w:lang w:val="en-CA"/>
          </w:rPr>
          <w:t>http://majsrv1.iric.ca:3000/RDV</w:t>
        </w:r>
      </w:hyperlink>
      <w:r w:rsidR="00502CE2">
        <w:rPr>
          <w:i/>
          <w:lang w:val="en-CA"/>
        </w:rPr>
        <w:t xml:space="preserve"> </w:t>
      </w:r>
      <w:r w:rsidR="00502CE2">
        <w:rPr>
          <w:lang w:val="en-CA"/>
        </w:rPr>
        <w:t>.</w:t>
      </w:r>
    </w:p>
    <w:p w14:paraId="6C5AB708" w14:textId="77777777" w:rsidR="00DA79F9" w:rsidRPr="00DA79F9" w:rsidRDefault="00DA79F9" w:rsidP="00DA79F9">
      <w:pPr>
        <w:pStyle w:val="Paragraphe"/>
        <w:rPr>
          <w:lang w:val="en-CA"/>
        </w:rPr>
      </w:pPr>
    </w:p>
    <w:p w14:paraId="6F2C9408" w14:textId="77777777" w:rsidR="00A6294C" w:rsidRPr="00D80AFE" w:rsidRDefault="00D24421" w:rsidP="003516BF">
      <w:pPr>
        <w:jc w:val="left"/>
      </w:pPr>
      <w:r w:rsidRPr="00D80AFE">
        <w:rPr>
          <w:b/>
          <w:bCs/>
        </w:rPr>
        <w:t>Keywords</w:t>
      </w:r>
      <w:r w:rsidRPr="00D80AFE">
        <w:t>:</w:t>
      </w:r>
      <w:r w:rsidR="00A6294C" w:rsidRPr="00D80AFE">
        <w:t xml:space="preserve"> </w:t>
      </w:r>
      <w:r w:rsidR="00071EAA" w:rsidRPr="00D80AFE">
        <w:t xml:space="preserve">RNA, </w:t>
      </w:r>
      <w:r w:rsidRPr="00D80AFE">
        <w:t>cycle</w:t>
      </w:r>
      <w:r w:rsidR="00071EAA" w:rsidRPr="00D80AFE">
        <w:t xml:space="preserve">, </w:t>
      </w:r>
      <w:proofErr w:type="spellStart"/>
      <w:r w:rsidR="00071EAA" w:rsidRPr="00D80AFE">
        <w:t>secondary</w:t>
      </w:r>
      <w:proofErr w:type="spellEnd"/>
      <w:r w:rsidR="00071EAA" w:rsidRPr="00D80AFE">
        <w:t xml:space="preserve"> structure, SHAPE, </w:t>
      </w:r>
      <w:proofErr w:type="spellStart"/>
      <w:r w:rsidR="00DA79F9" w:rsidRPr="00D80AFE">
        <w:t>E</w:t>
      </w:r>
      <w:r w:rsidR="00071EAA" w:rsidRPr="00D80AFE">
        <w:t>terna</w:t>
      </w:r>
      <w:proofErr w:type="spellEnd"/>
      <w:r w:rsidR="00071EAA" w:rsidRPr="00D80AFE">
        <w:t>, RMDB</w:t>
      </w:r>
    </w:p>
    <w:p w14:paraId="1C37E6ED" w14:textId="77777777" w:rsidR="00A6294C" w:rsidRDefault="00A6294C" w:rsidP="00FE4C6B">
      <w:pPr>
        <w:pStyle w:val="Heading1"/>
      </w:pPr>
      <w:r w:rsidRPr="002F18BD">
        <w:br w:type="page"/>
      </w:r>
      <w:bookmarkStart w:id="16" w:name="_Toc502671818"/>
      <w:bookmarkStart w:id="17" w:name="_Toc521353122"/>
      <w:r>
        <w:lastRenderedPageBreak/>
        <w:t>Table des matières</w:t>
      </w:r>
      <w:bookmarkEnd w:id="16"/>
      <w:bookmarkEnd w:id="17"/>
    </w:p>
    <w:p w14:paraId="767A8605" w14:textId="7C3DCD03" w:rsidR="00656A96" w:rsidRPr="00656A96" w:rsidRDefault="00816DB1">
      <w:pPr>
        <w:pStyle w:val="TOC1"/>
        <w:tabs>
          <w:tab w:val="right" w:leader="dot" w:pos="8254"/>
        </w:tabs>
        <w:rPr>
          <w:rFonts w:eastAsiaTheme="minorEastAsia" w:cstheme="minorBidi"/>
          <w:b w:val="0"/>
          <w:bCs w:val="0"/>
          <w:caps w:val="0"/>
          <w:noProof/>
          <w:sz w:val="22"/>
          <w:szCs w:val="22"/>
          <w:lang w:eastAsia="en-CA"/>
        </w:rPr>
      </w:pPr>
      <w:r>
        <w:rPr>
          <w:b w:val="0"/>
          <w:bCs w:val="0"/>
          <w:caps w:val="0"/>
        </w:rPr>
        <w:fldChar w:fldCharType="begin"/>
      </w:r>
      <w:r>
        <w:rPr>
          <w:b w:val="0"/>
          <w:bCs w:val="0"/>
          <w:caps w:val="0"/>
        </w:rPr>
        <w:instrText xml:space="preserve"> TOC \o "1-2" \u </w:instrText>
      </w:r>
      <w:r>
        <w:rPr>
          <w:b w:val="0"/>
          <w:bCs w:val="0"/>
          <w:caps w:val="0"/>
        </w:rPr>
        <w:fldChar w:fldCharType="separate"/>
      </w:r>
      <w:r w:rsidR="00656A96">
        <w:rPr>
          <w:noProof/>
        </w:rPr>
        <w:t>Résumé</w:t>
      </w:r>
      <w:r w:rsidR="00656A96">
        <w:rPr>
          <w:noProof/>
        </w:rPr>
        <w:tab/>
      </w:r>
      <w:r w:rsidR="00656A96">
        <w:rPr>
          <w:noProof/>
        </w:rPr>
        <w:fldChar w:fldCharType="begin"/>
      </w:r>
      <w:r w:rsidR="00656A96">
        <w:rPr>
          <w:noProof/>
        </w:rPr>
        <w:instrText xml:space="preserve"> PAGEREF _Toc521353120 \h </w:instrText>
      </w:r>
      <w:r w:rsidR="00656A96">
        <w:rPr>
          <w:noProof/>
        </w:rPr>
      </w:r>
      <w:r w:rsidR="00656A96">
        <w:rPr>
          <w:noProof/>
        </w:rPr>
        <w:fldChar w:fldCharType="separate"/>
      </w:r>
      <w:r w:rsidR="00A7277A">
        <w:rPr>
          <w:noProof/>
        </w:rPr>
        <w:t>3</w:t>
      </w:r>
      <w:r w:rsidR="00656A96">
        <w:rPr>
          <w:noProof/>
        </w:rPr>
        <w:fldChar w:fldCharType="end"/>
      </w:r>
    </w:p>
    <w:p w14:paraId="557455F7" w14:textId="0AD26EB1"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sidRPr="00656A96">
        <w:rPr>
          <w:noProof/>
        </w:rPr>
        <w:t>Abstract</w:t>
      </w:r>
      <w:r>
        <w:rPr>
          <w:noProof/>
        </w:rPr>
        <w:tab/>
      </w:r>
      <w:r>
        <w:rPr>
          <w:noProof/>
        </w:rPr>
        <w:fldChar w:fldCharType="begin"/>
      </w:r>
      <w:r>
        <w:rPr>
          <w:noProof/>
        </w:rPr>
        <w:instrText xml:space="preserve"> PAGEREF _Toc521353121 \h </w:instrText>
      </w:r>
      <w:r>
        <w:rPr>
          <w:noProof/>
        </w:rPr>
      </w:r>
      <w:r>
        <w:rPr>
          <w:noProof/>
        </w:rPr>
        <w:fldChar w:fldCharType="separate"/>
      </w:r>
      <w:r w:rsidR="00A7277A">
        <w:rPr>
          <w:noProof/>
        </w:rPr>
        <w:t>4</w:t>
      </w:r>
      <w:r>
        <w:rPr>
          <w:noProof/>
        </w:rPr>
        <w:fldChar w:fldCharType="end"/>
      </w:r>
    </w:p>
    <w:p w14:paraId="6B12D126" w14:textId="364362FE"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Table des matières</w:t>
      </w:r>
      <w:r>
        <w:rPr>
          <w:noProof/>
        </w:rPr>
        <w:tab/>
      </w:r>
      <w:r>
        <w:rPr>
          <w:noProof/>
        </w:rPr>
        <w:fldChar w:fldCharType="begin"/>
      </w:r>
      <w:r>
        <w:rPr>
          <w:noProof/>
        </w:rPr>
        <w:instrText xml:space="preserve"> PAGEREF _Toc521353122 \h </w:instrText>
      </w:r>
      <w:r>
        <w:rPr>
          <w:noProof/>
        </w:rPr>
      </w:r>
      <w:r>
        <w:rPr>
          <w:noProof/>
        </w:rPr>
        <w:fldChar w:fldCharType="separate"/>
      </w:r>
      <w:r w:rsidR="00A7277A">
        <w:rPr>
          <w:noProof/>
        </w:rPr>
        <w:t>5</w:t>
      </w:r>
      <w:r>
        <w:rPr>
          <w:noProof/>
        </w:rPr>
        <w:fldChar w:fldCharType="end"/>
      </w:r>
    </w:p>
    <w:p w14:paraId="4BEE98A3" w14:textId="036E7FA2"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Liste des tableaux</w:t>
      </w:r>
      <w:r>
        <w:rPr>
          <w:noProof/>
        </w:rPr>
        <w:tab/>
      </w:r>
      <w:r>
        <w:rPr>
          <w:noProof/>
        </w:rPr>
        <w:fldChar w:fldCharType="begin"/>
      </w:r>
      <w:r>
        <w:rPr>
          <w:noProof/>
        </w:rPr>
        <w:instrText xml:space="preserve"> PAGEREF _Toc521353123 \h </w:instrText>
      </w:r>
      <w:r>
        <w:rPr>
          <w:noProof/>
        </w:rPr>
      </w:r>
      <w:r>
        <w:rPr>
          <w:noProof/>
        </w:rPr>
        <w:fldChar w:fldCharType="separate"/>
      </w:r>
      <w:r w:rsidR="00A7277A">
        <w:rPr>
          <w:noProof/>
        </w:rPr>
        <w:t>7</w:t>
      </w:r>
      <w:r>
        <w:rPr>
          <w:noProof/>
        </w:rPr>
        <w:fldChar w:fldCharType="end"/>
      </w:r>
    </w:p>
    <w:p w14:paraId="1B628C8B" w14:textId="7C2305EF"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Liste des figures</w:t>
      </w:r>
      <w:r>
        <w:rPr>
          <w:noProof/>
        </w:rPr>
        <w:tab/>
      </w:r>
      <w:r>
        <w:rPr>
          <w:noProof/>
        </w:rPr>
        <w:fldChar w:fldCharType="begin"/>
      </w:r>
      <w:r>
        <w:rPr>
          <w:noProof/>
        </w:rPr>
        <w:instrText xml:space="preserve"> PAGEREF _Toc521353124 \h </w:instrText>
      </w:r>
      <w:r>
        <w:rPr>
          <w:noProof/>
        </w:rPr>
      </w:r>
      <w:r>
        <w:rPr>
          <w:noProof/>
        </w:rPr>
        <w:fldChar w:fldCharType="separate"/>
      </w:r>
      <w:r w:rsidR="00A7277A">
        <w:rPr>
          <w:noProof/>
        </w:rPr>
        <w:t>8</w:t>
      </w:r>
      <w:r>
        <w:rPr>
          <w:noProof/>
        </w:rPr>
        <w:fldChar w:fldCharType="end"/>
      </w:r>
    </w:p>
    <w:p w14:paraId="2EB6767B" w14:textId="45F1AFE2"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Liste des sigles</w:t>
      </w:r>
      <w:r>
        <w:rPr>
          <w:noProof/>
        </w:rPr>
        <w:tab/>
      </w:r>
      <w:r>
        <w:rPr>
          <w:noProof/>
        </w:rPr>
        <w:fldChar w:fldCharType="begin"/>
      </w:r>
      <w:r>
        <w:rPr>
          <w:noProof/>
        </w:rPr>
        <w:instrText xml:space="preserve"> PAGEREF _Toc521353125 \h </w:instrText>
      </w:r>
      <w:r>
        <w:rPr>
          <w:noProof/>
        </w:rPr>
      </w:r>
      <w:r>
        <w:rPr>
          <w:noProof/>
        </w:rPr>
        <w:fldChar w:fldCharType="separate"/>
      </w:r>
      <w:r w:rsidR="00A7277A">
        <w:rPr>
          <w:noProof/>
        </w:rPr>
        <w:t>10</w:t>
      </w:r>
      <w:r>
        <w:rPr>
          <w:noProof/>
        </w:rPr>
        <w:fldChar w:fldCharType="end"/>
      </w:r>
    </w:p>
    <w:p w14:paraId="28EC1930" w14:textId="524088A1"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Liste des abréviations</w:t>
      </w:r>
      <w:r>
        <w:rPr>
          <w:noProof/>
        </w:rPr>
        <w:tab/>
      </w:r>
      <w:r>
        <w:rPr>
          <w:noProof/>
        </w:rPr>
        <w:fldChar w:fldCharType="begin"/>
      </w:r>
      <w:r>
        <w:rPr>
          <w:noProof/>
        </w:rPr>
        <w:instrText xml:space="preserve"> PAGEREF _Toc521353126 \h </w:instrText>
      </w:r>
      <w:r>
        <w:rPr>
          <w:noProof/>
        </w:rPr>
      </w:r>
      <w:r>
        <w:rPr>
          <w:noProof/>
        </w:rPr>
        <w:fldChar w:fldCharType="separate"/>
      </w:r>
      <w:r w:rsidR="00A7277A">
        <w:rPr>
          <w:noProof/>
        </w:rPr>
        <w:t>10</w:t>
      </w:r>
      <w:r>
        <w:rPr>
          <w:noProof/>
        </w:rPr>
        <w:fldChar w:fldCharType="end"/>
      </w:r>
    </w:p>
    <w:p w14:paraId="048F0B60" w14:textId="2832459C"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Remerciements</w:t>
      </w:r>
      <w:r>
        <w:rPr>
          <w:noProof/>
        </w:rPr>
        <w:tab/>
      </w:r>
      <w:r>
        <w:rPr>
          <w:noProof/>
        </w:rPr>
        <w:fldChar w:fldCharType="begin"/>
      </w:r>
      <w:r>
        <w:rPr>
          <w:noProof/>
        </w:rPr>
        <w:instrText xml:space="preserve"> PAGEREF _Toc521353127 \h </w:instrText>
      </w:r>
      <w:r>
        <w:rPr>
          <w:noProof/>
        </w:rPr>
      </w:r>
      <w:r>
        <w:rPr>
          <w:noProof/>
        </w:rPr>
        <w:fldChar w:fldCharType="separate"/>
      </w:r>
      <w:r w:rsidR="00A7277A">
        <w:rPr>
          <w:noProof/>
        </w:rPr>
        <w:t>12</w:t>
      </w:r>
      <w:r>
        <w:rPr>
          <w:noProof/>
        </w:rPr>
        <w:fldChar w:fldCharType="end"/>
      </w:r>
    </w:p>
    <w:p w14:paraId="7EB4198B" w14:textId="7AFC040D"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Avant-propos</w:t>
      </w:r>
      <w:r>
        <w:rPr>
          <w:noProof/>
        </w:rPr>
        <w:tab/>
      </w:r>
      <w:r>
        <w:rPr>
          <w:noProof/>
        </w:rPr>
        <w:fldChar w:fldCharType="begin"/>
      </w:r>
      <w:r>
        <w:rPr>
          <w:noProof/>
        </w:rPr>
        <w:instrText xml:space="preserve"> PAGEREF _Toc521353128 \h </w:instrText>
      </w:r>
      <w:r>
        <w:rPr>
          <w:noProof/>
        </w:rPr>
      </w:r>
      <w:r>
        <w:rPr>
          <w:noProof/>
        </w:rPr>
        <w:fldChar w:fldCharType="separate"/>
      </w:r>
      <w:r w:rsidR="00A7277A">
        <w:rPr>
          <w:noProof/>
        </w:rPr>
        <w:t>13</w:t>
      </w:r>
      <w:r>
        <w:rPr>
          <w:noProof/>
        </w:rPr>
        <w:fldChar w:fldCharType="end"/>
      </w:r>
    </w:p>
    <w:p w14:paraId="5E44E820" w14:textId="3E9A6F18"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1.1 Avertissement</w:t>
      </w:r>
      <w:r>
        <w:rPr>
          <w:noProof/>
        </w:rPr>
        <w:tab/>
      </w:r>
      <w:r>
        <w:rPr>
          <w:noProof/>
        </w:rPr>
        <w:fldChar w:fldCharType="begin"/>
      </w:r>
      <w:r>
        <w:rPr>
          <w:noProof/>
        </w:rPr>
        <w:instrText xml:space="preserve"> PAGEREF _Toc521353129 \h </w:instrText>
      </w:r>
      <w:r>
        <w:rPr>
          <w:noProof/>
        </w:rPr>
      </w:r>
      <w:r>
        <w:rPr>
          <w:noProof/>
        </w:rPr>
        <w:fldChar w:fldCharType="separate"/>
      </w:r>
      <w:r w:rsidR="00A7277A">
        <w:rPr>
          <w:noProof/>
        </w:rPr>
        <w:t>13</w:t>
      </w:r>
      <w:r>
        <w:rPr>
          <w:noProof/>
        </w:rPr>
        <w:fldChar w:fldCharType="end"/>
      </w:r>
    </w:p>
    <w:p w14:paraId="1489EC91" w14:textId="5D16724D"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1.2 Mise en contexte</w:t>
      </w:r>
      <w:r>
        <w:rPr>
          <w:noProof/>
        </w:rPr>
        <w:tab/>
      </w:r>
      <w:r>
        <w:rPr>
          <w:noProof/>
        </w:rPr>
        <w:fldChar w:fldCharType="begin"/>
      </w:r>
      <w:r>
        <w:rPr>
          <w:noProof/>
        </w:rPr>
        <w:instrText xml:space="preserve"> PAGEREF _Toc521353130 \h </w:instrText>
      </w:r>
      <w:r>
        <w:rPr>
          <w:noProof/>
        </w:rPr>
      </w:r>
      <w:r>
        <w:rPr>
          <w:noProof/>
        </w:rPr>
        <w:fldChar w:fldCharType="separate"/>
      </w:r>
      <w:r w:rsidR="00A7277A">
        <w:rPr>
          <w:noProof/>
        </w:rPr>
        <w:t>13</w:t>
      </w:r>
      <w:r>
        <w:rPr>
          <w:noProof/>
        </w:rPr>
        <w:fldChar w:fldCharType="end"/>
      </w:r>
    </w:p>
    <w:p w14:paraId="0A454175" w14:textId="4AB9BCC2"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1.3 Pourquoi étudier la structure de l’ARN</w:t>
      </w:r>
      <w:r>
        <w:rPr>
          <w:noProof/>
        </w:rPr>
        <w:tab/>
      </w:r>
      <w:r>
        <w:rPr>
          <w:noProof/>
        </w:rPr>
        <w:fldChar w:fldCharType="begin"/>
      </w:r>
      <w:r>
        <w:rPr>
          <w:noProof/>
        </w:rPr>
        <w:instrText xml:space="preserve"> PAGEREF _Toc521353131 \h </w:instrText>
      </w:r>
      <w:r>
        <w:rPr>
          <w:noProof/>
        </w:rPr>
      </w:r>
      <w:r>
        <w:rPr>
          <w:noProof/>
        </w:rPr>
        <w:fldChar w:fldCharType="separate"/>
      </w:r>
      <w:r w:rsidR="00A7277A">
        <w:rPr>
          <w:noProof/>
        </w:rPr>
        <w:t>16</w:t>
      </w:r>
      <w:r>
        <w:rPr>
          <w:noProof/>
        </w:rPr>
        <w:fldChar w:fldCharType="end"/>
      </w:r>
    </w:p>
    <w:p w14:paraId="1DECE39F" w14:textId="40FC789C"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Introduction</w:t>
      </w:r>
      <w:r>
        <w:rPr>
          <w:noProof/>
        </w:rPr>
        <w:tab/>
      </w:r>
      <w:r>
        <w:rPr>
          <w:noProof/>
        </w:rPr>
        <w:fldChar w:fldCharType="begin"/>
      </w:r>
      <w:r>
        <w:rPr>
          <w:noProof/>
        </w:rPr>
        <w:instrText xml:space="preserve"> PAGEREF _Toc521353132 \h </w:instrText>
      </w:r>
      <w:r>
        <w:rPr>
          <w:noProof/>
        </w:rPr>
      </w:r>
      <w:r>
        <w:rPr>
          <w:noProof/>
        </w:rPr>
        <w:fldChar w:fldCharType="separate"/>
      </w:r>
      <w:r w:rsidR="00A7277A">
        <w:rPr>
          <w:noProof/>
        </w:rPr>
        <w:t>17</w:t>
      </w:r>
      <w:r>
        <w:rPr>
          <w:noProof/>
        </w:rPr>
        <w:fldChar w:fldCharType="end"/>
      </w:r>
    </w:p>
    <w:p w14:paraId="23E5147E" w14:textId="481FBB23"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2.1 Historique</w:t>
      </w:r>
      <w:r>
        <w:rPr>
          <w:noProof/>
        </w:rPr>
        <w:tab/>
      </w:r>
      <w:r>
        <w:rPr>
          <w:noProof/>
        </w:rPr>
        <w:fldChar w:fldCharType="begin"/>
      </w:r>
      <w:r>
        <w:rPr>
          <w:noProof/>
        </w:rPr>
        <w:instrText xml:space="preserve"> PAGEREF _Toc521353133 \h </w:instrText>
      </w:r>
      <w:r>
        <w:rPr>
          <w:noProof/>
        </w:rPr>
      </w:r>
      <w:r>
        <w:rPr>
          <w:noProof/>
        </w:rPr>
        <w:fldChar w:fldCharType="separate"/>
      </w:r>
      <w:r w:rsidR="00A7277A">
        <w:rPr>
          <w:noProof/>
        </w:rPr>
        <w:t>18</w:t>
      </w:r>
      <w:r>
        <w:rPr>
          <w:noProof/>
        </w:rPr>
        <w:fldChar w:fldCharType="end"/>
      </w:r>
    </w:p>
    <w:p w14:paraId="264FF56D" w14:textId="321B5152"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2.2 Définition des termes et des concepts utilisés pour prédire la réactivité des nucléotides d’un ARN.</w:t>
      </w:r>
      <w:r>
        <w:rPr>
          <w:noProof/>
        </w:rPr>
        <w:tab/>
      </w:r>
      <w:r>
        <w:rPr>
          <w:noProof/>
        </w:rPr>
        <w:fldChar w:fldCharType="begin"/>
      </w:r>
      <w:r>
        <w:rPr>
          <w:noProof/>
        </w:rPr>
        <w:instrText xml:space="preserve"> PAGEREF _Toc521353134 \h </w:instrText>
      </w:r>
      <w:r>
        <w:rPr>
          <w:noProof/>
        </w:rPr>
      </w:r>
      <w:r>
        <w:rPr>
          <w:noProof/>
        </w:rPr>
        <w:fldChar w:fldCharType="separate"/>
      </w:r>
      <w:r w:rsidR="00A7277A">
        <w:rPr>
          <w:noProof/>
        </w:rPr>
        <w:t>20</w:t>
      </w:r>
      <w:r>
        <w:rPr>
          <w:noProof/>
        </w:rPr>
        <w:fldChar w:fldCharType="end"/>
      </w:r>
    </w:p>
    <w:p w14:paraId="64870D4B" w14:textId="1EC9ACE6"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Chapitre 1: RNASS_v2 : Obtenir la réactivité des S-S</w:t>
      </w:r>
      <w:r>
        <w:rPr>
          <w:noProof/>
        </w:rPr>
        <w:tab/>
      </w:r>
      <w:r>
        <w:rPr>
          <w:noProof/>
        </w:rPr>
        <w:fldChar w:fldCharType="begin"/>
      </w:r>
      <w:r>
        <w:rPr>
          <w:noProof/>
        </w:rPr>
        <w:instrText xml:space="preserve"> PAGEREF _Toc521353135 \h </w:instrText>
      </w:r>
      <w:r>
        <w:rPr>
          <w:noProof/>
        </w:rPr>
      </w:r>
      <w:r>
        <w:rPr>
          <w:noProof/>
        </w:rPr>
        <w:fldChar w:fldCharType="separate"/>
      </w:r>
      <w:r w:rsidR="00A7277A">
        <w:rPr>
          <w:noProof/>
        </w:rPr>
        <w:t>32</w:t>
      </w:r>
      <w:r>
        <w:rPr>
          <w:noProof/>
        </w:rPr>
        <w:fldChar w:fldCharType="end"/>
      </w:r>
    </w:p>
    <w:p w14:paraId="2C15E704" w14:textId="5F59D5EA"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3.1 De l’obtention des données à la prédiction discrète</w:t>
      </w:r>
      <w:r>
        <w:rPr>
          <w:noProof/>
        </w:rPr>
        <w:tab/>
      </w:r>
      <w:r>
        <w:rPr>
          <w:noProof/>
        </w:rPr>
        <w:fldChar w:fldCharType="begin"/>
      </w:r>
      <w:r>
        <w:rPr>
          <w:noProof/>
        </w:rPr>
        <w:instrText xml:space="preserve"> PAGEREF _Toc521353136 \h </w:instrText>
      </w:r>
      <w:r>
        <w:rPr>
          <w:noProof/>
        </w:rPr>
      </w:r>
      <w:r>
        <w:rPr>
          <w:noProof/>
        </w:rPr>
        <w:fldChar w:fldCharType="separate"/>
      </w:r>
      <w:r w:rsidR="00A7277A">
        <w:rPr>
          <w:noProof/>
        </w:rPr>
        <w:t>33</w:t>
      </w:r>
      <w:r>
        <w:rPr>
          <w:noProof/>
        </w:rPr>
        <w:fldChar w:fldCharType="end"/>
      </w:r>
    </w:p>
    <w:p w14:paraId="5F4C4617" w14:textId="348D64D2"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3.2 Création des ensembles de données</w:t>
      </w:r>
      <w:r>
        <w:rPr>
          <w:noProof/>
        </w:rPr>
        <w:tab/>
      </w:r>
      <w:r>
        <w:rPr>
          <w:noProof/>
        </w:rPr>
        <w:fldChar w:fldCharType="begin"/>
      </w:r>
      <w:r>
        <w:rPr>
          <w:noProof/>
        </w:rPr>
        <w:instrText xml:space="preserve"> PAGEREF _Toc521353137 \h </w:instrText>
      </w:r>
      <w:r>
        <w:rPr>
          <w:noProof/>
        </w:rPr>
      </w:r>
      <w:r>
        <w:rPr>
          <w:noProof/>
        </w:rPr>
        <w:fldChar w:fldCharType="separate"/>
      </w:r>
      <w:r w:rsidR="00A7277A">
        <w:rPr>
          <w:noProof/>
        </w:rPr>
        <w:t>40</w:t>
      </w:r>
      <w:r>
        <w:rPr>
          <w:noProof/>
        </w:rPr>
        <w:fldChar w:fldCharType="end"/>
      </w:r>
    </w:p>
    <w:p w14:paraId="0C29BEB2" w14:textId="50EFA8FF"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3.3 Prédictions de la réactivité des nucléotides</w:t>
      </w:r>
      <w:r>
        <w:rPr>
          <w:noProof/>
        </w:rPr>
        <w:tab/>
      </w:r>
      <w:r>
        <w:rPr>
          <w:noProof/>
        </w:rPr>
        <w:fldChar w:fldCharType="begin"/>
      </w:r>
      <w:r>
        <w:rPr>
          <w:noProof/>
        </w:rPr>
        <w:instrText xml:space="preserve"> PAGEREF _Toc521353138 \h </w:instrText>
      </w:r>
      <w:r>
        <w:rPr>
          <w:noProof/>
        </w:rPr>
      </w:r>
      <w:r>
        <w:rPr>
          <w:noProof/>
        </w:rPr>
        <w:fldChar w:fldCharType="separate"/>
      </w:r>
      <w:r w:rsidR="00A7277A">
        <w:rPr>
          <w:noProof/>
        </w:rPr>
        <w:t>48</w:t>
      </w:r>
      <w:r>
        <w:rPr>
          <w:noProof/>
        </w:rPr>
        <w:fldChar w:fldCharType="end"/>
      </w:r>
    </w:p>
    <w:p w14:paraId="38855A14" w14:textId="630B3FD4"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Conclusion du chapitre 1</w:t>
      </w:r>
      <w:r>
        <w:rPr>
          <w:noProof/>
        </w:rPr>
        <w:tab/>
      </w:r>
      <w:r>
        <w:rPr>
          <w:noProof/>
        </w:rPr>
        <w:fldChar w:fldCharType="begin"/>
      </w:r>
      <w:r>
        <w:rPr>
          <w:noProof/>
        </w:rPr>
        <w:instrText xml:space="preserve"> PAGEREF _Toc521353139 \h </w:instrText>
      </w:r>
      <w:r>
        <w:rPr>
          <w:noProof/>
        </w:rPr>
      </w:r>
      <w:r>
        <w:rPr>
          <w:noProof/>
        </w:rPr>
        <w:fldChar w:fldCharType="separate"/>
      </w:r>
      <w:r w:rsidR="00A7277A">
        <w:rPr>
          <w:noProof/>
        </w:rPr>
        <w:t>49</w:t>
      </w:r>
      <w:r>
        <w:rPr>
          <w:noProof/>
        </w:rPr>
        <w:fldChar w:fldCharType="end"/>
      </w:r>
    </w:p>
    <w:p w14:paraId="6EDD7992" w14:textId="2EF4804A"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Chapitre 2 : RDV : Visualisation de la SS des ARN</w:t>
      </w:r>
      <w:r>
        <w:rPr>
          <w:noProof/>
        </w:rPr>
        <w:tab/>
      </w:r>
      <w:r>
        <w:rPr>
          <w:noProof/>
        </w:rPr>
        <w:fldChar w:fldCharType="begin"/>
      </w:r>
      <w:r>
        <w:rPr>
          <w:noProof/>
        </w:rPr>
        <w:instrText xml:space="preserve"> PAGEREF _Toc521353140 \h </w:instrText>
      </w:r>
      <w:r>
        <w:rPr>
          <w:noProof/>
        </w:rPr>
      </w:r>
      <w:r>
        <w:rPr>
          <w:noProof/>
        </w:rPr>
        <w:fldChar w:fldCharType="separate"/>
      </w:r>
      <w:r w:rsidR="00A7277A">
        <w:rPr>
          <w:noProof/>
        </w:rPr>
        <w:t>50</w:t>
      </w:r>
      <w:r>
        <w:rPr>
          <w:noProof/>
        </w:rPr>
        <w:fldChar w:fldCharType="end"/>
      </w:r>
    </w:p>
    <w:p w14:paraId="418DBABE" w14:textId="5DD13EF6"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4.1 Visualisation du graphe des transitions</w:t>
      </w:r>
      <w:r>
        <w:rPr>
          <w:noProof/>
        </w:rPr>
        <w:tab/>
      </w:r>
      <w:r>
        <w:rPr>
          <w:noProof/>
        </w:rPr>
        <w:fldChar w:fldCharType="begin"/>
      </w:r>
      <w:r>
        <w:rPr>
          <w:noProof/>
        </w:rPr>
        <w:instrText xml:space="preserve"> PAGEREF _Toc521353141 \h </w:instrText>
      </w:r>
      <w:r>
        <w:rPr>
          <w:noProof/>
        </w:rPr>
      </w:r>
      <w:r>
        <w:rPr>
          <w:noProof/>
        </w:rPr>
        <w:fldChar w:fldCharType="separate"/>
      </w:r>
      <w:r w:rsidR="00A7277A">
        <w:rPr>
          <w:noProof/>
        </w:rPr>
        <w:t>50</w:t>
      </w:r>
      <w:r>
        <w:rPr>
          <w:noProof/>
        </w:rPr>
        <w:fldChar w:fldCharType="end"/>
      </w:r>
    </w:p>
    <w:p w14:paraId="7541E9A8" w14:textId="43246E83"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4.2 Visualisation de la cohérence</w:t>
      </w:r>
      <w:r>
        <w:rPr>
          <w:noProof/>
        </w:rPr>
        <w:tab/>
      </w:r>
      <w:r>
        <w:rPr>
          <w:noProof/>
        </w:rPr>
        <w:fldChar w:fldCharType="begin"/>
      </w:r>
      <w:r>
        <w:rPr>
          <w:noProof/>
        </w:rPr>
        <w:instrText xml:space="preserve"> PAGEREF _Toc521353142 \h </w:instrText>
      </w:r>
      <w:r>
        <w:rPr>
          <w:noProof/>
        </w:rPr>
      </w:r>
      <w:r>
        <w:rPr>
          <w:noProof/>
        </w:rPr>
        <w:fldChar w:fldCharType="separate"/>
      </w:r>
      <w:r w:rsidR="00A7277A">
        <w:rPr>
          <w:noProof/>
        </w:rPr>
        <w:t>51</w:t>
      </w:r>
      <w:r>
        <w:rPr>
          <w:noProof/>
        </w:rPr>
        <w:fldChar w:fldCharType="end"/>
      </w:r>
    </w:p>
    <w:p w14:paraId="7CADBBAD" w14:textId="77C59194"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4.3 Visualisation de la SS</w:t>
      </w:r>
      <w:r>
        <w:rPr>
          <w:noProof/>
        </w:rPr>
        <w:tab/>
      </w:r>
      <w:r>
        <w:rPr>
          <w:noProof/>
        </w:rPr>
        <w:fldChar w:fldCharType="begin"/>
      </w:r>
      <w:r>
        <w:rPr>
          <w:noProof/>
        </w:rPr>
        <w:instrText xml:space="preserve"> PAGEREF _Toc521353143 \h </w:instrText>
      </w:r>
      <w:r>
        <w:rPr>
          <w:noProof/>
        </w:rPr>
      </w:r>
      <w:r>
        <w:rPr>
          <w:noProof/>
        </w:rPr>
        <w:fldChar w:fldCharType="separate"/>
      </w:r>
      <w:r w:rsidR="00A7277A">
        <w:rPr>
          <w:noProof/>
        </w:rPr>
        <w:t>51</w:t>
      </w:r>
      <w:r>
        <w:rPr>
          <w:noProof/>
        </w:rPr>
        <w:fldChar w:fldCharType="end"/>
      </w:r>
    </w:p>
    <w:p w14:paraId="3005E08C" w14:textId="41C55104"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4.4 Obtenir des détails et rechercher des ARN semblables</w:t>
      </w:r>
      <w:r>
        <w:rPr>
          <w:noProof/>
        </w:rPr>
        <w:tab/>
      </w:r>
      <w:r>
        <w:rPr>
          <w:noProof/>
        </w:rPr>
        <w:fldChar w:fldCharType="begin"/>
      </w:r>
      <w:r>
        <w:rPr>
          <w:noProof/>
        </w:rPr>
        <w:instrText xml:space="preserve"> PAGEREF _Toc521353144 \h </w:instrText>
      </w:r>
      <w:r>
        <w:rPr>
          <w:noProof/>
        </w:rPr>
      </w:r>
      <w:r>
        <w:rPr>
          <w:noProof/>
        </w:rPr>
        <w:fldChar w:fldCharType="separate"/>
      </w:r>
      <w:r w:rsidR="00A7277A">
        <w:rPr>
          <w:noProof/>
        </w:rPr>
        <w:t>51</w:t>
      </w:r>
      <w:r>
        <w:rPr>
          <w:noProof/>
        </w:rPr>
        <w:fldChar w:fldCharType="end"/>
      </w:r>
    </w:p>
    <w:p w14:paraId="6C8428B5" w14:textId="3005550E"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lastRenderedPageBreak/>
        <w:t>Conclusion du chapitre 2</w:t>
      </w:r>
      <w:r>
        <w:rPr>
          <w:noProof/>
        </w:rPr>
        <w:tab/>
      </w:r>
      <w:r>
        <w:rPr>
          <w:noProof/>
        </w:rPr>
        <w:fldChar w:fldCharType="begin"/>
      </w:r>
      <w:r>
        <w:rPr>
          <w:noProof/>
        </w:rPr>
        <w:instrText xml:space="preserve"> PAGEREF _Toc521353145 \h </w:instrText>
      </w:r>
      <w:r>
        <w:rPr>
          <w:noProof/>
        </w:rPr>
      </w:r>
      <w:r>
        <w:rPr>
          <w:noProof/>
        </w:rPr>
        <w:fldChar w:fldCharType="separate"/>
      </w:r>
      <w:r w:rsidR="00A7277A">
        <w:rPr>
          <w:noProof/>
        </w:rPr>
        <w:t>54</w:t>
      </w:r>
      <w:r>
        <w:rPr>
          <w:noProof/>
        </w:rPr>
        <w:fldChar w:fldCharType="end"/>
      </w:r>
    </w:p>
    <w:p w14:paraId="251A9D65" w14:textId="33A0DD9F"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Chapitre 3 : Évaluation du modèle des cycles simples</w:t>
      </w:r>
      <w:r>
        <w:rPr>
          <w:noProof/>
        </w:rPr>
        <w:tab/>
      </w:r>
      <w:r>
        <w:rPr>
          <w:noProof/>
        </w:rPr>
        <w:fldChar w:fldCharType="begin"/>
      </w:r>
      <w:r>
        <w:rPr>
          <w:noProof/>
        </w:rPr>
        <w:instrText xml:space="preserve"> PAGEREF _Toc521353146 \h </w:instrText>
      </w:r>
      <w:r>
        <w:rPr>
          <w:noProof/>
        </w:rPr>
      </w:r>
      <w:r>
        <w:rPr>
          <w:noProof/>
        </w:rPr>
        <w:fldChar w:fldCharType="separate"/>
      </w:r>
      <w:r w:rsidR="00A7277A">
        <w:rPr>
          <w:noProof/>
        </w:rPr>
        <w:t>55</w:t>
      </w:r>
      <w:r>
        <w:rPr>
          <w:noProof/>
        </w:rPr>
        <w:fldChar w:fldCharType="end"/>
      </w:r>
    </w:p>
    <w:p w14:paraId="0914E610" w14:textId="146DF3BB"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5.1 Comparaison des prédictions de RNASS avec celles faites à l’aide de l’état pairé ou non d’un nucléotide.</w:t>
      </w:r>
      <w:r>
        <w:rPr>
          <w:noProof/>
        </w:rPr>
        <w:tab/>
      </w:r>
      <w:r>
        <w:rPr>
          <w:noProof/>
        </w:rPr>
        <w:fldChar w:fldCharType="begin"/>
      </w:r>
      <w:r>
        <w:rPr>
          <w:noProof/>
        </w:rPr>
        <w:instrText xml:space="preserve"> PAGEREF _Toc521353147 \h </w:instrText>
      </w:r>
      <w:r>
        <w:rPr>
          <w:noProof/>
        </w:rPr>
      </w:r>
      <w:r>
        <w:rPr>
          <w:noProof/>
        </w:rPr>
        <w:fldChar w:fldCharType="separate"/>
      </w:r>
      <w:r w:rsidR="00A7277A">
        <w:rPr>
          <w:noProof/>
        </w:rPr>
        <w:t>57</w:t>
      </w:r>
      <w:r>
        <w:rPr>
          <w:noProof/>
        </w:rPr>
        <w:fldChar w:fldCharType="end"/>
      </w:r>
    </w:p>
    <w:p w14:paraId="01CABA66" w14:textId="07CDD12F"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Conclusion du chapitre 3</w:t>
      </w:r>
      <w:r>
        <w:rPr>
          <w:noProof/>
        </w:rPr>
        <w:tab/>
      </w:r>
      <w:r>
        <w:rPr>
          <w:noProof/>
        </w:rPr>
        <w:fldChar w:fldCharType="begin"/>
      </w:r>
      <w:r>
        <w:rPr>
          <w:noProof/>
        </w:rPr>
        <w:instrText xml:space="preserve"> PAGEREF _Toc521353148 \h </w:instrText>
      </w:r>
      <w:r>
        <w:rPr>
          <w:noProof/>
        </w:rPr>
      </w:r>
      <w:r>
        <w:rPr>
          <w:noProof/>
        </w:rPr>
        <w:fldChar w:fldCharType="separate"/>
      </w:r>
      <w:r w:rsidR="00A7277A">
        <w:rPr>
          <w:noProof/>
        </w:rPr>
        <w:t>61</w:t>
      </w:r>
      <w:r>
        <w:rPr>
          <w:noProof/>
        </w:rPr>
        <w:fldChar w:fldCharType="end"/>
      </w:r>
    </w:p>
    <w:p w14:paraId="595D9293" w14:textId="61262061"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Conclusion</w:t>
      </w:r>
      <w:r>
        <w:rPr>
          <w:noProof/>
        </w:rPr>
        <w:tab/>
      </w:r>
      <w:r>
        <w:rPr>
          <w:noProof/>
        </w:rPr>
        <w:fldChar w:fldCharType="begin"/>
      </w:r>
      <w:r>
        <w:rPr>
          <w:noProof/>
        </w:rPr>
        <w:instrText xml:space="preserve"> PAGEREF _Toc521353149 \h </w:instrText>
      </w:r>
      <w:r>
        <w:rPr>
          <w:noProof/>
        </w:rPr>
      </w:r>
      <w:r>
        <w:rPr>
          <w:noProof/>
        </w:rPr>
        <w:fldChar w:fldCharType="separate"/>
      </w:r>
      <w:r w:rsidR="00A7277A">
        <w:rPr>
          <w:noProof/>
        </w:rPr>
        <w:t>62</w:t>
      </w:r>
      <w:r>
        <w:rPr>
          <w:noProof/>
        </w:rPr>
        <w:fldChar w:fldCharType="end"/>
      </w:r>
    </w:p>
    <w:p w14:paraId="75CD0218" w14:textId="51666663"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Champ d’étude à venir et algorithmes à considérer</w:t>
      </w:r>
      <w:r>
        <w:rPr>
          <w:noProof/>
        </w:rPr>
        <w:tab/>
      </w:r>
      <w:r>
        <w:rPr>
          <w:noProof/>
        </w:rPr>
        <w:fldChar w:fldCharType="begin"/>
      </w:r>
      <w:r>
        <w:rPr>
          <w:noProof/>
        </w:rPr>
        <w:instrText xml:space="preserve"> PAGEREF _Toc521353150 \h </w:instrText>
      </w:r>
      <w:r>
        <w:rPr>
          <w:noProof/>
        </w:rPr>
      </w:r>
      <w:r>
        <w:rPr>
          <w:noProof/>
        </w:rPr>
        <w:fldChar w:fldCharType="separate"/>
      </w:r>
      <w:r w:rsidR="00A7277A">
        <w:rPr>
          <w:noProof/>
        </w:rPr>
        <w:t>63</w:t>
      </w:r>
      <w:r>
        <w:rPr>
          <w:noProof/>
        </w:rPr>
        <w:fldChar w:fldCharType="end"/>
      </w:r>
    </w:p>
    <w:p w14:paraId="54D64AC1" w14:textId="2B2DAD6D"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sidRPr="00656A96">
        <w:rPr>
          <w:noProof/>
        </w:rPr>
        <w:t>Bibliographie</w:t>
      </w:r>
      <w:r>
        <w:rPr>
          <w:noProof/>
        </w:rPr>
        <w:tab/>
      </w:r>
      <w:r>
        <w:rPr>
          <w:noProof/>
        </w:rPr>
        <w:fldChar w:fldCharType="begin"/>
      </w:r>
      <w:r>
        <w:rPr>
          <w:noProof/>
        </w:rPr>
        <w:instrText xml:space="preserve"> PAGEREF _Toc521353151 \h </w:instrText>
      </w:r>
      <w:r>
        <w:rPr>
          <w:noProof/>
        </w:rPr>
      </w:r>
      <w:r>
        <w:rPr>
          <w:noProof/>
        </w:rPr>
        <w:fldChar w:fldCharType="separate"/>
      </w:r>
      <w:r w:rsidR="00A7277A">
        <w:rPr>
          <w:noProof/>
        </w:rPr>
        <w:t>i</w:t>
      </w:r>
      <w:r>
        <w:rPr>
          <w:noProof/>
        </w:rPr>
        <w:fldChar w:fldCharType="end"/>
      </w:r>
    </w:p>
    <w:p w14:paraId="3BFEA7A7" w14:textId="7995A165"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Annexe</w:t>
      </w:r>
      <w:r>
        <w:rPr>
          <w:noProof/>
        </w:rPr>
        <w:tab/>
      </w:r>
      <w:r>
        <w:rPr>
          <w:noProof/>
        </w:rPr>
        <w:fldChar w:fldCharType="begin"/>
      </w:r>
      <w:r>
        <w:rPr>
          <w:noProof/>
        </w:rPr>
        <w:instrText xml:space="preserve"> PAGEREF _Toc521353152 \h </w:instrText>
      </w:r>
      <w:r>
        <w:rPr>
          <w:noProof/>
        </w:rPr>
      </w:r>
      <w:r>
        <w:rPr>
          <w:noProof/>
        </w:rPr>
        <w:fldChar w:fldCharType="separate"/>
      </w:r>
      <w:r w:rsidR="00A7277A">
        <w:rPr>
          <w:noProof/>
        </w:rPr>
        <w:t>i</w:t>
      </w:r>
      <w:r>
        <w:rPr>
          <w:noProof/>
        </w:rPr>
        <w:fldChar w:fldCharType="end"/>
      </w:r>
    </w:p>
    <w:p w14:paraId="33728DD5" w14:textId="2D78B533"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Caractéristiques du serveur utilisé</w:t>
      </w:r>
      <w:r>
        <w:rPr>
          <w:noProof/>
        </w:rPr>
        <w:tab/>
      </w:r>
      <w:r>
        <w:rPr>
          <w:noProof/>
        </w:rPr>
        <w:fldChar w:fldCharType="begin"/>
      </w:r>
      <w:r>
        <w:rPr>
          <w:noProof/>
        </w:rPr>
        <w:instrText xml:space="preserve"> PAGEREF _Toc521353153 \h </w:instrText>
      </w:r>
      <w:r>
        <w:rPr>
          <w:noProof/>
        </w:rPr>
      </w:r>
      <w:r>
        <w:rPr>
          <w:noProof/>
        </w:rPr>
        <w:fldChar w:fldCharType="separate"/>
      </w:r>
      <w:r w:rsidR="00A7277A">
        <w:rPr>
          <w:noProof/>
        </w:rPr>
        <w:t>i</w:t>
      </w:r>
      <w:r>
        <w:rPr>
          <w:noProof/>
        </w:rPr>
        <w:fldChar w:fldCharType="end"/>
      </w:r>
    </w:p>
    <w:p w14:paraId="4CB7E7E4" w14:textId="57C794E8"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API d’Eterna</w:t>
      </w:r>
      <w:r>
        <w:rPr>
          <w:noProof/>
        </w:rPr>
        <w:tab/>
      </w:r>
      <w:r>
        <w:rPr>
          <w:noProof/>
        </w:rPr>
        <w:fldChar w:fldCharType="begin"/>
      </w:r>
      <w:r>
        <w:rPr>
          <w:noProof/>
        </w:rPr>
        <w:instrText xml:space="preserve"> PAGEREF _Toc521353154 \h </w:instrText>
      </w:r>
      <w:r>
        <w:rPr>
          <w:noProof/>
        </w:rPr>
      </w:r>
      <w:r>
        <w:rPr>
          <w:noProof/>
        </w:rPr>
        <w:fldChar w:fldCharType="separate"/>
      </w:r>
      <w:r w:rsidR="00A7277A">
        <w:rPr>
          <w:noProof/>
        </w:rPr>
        <w:t>i</w:t>
      </w:r>
      <w:r>
        <w:rPr>
          <w:noProof/>
        </w:rPr>
        <w:fldChar w:fldCharType="end"/>
      </w:r>
    </w:p>
    <w:p w14:paraId="4647E28E" w14:textId="3EE5789F"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Évaluation du score de prédiction</w:t>
      </w:r>
      <w:r>
        <w:rPr>
          <w:noProof/>
        </w:rPr>
        <w:tab/>
      </w:r>
      <w:r>
        <w:rPr>
          <w:noProof/>
        </w:rPr>
        <w:fldChar w:fldCharType="begin"/>
      </w:r>
      <w:r>
        <w:rPr>
          <w:noProof/>
        </w:rPr>
        <w:instrText xml:space="preserve"> PAGEREF _Toc521353155 \h </w:instrText>
      </w:r>
      <w:r>
        <w:rPr>
          <w:noProof/>
        </w:rPr>
      </w:r>
      <w:r>
        <w:rPr>
          <w:noProof/>
        </w:rPr>
        <w:fldChar w:fldCharType="separate"/>
      </w:r>
      <w:r w:rsidR="00A7277A">
        <w:rPr>
          <w:noProof/>
        </w:rPr>
        <w:t>ii</w:t>
      </w:r>
      <w:r>
        <w:rPr>
          <w:noProof/>
        </w:rPr>
        <w:fldChar w:fldCharType="end"/>
      </w:r>
    </w:p>
    <w:p w14:paraId="4ECB3B6D" w14:textId="3BB74454"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 xml:space="preserve">Score de </w:t>
      </w:r>
      <w:r w:rsidRPr="00B54781">
        <w:rPr>
          <w:noProof/>
          <w:kern w:val="28"/>
        </w:rPr>
        <w:t>prédictions</w:t>
      </w:r>
      <w:r>
        <w:rPr>
          <w:noProof/>
        </w:rPr>
        <w:t xml:space="preserve"> de la SS de de la </w:t>
      </w:r>
      <w:r w:rsidRPr="00B54781">
        <w:rPr>
          <w:i/>
          <w:noProof/>
        </w:rPr>
        <w:t>MFE</w:t>
      </w:r>
      <w:r>
        <w:rPr>
          <w:noProof/>
        </w:rPr>
        <w:t xml:space="preserve"> dans l’ensemble non filtré</w:t>
      </w:r>
      <w:r>
        <w:rPr>
          <w:noProof/>
        </w:rPr>
        <w:tab/>
      </w:r>
      <w:r>
        <w:rPr>
          <w:noProof/>
        </w:rPr>
        <w:fldChar w:fldCharType="begin"/>
      </w:r>
      <w:r>
        <w:rPr>
          <w:noProof/>
        </w:rPr>
        <w:instrText xml:space="preserve"> PAGEREF _Toc521353156 \h </w:instrText>
      </w:r>
      <w:r>
        <w:rPr>
          <w:noProof/>
        </w:rPr>
      </w:r>
      <w:r>
        <w:rPr>
          <w:noProof/>
        </w:rPr>
        <w:fldChar w:fldCharType="separate"/>
      </w:r>
      <w:r w:rsidR="00A7277A">
        <w:rPr>
          <w:noProof/>
        </w:rPr>
        <w:t>ii</w:t>
      </w:r>
      <w:r>
        <w:rPr>
          <w:noProof/>
        </w:rPr>
        <w:fldChar w:fldCharType="end"/>
      </w:r>
    </w:p>
    <w:p w14:paraId="65B39644" w14:textId="2278B21E" w:rsidR="00656A96" w:rsidRDefault="00656A96">
      <w:pPr>
        <w:pStyle w:val="TOC1"/>
        <w:tabs>
          <w:tab w:val="right" w:leader="dot" w:pos="8254"/>
        </w:tabs>
        <w:rPr>
          <w:rFonts w:eastAsiaTheme="minorEastAsia" w:cstheme="minorBidi"/>
          <w:b w:val="0"/>
          <w:bCs w:val="0"/>
          <w:caps w:val="0"/>
          <w:noProof/>
          <w:sz w:val="22"/>
          <w:szCs w:val="22"/>
          <w:lang w:val="en-CA" w:eastAsia="en-CA"/>
        </w:rPr>
      </w:pPr>
      <w:r>
        <w:rPr>
          <w:noProof/>
        </w:rPr>
        <w:t>Portrait d’un ARN</w:t>
      </w:r>
      <w:r>
        <w:rPr>
          <w:noProof/>
        </w:rPr>
        <w:tab/>
      </w:r>
      <w:r>
        <w:rPr>
          <w:noProof/>
        </w:rPr>
        <w:fldChar w:fldCharType="begin"/>
      </w:r>
      <w:r>
        <w:rPr>
          <w:noProof/>
        </w:rPr>
        <w:instrText xml:space="preserve"> PAGEREF _Toc521353157 \h </w:instrText>
      </w:r>
      <w:r>
        <w:rPr>
          <w:noProof/>
        </w:rPr>
      </w:r>
      <w:r>
        <w:rPr>
          <w:noProof/>
        </w:rPr>
        <w:fldChar w:fldCharType="separate"/>
      </w:r>
      <w:r w:rsidR="00A7277A">
        <w:rPr>
          <w:noProof/>
        </w:rPr>
        <w:t>vii</w:t>
      </w:r>
      <w:r>
        <w:rPr>
          <w:noProof/>
        </w:rPr>
        <w:fldChar w:fldCharType="end"/>
      </w:r>
    </w:p>
    <w:p w14:paraId="4B501BE7" w14:textId="212DD614" w:rsidR="00A6294C" w:rsidRPr="00D80AFE" w:rsidRDefault="00816DB1" w:rsidP="009F4491">
      <w:r>
        <w:rPr>
          <w:rFonts w:asciiTheme="minorHAnsi" w:hAnsiTheme="minorHAnsi"/>
          <w:b/>
          <w:bCs/>
          <w:caps/>
          <w:sz w:val="20"/>
        </w:rPr>
        <w:fldChar w:fldCharType="end"/>
      </w:r>
    </w:p>
    <w:p w14:paraId="5B4B5571" w14:textId="77777777" w:rsidR="00A6294C" w:rsidRDefault="00A6294C" w:rsidP="00D406B5">
      <w:pPr>
        <w:pStyle w:val="Heading1"/>
      </w:pPr>
      <w:r w:rsidRPr="00D80AFE">
        <w:br w:type="page"/>
      </w:r>
      <w:bookmarkStart w:id="18" w:name="_Toc502671819"/>
      <w:bookmarkStart w:id="19" w:name="_Toc521353123"/>
      <w:r>
        <w:lastRenderedPageBreak/>
        <w:t>Liste des tableaux</w:t>
      </w:r>
      <w:bookmarkEnd w:id="18"/>
      <w:bookmarkEnd w:id="19"/>
    </w:p>
    <w:p w14:paraId="161CF342" w14:textId="4C16D874" w:rsidR="00656A96" w:rsidRPr="00656A96" w:rsidRDefault="00160817">
      <w:pPr>
        <w:pStyle w:val="TableofFigures"/>
        <w:tabs>
          <w:tab w:val="left" w:pos="1200"/>
          <w:tab w:val="right" w:leader="dot" w:pos="8254"/>
        </w:tabs>
        <w:rPr>
          <w:rFonts w:eastAsiaTheme="minorEastAsia" w:cstheme="minorBidi"/>
          <w:smallCaps w:val="0"/>
          <w:noProof/>
          <w:sz w:val="22"/>
          <w:szCs w:val="22"/>
          <w:lang w:eastAsia="en-CA"/>
        </w:rPr>
      </w:pPr>
      <w:r>
        <w:rPr>
          <w:smallCaps w:val="0"/>
        </w:rPr>
        <w:fldChar w:fldCharType="begin"/>
      </w:r>
      <w:r>
        <w:rPr>
          <w:smallCaps w:val="0"/>
        </w:rPr>
        <w:instrText xml:space="preserve"> TOC \f g \t "Tableau,1" \c "Tableau" </w:instrText>
      </w:r>
      <w:r>
        <w:rPr>
          <w:smallCaps w:val="0"/>
        </w:rPr>
        <w:fldChar w:fldCharType="separate"/>
      </w:r>
      <w:r w:rsidR="00656A96">
        <w:rPr>
          <w:noProof/>
        </w:rPr>
        <w:t>Tableau I.</w:t>
      </w:r>
      <w:r w:rsidR="00656A96" w:rsidRPr="00656A96">
        <w:rPr>
          <w:rFonts w:eastAsiaTheme="minorEastAsia" w:cstheme="minorBidi"/>
          <w:smallCaps w:val="0"/>
          <w:noProof/>
          <w:sz w:val="22"/>
          <w:szCs w:val="22"/>
          <w:lang w:eastAsia="en-CA"/>
        </w:rPr>
        <w:tab/>
      </w:r>
      <w:r w:rsidR="00656A96">
        <w:rPr>
          <w:noProof/>
        </w:rPr>
        <w:t>Représentation de deux cycles simples</w:t>
      </w:r>
      <w:r w:rsidR="00656A96">
        <w:rPr>
          <w:noProof/>
        </w:rPr>
        <w:tab/>
      </w:r>
      <w:r w:rsidR="00656A96">
        <w:rPr>
          <w:noProof/>
        </w:rPr>
        <w:fldChar w:fldCharType="begin"/>
      </w:r>
      <w:r w:rsidR="00656A96">
        <w:rPr>
          <w:noProof/>
        </w:rPr>
        <w:instrText xml:space="preserve"> PAGEREF _Toc521353158 \h </w:instrText>
      </w:r>
      <w:r w:rsidR="00656A96">
        <w:rPr>
          <w:noProof/>
        </w:rPr>
      </w:r>
      <w:r w:rsidR="00656A96">
        <w:rPr>
          <w:noProof/>
        </w:rPr>
        <w:fldChar w:fldCharType="separate"/>
      </w:r>
      <w:r w:rsidR="00A7277A">
        <w:rPr>
          <w:noProof/>
        </w:rPr>
        <w:t>24</w:t>
      </w:r>
      <w:r w:rsidR="00656A96">
        <w:rPr>
          <w:noProof/>
        </w:rPr>
        <w:fldChar w:fldCharType="end"/>
      </w:r>
    </w:p>
    <w:p w14:paraId="6FACE5A5" w14:textId="3742FFBE" w:rsidR="00656A96" w:rsidRPr="00656A96" w:rsidRDefault="00656A96">
      <w:pPr>
        <w:pStyle w:val="TableofFigures"/>
        <w:tabs>
          <w:tab w:val="left" w:pos="1200"/>
          <w:tab w:val="right" w:leader="dot" w:pos="8254"/>
        </w:tabs>
        <w:rPr>
          <w:rFonts w:eastAsiaTheme="minorEastAsia" w:cstheme="minorBidi"/>
          <w:smallCaps w:val="0"/>
          <w:noProof/>
          <w:sz w:val="22"/>
          <w:szCs w:val="22"/>
          <w:lang w:eastAsia="en-CA"/>
        </w:rPr>
      </w:pPr>
      <w:r>
        <w:rPr>
          <w:noProof/>
        </w:rPr>
        <w:t>Tableau II.</w:t>
      </w:r>
      <w:r w:rsidRPr="00656A96">
        <w:rPr>
          <w:rFonts w:eastAsiaTheme="minorEastAsia" w:cstheme="minorBidi"/>
          <w:smallCaps w:val="0"/>
          <w:noProof/>
          <w:sz w:val="22"/>
          <w:szCs w:val="22"/>
          <w:lang w:eastAsia="en-CA"/>
        </w:rPr>
        <w:tab/>
      </w:r>
      <w:r>
        <w:rPr>
          <w:noProof/>
        </w:rPr>
        <w:t>Exemple d’information sur les expériences de la RMDB. (ETERNA_R00_0000)</w:t>
      </w:r>
      <w:r>
        <w:rPr>
          <w:noProof/>
        </w:rPr>
        <w:tab/>
      </w:r>
      <w:r>
        <w:rPr>
          <w:noProof/>
        </w:rPr>
        <w:fldChar w:fldCharType="begin"/>
      </w:r>
      <w:r>
        <w:rPr>
          <w:noProof/>
        </w:rPr>
        <w:instrText xml:space="preserve"> PAGEREF _Toc521353159 \h </w:instrText>
      </w:r>
      <w:r>
        <w:rPr>
          <w:noProof/>
        </w:rPr>
      </w:r>
      <w:r>
        <w:rPr>
          <w:noProof/>
        </w:rPr>
        <w:fldChar w:fldCharType="separate"/>
      </w:r>
      <w:r w:rsidR="00A7277A">
        <w:rPr>
          <w:noProof/>
        </w:rPr>
        <w:t>34</w:t>
      </w:r>
      <w:r>
        <w:rPr>
          <w:noProof/>
        </w:rPr>
        <w:fldChar w:fldCharType="end"/>
      </w:r>
    </w:p>
    <w:p w14:paraId="56F2CD65" w14:textId="34096A2D" w:rsidR="00656A96" w:rsidRPr="00656A96" w:rsidRDefault="00656A96">
      <w:pPr>
        <w:pStyle w:val="TableofFigures"/>
        <w:tabs>
          <w:tab w:val="left" w:pos="1200"/>
          <w:tab w:val="right" w:leader="dot" w:pos="8254"/>
        </w:tabs>
        <w:rPr>
          <w:rFonts w:eastAsiaTheme="minorEastAsia" w:cstheme="minorBidi"/>
          <w:smallCaps w:val="0"/>
          <w:noProof/>
          <w:sz w:val="22"/>
          <w:szCs w:val="22"/>
          <w:lang w:eastAsia="en-CA"/>
        </w:rPr>
      </w:pPr>
      <w:r>
        <w:rPr>
          <w:noProof/>
        </w:rPr>
        <w:t>Tableau III.</w:t>
      </w:r>
      <w:r w:rsidRPr="00656A96">
        <w:rPr>
          <w:rFonts w:eastAsiaTheme="minorEastAsia" w:cstheme="minorBidi"/>
          <w:smallCaps w:val="0"/>
          <w:noProof/>
          <w:sz w:val="22"/>
          <w:szCs w:val="22"/>
          <w:lang w:eastAsia="en-CA"/>
        </w:rPr>
        <w:tab/>
      </w:r>
      <w:r>
        <w:rPr>
          <w:noProof/>
        </w:rPr>
        <w:t>Catégories de nucléotides en fonction de leur réactivité</w:t>
      </w:r>
      <w:r>
        <w:rPr>
          <w:noProof/>
        </w:rPr>
        <w:tab/>
      </w:r>
      <w:r>
        <w:rPr>
          <w:noProof/>
        </w:rPr>
        <w:fldChar w:fldCharType="begin"/>
      </w:r>
      <w:r>
        <w:rPr>
          <w:noProof/>
        </w:rPr>
        <w:instrText xml:space="preserve"> PAGEREF _Toc521353160 \h </w:instrText>
      </w:r>
      <w:r>
        <w:rPr>
          <w:noProof/>
        </w:rPr>
      </w:r>
      <w:r>
        <w:rPr>
          <w:noProof/>
        </w:rPr>
        <w:fldChar w:fldCharType="separate"/>
      </w:r>
      <w:r w:rsidR="00A7277A">
        <w:rPr>
          <w:noProof/>
        </w:rPr>
        <w:t>43</w:t>
      </w:r>
      <w:r>
        <w:rPr>
          <w:noProof/>
        </w:rPr>
        <w:fldChar w:fldCharType="end"/>
      </w:r>
    </w:p>
    <w:p w14:paraId="3BBE8F9B" w14:textId="3E099961" w:rsidR="00656A96" w:rsidRPr="00656A96" w:rsidRDefault="00656A96">
      <w:pPr>
        <w:pStyle w:val="TableofFigures"/>
        <w:tabs>
          <w:tab w:val="left" w:pos="1200"/>
          <w:tab w:val="right" w:leader="dot" w:pos="8254"/>
        </w:tabs>
        <w:rPr>
          <w:rFonts w:eastAsiaTheme="minorEastAsia" w:cstheme="minorBidi"/>
          <w:smallCaps w:val="0"/>
          <w:noProof/>
          <w:sz w:val="22"/>
          <w:szCs w:val="22"/>
          <w:lang w:eastAsia="en-CA"/>
        </w:rPr>
      </w:pPr>
      <w:r>
        <w:rPr>
          <w:noProof/>
        </w:rPr>
        <w:t>Tableau IV.</w:t>
      </w:r>
      <w:r w:rsidRPr="00656A96">
        <w:rPr>
          <w:rFonts w:eastAsiaTheme="minorEastAsia" w:cstheme="minorBidi"/>
          <w:smallCaps w:val="0"/>
          <w:noProof/>
          <w:sz w:val="22"/>
          <w:szCs w:val="22"/>
          <w:lang w:eastAsia="en-CA"/>
        </w:rPr>
        <w:tab/>
      </w:r>
      <w:r>
        <w:rPr>
          <w:noProof/>
        </w:rPr>
        <w:t>Propriété du carré pour des valeur entre 0 et 1</w:t>
      </w:r>
      <w:r>
        <w:rPr>
          <w:noProof/>
        </w:rPr>
        <w:tab/>
      </w:r>
      <w:r>
        <w:rPr>
          <w:noProof/>
        </w:rPr>
        <w:fldChar w:fldCharType="begin"/>
      </w:r>
      <w:r>
        <w:rPr>
          <w:noProof/>
        </w:rPr>
        <w:instrText xml:space="preserve"> PAGEREF _Toc521353161 \h </w:instrText>
      </w:r>
      <w:r>
        <w:rPr>
          <w:noProof/>
        </w:rPr>
      </w:r>
      <w:r>
        <w:rPr>
          <w:noProof/>
        </w:rPr>
        <w:fldChar w:fldCharType="separate"/>
      </w:r>
      <w:r w:rsidR="00A7277A">
        <w:rPr>
          <w:noProof/>
        </w:rPr>
        <w:t>44</w:t>
      </w:r>
      <w:r>
        <w:rPr>
          <w:noProof/>
        </w:rPr>
        <w:fldChar w:fldCharType="end"/>
      </w:r>
    </w:p>
    <w:p w14:paraId="18980713" w14:textId="7483E7D8" w:rsidR="00656A96" w:rsidRPr="00656A96" w:rsidRDefault="00656A96">
      <w:pPr>
        <w:pStyle w:val="TableofFigures"/>
        <w:tabs>
          <w:tab w:val="left" w:pos="1200"/>
          <w:tab w:val="right" w:leader="dot" w:pos="8254"/>
        </w:tabs>
        <w:rPr>
          <w:rFonts w:eastAsiaTheme="minorEastAsia" w:cstheme="minorBidi"/>
          <w:smallCaps w:val="0"/>
          <w:noProof/>
          <w:sz w:val="22"/>
          <w:szCs w:val="22"/>
          <w:lang w:eastAsia="en-CA"/>
        </w:rPr>
      </w:pPr>
      <w:r>
        <w:rPr>
          <w:noProof/>
        </w:rPr>
        <w:t>Tableau V.</w:t>
      </w:r>
      <w:r w:rsidRPr="00656A96">
        <w:rPr>
          <w:rFonts w:eastAsiaTheme="minorEastAsia" w:cstheme="minorBidi"/>
          <w:smallCaps w:val="0"/>
          <w:noProof/>
          <w:sz w:val="22"/>
          <w:szCs w:val="22"/>
          <w:lang w:eastAsia="en-CA"/>
        </w:rPr>
        <w:tab/>
      </w:r>
      <w:r>
        <w:rPr>
          <w:noProof/>
        </w:rPr>
        <w:t>Tableau comparatif des paramètres de l’ensemble d’entrainement  du logiciel</w:t>
      </w:r>
      <w:r>
        <w:rPr>
          <w:noProof/>
        </w:rPr>
        <w:br/>
        <w:t xml:space="preserve"> RNAsubopt</w:t>
      </w:r>
      <w:r>
        <w:rPr>
          <w:noProof/>
        </w:rPr>
        <w:tab/>
      </w:r>
      <w:r>
        <w:rPr>
          <w:noProof/>
        </w:rPr>
        <w:fldChar w:fldCharType="begin"/>
      </w:r>
      <w:r>
        <w:rPr>
          <w:noProof/>
        </w:rPr>
        <w:instrText xml:space="preserve"> PAGEREF _Toc521353162 \h </w:instrText>
      </w:r>
      <w:r>
        <w:rPr>
          <w:noProof/>
        </w:rPr>
      </w:r>
      <w:r>
        <w:rPr>
          <w:noProof/>
        </w:rPr>
        <w:fldChar w:fldCharType="separate"/>
      </w:r>
      <w:r w:rsidR="00A7277A">
        <w:rPr>
          <w:noProof/>
        </w:rPr>
        <w:t>47</w:t>
      </w:r>
      <w:r>
        <w:rPr>
          <w:noProof/>
        </w:rPr>
        <w:fldChar w:fldCharType="end"/>
      </w:r>
    </w:p>
    <w:p w14:paraId="1B542E9C" w14:textId="6ABFD3AD" w:rsidR="00656A96" w:rsidRPr="00656A96" w:rsidRDefault="00656A96">
      <w:pPr>
        <w:pStyle w:val="TableofFigures"/>
        <w:tabs>
          <w:tab w:val="left" w:pos="1200"/>
          <w:tab w:val="right" w:leader="dot" w:pos="8254"/>
        </w:tabs>
        <w:rPr>
          <w:rFonts w:eastAsiaTheme="minorEastAsia" w:cstheme="minorBidi"/>
          <w:smallCaps w:val="0"/>
          <w:noProof/>
          <w:sz w:val="22"/>
          <w:szCs w:val="22"/>
          <w:lang w:eastAsia="en-CA"/>
        </w:rPr>
      </w:pPr>
      <w:r>
        <w:rPr>
          <w:noProof/>
        </w:rPr>
        <w:t>Tableau VI.</w:t>
      </w:r>
      <w:r w:rsidRPr="00656A96">
        <w:rPr>
          <w:rFonts w:eastAsiaTheme="minorEastAsia" w:cstheme="minorBidi"/>
          <w:smallCaps w:val="0"/>
          <w:noProof/>
          <w:sz w:val="22"/>
          <w:szCs w:val="22"/>
          <w:lang w:eastAsia="en-CA"/>
        </w:rPr>
        <w:tab/>
      </w:r>
      <w:r>
        <w:rPr>
          <w:noProof/>
        </w:rPr>
        <w:t>Tableau comparatif des paramètres de l’ensemble d’entrainement  du logiciel MCFlashfold.</w:t>
      </w:r>
      <w:r>
        <w:rPr>
          <w:noProof/>
        </w:rPr>
        <w:tab/>
      </w:r>
      <w:r>
        <w:rPr>
          <w:noProof/>
        </w:rPr>
        <w:fldChar w:fldCharType="begin"/>
      </w:r>
      <w:r>
        <w:rPr>
          <w:noProof/>
        </w:rPr>
        <w:instrText xml:space="preserve"> PAGEREF _Toc521353163 \h </w:instrText>
      </w:r>
      <w:r>
        <w:rPr>
          <w:noProof/>
        </w:rPr>
      </w:r>
      <w:r>
        <w:rPr>
          <w:noProof/>
        </w:rPr>
        <w:fldChar w:fldCharType="separate"/>
      </w:r>
      <w:r w:rsidR="00A7277A">
        <w:rPr>
          <w:noProof/>
        </w:rPr>
        <w:t>47</w:t>
      </w:r>
      <w:r>
        <w:rPr>
          <w:noProof/>
        </w:rPr>
        <w:fldChar w:fldCharType="end"/>
      </w:r>
    </w:p>
    <w:p w14:paraId="078CCDD3" w14:textId="1B65ACAA" w:rsidR="00656A96" w:rsidRPr="00656A96" w:rsidRDefault="00656A96">
      <w:pPr>
        <w:pStyle w:val="TableofFigures"/>
        <w:tabs>
          <w:tab w:val="left" w:pos="1200"/>
          <w:tab w:val="right" w:leader="dot" w:pos="8254"/>
        </w:tabs>
        <w:rPr>
          <w:rFonts w:eastAsiaTheme="minorEastAsia" w:cstheme="minorBidi"/>
          <w:smallCaps w:val="0"/>
          <w:noProof/>
          <w:sz w:val="22"/>
          <w:szCs w:val="22"/>
          <w:lang w:eastAsia="en-CA"/>
        </w:rPr>
      </w:pPr>
      <w:r>
        <w:rPr>
          <w:noProof/>
        </w:rPr>
        <w:t>Tableau VII.</w:t>
      </w:r>
      <w:r w:rsidRPr="00656A96">
        <w:rPr>
          <w:rFonts w:eastAsiaTheme="minorEastAsia" w:cstheme="minorBidi"/>
          <w:smallCaps w:val="0"/>
          <w:noProof/>
          <w:sz w:val="22"/>
          <w:szCs w:val="22"/>
          <w:lang w:eastAsia="en-CA"/>
        </w:rPr>
        <w:tab/>
      </w:r>
      <w:r>
        <w:rPr>
          <w:noProof/>
        </w:rPr>
        <w:t>Tableau de contingence  de l’état pairé ou non des nucléotides en fonction de leur niveau de réactivité.</w:t>
      </w:r>
      <w:r>
        <w:rPr>
          <w:noProof/>
        </w:rPr>
        <w:tab/>
      </w:r>
      <w:r>
        <w:rPr>
          <w:noProof/>
        </w:rPr>
        <w:fldChar w:fldCharType="begin"/>
      </w:r>
      <w:r>
        <w:rPr>
          <w:noProof/>
        </w:rPr>
        <w:instrText xml:space="preserve"> PAGEREF _Toc521353164 \h </w:instrText>
      </w:r>
      <w:r>
        <w:rPr>
          <w:noProof/>
        </w:rPr>
      </w:r>
      <w:r>
        <w:rPr>
          <w:noProof/>
        </w:rPr>
        <w:fldChar w:fldCharType="separate"/>
      </w:r>
      <w:r w:rsidR="00A7277A">
        <w:rPr>
          <w:noProof/>
        </w:rPr>
        <w:t>57</w:t>
      </w:r>
      <w:r>
        <w:rPr>
          <w:noProof/>
        </w:rPr>
        <w:fldChar w:fldCharType="end"/>
      </w:r>
    </w:p>
    <w:p w14:paraId="3FC0BF24" w14:textId="0C82F12B" w:rsidR="00656A96" w:rsidRPr="00656A96" w:rsidRDefault="00656A96">
      <w:pPr>
        <w:pStyle w:val="TableofFigures"/>
        <w:tabs>
          <w:tab w:val="left" w:pos="1200"/>
          <w:tab w:val="right" w:leader="dot" w:pos="8254"/>
        </w:tabs>
        <w:rPr>
          <w:rFonts w:eastAsiaTheme="minorEastAsia" w:cstheme="minorBidi"/>
          <w:smallCaps w:val="0"/>
          <w:noProof/>
          <w:sz w:val="22"/>
          <w:szCs w:val="22"/>
          <w:lang w:eastAsia="en-CA"/>
        </w:rPr>
      </w:pPr>
      <w:r>
        <w:rPr>
          <w:noProof/>
        </w:rPr>
        <w:t>Tableau VIII.</w:t>
      </w:r>
      <w:r w:rsidRPr="00656A96">
        <w:rPr>
          <w:rFonts w:eastAsiaTheme="minorEastAsia" w:cstheme="minorBidi"/>
          <w:smallCaps w:val="0"/>
          <w:noProof/>
          <w:sz w:val="22"/>
          <w:szCs w:val="22"/>
          <w:lang w:eastAsia="en-CA"/>
        </w:rPr>
        <w:tab/>
      </w:r>
      <w:r>
        <w:rPr>
          <w:noProof/>
        </w:rPr>
        <w:t>Performance des algorithmes d’apprentissage machines à prédire la réactivité chimique des nucléotides.</w:t>
      </w:r>
      <w:r>
        <w:rPr>
          <w:noProof/>
        </w:rPr>
        <w:tab/>
      </w:r>
      <w:r>
        <w:rPr>
          <w:noProof/>
        </w:rPr>
        <w:fldChar w:fldCharType="begin"/>
      </w:r>
      <w:r>
        <w:rPr>
          <w:noProof/>
        </w:rPr>
        <w:instrText xml:space="preserve"> PAGEREF _Toc521353165 \h </w:instrText>
      </w:r>
      <w:r>
        <w:rPr>
          <w:noProof/>
        </w:rPr>
      </w:r>
      <w:r>
        <w:rPr>
          <w:noProof/>
        </w:rPr>
        <w:fldChar w:fldCharType="separate"/>
      </w:r>
      <w:r w:rsidR="00A7277A">
        <w:rPr>
          <w:noProof/>
        </w:rPr>
        <w:t>60</w:t>
      </w:r>
      <w:r>
        <w:rPr>
          <w:noProof/>
        </w:rPr>
        <w:fldChar w:fldCharType="end"/>
      </w:r>
    </w:p>
    <w:p w14:paraId="3462AEF1" w14:textId="570F82C6" w:rsidR="007D2CDE" w:rsidRPr="00816DB1" w:rsidRDefault="00160817" w:rsidP="00992768">
      <w:r>
        <w:rPr>
          <w:rFonts w:asciiTheme="minorHAnsi" w:hAnsiTheme="minorHAnsi" w:cstheme="minorHAnsi"/>
          <w:smallCaps/>
          <w:sz w:val="20"/>
        </w:rPr>
        <w:fldChar w:fldCharType="end"/>
      </w:r>
    </w:p>
    <w:p w14:paraId="48DE1FE7" w14:textId="77777777" w:rsidR="00A6294C" w:rsidRPr="007D2CDE" w:rsidRDefault="00A6294C" w:rsidP="00D406B5">
      <w:pPr>
        <w:pStyle w:val="Heading1"/>
      </w:pPr>
      <w:r w:rsidRPr="00816DB1">
        <w:br w:type="page"/>
      </w:r>
      <w:bookmarkStart w:id="20" w:name="_Toc502671820"/>
      <w:bookmarkStart w:id="21" w:name="_Toc521353124"/>
      <w:r w:rsidRPr="00655FFF">
        <w:lastRenderedPageBreak/>
        <w:t>Liste des figures</w:t>
      </w:r>
      <w:bookmarkEnd w:id="20"/>
      <w:bookmarkEnd w:id="21"/>
    </w:p>
    <w:p w14:paraId="475F89A1" w14:textId="144DF121" w:rsidR="00656A96" w:rsidRDefault="007D2CDE">
      <w:pPr>
        <w:pStyle w:val="TableofFigures"/>
        <w:tabs>
          <w:tab w:val="right" w:leader="dot" w:pos="8254"/>
        </w:tabs>
        <w:rPr>
          <w:rFonts w:eastAsiaTheme="minorEastAsia" w:cstheme="minorBidi"/>
          <w:smallCaps w:val="0"/>
          <w:noProof/>
          <w:sz w:val="22"/>
          <w:szCs w:val="22"/>
          <w:lang w:val="en-CA" w:eastAsia="en-CA"/>
        </w:rPr>
      </w:pPr>
      <w:r w:rsidRPr="00992768">
        <w:fldChar w:fldCharType="begin"/>
      </w:r>
      <w:r w:rsidRPr="009E739F">
        <w:rPr>
          <w:lang w:val="en-CA"/>
        </w:rPr>
        <w:instrText xml:space="preserve"> TOC \f H \h \z \t "Figure" \c </w:instrText>
      </w:r>
      <w:r w:rsidRPr="00992768">
        <w:fldChar w:fldCharType="separate"/>
      </w:r>
      <w:hyperlink w:anchor="_Toc521353169" w:history="1">
        <w:r w:rsidR="00656A96" w:rsidRPr="00F1582E">
          <w:rPr>
            <w:rStyle w:val="Hyperlink"/>
            <w:noProof/>
            <w14:scene3d>
              <w14:camera w14:prst="orthographicFront"/>
              <w14:lightRig w14:rig="threePt" w14:dir="t">
                <w14:rot w14:lat="0" w14:lon="0" w14:rev="0"/>
              </w14:lightRig>
            </w14:scene3d>
          </w:rPr>
          <w:t>Figure 1.</w:t>
        </w:r>
        <w:r w:rsidR="00656A96" w:rsidRPr="00F1582E">
          <w:rPr>
            <w:rStyle w:val="Hyperlink"/>
            <w:noProof/>
          </w:rPr>
          <w:t xml:space="preserve"> Nombre de séquences d’ARN ajoutées à la RMDB entre septembre 2014 et mars 2017.</w:t>
        </w:r>
        <w:r w:rsidR="00656A96">
          <w:rPr>
            <w:noProof/>
            <w:webHidden/>
          </w:rPr>
          <w:tab/>
        </w:r>
        <w:r w:rsidR="00656A96">
          <w:rPr>
            <w:noProof/>
            <w:webHidden/>
          </w:rPr>
          <w:fldChar w:fldCharType="begin"/>
        </w:r>
        <w:r w:rsidR="00656A96">
          <w:rPr>
            <w:noProof/>
            <w:webHidden/>
          </w:rPr>
          <w:instrText xml:space="preserve"> PAGEREF _Toc521353169 \h </w:instrText>
        </w:r>
        <w:r w:rsidR="00656A96">
          <w:rPr>
            <w:noProof/>
            <w:webHidden/>
          </w:rPr>
        </w:r>
        <w:r w:rsidR="00656A96">
          <w:rPr>
            <w:noProof/>
            <w:webHidden/>
          </w:rPr>
          <w:fldChar w:fldCharType="separate"/>
        </w:r>
        <w:r w:rsidR="00A7277A">
          <w:rPr>
            <w:noProof/>
            <w:webHidden/>
          </w:rPr>
          <w:t>15</w:t>
        </w:r>
        <w:r w:rsidR="00656A96">
          <w:rPr>
            <w:noProof/>
            <w:webHidden/>
          </w:rPr>
          <w:fldChar w:fldCharType="end"/>
        </w:r>
      </w:hyperlink>
    </w:p>
    <w:p w14:paraId="372FBC42" w14:textId="5D6F0B02"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70" w:history="1">
        <w:r w:rsidRPr="00F1582E">
          <w:rPr>
            <w:rStyle w:val="Hyperlink"/>
            <w:noProof/>
            <w14:scene3d>
              <w14:camera w14:prst="orthographicFront"/>
              <w14:lightRig w14:rig="threePt" w14:dir="t">
                <w14:rot w14:lat="0" w14:lon="0" w14:rev="0"/>
              </w14:lightRig>
            </w14:scene3d>
          </w:rPr>
          <w:t>Figure 2.</w:t>
        </w:r>
        <w:r w:rsidRPr="00F1582E">
          <w:rPr>
            <w:rStyle w:val="Hyperlink"/>
            <w:noProof/>
          </w:rPr>
          <w:t xml:space="preserve"> Représentation d’un nucléotide, l’adénosine monophosphate (AMP).</w:t>
        </w:r>
        <w:r>
          <w:rPr>
            <w:noProof/>
            <w:webHidden/>
          </w:rPr>
          <w:tab/>
        </w:r>
        <w:r>
          <w:rPr>
            <w:noProof/>
            <w:webHidden/>
          </w:rPr>
          <w:fldChar w:fldCharType="begin"/>
        </w:r>
        <w:r>
          <w:rPr>
            <w:noProof/>
            <w:webHidden/>
          </w:rPr>
          <w:instrText xml:space="preserve"> PAGEREF _Toc521353170 \h </w:instrText>
        </w:r>
        <w:r>
          <w:rPr>
            <w:noProof/>
            <w:webHidden/>
          </w:rPr>
        </w:r>
        <w:r>
          <w:rPr>
            <w:noProof/>
            <w:webHidden/>
          </w:rPr>
          <w:fldChar w:fldCharType="separate"/>
        </w:r>
        <w:r w:rsidR="00A7277A">
          <w:rPr>
            <w:noProof/>
            <w:webHidden/>
          </w:rPr>
          <w:t>20</w:t>
        </w:r>
        <w:r>
          <w:rPr>
            <w:noProof/>
            <w:webHidden/>
          </w:rPr>
          <w:fldChar w:fldCharType="end"/>
        </w:r>
      </w:hyperlink>
    </w:p>
    <w:p w14:paraId="3D55F07E" w14:textId="71CFFB55"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71" w:history="1">
        <w:r w:rsidRPr="00F1582E">
          <w:rPr>
            <w:rStyle w:val="Hyperlink"/>
            <w:noProof/>
            <w14:scene3d>
              <w14:camera w14:prst="orthographicFront"/>
              <w14:lightRig w14:rig="threePt" w14:dir="t">
                <w14:rot w14:lat="0" w14:lon="0" w14:rev="0"/>
              </w14:lightRig>
            </w14:scene3d>
          </w:rPr>
          <w:t>Figure 3.</w:t>
        </w:r>
        <w:r w:rsidRPr="00F1582E">
          <w:rPr>
            <w:rStyle w:val="Hyperlink"/>
            <w:noProof/>
          </w:rPr>
          <w:t xml:space="preserve"> Représentation en balles et bâtons (</w:t>
        </w:r>
        <w:r w:rsidRPr="00F1582E">
          <w:rPr>
            <w:rStyle w:val="Hyperlink"/>
            <w:i/>
            <w:noProof/>
          </w:rPr>
          <w:t>balls and sticks</w:t>
        </w:r>
        <w:r w:rsidRPr="00F1582E">
          <w:rPr>
            <w:rStyle w:val="Hyperlink"/>
            <w:noProof/>
          </w:rPr>
          <w:t>) d’un groupement phosphate et d’un beta-D-ribose.</w:t>
        </w:r>
        <w:r>
          <w:rPr>
            <w:noProof/>
            <w:webHidden/>
          </w:rPr>
          <w:tab/>
        </w:r>
        <w:r>
          <w:rPr>
            <w:noProof/>
            <w:webHidden/>
          </w:rPr>
          <w:fldChar w:fldCharType="begin"/>
        </w:r>
        <w:r>
          <w:rPr>
            <w:noProof/>
            <w:webHidden/>
          </w:rPr>
          <w:instrText xml:space="preserve"> PAGEREF _Toc521353171 \h </w:instrText>
        </w:r>
        <w:r>
          <w:rPr>
            <w:noProof/>
            <w:webHidden/>
          </w:rPr>
        </w:r>
        <w:r>
          <w:rPr>
            <w:noProof/>
            <w:webHidden/>
          </w:rPr>
          <w:fldChar w:fldCharType="separate"/>
        </w:r>
        <w:r w:rsidR="00A7277A">
          <w:rPr>
            <w:noProof/>
            <w:webHidden/>
          </w:rPr>
          <w:t>21</w:t>
        </w:r>
        <w:r>
          <w:rPr>
            <w:noProof/>
            <w:webHidden/>
          </w:rPr>
          <w:fldChar w:fldCharType="end"/>
        </w:r>
      </w:hyperlink>
    </w:p>
    <w:p w14:paraId="24F7D450" w14:textId="718EA4C2"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72" w:history="1">
        <w:r w:rsidRPr="00F1582E">
          <w:rPr>
            <w:rStyle w:val="Hyperlink"/>
            <w:noProof/>
            <w14:scene3d>
              <w14:camera w14:prst="orthographicFront"/>
              <w14:lightRig w14:rig="threePt" w14:dir="t">
                <w14:rot w14:lat="0" w14:lon="0" w14:rev="0"/>
              </w14:lightRig>
            </w14:scene3d>
          </w:rPr>
          <w:t>Figure 4.</w:t>
        </w:r>
        <w:r w:rsidRPr="00F1582E">
          <w:rPr>
            <w:rStyle w:val="Hyperlink"/>
            <w:noProof/>
          </w:rPr>
          <w:t xml:space="preserve"> Les quatre nucléotides des ARN.</w:t>
        </w:r>
        <w:r>
          <w:rPr>
            <w:noProof/>
            <w:webHidden/>
          </w:rPr>
          <w:tab/>
        </w:r>
        <w:r>
          <w:rPr>
            <w:noProof/>
            <w:webHidden/>
          </w:rPr>
          <w:fldChar w:fldCharType="begin"/>
        </w:r>
        <w:r>
          <w:rPr>
            <w:noProof/>
            <w:webHidden/>
          </w:rPr>
          <w:instrText xml:space="preserve"> PAGEREF _Toc521353172 \h </w:instrText>
        </w:r>
        <w:r>
          <w:rPr>
            <w:noProof/>
            <w:webHidden/>
          </w:rPr>
        </w:r>
        <w:r>
          <w:rPr>
            <w:noProof/>
            <w:webHidden/>
          </w:rPr>
          <w:fldChar w:fldCharType="separate"/>
        </w:r>
        <w:r w:rsidR="00A7277A">
          <w:rPr>
            <w:noProof/>
            <w:webHidden/>
          </w:rPr>
          <w:t>22</w:t>
        </w:r>
        <w:r>
          <w:rPr>
            <w:noProof/>
            <w:webHidden/>
          </w:rPr>
          <w:fldChar w:fldCharType="end"/>
        </w:r>
      </w:hyperlink>
    </w:p>
    <w:p w14:paraId="5298BFED" w14:textId="093FF4CA"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73" w:history="1">
        <w:r w:rsidRPr="00F1582E">
          <w:rPr>
            <w:rStyle w:val="Hyperlink"/>
            <w:noProof/>
            <w14:scene3d>
              <w14:camera w14:prst="orthographicFront"/>
              <w14:lightRig w14:rig="threePt" w14:dir="t">
                <w14:rot w14:lat="0" w14:lon="0" w14:rev="0"/>
              </w14:lightRig>
            </w14:scene3d>
          </w:rPr>
          <w:t>Figure 5.</w:t>
        </w:r>
        <w:r w:rsidRPr="00F1582E">
          <w:rPr>
            <w:rStyle w:val="Hyperlink"/>
            <w:noProof/>
          </w:rPr>
          <w:t xml:space="preserve"> Exemple de visualisation d’une structure secondaire générée par le logiciel </w:t>
        </w:r>
        <w:r w:rsidRPr="00F1582E">
          <w:rPr>
            <w:rStyle w:val="Hyperlink"/>
            <w:i/>
            <w:noProof/>
          </w:rPr>
          <w:t>RNA Dynamique Viewer</w:t>
        </w:r>
        <w:r w:rsidRPr="00F1582E">
          <w:rPr>
            <w:rStyle w:val="Hyperlink"/>
            <w:noProof/>
          </w:rPr>
          <w:t>. (Voir chapitre 2)</w:t>
        </w:r>
        <w:r>
          <w:rPr>
            <w:noProof/>
            <w:webHidden/>
          </w:rPr>
          <w:tab/>
        </w:r>
        <w:r>
          <w:rPr>
            <w:noProof/>
            <w:webHidden/>
          </w:rPr>
          <w:fldChar w:fldCharType="begin"/>
        </w:r>
        <w:r>
          <w:rPr>
            <w:noProof/>
            <w:webHidden/>
          </w:rPr>
          <w:instrText xml:space="preserve"> PAGEREF _Toc521353173 \h </w:instrText>
        </w:r>
        <w:r>
          <w:rPr>
            <w:noProof/>
            <w:webHidden/>
          </w:rPr>
        </w:r>
        <w:r>
          <w:rPr>
            <w:noProof/>
            <w:webHidden/>
          </w:rPr>
          <w:fldChar w:fldCharType="separate"/>
        </w:r>
        <w:r w:rsidR="00A7277A">
          <w:rPr>
            <w:noProof/>
            <w:webHidden/>
          </w:rPr>
          <w:t>23</w:t>
        </w:r>
        <w:r>
          <w:rPr>
            <w:noProof/>
            <w:webHidden/>
          </w:rPr>
          <w:fldChar w:fldCharType="end"/>
        </w:r>
      </w:hyperlink>
    </w:p>
    <w:p w14:paraId="4907D026" w14:textId="63307BDB"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74" w:history="1">
        <w:r w:rsidRPr="00F1582E">
          <w:rPr>
            <w:rStyle w:val="Hyperlink"/>
            <w:noProof/>
            <w14:scene3d>
              <w14:camera w14:prst="orthographicFront"/>
              <w14:lightRig w14:rig="threePt" w14:dir="t">
                <w14:rot w14:lat="0" w14:lon="0" w14:rev="0"/>
              </w14:lightRig>
            </w14:scene3d>
          </w:rPr>
          <w:t>Figure 6.</w:t>
        </w:r>
        <w:r w:rsidRPr="00F1582E">
          <w:rPr>
            <w:rStyle w:val="Hyperlink"/>
            <w:noProof/>
          </w:rPr>
          <w:t xml:space="preserve"> Un cycle « </w:t>
        </w:r>
        <w:r w:rsidRPr="00F1582E">
          <w:rPr>
            <w:rStyle w:val="Hyperlink"/>
            <w:rFonts w:ascii="Baskerville Old Face" w:hAnsi="Baskerville Old Face"/>
            <w:noProof/>
          </w:rPr>
          <w:t>3_2</w:t>
        </w:r>
        <w:r w:rsidRPr="00F1582E">
          <w:rPr>
            <w:rStyle w:val="Hyperlink"/>
            <w:noProof/>
          </w:rPr>
          <w:t> ».</w:t>
        </w:r>
        <w:r>
          <w:rPr>
            <w:noProof/>
            <w:webHidden/>
          </w:rPr>
          <w:tab/>
        </w:r>
        <w:r>
          <w:rPr>
            <w:noProof/>
            <w:webHidden/>
          </w:rPr>
          <w:fldChar w:fldCharType="begin"/>
        </w:r>
        <w:r>
          <w:rPr>
            <w:noProof/>
            <w:webHidden/>
          </w:rPr>
          <w:instrText xml:space="preserve"> PAGEREF _Toc521353174 \h </w:instrText>
        </w:r>
        <w:r>
          <w:rPr>
            <w:noProof/>
            <w:webHidden/>
          </w:rPr>
        </w:r>
        <w:r>
          <w:rPr>
            <w:noProof/>
            <w:webHidden/>
          </w:rPr>
          <w:fldChar w:fldCharType="separate"/>
        </w:r>
        <w:r w:rsidR="00A7277A">
          <w:rPr>
            <w:noProof/>
            <w:webHidden/>
          </w:rPr>
          <w:t>24</w:t>
        </w:r>
        <w:r>
          <w:rPr>
            <w:noProof/>
            <w:webHidden/>
          </w:rPr>
          <w:fldChar w:fldCharType="end"/>
        </w:r>
      </w:hyperlink>
    </w:p>
    <w:p w14:paraId="4BC90E9B" w14:textId="367B641E"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75" w:history="1">
        <w:r w:rsidRPr="00F1582E">
          <w:rPr>
            <w:rStyle w:val="Hyperlink"/>
            <w:noProof/>
            <w14:scene3d>
              <w14:camera w14:prst="orthographicFront"/>
              <w14:lightRig w14:rig="threePt" w14:dir="t">
                <w14:rot w14:lat="0" w14:lon="0" w14:rev="0"/>
              </w14:lightRig>
            </w14:scene3d>
          </w:rPr>
          <w:t>Figure 7.</w:t>
        </w:r>
        <w:r w:rsidRPr="00F1582E">
          <w:rPr>
            <w:rStyle w:val="Hyperlink"/>
            <w:noProof/>
          </w:rPr>
          <w:t xml:space="preserve"> Une sous-structure formée de deux cycles accolés.</w:t>
        </w:r>
        <w:r>
          <w:rPr>
            <w:noProof/>
            <w:webHidden/>
          </w:rPr>
          <w:tab/>
        </w:r>
        <w:r>
          <w:rPr>
            <w:noProof/>
            <w:webHidden/>
          </w:rPr>
          <w:fldChar w:fldCharType="begin"/>
        </w:r>
        <w:r>
          <w:rPr>
            <w:noProof/>
            <w:webHidden/>
          </w:rPr>
          <w:instrText xml:space="preserve"> PAGEREF _Toc521353175 \h </w:instrText>
        </w:r>
        <w:r>
          <w:rPr>
            <w:noProof/>
            <w:webHidden/>
          </w:rPr>
        </w:r>
        <w:r>
          <w:rPr>
            <w:noProof/>
            <w:webHidden/>
          </w:rPr>
          <w:fldChar w:fldCharType="separate"/>
        </w:r>
        <w:r w:rsidR="00A7277A">
          <w:rPr>
            <w:noProof/>
            <w:webHidden/>
          </w:rPr>
          <w:t>25</w:t>
        </w:r>
        <w:r>
          <w:rPr>
            <w:noProof/>
            <w:webHidden/>
          </w:rPr>
          <w:fldChar w:fldCharType="end"/>
        </w:r>
      </w:hyperlink>
    </w:p>
    <w:p w14:paraId="7B42311D" w14:textId="00B70F44"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76" w:history="1">
        <w:r w:rsidRPr="00F1582E">
          <w:rPr>
            <w:rStyle w:val="Hyperlink"/>
            <w:noProof/>
            <w14:scene3d>
              <w14:camera w14:prst="orthographicFront"/>
              <w14:lightRig w14:rig="threePt" w14:dir="t">
                <w14:rot w14:lat="0" w14:lon="0" w14:rev="0"/>
              </w14:lightRig>
            </w14:scene3d>
          </w:rPr>
          <w:t>Figure 8.</w:t>
        </w:r>
        <w:r w:rsidRPr="00F1582E">
          <w:rPr>
            <w:rStyle w:val="Hyperlink"/>
            <w:noProof/>
          </w:rPr>
          <w:t xml:space="preserve"> Représentation de trois cycles se chevauchant.</w:t>
        </w:r>
        <w:r>
          <w:rPr>
            <w:noProof/>
            <w:webHidden/>
          </w:rPr>
          <w:tab/>
        </w:r>
        <w:r>
          <w:rPr>
            <w:noProof/>
            <w:webHidden/>
          </w:rPr>
          <w:fldChar w:fldCharType="begin"/>
        </w:r>
        <w:r>
          <w:rPr>
            <w:noProof/>
            <w:webHidden/>
          </w:rPr>
          <w:instrText xml:space="preserve"> PAGEREF _Toc521353176 \h </w:instrText>
        </w:r>
        <w:r>
          <w:rPr>
            <w:noProof/>
            <w:webHidden/>
          </w:rPr>
        </w:r>
        <w:r>
          <w:rPr>
            <w:noProof/>
            <w:webHidden/>
          </w:rPr>
          <w:fldChar w:fldCharType="separate"/>
        </w:r>
        <w:r w:rsidR="00A7277A">
          <w:rPr>
            <w:noProof/>
            <w:webHidden/>
          </w:rPr>
          <w:t>26</w:t>
        </w:r>
        <w:r>
          <w:rPr>
            <w:noProof/>
            <w:webHidden/>
          </w:rPr>
          <w:fldChar w:fldCharType="end"/>
        </w:r>
      </w:hyperlink>
    </w:p>
    <w:p w14:paraId="35631973" w14:textId="3DF09E0F"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77" w:history="1">
        <w:r w:rsidRPr="00F1582E">
          <w:rPr>
            <w:rStyle w:val="Hyperlink"/>
            <w:noProof/>
            <w14:scene3d>
              <w14:camera w14:prst="orthographicFront"/>
              <w14:lightRig w14:rig="threePt" w14:dir="t">
                <w14:rot w14:lat="0" w14:lon="0" w14:rev="0"/>
              </w14:lightRig>
            </w14:scene3d>
          </w:rPr>
          <w:t>Figure 9.</w:t>
        </w:r>
        <w:r w:rsidRPr="00F1582E">
          <w:rPr>
            <w:rStyle w:val="Hyperlink"/>
            <w:noProof/>
          </w:rPr>
          <w:t xml:space="preserve"> Diagramme à rail de l’expression régulière associée à l’identifiant des S-S.</w:t>
        </w:r>
        <w:r>
          <w:rPr>
            <w:noProof/>
            <w:webHidden/>
          </w:rPr>
          <w:tab/>
        </w:r>
        <w:r>
          <w:rPr>
            <w:noProof/>
            <w:webHidden/>
          </w:rPr>
          <w:fldChar w:fldCharType="begin"/>
        </w:r>
        <w:r>
          <w:rPr>
            <w:noProof/>
            <w:webHidden/>
          </w:rPr>
          <w:instrText xml:space="preserve"> PAGEREF _Toc521353177 \h </w:instrText>
        </w:r>
        <w:r>
          <w:rPr>
            <w:noProof/>
            <w:webHidden/>
          </w:rPr>
        </w:r>
        <w:r>
          <w:rPr>
            <w:noProof/>
            <w:webHidden/>
          </w:rPr>
          <w:fldChar w:fldCharType="separate"/>
        </w:r>
        <w:r w:rsidR="00A7277A">
          <w:rPr>
            <w:noProof/>
            <w:webHidden/>
          </w:rPr>
          <w:t>26</w:t>
        </w:r>
        <w:r>
          <w:rPr>
            <w:noProof/>
            <w:webHidden/>
          </w:rPr>
          <w:fldChar w:fldCharType="end"/>
        </w:r>
      </w:hyperlink>
    </w:p>
    <w:p w14:paraId="35D42A9E" w14:textId="54CC67D0"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78" w:history="1">
        <w:r w:rsidRPr="00F1582E">
          <w:rPr>
            <w:rStyle w:val="Hyperlink"/>
            <w:noProof/>
            <w14:scene3d>
              <w14:camera w14:prst="orthographicFront"/>
              <w14:lightRig w14:rig="threePt" w14:dir="t">
                <w14:rot w14:lat="0" w14:lon="0" w14:rev="0"/>
              </w14:lightRig>
            </w14:scene3d>
          </w:rPr>
          <w:t>Figure 10.</w:t>
        </w:r>
        <w:r w:rsidRPr="00F1582E">
          <w:rPr>
            <w:rStyle w:val="Hyperlink"/>
            <w:noProof/>
          </w:rPr>
          <w:t xml:space="preserve"> Réaction chimique du 1M7 avec le 2’OH du sucre d’un nucléotide.</w:t>
        </w:r>
        <w:r>
          <w:rPr>
            <w:noProof/>
            <w:webHidden/>
          </w:rPr>
          <w:tab/>
        </w:r>
        <w:r>
          <w:rPr>
            <w:noProof/>
            <w:webHidden/>
          </w:rPr>
          <w:fldChar w:fldCharType="begin"/>
        </w:r>
        <w:r>
          <w:rPr>
            <w:noProof/>
            <w:webHidden/>
          </w:rPr>
          <w:instrText xml:space="preserve"> PAGEREF _Toc521353178 \h </w:instrText>
        </w:r>
        <w:r>
          <w:rPr>
            <w:noProof/>
            <w:webHidden/>
          </w:rPr>
        </w:r>
        <w:r>
          <w:rPr>
            <w:noProof/>
            <w:webHidden/>
          </w:rPr>
          <w:fldChar w:fldCharType="separate"/>
        </w:r>
        <w:r w:rsidR="00A7277A">
          <w:rPr>
            <w:noProof/>
            <w:webHidden/>
          </w:rPr>
          <w:t>32</w:t>
        </w:r>
        <w:r>
          <w:rPr>
            <w:noProof/>
            <w:webHidden/>
          </w:rPr>
          <w:fldChar w:fldCharType="end"/>
        </w:r>
      </w:hyperlink>
    </w:p>
    <w:p w14:paraId="2773C112" w14:textId="59B321D4"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79" w:history="1">
        <w:r w:rsidRPr="00F1582E">
          <w:rPr>
            <w:rStyle w:val="Hyperlink"/>
            <w:noProof/>
            <w14:scene3d>
              <w14:camera w14:prst="orthographicFront"/>
              <w14:lightRig w14:rig="threePt" w14:dir="t">
                <w14:rot w14:lat="0" w14:lon="0" w14:rev="0"/>
              </w14:lightRig>
            </w14:scene3d>
          </w:rPr>
          <w:t>Figure 11.</w:t>
        </w:r>
        <w:r w:rsidRPr="00F1582E">
          <w:rPr>
            <w:rStyle w:val="Hyperlink"/>
            <w:noProof/>
          </w:rPr>
          <w:t xml:space="preserve"> Carte de chaleur de l’expérience : « ETERNA_R00_0000 ».</w:t>
        </w:r>
        <w:r>
          <w:rPr>
            <w:noProof/>
            <w:webHidden/>
          </w:rPr>
          <w:tab/>
        </w:r>
        <w:r>
          <w:rPr>
            <w:noProof/>
            <w:webHidden/>
          </w:rPr>
          <w:fldChar w:fldCharType="begin"/>
        </w:r>
        <w:r>
          <w:rPr>
            <w:noProof/>
            <w:webHidden/>
          </w:rPr>
          <w:instrText xml:space="preserve"> PAGEREF _Toc521353179 \h </w:instrText>
        </w:r>
        <w:r>
          <w:rPr>
            <w:noProof/>
            <w:webHidden/>
          </w:rPr>
        </w:r>
        <w:r>
          <w:rPr>
            <w:noProof/>
            <w:webHidden/>
          </w:rPr>
          <w:fldChar w:fldCharType="separate"/>
        </w:r>
        <w:r w:rsidR="00A7277A">
          <w:rPr>
            <w:noProof/>
            <w:webHidden/>
          </w:rPr>
          <w:t>35</w:t>
        </w:r>
        <w:r>
          <w:rPr>
            <w:noProof/>
            <w:webHidden/>
          </w:rPr>
          <w:fldChar w:fldCharType="end"/>
        </w:r>
      </w:hyperlink>
    </w:p>
    <w:p w14:paraId="1EC2A8EE" w14:textId="67A4DD89"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80" w:history="1">
        <w:r w:rsidRPr="00F1582E">
          <w:rPr>
            <w:rStyle w:val="Hyperlink"/>
            <w:noProof/>
            <w14:scene3d>
              <w14:camera w14:prst="orthographicFront"/>
              <w14:lightRig w14:rig="threePt" w14:dir="t">
                <w14:rot w14:lat="0" w14:lon="0" w14:rev="0"/>
              </w14:lightRig>
            </w14:scene3d>
          </w:rPr>
          <w:t>Figure 12.</w:t>
        </w:r>
        <w:r w:rsidRPr="00F1582E">
          <w:rPr>
            <w:rStyle w:val="Hyperlink"/>
            <w:noProof/>
          </w:rPr>
          <w:t xml:space="preserve"> Les données de réactivités sont également phasées pour RDV et le site web de la RMDB.</w:t>
        </w:r>
        <w:r>
          <w:rPr>
            <w:noProof/>
            <w:webHidden/>
          </w:rPr>
          <w:tab/>
        </w:r>
        <w:r>
          <w:rPr>
            <w:noProof/>
            <w:webHidden/>
          </w:rPr>
          <w:fldChar w:fldCharType="begin"/>
        </w:r>
        <w:r>
          <w:rPr>
            <w:noProof/>
            <w:webHidden/>
          </w:rPr>
          <w:instrText xml:space="preserve"> PAGEREF _Toc521353180 \h </w:instrText>
        </w:r>
        <w:r>
          <w:rPr>
            <w:noProof/>
            <w:webHidden/>
          </w:rPr>
        </w:r>
        <w:r>
          <w:rPr>
            <w:noProof/>
            <w:webHidden/>
          </w:rPr>
          <w:fldChar w:fldCharType="separate"/>
        </w:r>
        <w:r w:rsidR="00A7277A">
          <w:rPr>
            <w:noProof/>
            <w:webHidden/>
          </w:rPr>
          <w:t>36</w:t>
        </w:r>
        <w:r>
          <w:rPr>
            <w:noProof/>
            <w:webHidden/>
          </w:rPr>
          <w:fldChar w:fldCharType="end"/>
        </w:r>
      </w:hyperlink>
    </w:p>
    <w:p w14:paraId="2CD780B0" w14:textId="69DF7F51"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81" w:history="1">
        <w:r w:rsidRPr="00F1582E">
          <w:rPr>
            <w:rStyle w:val="Hyperlink"/>
            <w:noProof/>
            <w14:scene3d>
              <w14:camera w14:prst="orthographicFront"/>
              <w14:lightRig w14:rig="threePt" w14:dir="t">
                <w14:rot w14:lat="0" w14:lon="0" w14:rev="0"/>
              </w14:lightRig>
            </w14:scene3d>
          </w:rPr>
          <w:t>Figure 13.</w:t>
        </w:r>
        <w:r w:rsidRPr="00F1582E">
          <w:rPr>
            <w:rStyle w:val="Hyperlink"/>
            <w:noProof/>
          </w:rPr>
          <w:t xml:space="preserve"> Comparaison entre une structure produite par </w:t>
        </w:r>
        <w:r w:rsidRPr="00F1582E">
          <w:rPr>
            <w:rStyle w:val="Hyperlink"/>
            <w:i/>
            <w:noProof/>
          </w:rPr>
          <w:t>RNA Dynamic Viewer</w:t>
        </w:r>
        <w:r w:rsidRPr="00F1582E">
          <w:rPr>
            <w:rStyle w:val="Hyperlink"/>
            <w:noProof/>
          </w:rPr>
          <w:t xml:space="preserve"> et son homologue pris de la page web de la RMDB.</w:t>
        </w:r>
        <w:r>
          <w:rPr>
            <w:noProof/>
            <w:webHidden/>
          </w:rPr>
          <w:tab/>
        </w:r>
        <w:r>
          <w:rPr>
            <w:noProof/>
            <w:webHidden/>
          </w:rPr>
          <w:fldChar w:fldCharType="begin"/>
        </w:r>
        <w:r>
          <w:rPr>
            <w:noProof/>
            <w:webHidden/>
          </w:rPr>
          <w:instrText xml:space="preserve"> PAGEREF _Toc521353181 \h </w:instrText>
        </w:r>
        <w:r>
          <w:rPr>
            <w:noProof/>
            <w:webHidden/>
          </w:rPr>
        </w:r>
        <w:r>
          <w:rPr>
            <w:noProof/>
            <w:webHidden/>
          </w:rPr>
          <w:fldChar w:fldCharType="separate"/>
        </w:r>
        <w:r w:rsidR="00A7277A">
          <w:rPr>
            <w:noProof/>
            <w:webHidden/>
          </w:rPr>
          <w:t>37</w:t>
        </w:r>
        <w:r>
          <w:rPr>
            <w:noProof/>
            <w:webHidden/>
          </w:rPr>
          <w:fldChar w:fldCharType="end"/>
        </w:r>
      </w:hyperlink>
    </w:p>
    <w:p w14:paraId="6270ABB0" w14:textId="1065E3C9"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82" w:history="1">
        <w:r w:rsidRPr="00F1582E">
          <w:rPr>
            <w:rStyle w:val="Hyperlink"/>
            <w:noProof/>
            <w14:scene3d>
              <w14:camera w14:prst="orthographicFront"/>
              <w14:lightRig w14:rig="threePt" w14:dir="t">
                <w14:rot w14:lat="0" w14:lon="0" w14:rev="0"/>
              </w14:lightRig>
            </w14:scene3d>
          </w:rPr>
          <w:t>Figure 14.</w:t>
        </w:r>
        <w:r w:rsidRPr="00F1582E">
          <w:rPr>
            <w:rStyle w:val="Hyperlink"/>
            <w:noProof/>
          </w:rPr>
          <w:t xml:space="preserve"> Structure secondaire provenant de FORNA.</w:t>
        </w:r>
        <w:r>
          <w:rPr>
            <w:noProof/>
            <w:webHidden/>
          </w:rPr>
          <w:tab/>
        </w:r>
        <w:r>
          <w:rPr>
            <w:noProof/>
            <w:webHidden/>
          </w:rPr>
          <w:fldChar w:fldCharType="begin"/>
        </w:r>
        <w:r>
          <w:rPr>
            <w:noProof/>
            <w:webHidden/>
          </w:rPr>
          <w:instrText xml:space="preserve"> PAGEREF _Toc521353182 \h </w:instrText>
        </w:r>
        <w:r>
          <w:rPr>
            <w:noProof/>
            <w:webHidden/>
          </w:rPr>
        </w:r>
        <w:r>
          <w:rPr>
            <w:noProof/>
            <w:webHidden/>
          </w:rPr>
          <w:fldChar w:fldCharType="separate"/>
        </w:r>
        <w:r w:rsidR="00A7277A">
          <w:rPr>
            <w:noProof/>
            <w:webHidden/>
          </w:rPr>
          <w:t>38</w:t>
        </w:r>
        <w:r>
          <w:rPr>
            <w:noProof/>
            <w:webHidden/>
          </w:rPr>
          <w:fldChar w:fldCharType="end"/>
        </w:r>
      </w:hyperlink>
    </w:p>
    <w:p w14:paraId="17777148" w14:textId="4A6A9F11"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83" w:history="1">
        <w:r w:rsidRPr="00F1582E">
          <w:rPr>
            <w:rStyle w:val="Hyperlink"/>
            <w:noProof/>
            <w14:scene3d>
              <w14:camera w14:prst="orthographicFront"/>
              <w14:lightRig w14:rig="threePt" w14:dir="t">
                <w14:rot w14:lat="0" w14:lon="0" w14:rev="0"/>
              </w14:lightRig>
            </w14:scene3d>
          </w:rPr>
          <w:t>Figure 15.</w:t>
        </w:r>
        <w:r w:rsidRPr="00F1582E">
          <w:rPr>
            <w:rStyle w:val="Hyperlink"/>
            <w:noProof/>
          </w:rPr>
          <w:t xml:space="preserve"> Illustration de l’algorithme d’identification des sous-structures.</w:t>
        </w:r>
        <w:r>
          <w:rPr>
            <w:noProof/>
            <w:webHidden/>
          </w:rPr>
          <w:tab/>
        </w:r>
        <w:r>
          <w:rPr>
            <w:noProof/>
            <w:webHidden/>
          </w:rPr>
          <w:fldChar w:fldCharType="begin"/>
        </w:r>
        <w:r>
          <w:rPr>
            <w:noProof/>
            <w:webHidden/>
          </w:rPr>
          <w:instrText xml:space="preserve"> PAGEREF _Toc521353183 \h </w:instrText>
        </w:r>
        <w:r>
          <w:rPr>
            <w:noProof/>
            <w:webHidden/>
          </w:rPr>
        </w:r>
        <w:r>
          <w:rPr>
            <w:noProof/>
            <w:webHidden/>
          </w:rPr>
          <w:fldChar w:fldCharType="separate"/>
        </w:r>
        <w:r w:rsidR="00A7277A">
          <w:rPr>
            <w:noProof/>
            <w:webHidden/>
          </w:rPr>
          <w:t>39</w:t>
        </w:r>
        <w:r>
          <w:rPr>
            <w:noProof/>
            <w:webHidden/>
          </w:rPr>
          <w:fldChar w:fldCharType="end"/>
        </w:r>
      </w:hyperlink>
    </w:p>
    <w:p w14:paraId="5C4191AD" w14:textId="000E42AE"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84" w:history="1">
        <w:r w:rsidRPr="00F1582E">
          <w:rPr>
            <w:rStyle w:val="Hyperlink"/>
            <w:noProof/>
            <w14:scene3d>
              <w14:camera w14:prst="orthographicFront"/>
              <w14:lightRig w14:rig="threePt" w14:dir="t">
                <w14:rot w14:lat="0" w14:lon="0" w14:rev="0"/>
              </w14:lightRig>
            </w14:scene3d>
          </w:rPr>
          <w:t>Figure 16.</w:t>
        </w:r>
        <w:r w:rsidRPr="00F1582E">
          <w:rPr>
            <w:rStyle w:val="Hyperlink"/>
            <w:noProof/>
          </w:rPr>
          <w:t xml:space="preserve"> La distribution de la diversité d’ensemble de 1000 ARN provenant de la RMDB.</w:t>
        </w:r>
        <w:r>
          <w:rPr>
            <w:noProof/>
            <w:webHidden/>
          </w:rPr>
          <w:tab/>
        </w:r>
        <w:r>
          <w:rPr>
            <w:noProof/>
            <w:webHidden/>
          </w:rPr>
          <w:fldChar w:fldCharType="begin"/>
        </w:r>
        <w:r>
          <w:rPr>
            <w:noProof/>
            <w:webHidden/>
          </w:rPr>
          <w:instrText xml:space="preserve"> PAGEREF _Toc521353184 \h </w:instrText>
        </w:r>
        <w:r>
          <w:rPr>
            <w:noProof/>
            <w:webHidden/>
          </w:rPr>
        </w:r>
        <w:r>
          <w:rPr>
            <w:noProof/>
            <w:webHidden/>
          </w:rPr>
          <w:fldChar w:fldCharType="separate"/>
        </w:r>
        <w:r w:rsidR="00A7277A">
          <w:rPr>
            <w:noProof/>
            <w:webHidden/>
          </w:rPr>
          <w:t>41</w:t>
        </w:r>
        <w:r>
          <w:rPr>
            <w:noProof/>
            <w:webHidden/>
          </w:rPr>
          <w:fldChar w:fldCharType="end"/>
        </w:r>
      </w:hyperlink>
    </w:p>
    <w:p w14:paraId="5A7E6E5E" w14:textId="08847D83"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85" w:history="1">
        <w:r w:rsidRPr="00F1582E">
          <w:rPr>
            <w:rStyle w:val="Hyperlink"/>
            <w:noProof/>
            <w14:scene3d>
              <w14:camera w14:prst="orthographicFront"/>
              <w14:lightRig w14:rig="threePt" w14:dir="t">
                <w14:rot w14:lat="0" w14:lon="0" w14:rev="0"/>
              </w14:lightRig>
            </w14:scene3d>
          </w:rPr>
          <w:t>Figure 17.</w:t>
        </w:r>
        <w:r w:rsidRPr="00F1582E">
          <w:rPr>
            <w:rStyle w:val="Hyperlink"/>
            <w:noProof/>
          </w:rPr>
          <w:t xml:space="preserve"> La distribution de la réactivité moyenne de 2500 ARN provenant de la RMDB.</w:t>
        </w:r>
        <w:r>
          <w:rPr>
            <w:noProof/>
            <w:webHidden/>
          </w:rPr>
          <w:tab/>
        </w:r>
        <w:r>
          <w:rPr>
            <w:noProof/>
            <w:webHidden/>
          </w:rPr>
          <w:fldChar w:fldCharType="begin"/>
        </w:r>
        <w:r>
          <w:rPr>
            <w:noProof/>
            <w:webHidden/>
          </w:rPr>
          <w:instrText xml:space="preserve"> PAGEREF _Toc521353185 \h </w:instrText>
        </w:r>
        <w:r>
          <w:rPr>
            <w:noProof/>
            <w:webHidden/>
          </w:rPr>
        </w:r>
        <w:r>
          <w:rPr>
            <w:noProof/>
            <w:webHidden/>
          </w:rPr>
          <w:fldChar w:fldCharType="separate"/>
        </w:r>
        <w:r w:rsidR="00A7277A">
          <w:rPr>
            <w:noProof/>
            <w:webHidden/>
          </w:rPr>
          <w:t>42</w:t>
        </w:r>
        <w:r>
          <w:rPr>
            <w:noProof/>
            <w:webHidden/>
          </w:rPr>
          <w:fldChar w:fldCharType="end"/>
        </w:r>
      </w:hyperlink>
    </w:p>
    <w:p w14:paraId="3F5CE1CB" w14:textId="0708D4DA"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86" w:history="1">
        <w:r w:rsidRPr="00F1582E">
          <w:rPr>
            <w:rStyle w:val="Hyperlink"/>
            <w:noProof/>
            <w14:scene3d>
              <w14:camera w14:prst="orthographicFront"/>
              <w14:lightRig w14:rig="threePt" w14:dir="t">
                <w14:rot w14:lat="0" w14:lon="0" w14:rev="0"/>
              </w14:lightRig>
            </w14:scene3d>
          </w:rPr>
          <w:t>Figure 18.</w:t>
        </w:r>
        <w:r w:rsidRPr="00F1582E">
          <w:rPr>
            <w:rStyle w:val="Hyperlink"/>
            <w:noProof/>
          </w:rPr>
          <w:t xml:space="preserve"> La distribution du « </w:t>
        </w:r>
        <w:r w:rsidRPr="00F1582E">
          <w:rPr>
            <w:rStyle w:val="Hyperlink"/>
            <w:i/>
            <w:noProof/>
          </w:rPr>
          <w:t>signal to noise</w:t>
        </w:r>
        <w:r w:rsidRPr="00F1582E">
          <w:rPr>
            <w:rStyle w:val="Hyperlink"/>
            <w:noProof/>
          </w:rPr>
          <w:t xml:space="preserve"> » de 2500 ARN provenant de la RMDB.</w:t>
        </w:r>
        <w:r>
          <w:rPr>
            <w:noProof/>
            <w:webHidden/>
          </w:rPr>
          <w:tab/>
        </w:r>
        <w:r>
          <w:rPr>
            <w:noProof/>
            <w:webHidden/>
          </w:rPr>
          <w:fldChar w:fldCharType="begin"/>
        </w:r>
        <w:r>
          <w:rPr>
            <w:noProof/>
            <w:webHidden/>
          </w:rPr>
          <w:instrText xml:space="preserve"> PAGEREF _Toc521353186 \h </w:instrText>
        </w:r>
        <w:r>
          <w:rPr>
            <w:noProof/>
            <w:webHidden/>
          </w:rPr>
        </w:r>
        <w:r>
          <w:rPr>
            <w:noProof/>
            <w:webHidden/>
          </w:rPr>
          <w:fldChar w:fldCharType="separate"/>
        </w:r>
        <w:r w:rsidR="00A7277A">
          <w:rPr>
            <w:noProof/>
            <w:webHidden/>
          </w:rPr>
          <w:t>42</w:t>
        </w:r>
        <w:r>
          <w:rPr>
            <w:noProof/>
            <w:webHidden/>
          </w:rPr>
          <w:fldChar w:fldCharType="end"/>
        </w:r>
      </w:hyperlink>
    </w:p>
    <w:p w14:paraId="694EF3D2" w14:textId="6A509173"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87" w:history="1">
        <w:r w:rsidRPr="00F1582E">
          <w:rPr>
            <w:rStyle w:val="Hyperlink"/>
            <w:noProof/>
            <w14:scene3d>
              <w14:camera w14:prst="orthographicFront"/>
              <w14:lightRig w14:rig="threePt" w14:dir="t">
                <w14:rot w14:lat="0" w14:lon="0" w14:rev="0"/>
              </w14:lightRig>
            </w14:scene3d>
          </w:rPr>
          <w:t>Figure 19.</w:t>
        </w:r>
        <w:r w:rsidRPr="00F1582E">
          <w:rPr>
            <w:rStyle w:val="Hyperlink"/>
            <w:noProof/>
          </w:rPr>
          <w:t xml:space="preserve"> Courbe du pouvoir discriminant des S-S du logiciel de repliement des ARN en structure secondaire, RNAsubopt.</w:t>
        </w:r>
        <w:r>
          <w:rPr>
            <w:noProof/>
            <w:webHidden/>
          </w:rPr>
          <w:tab/>
        </w:r>
        <w:r>
          <w:rPr>
            <w:noProof/>
            <w:webHidden/>
          </w:rPr>
          <w:fldChar w:fldCharType="begin"/>
        </w:r>
        <w:r>
          <w:rPr>
            <w:noProof/>
            <w:webHidden/>
          </w:rPr>
          <w:instrText xml:space="preserve"> PAGEREF _Toc521353187 \h </w:instrText>
        </w:r>
        <w:r>
          <w:rPr>
            <w:noProof/>
            <w:webHidden/>
          </w:rPr>
        </w:r>
        <w:r>
          <w:rPr>
            <w:noProof/>
            <w:webHidden/>
          </w:rPr>
          <w:fldChar w:fldCharType="separate"/>
        </w:r>
        <w:r w:rsidR="00A7277A">
          <w:rPr>
            <w:noProof/>
            <w:webHidden/>
          </w:rPr>
          <w:t>45</w:t>
        </w:r>
        <w:r>
          <w:rPr>
            <w:noProof/>
            <w:webHidden/>
          </w:rPr>
          <w:fldChar w:fldCharType="end"/>
        </w:r>
      </w:hyperlink>
    </w:p>
    <w:p w14:paraId="14ECBFA5" w14:textId="1527B7E5"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88" w:history="1">
        <w:r w:rsidRPr="00F1582E">
          <w:rPr>
            <w:rStyle w:val="Hyperlink"/>
            <w:noProof/>
            <w14:scene3d>
              <w14:camera w14:prst="orthographicFront"/>
              <w14:lightRig w14:rig="threePt" w14:dir="t">
                <w14:rot w14:lat="0" w14:lon="0" w14:rev="0"/>
              </w14:lightRig>
            </w14:scene3d>
          </w:rPr>
          <w:t>Figure 20.</w:t>
        </w:r>
        <w:r w:rsidRPr="00F1582E">
          <w:rPr>
            <w:rStyle w:val="Hyperlink"/>
            <w:noProof/>
          </w:rPr>
          <w:t xml:space="preserve"> Courbe du pouvoir discriminant des S-S du logiciel de repliement des ARN en structure secondaire, MCFlashfold</w:t>
        </w:r>
        <w:r>
          <w:rPr>
            <w:noProof/>
            <w:webHidden/>
          </w:rPr>
          <w:tab/>
        </w:r>
        <w:r>
          <w:rPr>
            <w:noProof/>
            <w:webHidden/>
          </w:rPr>
          <w:fldChar w:fldCharType="begin"/>
        </w:r>
        <w:r>
          <w:rPr>
            <w:noProof/>
            <w:webHidden/>
          </w:rPr>
          <w:instrText xml:space="preserve"> PAGEREF _Toc521353188 \h </w:instrText>
        </w:r>
        <w:r>
          <w:rPr>
            <w:noProof/>
            <w:webHidden/>
          </w:rPr>
        </w:r>
        <w:r>
          <w:rPr>
            <w:noProof/>
            <w:webHidden/>
          </w:rPr>
          <w:fldChar w:fldCharType="separate"/>
        </w:r>
        <w:r w:rsidR="00A7277A">
          <w:rPr>
            <w:noProof/>
            <w:webHidden/>
          </w:rPr>
          <w:t>45</w:t>
        </w:r>
        <w:r>
          <w:rPr>
            <w:noProof/>
            <w:webHidden/>
          </w:rPr>
          <w:fldChar w:fldCharType="end"/>
        </w:r>
      </w:hyperlink>
    </w:p>
    <w:p w14:paraId="5980D62F" w14:textId="6C3C5EE1"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89" w:history="1">
        <w:r w:rsidRPr="00F1582E">
          <w:rPr>
            <w:rStyle w:val="Hyperlink"/>
            <w:noProof/>
            <w14:scene3d>
              <w14:camera w14:prst="orthographicFront"/>
              <w14:lightRig w14:rig="threePt" w14:dir="t">
                <w14:rot w14:lat="0" w14:lon="0" w14:rev="0"/>
              </w14:lightRig>
            </w14:scene3d>
          </w:rPr>
          <w:t>Figure 21.</w:t>
        </w:r>
        <w:r w:rsidRPr="00F1582E">
          <w:rPr>
            <w:rStyle w:val="Hyperlink"/>
            <w:noProof/>
          </w:rPr>
          <w:t xml:space="preserve"> Courbe du pouvoir discriminant de l’ensemble de donnée ayant la plus petite valeur pour l’équation 1, le discriminant.</w:t>
        </w:r>
        <w:r>
          <w:rPr>
            <w:noProof/>
            <w:webHidden/>
          </w:rPr>
          <w:tab/>
        </w:r>
        <w:r>
          <w:rPr>
            <w:noProof/>
            <w:webHidden/>
          </w:rPr>
          <w:fldChar w:fldCharType="begin"/>
        </w:r>
        <w:r>
          <w:rPr>
            <w:noProof/>
            <w:webHidden/>
          </w:rPr>
          <w:instrText xml:space="preserve"> PAGEREF _Toc521353189 \h </w:instrText>
        </w:r>
        <w:r>
          <w:rPr>
            <w:noProof/>
            <w:webHidden/>
          </w:rPr>
        </w:r>
        <w:r>
          <w:rPr>
            <w:noProof/>
            <w:webHidden/>
          </w:rPr>
          <w:fldChar w:fldCharType="separate"/>
        </w:r>
        <w:r w:rsidR="00A7277A">
          <w:rPr>
            <w:noProof/>
            <w:webHidden/>
          </w:rPr>
          <w:t>46</w:t>
        </w:r>
        <w:r>
          <w:rPr>
            <w:noProof/>
            <w:webHidden/>
          </w:rPr>
          <w:fldChar w:fldCharType="end"/>
        </w:r>
      </w:hyperlink>
    </w:p>
    <w:p w14:paraId="3EA5C096" w14:textId="157BE234"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90" w:history="1">
        <w:r w:rsidRPr="00F1582E">
          <w:rPr>
            <w:rStyle w:val="Hyperlink"/>
            <w:noProof/>
            <w14:scene3d>
              <w14:camera w14:prst="orthographicFront"/>
              <w14:lightRig w14:rig="threePt" w14:dir="t">
                <w14:rot w14:lat="0" w14:lon="0" w14:rev="0"/>
              </w14:lightRig>
            </w14:scene3d>
          </w:rPr>
          <w:t>Figure 22.</w:t>
        </w:r>
        <w:r w:rsidRPr="00F1582E">
          <w:rPr>
            <w:rStyle w:val="Hyperlink"/>
            <w:noProof/>
          </w:rPr>
          <w:t xml:space="preserve"> Vue détaillée sur les sous-structures dans RDV.</w:t>
        </w:r>
        <w:r>
          <w:rPr>
            <w:noProof/>
            <w:webHidden/>
          </w:rPr>
          <w:tab/>
        </w:r>
        <w:r>
          <w:rPr>
            <w:noProof/>
            <w:webHidden/>
          </w:rPr>
          <w:fldChar w:fldCharType="begin"/>
        </w:r>
        <w:r>
          <w:rPr>
            <w:noProof/>
            <w:webHidden/>
          </w:rPr>
          <w:instrText xml:space="preserve"> PAGEREF _Toc521353190 \h </w:instrText>
        </w:r>
        <w:r>
          <w:rPr>
            <w:noProof/>
            <w:webHidden/>
          </w:rPr>
        </w:r>
        <w:r>
          <w:rPr>
            <w:noProof/>
            <w:webHidden/>
          </w:rPr>
          <w:fldChar w:fldCharType="separate"/>
        </w:r>
        <w:r w:rsidR="00A7277A">
          <w:rPr>
            <w:noProof/>
            <w:webHidden/>
          </w:rPr>
          <w:t>52</w:t>
        </w:r>
        <w:r>
          <w:rPr>
            <w:noProof/>
            <w:webHidden/>
          </w:rPr>
          <w:fldChar w:fldCharType="end"/>
        </w:r>
      </w:hyperlink>
    </w:p>
    <w:p w14:paraId="77DA0977" w14:textId="6E39C180"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91" w:history="1">
        <w:r w:rsidRPr="00F1582E">
          <w:rPr>
            <w:rStyle w:val="Hyperlink"/>
            <w:noProof/>
            <w14:scene3d>
              <w14:camera w14:prst="orthographicFront"/>
              <w14:lightRig w14:rig="threePt" w14:dir="t">
                <w14:rot w14:lat="0" w14:lon="0" w14:rev="0"/>
              </w14:lightRig>
            </w14:scene3d>
          </w:rPr>
          <w:t>Figure 23.</w:t>
        </w:r>
        <w:r w:rsidRPr="00F1582E">
          <w:rPr>
            <w:rStyle w:val="Hyperlink"/>
            <w:noProof/>
          </w:rPr>
          <w:t xml:space="preserve"> Vue principale de RNA Dynamic Viewer (RDV).</w:t>
        </w:r>
        <w:r>
          <w:rPr>
            <w:noProof/>
            <w:webHidden/>
          </w:rPr>
          <w:tab/>
        </w:r>
        <w:r>
          <w:rPr>
            <w:noProof/>
            <w:webHidden/>
          </w:rPr>
          <w:fldChar w:fldCharType="begin"/>
        </w:r>
        <w:r>
          <w:rPr>
            <w:noProof/>
            <w:webHidden/>
          </w:rPr>
          <w:instrText xml:space="preserve"> PAGEREF _Toc521353191 \h </w:instrText>
        </w:r>
        <w:r>
          <w:rPr>
            <w:noProof/>
            <w:webHidden/>
          </w:rPr>
        </w:r>
        <w:r>
          <w:rPr>
            <w:noProof/>
            <w:webHidden/>
          </w:rPr>
          <w:fldChar w:fldCharType="separate"/>
        </w:r>
        <w:r w:rsidR="00A7277A">
          <w:rPr>
            <w:noProof/>
            <w:webHidden/>
          </w:rPr>
          <w:t>53</w:t>
        </w:r>
        <w:r>
          <w:rPr>
            <w:noProof/>
            <w:webHidden/>
          </w:rPr>
          <w:fldChar w:fldCharType="end"/>
        </w:r>
      </w:hyperlink>
    </w:p>
    <w:p w14:paraId="02AA054F" w14:textId="66F892CC"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92" w:history="1">
        <w:r w:rsidRPr="00F1582E">
          <w:rPr>
            <w:rStyle w:val="Hyperlink"/>
            <w:noProof/>
            <w14:scene3d>
              <w14:camera w14:prst="orthographicFront"/>
              <w14:lightRig w14:rig="threePt" w14:dir="t">
                <w14:rot w14:lat="0" w14:lon="0" w14:rev="0"/>
              </w14:lightRig>
            </w14:scene3d>
          </w:rPr>
          <w:t>Figure 24.</w:t>
        </w:r>
        <w:r w:rsidRPr="00F1582E">
          <w:rPr>
            <w:rStyle w:val="Hyperlink"/>
            <w:noProof/>
          </w:rPr>
          <w:t xml:space="preserve"> Protocole d’apprentissage graphique, partant des données brutes jusqu’à leur analyse.</w:t>
        </w:r>
        <w:r>
          <w:rPr>
            <w:noProof/>
            <w:webHidden/>
          </w:rPr>
          <w:tab/>
        </w:r>
        <w:r>
          <w:rPr>
            <w:noProof/>
            <w:webHidden/>
          </w:rPr>
          <w:fldChar w:fldCharType="begin"/>
        </w:r>
        <w:r>
          <w:rPr>
            <w:noProof/>
            <w:webHidden/>
          </w:rPr>
          <w:instrText xml:space="preserve"> PAGEREF _Toc521353192 \h </w:instrText>
        </w:r>
        <w:r>
          <w:rPr>
            <w:noProof/>
            <w:webHidden/>
          </w:rPr>
        </w:r>
        <w:r>
          <w:rPr>
            <w:noProof/>
            <w:webHidden/>
          </w:rPr>
          <w:fldChar w:fldCharType="separate"/>
        </w:r>
        <w:r w:rsidR="00A7277A">
          <w:rPr>
            <w:noProof/>
            <w:webHidden/>
          </w:rPr>
          <w:t>56</w:t>
        </w:r>
        <w:r>
          <w:rPr>
            <w:noProof/>
            <w:webHidden/>
          </w:rPr>
          <w:fldChar w:fldCharType="end"/>
        </w:r>
      </w:hyperlink>
    </w:p>
    <w:p w14:paraId="4F9A4A8A" w14:textId="3B8DA63F"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93" w:history="1">
        <w:r w:rsidRPr="00F1582E">
          <w:rPr>
            <w:rStyle w:val="Hyperlink"/>
            <w:noProof/>
            <w14:scene3d>
              <w14:camera w14:prst="orthographicFront"/>
              <w14:lightRig w14:rig="threePt" w14:dir="t">
                <w14:rot w14:lat="0" w14:lon="0" w14:rev="0"/>
              </w14:lightRig>
            </w14:scene3d>
          </w:rPr>
          <w:t>Figure 25.</w:t>
        </w:r>
        <w:r w:rsidRPr="00F1582E">
          <w:rPr>
            <w:rStyle w:val="Hyperlink"/>
            <w:noProof/>
          </w:rPr>
          <w:t xml:space="preserve"> Table de contingence de l’état (pairé ou non) des nucléotides avec leur réactivité chimique.</w:t>
        </w:r>
        <w:r>
          <w:rPr>
            <w:noProof/>
            <w:webHidden/>
          </w:rPr>
          <w:tab/>
        </w:r>
        <w:r>
          <w:rPr>
            <w:noProof/>
            <w:webHidden/>
          </w:rPr>
          <w:fldChar w:fldCharType="begin"/>
        </w:r>
        <w:r>
          <w:rPr>
            <w:noProof/>
            <w:webHidden/>
          </w:rPr>
          <w:instrText xml:space="preserve"> PAGEREF _Toc521353193 \h </w:instrText>
        </w:r>
        <w:r>
          <w:rPr>
            <w:noProof/>
            <w:webHidden/>
          </w:rPr>
        </w:r>
        <w:r>
          <w:rPr>
            <w:noProof/>
            <w:webHidden/>
          </w:rPr>
          <w:fldChar w:fldCharType="separate"/>
        </w:r>
        <w:r w:rsidR="00A7277A">
          <w:rPr>
            <w:noProof/>
            <w:webHidden/>
          </w:rPr>
          <w:t>57</w:t>
        </w:r>
        <w:r>
          <w:rPr>
            <w:noProof/>
            <w:webHidden/>
          </w:rPr>
          <w:fldChar w:fldCharType="end"/>
        </w:r>
      </w:hyperlink>
    </w:p>
    <w:p w14:paraId="6D2A7BBB" w14:textId="6E6AE71D"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94" w:history="1">
        <w:r w:rsidRPr="00F1582E">
          <w:rPr>
            <w:rStyle w:val="Hyperlink"/>
            <w:noProof/>
            <w14:scene3d>
              <w14:camera w14:prst="orthographicFront"/>
              <w14:lightRig w14:rig="threePt" w14:dir="t">
                <w14:rot w14:lat="0" w14:lon="0" w14:rev="0"/>
              </w14:lightRig>
            </w14:scene3d>
          </w:rPr>
          <w:t>Figure 26.</w:t>
        </w:r>
        <w:r w:rsidRPr="00F1582E">
          <w:rPr>
            <w:rStyle w:val="Hyperlink"/>
            <w:noProof/>
          </w:rPr>
          <w:t xml:space="preserve"> Courbe de ROC du modèle de RNASS et du modèle pairé / non pairé.</w:t>
        </w:r>
        <w:r>
          <w:rPr>
            <w:noProof/>
            <w:webHidden/>
          </w:rPr>
          <w:tab/>
        </w:r>
        <w:r>
          <w:rPr>
            <w:noProof/>
            <w:webHidden/>
          </w:rPr>
          <w:fldChar w:fldCharType="begin"/>
        </w:r>
        <w:r>
          <w:rPr>
            <w:noProof/>
            <w:webHidden/>
          </w:rPr>
          <w:instrText xml:space="preserve"> PAGEREF _Toc521353194 \h </w:instrText>
        </w:r>
        <w:r>
          <w:rPr>
            <w:noProof/>
            <w:webHidden/>
          </w:rPr>
        </w:r>
        <w:r>
          <w:rPr>
            <w:noProof/>
            <w:webHidden/>
          </w:rPr>
          <w:fldChar w:fldCharType="separate"/>
        </w:r>
        <w:r w:rsidR="00A7277A">
          <w:rPr>
            <w:noProof/>
            <w:webHidden/>
          </w:rPr>
          <w:t>58</w:t>
        </w:r>
        <w:r>
          <w:rPr>
            <w:noProof/>
            <w:webHidden/>
          </w:rPr>
          <w:fldChar w:fldCharType="end"/>
        </w:r>
      </w:hyperlink>
    </w:p>
    <w:p w14:paraId="11D99F7C" w14:textId="79DE288A"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95" w:history="1">
        <w:r w:rsidRPr="00F1582E">
          <w:rPr>
            <w:rStyle w:val="Hyperlink"/>
            <w:noProof/>
            <w14:scene3d>
              <w14:camera w14:prst="orthographicFront"/>
              <w14:lightRig w14:rig="threePt" w14:dir="t">
                <w14:rot w14:lat="0" w14:lon="0" w14:rev="0"/>
              </w14:lightRig>
            </w14:scene3d>
          </w:rPr>
          <w:t>Figure 27.</w:t>
        </w:r>
        <w:r w:rsidRPr="00F1582E">
          <w:rPr>
            <w:rStyle w:val="Hyperlink"/>
            <w:noProof/>
          </w:rPr>
          <w:t xml:space="preserve"> Précision en fonction du rappel du modèle de RNASS (en bleu) et de celui basé sur l’état pairé non pairé des nucléotides (en rouge).</w:t>
        </w:r>
        <w:r>
          <w:rPr>
            <w:noProof/>
            <w:webHidden/>
          </w:rPr>
          <w:tab/>
        </w:r>
        <w:r>
          <w:rPr>
            <w:noProof/>
            <w:webHidden/>
          </w:rPr>
          <w:fldChar w:fldCharType="begin"/>
        </w:r>
        <w:r>
          <w:rPr>
            <w:noProof/>
            <w:webHidden/>
          </w:rPr>
          <w:instrText xml:space="preserve"> PAGEREF _Toc521353195 \h </w:instrText>
        </w:r>
        <w:r>
          <w:rPr>
            <w:noProof/>
            <w:webHidden/>
          </w:rPr>
        </w:r>
        <w:r>
          <w:rPr>
            <w:noProof/>
            <w:webHidden/>
          </w:rPr>
          <w:fldChar w:fldCharType="separate"/>
        </w:r>
        <w:r w:rsidR="00A7277A">
          <w:rPr>
            <w:noProof/>
            <w:webHidden/>
          </w:rPr>
          <w:t>59</w:t>
        </w:r>
        <w:r>
          <w:rPr>
            <w:noProof/>
            <w:webHidden/>
          </w:rPr>
          <w:fldChar w:fldCharType="end"/>
        </w:r>
      </w:hyperlink>
    </w:p>
    <w:p w14:paraId="64C816E9" w14:textId="024765BF"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96" w:history="1">
        <w:r w:rsidRPr="00F1582E">
          <w:rPr>
            <w:rStyle w:val="Hyperlink"/>
            <w:noProof/>
            <w14:scene3d>
              <w14:camera w14:prst="orthographicFront"/>
              <w14:lightRig w14:rig="threePt" w14:dir="t">
                <w14:rot w14:lat="0" w14:lon="0" w14:rev="0"/>
              </w14:lightRig>
            </w14:scene3d>
          </w:rPr>
          <w:t>Figure 28.</w:t>
        </w:r>
        <w:r w:rsidRPr="00F1582E">
          <w:rPr>
            <w:rStyle w:val="Hyperlink"/>
            <w:noProof/>
          </w:rPr>
          <w:t xml:space="preserve"> Distribution des nucléotides en fonction de leur état (axe verticale), de leur score de prédiction de RNASS (axe horizontale) et de leur réactivité chimique (couleur).</w:t>
        </w:r>
        <w:r>
          <w:rPr>
            <w:noProof/>
            <w:webHidden/>
          </w:rPr>
          <w:tab/>
        </w:r>
        <w:r>
          <w:rPr>
            <w:noProof/>
            <w:webHidden/>
          </w:rPr>
          <w:fldChar w:fldCharType="begin"/>
        </w:r>
        <w:r>
          <w:rPr>
            <w:noProof/>
            <w:webHidden/>
          </w:rPr>
          <w:instrText xml:space="preserve"> PAGEREF _Toc521353196 \h </w:instrText>
        </w:r>
        <w:r>
          <w:rPr>
            <w:noProof/>
            <w:webHidden/>
          </w:rPr>
        </w:r>
        <w:r>
          <w:rPr>
            <w:noProof/>
            <w:webHidden/>
          </w:rPr>
          <w:fldChar w:fldCharType="separate"/>
        </w:r>
        <w:r w:rsidR="00A7277A">
          <w:rPr>
            <w:noProof/>
            <w:webHidden/>
          </w:rPr>
          <w:t>60</w:t>
        </w:r>
        <w:r>
          <w:rPr>
            <w:noProof/>
            <w:webHidden/>
          </w:rPr>
          <w:fldChar w:fldCharType="end"/>
        </w:r>
      </w:hyperlink>
    </w:p>
    <w:p w14:paraId="6B23D1B1" w14:textId="77A293F2" w:rsidR="00656A96" w:rsidRDefault="00656A96">
      <w:pPr>
        <w:pStyle w:val="TableofFigures"/>
        <w:tabs>
          <w:tab w:val="right" w:leader="dot" w:pos="8254"/>
        </w:tabs>
        <w:rPr>
          <w:rFonts w:eastAsiaTheme="minorEastAsia" w:cstheme="minorBidi"/>
          <w:smallCaps w:val="0"/>
          <w:noProof/>
          <w:sz w:val="22"/>
          <w:szCs w:val="22"/>
          <w:lang w:val="en-CA" w:eastAsia="en-CA"/>
        </w:rPr>
      </w:pPr>
      <w:hyperlink w:anchor="_Toc521353197" w:history="1">
        <w:r w:rsidRPr="00F1582E">
          <w:rPr>
            <w:rStyle w:val="Hyperlink"/>
            <w:noProof/>
            <w14:scene3d>
              <w14:camera w14:prst="orthographicFront"/>
              <w14:lightRig w14:rig="threePt" w14:dir="t">
                <w14:rot w14:lat="0" w14:lon="0" w14:rev="0"/>
              </w14:lightRig>
            </w14:scene3d>
          </w:rPr>
          <w:t>Figure 29.</w:t>
        </w:r>
        <w:r w:rsidRPr="00F1582E">
          <w:rPr>
            <w:rStyle w:val="Hyperlink"/>
            <w:noProof/>
          </w:rPr>
          <w:t xml:space="preserve"> Distribution des cycles simple en fonction de leur fréquence.</w:t>
        </w:r>
        <w:r>
          <w:rPr>
            <w:noProof/>
            <w:webHidden/>
          </w:rPr>
          <w:tab/>
        </w:r>
        <w:r>
          <w:rPr>
            <w:noProof/>
            <w:webHidden/>
          </w:rPr>
          <w:fldChar w:fldCharType="begin"/>
        </w:r>
        <w:r>
          <w:rPr>
            <w:noProof/>
            <w:webHidden/>
          </w:rPr>
          <w:instrText xml:space="preserve"> PAGEREF _Toc521353197 \h </w:instrText>
        </w:r>
        <w:r>
          <w:rPr>
            <w:noProof/>
            <w:webHidden/>
          </w:rPr>
        </w:r>
        <w:r>
          <w:rPr>
            <w:noProof/>
            <w:webHidden/>
          </w:rPr>
          <w:fldChar w:fldCharType="separate"/>
        </w:r>
        <w:r w:rsidR="00A7277A">
          <w:rPr>
            <w:noProof/>
            <w:webHidden/>
          </w:rPr>
          <w:t>xxii</w:t>
        </w:r>
        <w:r>
          <w:rPr>
            <w:noProof/>
            <w:webHidden/>
          </w:rPr>
          <w:fldChar w:fldCharType="end"/>
        </w:r>
      </w:hyperlink>
    </w:p>
    <w:p w14:paraId="7B788901" w14:textId="22919DCD" w:rsidR="00992768" w:rsidRPr="009E739F" w:rsidRDefault="007D2CDE" w:rsidP="00E66CD1">
      <w:pPr>
        <w:rPr>
          <w:lang w:val="en-CA"/>
        </w:rPr>
      </w:pPr>
      <w:r w:rsidRPr="00992768">
        <w:fldChar w:fldCharType="end"/>
      </w:r>
    </w:p>
    <w:p w14:paraId="5A2CF348" w14:textId="77777777" w:rsidR="002F18BD" w:rsidRDefault="00F579FF" w:rsidP="002F18BD">
      <w:pPr>
        <w:pStyle w:val="Heading1"/>
      </w:pPr>
      <w:bookmarkStart w:id="22" w:name="_Toc437059911"/>
      <w:bookmarkStart w:id="23" w:name="_Toc437059942"/>
      <w:bookmarkStart w:id="24" w:name="_Toc437059962"/>
      <w:bookmarkStart w:id="25" w:name="_Toc437060012"/>
      <w:bookmarkEnd w:id="6"/>
      <w:bookmarkEnd w:id="7"/>
      <w:bookmarkEnd w:id="8"/>
      <w:bookmarkEnd w:id="9"/>
      <w:r w:rsidRPr="00672DF0">
        <w:br w:type="page"/>
      </w:r>
      <w:bookmarkStart w:id="26" w:name="_Toc502671821"/>
      <w:bookmarkStart w:id="27" w:name="_Toc521325096"/>
      <w:bookmarkStart w:id="28" w:name="_Toc521353125"/>
      <w:bookmarkEnd w:id="22"/>
      <w:bookmarkEnd w:id="23"/>
      <w:bookmarkEnd w:id="24"/>
      <w:bookmarkEnd w:id="25"/>
      <w:r w:rsidR="002F18BD">
        <w:lastRenderedPageBreak/>
        <w:t>Liste des sigles</w:t>
      </w:r>
      <w:bookmarkEnd w:id="26"/>
      <w:bookmarkEnd w:id="27"/>
      <w:bookmarkEnd w:id="28"/>
    </w:p>
    <w:tbl>
      <w:tblPr>
        <w:tblW w:w="7560" w:type="dxa"/>
        <w:tblLook w:val="04A0" w:firstRow="1" w:lastRow="0" w:firstColumn="1" w:lastColumn="0" w:noHBand="0" w:noVBand="1"/>
      </w:tblPr>
      <w:tblGrid>
        <w:gridCol w:w="923"/>
        <w:gridCol w:w="6637"/>
      </w:tblGrid>
      <w:tr w:rsidR="0043254B" w:rsidRPr="006C02B9" w14:paraId="55DB3619" w14:textId="77777777" w:rsidTr="002F18BD">
        <w:trPr>
          <w:trHeight w:val="315"/>
        </w:trPr>
        <w:tc>
          <w:tcPr>
            <w:tcW w:w="923" w:type="dxa"/>
            <w:tcBorders>
              <w:top w:val="nil"/>
              <w:left w:val="nil"/>
              <w:bottom w:val="nil"/>
              <w:right w:val="nil"/>
            </w:tcBorders>
            <w:shd w:val="clear" w:color="auto" w:fill="auto"/>
            <w:noWrap/>
            <w:vAlign w:val="center"/>
          </w:tcPr>
          <w:p w14:paraId="097DFE2E" w14:textId="77777777" w:rsidR="0043254B" w:rsidRDefault="0043254B" w:rsidP="0043254B">
            <w:pPr>
              <w:spacing w:line="240" w:lineRule="auto"/>
              <w:jc w:val="left"/>
            </w:pPr>
            <w:r>
              <w:t>1m7</w:t>
            </w:r>
          </w:p>
        </w:tc>
        <w:tc>
          <w:tcPr>
            <w:tcW w:w="6637" w:type="dxa"/>
            <w:tcBorders>
              <w:top w:val="nil"/>
              <w:left w:val="nil"/>
              <w:bottom w:val="nil"/>
              <w:right w:val="nil"/>
            </w:tcBorders>
            <w:shd w:val="clear" w:color="auto" w:fill="auto"/>
            <w:noWrap/>
            <w:vAlign w:val="center"/>
          </w:tcPr>
          <w:p w14:paraId="418CE934" w14:textId="77777777" w:rsidR="0043254B" w:rsidRDefault="0043254B" w:rsidP="0043254B">
            <w:pPr>
              <w:spacing w:line="240" w:lineRule="auto"/>
              <w:jc w:val="left"/>
            </w:pPr>
            <w:r>
              <w:t>:1-methyl-7-nitroisatoic anhydride</w:t>
            </w:r>
          </w:p>
        </w:tc>
      </w:tr>
      <w:tr w:rsidR="0043254B" w:rsidRPr="006C02B9" w14:paraId="7E16AF20" w14:textId="77777777" w:rsidTr="002F18BD">
        <w:trPr>
          <w:trHeight w:val="315"/>
        </w:trPr>
        <w:tc>
          <w:tcPr>
            <w:tcW w:w="923" w:type="dxa"/>
            <w:tcBorders>
              <w:top w:val="nil"/>
              <w:left w:val="nil"/>
              <w:bottom w:val="nil"/>
              <w:right w:val="nil"/>
            </w:tcBorders>
            <w:shd w:val="clear" w:color="auto" w:fill="auto"/>
            <w:noWrap/>
            <w:vAlign w:val="center"/>
          </w:tcPr>
          <w:p w14:paraId="55B73E7D" w14:textId="77777777" w:rsidR="0043254B" w:rsidRDefault="0043254B" w:rsidP="0043254B">
            <w:pPr>
              <w:spacing w:line="240" w:lineRule="auto"/>
              <w:jc w:val="left"/>
            </w:pPr>
            <w:r>
              <w:t>1m6</w:t>
            </w:r>
          </w:p>
        </w:tc>
        <w:tc>
          <w:tcPr>
            <w:tcW w:w="6637" w:type="dxa"/>
            <w:tcBorders>
              <w:top w:val="nil"/>
              <w:left w:val="nil"/>
              <w:bottom w:val="nil"/>
              <w:right w:val="nil"/>
            </w:tcBorders>
            <w:shd w:val="clear" w:color="auto" w:fill="auto"/>
            <w:noWrap/>
            <w:vAlign w:val="center"/>
          </w:tcPr>
          <w:p w14:paraId="71E52057" w14:textId="77777777" w:rsidR="0043254B" w:rsidRDefault="0043254B" w:rsidP="0043254B">
            <w:pPr>
              <w:spacing w:line="240" w:lineRule="auto"/>
              <w:jc w:val="left"/>
            </w:pPr>
            <w:r>
              <w:t>:1-ethyl-6-nitroisatoic anhydride</w:t>
            </w:r>
          </w:p>
        </w:tc>
      </w:tr>
      <w:tr w:rsidR="0043254B" w:rsidRPr="006C02B9" w14:paraId="719F36B0" w14:textId="77777777" w:rsidTr="002F18BD">
        <w:trPr>
          <w:trHeight w:val="315"/>
        </w:trPr>
        <w:tc>
          <w:tcPr>
            <w:tcW w:w="923" w:type="dxa"/>
            <w:tcBorders>
              <w:top w:val="nil"/>
              <w:left w:val="nil"/>
              <w:bottom w:val="nil"/>
              <w:right w:val="nil"/>
            </w:tcBorders>
            <w:shd w:val="clear" w:color="auto" w:fill="auto"/>
            <w:noWrap/>
            <w:vAlign w:val="center"/>
          </w:tcPr>
          <w:p w14:paraId="474952D7" w14:textId="77777777" w:rsidR="0043254B" w:rsidRDefault="0043254B" w:rsidP="0043254B">
            <w:pPr>
              <w:spacing w:line="240" w:lineRule="auto"/>
              <w:jc w:val="left"/>
            </w:pPr>
            <w:r>
              <w:t>ACP</w:t>
            </w:r>
          </w:p>
        </w:tc>
        <w:tc>
          <w:tcPr>
            <w:tcW w:w="6637" w:type="dxa"/>
            <w:tcBorders>
              <w:top w:val="nil"/>
              <w:left w:val="nil"/>
              <w:bottom w:val="nil"/>
              <w:right w:val="nil"/>
            </w:tcBorders>
            <w:shd w:val="clear" w:color="auto" w:fill="auto"/>
            <w:noWrap/>
            <w:vAlign w:val="center"/>
          </w:tcPr>
          <w:p w14:paraId="62FBD174" w14:textId="77777777" w:rsidR="0043254B" w:rsidRDefault="0043254B" w:rsidP="0043254B">
            <w:pPr>
              <w:spacing w:line="240" w:lineRule="auto"/>
              <w:jc w:val="left"/>
            </w:pPr>
            <w:r>
              <w:t>: Amplification en chaîne par polymérase</w:t>
            </w:r>
          </w:p>
        </w:tc>
      </w:tr>
      <w:tr w:rsidR="0043254B" w14:paraId="4CBE557B" w14:textId="77777777" w:rsidTr="0043254B">
        <w:trPr>
          <w:trHeight w:val="315"/>
        </w:trPr>
        <w:tc>
          <w:tcPr>
            <w:tcW w:w="923" w:type="dxa"/>
            <w:noWrap/>
            <w:vAlign w:val="center"/>
            <w:hideMark/>
          </w:tcPr>
          <w:p w14:paraId="0401FF31" w14:textId="77777777" w:rsidR="0043254B" w:rsidRDefault="0043254B">
            <w:pPr>
              <w:spacing w:line="240" w:lineRule="auto"/>
              <w:jc w:val="left"/>
              <w:rPr>
                <w:color w:val="000000"/>
                <w:szCs w:val="24"/>
                <w:lang w:val="en-CA" w:eastAsia="en-CA"/>
              </w:rPr>
            </w:pPr>
            <w:bookmarkStart w:id="29" w:name="_Hlk501398404"/>
            <w:bookmarkStart w:id="30" w:name="_Hlk501398058"/>
            <w:bookmarkStart w:id="31" w:name="_Hlk501397740"/>
            <w:r>
              <w:rPr>
                <w:color w:val="000000"/>
                <w:szCs w:val="24"/>
                <w:lang w:val="en-CA" w:eastAsia="en-CA"/>
              </w:rPr>
              <w:t>API</w:t>
            </w:r>
          </w:p>
        </w:tc>
        <w:tc>
          <w:tcPr>
            <w:tcW w:w="6637" w:type="dxa"/>
            <w:noWrap/>
            <w:vAlign w:val="center"/>
            <w:hideMark/>
          </w:tcPr>
          <w:p w14:paraId="5BA7BB03" w14:textId="77777777" w:rsidR="0043254B" w:rsidRDefault="0043254B">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Application programming interface</w:t>
            </w:r>
          </w:p>
        </w:tc>
      </w:tr>
      <w:tr w:rsidR="0043254B" w:rsidRPr="006C02B9" w14:paraId="66872C64" w14:textId="77777777" w:rsidTr="002F18BD">
        <w:trPr>
          <w:trHeight w:val="315"/>
        </w:trPr>
        <w:tc>
          <w:tcPr>
            <w:tcW w:w="923" w:type="dxa"/>
            <w:tcBorders>
              <w:top w:val="nil"/>
              <w:left w:val="nil"/>
              <w:bottom w:val="nil"/>
              <w:right w:val="nil"/>
            </w:tcBorders>
            <w:shd w:val="clear" w:color="auto" w:fill="auto"/>
            <w:noWrap/>
            <w:vAlign w:val="center"/>
          </w:tcPr>
          <w:p w14:paraId="3CE21F08" w14:textId="77777777" w:rsidR="0043254B" w:rsidRDefault="0043254B" w:rsidP="0043254B">
            <w:pPr>
              <w:spacing w:line="240" w:lineRule="auto"/>
              <w:jc w:val="left"/>
              <w:rPr>
                <w:color w:val="000000"/>
                <w:szCs w:val="24"/>
                <w:lang w:val="en-CA" w:eastAsia="en-CA"/>
              </w:rPr>
            </w:pPr>
            <w:r>
              <w:rPr>
                <w:color w:val="000000"/>
                <w:szCs w:val="24"/>
                <w:lang w:eastAsia="en-CA"/>
              </w:rPr>
              <w:t>ARN</w:t>
            </w:r>
          </w:p>
        </w:tc>
        <w:tc>
          <w:tcPr>
            <w:tcW w:w="6637" w:type="dxa"/>
            <w:tcBorders>
              <w:top w:val="nil"/>
              <w:left w:val="nil"/>
              <w:bottom w:val="nil"/>
              <w:right w:val="nil"/>
            </w:tcBorders>
            <w:shd w:val="clear" w:color="auto" w:fill="auto"/>
            <w:noWrap/>
            <w:vAlign w:val="center"/>
          </w:tcPr>
          <w:p w14:paraId="49CD5D75" w14:textId="77777777" w:rsidR="0043254B" w:rsidRDefault="0043254B" w:rsidP="0043254B">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Pr>
                <w:rFonts w:ascii="Calibri" w:hAnsi="Calibri" w:cs="Calibri"/>
                <w:color w:val="000000"/>
                <w:sz w:val="22"/>
                <w:szCs w:val="22"/>
                <w:lang w:val="en-CA" w:eastAsia="en-CA"/>
              </w:rPr>
              <w:t>Acide</w:t>
            </w:r>
            <w:proofErr w:type="spellEnd"/>
            <w:r>
              <w:rPr>
                <w:rFonts w:ascii="Calibri" w:hAnsi="Calibri" w:cs="Calibri"/>
                <w:color w:val="000000"/>
                <w:sz w:val="22"/>
                <w:szCs w:val="22"/>
                <w:lang w:val="en-CA" w:eastAsia="en-CA"/>
              </w:rPr>
              <w:t xml:space="preserve"> </w:t>
            </w:r>
            <w:proofErr w:type="spellStart"/>
            <w:r>
              <w:rPr>
                <w:rFonts w:ascii="Calibri" w:hAnsi="Calibri" w:cs="Calibri"/>
                <w:color w:val="000000"/>
                <w:sz w:val="22"/>
                <w:szCs w:val="22"/>
                <w:lang w:val="en-CA" w:eastAsia="en-CA"/>
              </w:rPr>
              <w:t>ribonucléique</w:t>
            </w:r>
            <w:proofErr w:type="spellEnd"/>
          </w:p>
        </w:tc>
      </w:tr>
      <w:tr w:rsidR="0043254B" w14:paraId="78623728" w14:textId="77777777" w:rsidTr="0043254B">
        <w:trPr>
          <w:trHeight w:val="315"/>
        </w:trPr>
        <w:tc>
          <w:tcPr>
            <w:tcW w:w="923" w:type="dxa"/>
            <w:noWrap/>
            <w:vAlign w:val="center"/>
            <w:hideMark/>
          </w:tcPr>
          <w:p w14:paraId="6ABEDED4" w14:textId="77777777" w:rsidR="0043254B" w:rsidRDefault="0043254B">
            <w:pPr>
              <w:spacing w:line="240" w:lineRule="auto"/>
              <w:jc w:val="left"/>
              <w:rPr>
                <w:color w:val="000000"/>
                <w:szCs w:val="24"/>
                <w:lang w:val="en-CA" w:eastAsia="en-CA"/>
              </w:rPr>
            </w:pPr>
            <w:r>
              <w:rPr>
                <w:color w:val="000000"/>
                <w:szCs w:val="24"/>
                <w:lang w:val="en-CA" w:eastAsia="en-CA"/>
              </w:rPr>
              <w:t>AUC</w:t>
            </w:r>
          </w:p>
        </w:tc>
        <w:tc>
          <w:tcPr>
            <w:tcW w:w="6637" w:type="dxa"/>
            <w:noWrap/>
            <w:vAlign w:val="center"/>
            <w:hideMark/>
          </w:tcPr>
          <w:p w14:paraId="37775770" w14:textId="77777777" w:rsidR="0043254B" w:rsidRDefault="0043254B">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Aire sous la </w:t>
            </w:r>
            <w:proofErr w:type="spellStart"/>
            <w:r>
              <w:rPr>
                <w:rFonts w:ascii="Calibri" w:hAnsi="Calibri" w:cs="Calibri"/>
                <w:color w:val="000000"/>
                <w:sz w:val="22"/>
                <w:szCs w:val="22"/>
                <w:lang w:val="en-CA" w:eastAsia="en-CA"/>
              </w:rPr>
              <w:t>courbe</w:t>
            </w:r>
            <w:proofErr w:type="spellEnd"/>
            <w:r>
              <w:rPr>
                <w:rFonts w:ascii="Calibri" w:hAnsi="Calibri" w:cs="Calibri"/>
                <w:color w:val="000000"/>
                <w:sz w:val="22"/>
                <w:szCs w:val="22"/>
                <w:lang w:val="en-CA" w:eastAsia="en-CA"/>
              </w:rPr>
              <w:t xml:space="preserve"> (</w:t>
            </w:r>
            <w:r>
              <w:rPr>
                <w:rFonts w:ascii="Calibri" w:hAnsi="Calibri" w:cs="Calibri"/>
                <w:i/>
                <w:color w:val="000000"/>
                <w:sz w:val="22"/>
                <w:szCs w:val="22"/>
                <w:lang w:val="en-CA" w:eastAsia="en-CA"/>
              </w:rPr>
              <w:t>Area under the curve</w:t>
            </w:r>
            <w:r>
              <w:rPr>
                <w:rFonts w:ascii="Calibri" w:hAnsi="Calibri" w:cs="Calibri"/>
                <w:color w:val="000000"/>
                <w:sz w:val="22"/>
                <w:szCs w:val="22"/>
                <w:lang w:val="en-CA" w:eastAsia="en-CA"/>
              </w:rPr>
              <w:t>)</w:t>
            </w:r>
          </w:p>
        </w:tc>
      </w:tr>
      <w:tr w:rsidR="0043254B" w:rsidRPr="006C02B9" w14:paraId="621B25F2" w14:textId="77777777" w:rsidTr="002F18BD">
        <w:trPr>
          <w:trHeight w:val="315"/>
        </w:trPr>
        <w:tc>
          <w:tcPr>
            <w:tcW w:w="923" w:type="dxa"/>
            <w:tcBorders>
              <w:top w:val="nil"/>
              <w:left w:val="nil"/>
              <w:bottom w:val="nil"/>
              <w:right w:val="nil"/>
            </w:tcBorders>
            <w:shd w:val="clear" w:color="auto" w:fill="auto"/>
            <w:noWrap/>
            <w:vAlign w:val="center"/>
          </w:tcPr>
          <w:p w14:paraId="6AEAE0B5" w14:textId="77777777" w:rsidR="0043254B" w:rsidRDefault="0043254B" w:rsidP="0043254B">
            <w:pPr>
              <w:spacing w:line="240" w:lineRule="auto"/>
              <w:jc w:val="left"/>
            </w:pPr>
            <w:r>
              <w:t>NMIA</w:t>
            </w:r>
          </w:p>
        </w:tc>
        <w:tc>
          <w:tcPr>
            <w:tcW w:w="6637" w:type="dxa"/>
            <w:tcBorders>
              <w:top w:val="nil"/>
              <w:left w:val="nil"/>
              <w:bottom w:val="nil"/>
              <w:right w:val="nil"/>
            </w:tcBorders>
            <w:shd w:val="clear" w:color="auto" w:fill="auto"/>
            <w:noWrap/>
            <w:vAlign w:val="center"/>
          </w:tcPr>
          <w:p w14:paraId="4FBB5E3D" w14:textId="77777777" w:rsidR="0043254B" w:rsidRDefault="0043254B" w:rsidP="0043254B">
            <w:pPr>
              <w:spacing w:line="240" w:lineRule="auto"/>
              <w:jc w:val="left"/>
            </w:pPr>
            <w:r>
              <w:t>:N-</w:t>
            </w:r>
            <w:proofErr w:type="spellStart"/>
            <w:r>
              <w:t>methyl</w:t>
            </w:r>
            <w:proofErr w:type="spellEnd"/>
            <w:r>
              <w:t xml:space="preserve"> </w:t>
            </w:r>
            <w:proofErr w:type="spellStart"/>
            <w:r>
              <w:t>isatoic</w:t>
            </w:r>
            <w:proofErr w:type="spellEnd"/>
            <w:r>
              <w:t xml:space="preserve"> anhydride</w:t>
            </w:r>
          </w:p>
        </w:tc>
      </w:tr>
      <w:tr w:rsidR="0043254B" w:rsidRPr="006C02B9" w14:paraId="769514DE" w14:textId="77777777" w:rsidTr="002F18BD">
        <w:trPr>
          <w:trHeight w:val="315"/>
        </w:trPr>
        <w:tc>
          <w:tcPr>
            <w:tcW w:w="923" w:type="dxa"/>
            <w:tcBorders>
              <w:top w:val="nil"/>
              <w:left w:val="nil"/>
              <w:bottom w:val="nil"/>
              <w:right w:val="nil"/>
            </w:tcBorders>
            <w:shd w:val="clear" w:color="auto" w:fill="auto"/>
            <w:noWrap/>
            <w:vAlign w:val="center"/>
          </w:tcPr>
          <w:p w14:paraId="468BA24F" w14:textId="42421148" w:rsidR="0043254B" w:rsidRDefault="0043254B" w:rsidP="0043254B">
            <w:pPr>
              <w:spacing w:line="240" w:lineRule="auto"/>
              <w:jc w:val="left"/>
              <w:rPr>
                <w:color w:val="000000"/>
                <w:szCs w:val="24"/>
                <w:lang w:val="en-CA" w:eastAsia="en-CA"/>
              </w:rPr>
            </w:pPr>
            <w:r>
              <w:rPr>
                <w:color w:val="000000"/>
                <w:szCs w:val="24"/>
                <w:lang w:eastAsia="en-CA"/>
              </w:rPr>
              <w:t>Nt</w:t>
            </w:r>
            <w:r w:rsidR="001E6CD2">
              <w:rPr>
                <w:color w:val="000000"/>
                <w:szCs w:val="24"/>
                <w:lang w:eastAsia="en-CA"/>
              </w:rPr>
              <w:t>.</w:t>
            </w:r>
            <w:r>
              <w:rPr>
                <w:color w:val="000000"/>
                <w:szCs w:val="24"/>
                <w:lang w:eastAsia="en-CA"/>
              </w:rPr>
              <w:t> :</w:t>
            </w:r>
          </w:p>
        </w:tc>
        <w:tc>
          <w:tcPr>
            <w:tcW w:w="6637" w:type="dxa"/>
            <w:tcBorders>
              <w:top w:val="nil"/>
              <w:left w:val="nil"/>
              <w:bottom w:val="nil"/>
              <w:right w:val="nil"/>
            </w:tcBorders>
            <w:shd w:val="clear" w:color="auto" w:fill="auto"/>
            <w:noWrap/>
            <w:vAlign w:val="center"/>
          </w:tcPr>
          <w:p w14:paraId="75DE9207" w14:textId="77777777" w:rsidR="0043254B" w:rsidRDefault="0043254B" w:rsidP="0043254B">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Pr>
                <w:rFonts w:ascii="Calibri" w:hAnsi="Calibri" w:cs="Calibri"/>
                <w:color w:val="000000"/>
                <w:sz w:val="22"/>
                <w:szCs w:val="22"/>
                <w:lang w:val="en-CA" w:eastAsia="en-CA"/>
              </w:rPr>
              <w:t>Nucléotide</w:t>
            </w:r>
            <w:proofErr w:type="spellEnd"/>
          </w:p>
        </w:tc>
      </w:tr>
      <w:tr w:rsidR="0043254B" w:rsidRPr="006C02B9" w14:paraId="5E64C3E9" w14:textId="77777777" w:rsidTr="002F18BD">
        <w:trPr>
          <w:trHeight w:val="315"/>
        </w:trPr>
        <w:tc>
          <w:tcPr>
            <w:tcW w:w="923" w:type="dxa"/>
            <w:tcBorders>
              <w:top w:val="nil"/>
              <w:left w:val="nil"/>
              <w:bottom w:val="nil"/>
              <w:right w:val="nil"/>
            </w:tcBorders>
            <w:shd w:val="clear" w:color="auto" w:fill="auto"/>
            <w:noWrap/>
            <w:vAlign w:val="center"/>
          </w:tcPr>
          <w:p w14:paraId="504E9271" w14:textId="77777777" w:rsidR="0043254B" w:rsidRDefault="0043254B" w:rsidP="0043254B">
            <w:pPr>
              <w:spacing w:line="240" w:lineRule="auto"/>
              <w:jc w:val="left"/>
              <w:rPr>
                <w:color w:val="000000"/>
                <w:szCs w:val="24"/>
                <w:lang w:eastAsia="en-CA"/>
              </w:rPr>
            </w:pPr>
            <w:bookmarkStart w:id="32" w:name="_Hlk521355006"/>
            <w:r>
              <w:t>MCN</w:t>
            </w:r>
            <w:bookmarkEnd w:id="32"/>
          </w:p>
        </w:tc>
        <w:tc>
          <w:tcPr>
            <w:tcW w:w="6637" w:type="dxa"/>
            <w:tcBorders>
              <w:top w:val="nil"/>
              <w:left w:val="nil"/>
              <w:bottom w:val="nil"/>
              <w:right w:val="nil"/>
            </w:tcBorders>
            <w:shd w:val="clear" w:color="auto" w:fill="auto"/>
            <w:noWrap/>
            <w:vAlign w:val="center"/>
          </w:tcPr>
          <w:p w14:paraId="7154D463" w14:textId="77777777" w:rsidR="0043254B" w:rsidRDefault="0043254B" w:rsidP="0043254B">
            <w:pPr>
              <w:spacing w:line="240" w:lineRule="auto"/>
              <w:jc w:val="left"/>
              <w:rPr>
                <w:rFonts w:ascii="Calibri" w:hAnsi="Calibri" w:cs="Calibri"/>
                <w:color w:val="000000"/>
                <w:sz w:val="22"/>
                <w:szCs w:val="22"/>
                <w:lang w:val="en-CA" w:eastAsia="en-CA"/>
              </w:rPr>
            </w:pPr>
            <w:r>
              <w:t xml:space="preserve">: Motif cyclique nucléotidique </w:t>
            </w:r>
          </w:p>
        </w:tc>
      </w:tr>
      <w:tr w:rsidR="0043254B" w:rsidRPr="006C02B9" w14:paraId="570BDE00" w14:textId="77777777" w:rsidTr="0043254B">
        <w:trPr>
          <w:trHeight w:val="315"/>
        </w:trPr>
        <w:tc>
          <w:tcPr>
            <w:tcW w:w="923" w:type="dxa"/>
            <w:tcBorders>
              <w:top w:val="nil"/>
              <w:left w:val="nil"/>
              <w:bottom w:val="nil"/>
              <w:right w:val="nil"/>
            </w:tcBorders>
            <w:shd w:val="clear" w:color="auto" w:fill="auto"/>
            <w:noWrap/>
            <w:vAlign w:val="center"/>
          </w:tcPr>
          <w:p w14:paraId="5ABCBBDA" w14:textId="77777777" w:rsidR="0043254B" w:rsidRDefault="0043254B" w:rsidP="0043254B">
            <w:pPr>
              <w:spacing w:line="240" w:lineRule="auto"/>
              <w:jc w:val="left"/>
              <w:rPr>
                <w:color w:val="000000"/>
                <w:szCs w:val="24"/>
                <w:lang w:val="en-CA" w:eastAsia="en-CA"/>
              </w:rPr>
            </w:pPr>
            <w:r>
              <w:rPr>
                <w:color w:val="000000"/>
                <w:szCs w:val="24"/>
                <w:lang w:val="en-CA" w:eastAsia="en-CA"/>
              </w:rPr>
              <w:t>MFE</w:t>
            </w:r>
          </w:p>
        </w:tc>
        <w:tc>
          <w:tcPr>
            <w:tcW w:w="6637" w:type="dxa"/>
            <w:tcBorders>
              <w:top w:val="nil"/>
              <w:left w:val="nil"/>
              <w:bottom w:val="nil"/>
              <w:right w:val="nil"/>
            </w:tcBorders>
            <w:shd w:val="clear" w:color="auto" w:fill="auto"/>
            <w:noWrap/>
            <w:vAlign w:val="center"/>
          </w:tcPr>
          <w:p w14:paraId="157F7DDA" w14:textId="77777777" w:rsidR="0043254B" w:rsidRDefault="0043254B" w:rsidP="0043254B">
            <w:pPr>
              <w:spacing w:line="240" w:lineRule="auto"/>
              <w:jc w:val="left"/>
              <w:rPr>
                <w:rFonts w:ascii="Calibri" w:hAnsi="Calibri" w:cs="Calibri"/>
                <w:color w:val="000000"/>
                <w:sz w:val="22"/>
                <w:szCs w:val="22"/>
                <w:lang w:eastAsia="en-CA"/>
              </w:rPr>
            </w:pPr>
            <w:r>
              <w:rPr>
                <w:rFonts w:ascii="Calibri" w:hAnsi="Calibri" w:cs="Calibri"/>
                <w:color w:val="000000"/>
                <w:sz w:val="22"/>
                <w:szCs w:val="22"/>
                <w:lang w:eastAsia="en-CA"/>
              </w:rPr>
              <w:t>: Énergie libre minimum (</w:t>
            </w:r>
            <w:r>
              <w:rPr>
                <w:rFonts w:ascii="Calibri" w:hAnsi="Calibri" w:cs="Calibri"/>
                <w:i/>
                <w:color w:val="000000"/>
                <w:sz w:val="22"/>
                <w:szCs w:val="22"/>
                <w:lang w:eastAsia="en-CA"/>
              </w:rPr>
              <w:t xml:space="preserve">Minimum free </w:t>
            </w:r>
            <w:proofErr w:type="spellStart"/>
            <w:r>
              <w:rPr>
                <w:rFonts w:ascii="Calibri" w:hAnsi="Calibri" w:cs="Calibri"/>
                <w:i/>
                <w:color w:val="000000"/>
                <w:sz w:val="22"/>
                <w:szCs w:val="22"/>
                <w:lang w:eastAsia="en-CA"/>
              </w:rPr>
              <w:t>energy</w:t>
            </w:r>
            <w:proofErr w:type="spellEnd"/>
            <w:r>
              <w:rPr>
                <w:rFonts w:ascii="Calibri" w:hAnsi="Calibri" w:cs="Calibri"/>
                <w:color w:val="000000"/>
                <w:sz w:val="22"/>
                <w:szCs w:val="22"/>
                <w:lang w:eastAsia="en-CA"/>
              </w:rPr>
              <w:t>)</w:t>
            </w:r>
          </w:p>
        </w:tc>
      </w:tr>
      <w:tr w:rsidR="0043254B" w:rsidRPr="006C02B9" w14:paraId="36FFDE76" w14:textId="77777777" w:rsidTr="0043254B">
        <w:trPr>
          <w:trHeight w:val="315"/>
        </w:trPr>
        <w:tc>
          <w:tcPr>
            <w:tcW w:w="923" w:type="dxa"/>
            <w:tcBorders>
              <w:top w:val="nil"/>
              <w:left w:val="nil"/>
              <w:bottom w:val="nil"/>
              <w:right w:val="nil"/>
            </w:tcBorders>
            <w:shd w:val="clear" w:color="auto" w:fill="auto"/>
            <w:noWrap/>
            <w:vAlign w:val="center"/>
          </w:tcPr>
          <w:p w14:paraId="7D507C9D" w14:textId="77777777" w:rsidR="0043254B" w:rsidRDefault="0043254B" w:rsidP="0043254B">
            <w:pPr>
              <w:spacing w:line="240" w:lineRule="auto"/>
              <w:jc w:val="left"/>
              <w:rPr>
                <w:color w:val="000000"/>
                <w:szCs w:val="24"/>
                <w:lang w:val="en-CA" w:eastAsia="en-CA"/>
              </w:rPr>
            </w:pPr>
            <w:r>
              <w:rPr>
                <w:color w:val="000000"/>
                <w:szCs w:val="24"/>
                <w:lang w:val="en-CA" w:eastAsia="en-CA"/>
              </w:rPr>
              <w:t>ROC</w:t>
            </w:r>
          </w:p>
        </w:tc>
        <w:tc>
          <w:tcPr>
            <w:tcW w:w="6637" w:type="dxa"/>
            <w:tcBorders>
              <w:top w:val="nil"/>
              <w:left w:val="nil"/>
              <w:bottom w:val="nil"/>
              <w:right w:val="nil"/>
            </w:tcBorders>
            <w:shd w:val="clear" w:color="auto" w:fill="auto"/>
            <w:noWrap/>
            <w:vAlign w:val="center"/>
          </w:tcPr>
          <w:p w14:paraId="13C99257" w14:textId="77777777" w:rsidR="0043254B" w:rsidRDefault="0043254B" w:rsidP="0043254B">
            <w:pPr>
              <w:spacing w:line="240" w:lineRule="auto"/>
              <w:jc w:val="left"/>
              <w:rPr>
                <w:rFonts w:ascii="Calibri" w:hAnsi="Calibri" w:cs="Calibri"/>
                <w:color w:val="000000"/>
                <w:sz w:val="22"/>
                <w:szCs w:val="22"/>
                <w:lang w:eastAsia="en-CA"/>
              </w:rPr>
            </w:pPr>
            <w:r>
              <w:rPr>
                <w:rFonts w:ascii="Calibri" w:hAnsi="Calibri" w:cs="Calibri"/>
                <w:color w:val="000000"/>
                <w:sz w:val="22"/>
                <w:szCs w:val="22"/>
                <w:lang w:eastAsia="en-CA"/>
              </w:rPr>
              <w:t>: fonction d’efficacité du récepteur (</w:t>
            </w:r>
            <w:proofErr w:type="spellStart"/>
            <w:r>
              <w:rPr>
                <w:rFonts w:ascii="Calibri" w:hAnsi="Calibri" w:cs="Calibri"/>
                <w:i/>
                <w:color w:val="000000"/>
                <w:sz w:val="22"/>
                <w:szCs w:val="22"/>
                <w:lang w:eastAsia="en-CA"/>
              </w:rPr>
              <w:t>Receiver</w:t>
            </w:r>
            <w:proofErr w:type="spellEnd"/>
            <w:r>
              <w:rPr>
                <w:rFonts w:ascii="Calibri" w:hAnsi="Calibri" w:cs="Calibri"/>
                <w:i/>
                <w:color w:val="000000"/>
                <w:sz w:val="22"/>
                <w:szCs w:val="22"/>
                <w:lang w:eastAsia="en-CA"/>
              </w:rPr>
              <w:t xml:space="preserve"> operating </w:t>
            </w:r>
            <w:proofErr w:type="spellStart"/>
            <w:r>
              <w:rPr>
                <w:rFonts w:ascii="Calibri" w:hAnsi="Calibri" w:cs="Calibri"/>
                <w:i/>
                <w:color w:val="000000"/>
                <w:sz w:val="22"/>
                <w:szCs w:val="22"/>
                <w:lang w:eastAsia="en-CA"/>
              </w:rPr>
              <w:t>characteristic</w:t>
            </w:r>
            <w:proofErr w:type="spellEnd"/>
            <w:r>
              <w:rPr>
                <w:rFonts w:ascii="Calibri" w:hAnsi="Calibri" w:cs="Calibri"/>
                <w:color w:val="000000"/>
                <w:sz w:val="22"/>
                <w:szCs w:val="22"/>
                <w:lang w:eastAsia="en-CA"/>
              </w:rPr>
              <w:t>)</w:t>
            </w:r>
          </w:p>
        </w:tc>
      </w:tr>
      <w:tr w:rsidR="002F18BD" w:rsidRPr="006C02B9" w14:paraId="54054646" w14:textId="77777777" w:rsidTr="002F18BD">
        <w:trPr>
          <w:trHeight w:val="315"/>
        </w:trPr>
        <w:tc>
          <w:tcPr>
            <w:tcW w:w="923" w:type="dxa"/>
            <w:tcBorders>
              <w:top w:val="nil"/>
              <w:left w:val="nil"/>
              <w:bottom w:val="nil"/>
              <w:right w:val="nil"/>
            </w:tcBorders>
            <w:shd w:val="clear" w:color="auto" w:fill="auto"/>
            <w:noWrap/>
            <w:vAlign w:val="center"/>
            <w:hideMark/>
          </w:tcPr>
          <w:p w14:paraId="110619F4" w14:textId="77777777" w:rsidR="002F18BD" w:rsidRPr="006C02B9" w:rsidRDefault="002F18BD" w:rsidP="002F18BD">
            <w:pPr>
              <w:spacing w:line="240" w:lineRule="auto"/>
              <w:jc w:val="left"/>
              <w:rPr>
                <w:color w:val="000000"/>
                <w:szCs w:val="24"/>
                <w:lang w:val="en-CA" w:eastAsia="en-CA"/>
              </w:rPr>
            </w:pPr>
            <w:r w:rsidRPr="006C02B9">
              <w:rPr>
                <w:color w:val="000000"/>
                <w:szCs w:val="24"/>
                <w:lang w:eastAsia="en-CA"/>
              </w:rPr>
              <w:t>RMDB</w:t>
            </w:r>
          </w:p>
        </w:tc>
        <w:tc>
          <w:tcPr>
            <w:tcW w:w="6637" w:type="dxa"/>
            <w:tcBorders>
              <w:top w:val="nil"/>
              <w:left w:val="nil"/>
              <w:bottom w:val="nil"/>
              <w:right w:val="nil"/>
            </w:tcBorders>
            <w:shd w:val="clear" w:color="auto" w:fill="auto"/>
            <w:noWrap/>
            <w:vAlign w:val="center"/>
            <w:hideMark/>
          </w:tcPr>
          <w:p w14:paraId="321E6B40" w14:textId="77777777" w:rsidR="002F18BD" w:rsidRPr="006C02B9" w:rsidRDefault="002F18BD" w:rsidP="002F18BD">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Pr="006C02B9">
              <w:rPr>
                <w:rFonts w:ascii="Calibri" w:hAnsi="Calibri" w:cs="Calibri"/>
                <w:color w:val="000000"/>
                <w:sz w:val="22"/>
                <w:szCs w:val="22"/>
                <w:lang w:val="en-CA" w:eastAsia="en-CA"/>
              </w:rPr>
              <w:t>RNA mapping data base</w:t>
            </w:r>
          </w:p>
        </w:tc>
      </w:tr>
      <w:tr w:rsidR="0043254B" w14:paraId="07C1B97E" w14:textId="77777777" w:rsidTr="0043254B">
        <w:trPr>
          <w:trHeight w:val="315"/>
        </w:trPr>
        <w:tc>
          <w:tcPr>
            <w:tcW w:w="923" w:type="dxa"/>
            <w:noWrap/>
            <w:vAlign w:val="center"/>
            <w:hideMark/>
          </w:tcPr>
          <w:p w14:paraId="6965C4F7" w14:textId="77777777" w:rsidR="0043254B" w:rsidRDefault="0043254B">
            <w:pPr>
              <w:spacing w:line="240" w:lineRule="auto"/>
              <w:jc w:val="left"/>
              <w:rPr>
                <w:color w:val="000000"/>
                <w:szCs w:val="24"/>
                <w:lang w:val="en-CA" w:eastAsia="en-CA"/>
              </w:rPr>
            </w:pPr>
            <w:r>
              <w:rPr>
                <w:color w:val="000000"/>
                <w:szCs w:val="24"/>
                <w:lang w:eastAsia="en-CA"/>
              </w:rPr>
              <w:t>RMN</w:t>
            </w:r>
          </w:p>
        </w:tc>
        <w:tc>
          <w:tcPr>
            <w:tcW w:w="6637" w:type="dxa"/>
            <w:noWrap/>
            <w:vAlign w:val="center"/>
            <w:hideMark/>
          </w:tcPr>
          <w:p w14:paraId="00423A42" w14:textId="77777777" w:rsidR="0043254B" w:rsidRDefault="0043254B">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Pr>
                <w:rFonts w:ascii="Calibri" w:hAnsi="Calibri" w:cs="Calibri"/>
                <w:color w:val="000000"/>
                <w:sz w:val="22"/>
                <w:szCs w:val="22"/>
                <w:lang w:val="en-CA" w:eastAsia="en-CA"/>
              </w:rPr>
              <w:t>Résonance</w:t>
            </w:r>
            <w:proofErr w:type="spellEnd"/>
            <w:r>
              <w:rPr>
                <w:rFonts w:ascii="Calibri" w:hAnsi="Calibri" w:cs="Calibri"/>
                <w:color w:val="000000"/>
                <w:sz w:val="22"/>
                <w:szCs w:val="22"/>
                <w:lang w:val="en-CA" w:eastAsia="en-CA"/>
              </w:rPr>
              <w:t xml:space="preserve"> </w:t>
            </w:r>
            <w:proofErr w:type="spellStart"/>
            <w:r>
              <w:rPr>
                <w:rFonts w:ascii="Calibri" w:hAnsi="Calibri" w:cs="Calibri"/>
                <w:color w:val="000000"/>
                <w:sz w:val="22"/>
                <w:szCs w:val="22"/>
                <w:lang w:val="en-CA" w:eastAsia="en-CA"/>
              </w:rPr>
              <w:t>magnétique</w:t>
            </w:r>
            <w:proofErr w:type="spellEnd"/>
            <w:r>
              <w:rPr>
                <w:rFonts w:ascii="Calibri" w:hAnsi="Calibri" w:cs="Calibri"/>
                <w:color w:val="000000"/>
                <w:sz w:val="22"/>
                <w:szCs w:val="22"/>
                <w:lang w:val="en-CA" w:eastAsia="en-CA"/>
              </w:rPr>
              <w:t xml:space="preserve"> </w:t>
            </w:r>
            <w:proofErr w:type="spellStart"/>
            <w:r>
              <w:rPr>
                <w:rFonts w:ascii="Calibri" w:hAnsi="Calibri" w:cs="Calibri"/>
                <w:color w:val="000000"/>
                <w:sz w:val="22"/>
                <w:szCs w:val="22"/>
                <w:lang w:val="en-CA" w:eastAsia="en-CA"/>
              </w:rPr>
              <w:t>nucléaire</w:t>
            </w:r>
            <w:proofErr w:type="spellEnd"/>
          </w:p>
        </w:tc>
      </w:tr>
      <w:tr w:rsidR="002F18BD" w:rsidRPr="006C02B9" w14:paraId="27E6C174" w14:textId="77777777" w:rsidTr="002F18BD">
        <w:trPr>
          <w:trHeight w:val="315"/>
        </w:trPr>
        <w:tc>
          <w:tcPr>
            <w:tcW w:w="923" w:type="dxa"/>
            <w:tcBorders>
              <w:top w:val="nil"/>
              <w:left w:val="nil"/>
              <w:bottom w:val="nil"/>
              <w:right w:val="nil"/>
            </w:tcBorders>
            <w:shd w:val="clear" w:color="auto" w:fill="auto"/>
            <w:noWrap/>
            <w:vAlign w:val="center"/>
            <w:hideMark/>
          </w:tcPr>
          <w:p w14:paraId="2DF5BD24" w14:textId="77777777" w:rsidR="002F18BD" w:rsidRPr="006C02B9" w:rsidRDefault="002F18BD" w:rsidP="002F18BD">
            <w:pPr>
              <w:spacing w:line="240" w:lineRule="auto"/>
              <w:jc w:val="left"/>
              <w:rPr>
                <w:color w:val="000000"/>
                <w:szCs w:val="24"/>
                <w:lang w:val="en-CA" w:eastAsia="en-CA"/>
              </w:rPr>
            </w:pPr>
            <w:r w:rsidRPr="006C02B9">
              <w:rPr>
                <w:color w:val="000000"/>
                <w:szCs w:val="24"/>
                <w:lang w:eastAsia="en-CA"/>
              </w:rPr>
              <w:t>SS</w:t>
            </w:r>
          </w:p>
        </w:tc>
        <w:tc>
          <w:tcPr>
            <w:tcW w:w="6637" w:type="dxa"/>
            <w:tcBorders>
              <w:top w:val="nil"/>
              <w:left w:val="nil"/>
              <w:bottom w:val="nil"/>
              <w:right w:val="nil"/>
            </w:tcBorders>
            <w:shd w:val="clear" w:color="auto" w:fill="auto"/>
            <w:noWrap/>
            <w:vAlign w:val="center"/>
            <w:hideMark/>
          </w:tcPr>
          <w:p w14:paraId="4765CFEE" w14:textId="77777777" w:rsidR="002F18BD" w:rsidRPr="006C02B9" w:rsidRDefault="002F18BD" w:rsidP="002F18BD">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bookmarkStart w:id="33" w:name="_Hlk521353992"/>
            <w:r w:rsidRPr="006C02B9">
              <w:rPr>
                <w:rFonts w:ascii="Calibri" w:hAnsi="Calibri" w:cs="Calibri"/>
                <w:color w:val="000000"/>
                <w:sz w:val="22"/>
                <w:szCs w:val="22"/>
                <w:lang w:val="en-CA" w:eastAsia="en-CA"/>
              </w:rPr>
              <w:t xml:space="preserve">Structure </w:t>
            </w:r>
            <w:proofErr w:type="spellStart"/>
            <w:r w:rsidRPr="006C02B9">
              <w:rPr>
                <w:rFonts w:ascii="Calibri" w:hAnsi="Calibri" w:cs="Calibri"/>
                <w:color w:val="000000"/>
                <w:sz w:val="22"/>
                <w:szCs w:val="22"/>
                <w:lang w:val="en-CA" w:eastAsia="en-CA"/>
              </w:rPr>
              <w:t>secondaire</w:t>
            </w:r>
            <w:bookmarkEnd w:id="33"/>
            <w:proofErr w:type="spellEnd"/>
          </w:p>
        </w:tc>
      </w:tr>
      <w:tr w:rsidR="0043254B" w:rsidRPr="006C02B9" w14:paraId="4361A086" w14:textId="77777777" w:rsidTr="0043254B">
        <w:trPr>
          <w:trHeight w:val="315"/>
        </w:trPr>
        <w:tc>
          <w:tcPr>
            <w:tcW w:w="923" w:type="dxa"/>
            <w:tcBorders>
              <w:top w:val="nil"/>
              <w:left w:val="nil"/>
              <w:bottom w:val="nil"/>
              <w:right w:val="nil"/>
            </w:tcBorders>
            <w:shd w:val="clear" w:color="auto" w:fill="auto"/>
            <w:noWrap/>
            <w:vAlign w:val="center"/>
          </w:tcPr>
          <w:p w14:paraId="5A985528" w14:textId="77777777" w:rsidR="0043254B" w:rsidRDefault="0043254B" w:rsidP="0043254B">
            <w:pPr>
              <w:spacing w:line="240" w:lineRule="auto"/>
              <w:jc w:val="left"/>
              <w:rPr>
                <w:color w:val="000000"/>
                <w:szCs w:val="24"/>
                <w:lang w:val="en-CA" w:eastAsia="en-CA"/>
              </w:rPr>
            </w:pPr>
            <w:r>
              <w:rPr>
                <w:color w:val="000000"/>
                <w:szCs w:val="24"/>
                <w:lang w:eastAsia="en-CA"/>
              </w:rPr>
              <w:t>S-S</w:t>
            </w:r>
          </w:p>
        </w:tc>
        <w:tc>
          <w:tcPr>
            <w:tcW w:w="6637" w:type="dxa"/>
            <w:tcBorders>
              <w:top w:val="nil"/>
              <w:left w:val="nil"/>
              <w:bottom w:val="nil"/>
              <w:right w:val="nil"/>
            </w:tcBorders>
            <w:shd w:val="clear" w:color="auto" w:fill="auto"/>
            <w:noWrap/>
            <w:vAlign w:val="center"/>
          </w:tcPr>
          <w:p w14:paraId="2107CD74" w14:textId="77777777" w:rsidR="0043254B" w:rsidRDefault="0043254B" w:rsidP="0043254B">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bookmarkStart w:id="34" w:name="_Hlk521354762"/>
            <w:r>
              <w:rPr>
                <w:rFonts w:ascii="Calibri" w:hAnsi="Calibri" w:cs="Calibri"/>
                <w:color w:val="000000"/>
                <w:sz w:val="22"/>
                <w:szCs w:val="22"/>
                <w:lang w:val="en-CA" w:eastAsia="en-CA"/>
              </w:rPr>
              <w:t>Sous-Structure</w:t>
            </w:r>
            <w:bookmarkEnd w:id="34"/>
          </w:p>
        </w:tc>
      </w:tr>
      <w:tr w:rsidR="002F18BD" w:rsidRPr="006C02B9" w14:paraId="66F95525" w14:textId="77777777" w:rsidTr="002F18BD">
        <w:trPr>
          <w:trHeight w:val="315"/>
        </w:trPr>
        <w:tc>
          <w:tcPr>
            <w:tcW w:w="923" w:type="dxa"/>
            <w:tcBorders>
              <w:top w:val="nil"/>
              <w:left w:val="nil"/>
              <w:bottom w:val="nil"/>
              <w:right w:val="nil"/>
            </w:tcBorders>
            <w:shd w:val="clear" w:color="auto" w:fill="auto"/>
            <w:noWrap/>
            <w:vAlign w:val="center"/>
            <w:hideMark/>
          </w:tcPr>
          <w:p w14:paraId="1358162A" w14:textId="77777777" w:rsidR="002F18BD" w:rsidRPr="006C02B9" w:rsidRDefault="002F18BD" w:rsidP="002F18BD">
            <w:pPr>
              <w:spacing w:line="240" w:lineRule="auto"/>
              <w:jc w:val="left"/>
              <w:rPr>
                <w:color w:val="000000"/>
                <w:szCs w:val="24"/>
                <w:lang w:val="en-CA" w:eastAsia="en-CA"/>
              </w:rPr>
            </w:pPr>
            <w:r w:rsidRPr="006C02B9">
              <w:rPr>
                <w:color w:val="000000"/>
                <w:szCs w:val="24"/>
                <w:lang w:eastAsia="en-CA"/>
              </w:rPr>
              <w:t>URL</w:t>
            </w:r>
          </w:p>
        </w:tc>
        <w:tc>
          <w:tcPr>
            <w:tcW w:w="6637" w:type="dxa"/>
            <w:tcBorders>
              <w:top w:val="nil"/>
              <w:left w:val="nil"/>
              <w:bottom w:val="nil"/>
              <w:right w:val="nil"/>
            </w:tcBorders>
            <w:shd w:val="clear" w:color="auto" w:fill="auto"/>
            <w:noWrap/>
            <w:vAlign w:val="center"/>
            <w:hideMark/>
          </w:tcPr>
          <w:p w14:paraId="355708CC" w14:textId="77777777" w:rsidR="002F18BD" w:rsidRPr="000A632B" w:rsidRDefault="002F18BD" w:rsidP="002F18BD">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 xml:space="preserve">: </w:t>
            </w:r>
            <w:r>
              <w:rPr>
                <w:rFonts w:ascii="Calibri" w:hAnsi="Calibri" w:cs="Calibri"/>
                <w:color w:val="000000"/>
                <w:sz w:val="22"/>
                <w:szCs w:val="22"/>
                <w:lang w:eastAsia="en-CA"/>
              </w:rPr>
              <w:t>L</w:t>
            </w:r>
            <w:r w:rsidRPr="000A632B">
              <w:rPr>
                <w:rFonts w:ascii="Calibri" w:hAnsi="Calibri" w:cs="Calibri"/>
                <w:color w:val="000000"/>
                <w:sz w:val="22"/>
                <w:szCs w:val="22"/>
                <w:lang w:eastAsia="en-CA"/>
              </w:rPr>
              <w:t>ocalisateur uniforme de</w:t>
            </w:r>
            <w:r>
              <w:rPr>
                <w:rFonts w:ascii="Calibri" w:hAnsi="Calibri" w:cs="Calibri"/>
                <w:color w:val="000000"/>
                <w:sz w:val="22"/>
                <w:szCs w:val="22"/>
                <w:lang w:eastAsia="en-CA"/>
              </w:rPr>
              <w:t xml:space="preserve"> </w:t>
            </w:r>
            <w:r w:rsidRPr="000A632B">
              <w:rPr>
                <w:rFonts w:ascii="Calibri" w:hAnsi="Calibri" w:cs="Calibri"/>
                <w:color w:val="000000"/>
                <w:sz w:val="22"/>
                <w:szCs w:val="22"/>
                <w:lang w:eastAsia="en-CA"/>
              </w:rPr>
              <w:t xml:space="preserve">ressource </w:t>
            </w:r>
            <w:r>
              <w:rPr>
                <w:rFonts w:ascii="Calibri" w:hAnsi="Calibri" w:cs="Calibri"/>
                <w:color w:val="000000"/>
                <w:sz w:val="22"/>
                <w:szCs w:val="22"/>
                <w:lang w:eastAsia="en-CA"/>
              </w:rPr>
              <w:t>(</w:t>
            </w:r>
            <w:r w:rsidRPr="000A632B">
              <w:rPr>
                <w:rFonts w:ascii="Calibri" w:hAnsi="Calibri" w:cs="Calibri"/>
                <w:i/>
                <w:color w:val="000000"/>
                <w:sz w:val="22"/>
                <w:szCs w:val="22"/>
                <w:lang w:eastAsia="en-CA"/>
              </w:rPr>
              <w:t>Uniform Resource Locator</w:t>
            </w:r>
            <w:r>
              <w:rPr>
                <w:rFonts w:ascii="Calibri" w:hAnsi="Calibri" w:cs="Calibri"/>
                <w:color w:val="000000"/>
                <w:sz w:val="22"/>
                <w:szCs w:val="22"/>
                <w:lang w:eastAsia="en-CA"/>
              </w:rPr>
              <w:t>)</w:t>
            </w:r>
          </w:p>
        </w:tc>
      </w:tr>
      <w:bookmarkEnd w:id="29"/>
    </w:tbl>
    <w:p w14:paraId="064460E2" w14:textId="77777777" w:rsidR="002F18BD" w:rsidRDefault="002F18BD" w:rsidP="002F18BD"/>
    <w:p w14:paraId="08457BEC" w14:textId="77777777" w:rsidR="002F18BD" w:rsidRDefault="002F18BD" w:rsidP="002F18BD">
      <w:pPr>
        <w:pStyle w:val="Heading1"/>
      </w:pPr>
      <w:bookmarkStart w:id="35" w:name="_Toc502671822"/>
      <w:bookmarkStart w:id="36" w:name="_Toc521325097"/>
      <w:bookmarkStart w:id="37" w:name="_Toc521353126"/>
      <w:bookmarkEnd w:id="30"/>
      <w:bookmarkEnd w:id="31"/>
      <w:r>
        <w:t>Liste des abréviations</w:t>
      </w:r>
      <w:bookmarkEnd w:id="35"/>
      <w:bookmarkEnd w:id="36"/>
      <w:bookmarkEnd w:id="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6990"/>
      </w:tblGrid>
      <w:tr w:rsidR="002F18BD" w14:paraId="14634F8D" w14:textId="77777777" w:rsidTr="002F18BD">
        <w:tc>
          <w:tcPr>
            <w:tcW w:w="570" w:type="dxa"/>
          </w:tcPr>
          <w:p w14:paraId="6CAFBA97" w14:textId="77777777" w:rsidR="002F18BD" w:rsidRPr="000D7C80" w:rsidRDefault="002F18BD" w:rsidP="002F18BD">
            <w:bookmarkStart w:id="38" w:name="_Hlk501455940"/>
            <w:r w:rsidRPr="000D7C80">
              <w:t>3D </w:t>
            </w:r>
          </w:p>
        </w:tc>
        <w:tc>
          <w:tcPr>
            <w:tcW w:w="6990" w:type="dxa"/>
          </w:tcPr>
          <w:p w14:paraId="2C9612FD" w14:textId="77777777" w:rsidR="002F18BD" w:rsidRDefault="002F18BD" w:rsidP="002F18BD">
            <w:r>
              <w:t>: Trois dimensions</w:t>
            </w:r>
          </w:p>
        </w:tc>
      </w:tr>
      <w:tr w:rsidR="002F18BD" w14:paraId="35434538" w14:textId="77777777" w:rsidTr="002F18BD">
        <w:tc>
          <w:tcPr>
            <w:tcW w:w="570" w:type="dxa"/>
          </w:tcPr>
          <w:p w14:paraId="40EF8D51" w14:textId="77777777" w:rsidR="002F18BD" w:rsidRPr="000D7C80" w:rsidRDefault="002F18BD" w:rsidP="002F18BD">
            <w:r w:rsidRPr="000D7C80">
              <w:t>A </w:t>
            </w:r>
          </w:p>
        </w:tc>
        <w:tc>
          <w:tcPr>
            <w:tcW w:w="6990" w:type="dxa"/>
          </w:tcPr>
          <w:p w14:paraId="410D4600" w14:textId="77777777" w:rsidR="002F18BD" w:rsidRDefault="002F18BD" w:rsidP="002F18BD">
            <w:r>
              <w:t>: Adénosine</w:t>
            </w:r>
          </w:p>
        </w:tc>
      </w:tr>
      <w:tr w:rsidR="002F18BD" w14:paraId="4763A3DA" w14:textId="77777777" w:rsidTr="002F18BD">
        <w:tc>
          <w:tcPr>
            <w:tcW w:w="570" w:type="dxa"/>
          </w:tcPr>
          <w:p w14:paraId="70C3394D" w14:textId="77777777" w:rsidR="002F18BD" w:rsidRPr="000D7C80" w:rsidRDefault="002F18BD" w:rsidP="002F18BD">
            <w:r w:rsidRPr="000D7C80">
              <w:t>C </w:t>
            </w:r>
          </w:p>
        </w:tc>
        <w:tc>
          <w:tcPr>
            <w:tcW w:w="6990" w:type="dxa"/>
          </w:tcPr>
          <w:p w14:paraId="0C7A3583" w14:textId="77777777" w:rsidR="002F18BD" w:rsidRDefault="002F18BD" w:rsidP="002F18BD">
            <w:r>
              <w:t>: Cytosine</w:t>
            </w:r>
          </w:p>
        </w:tc>
      </w:tr>
      <w:tr w:rsidR="002F18BD" w14:paraId="6339173D" w14:textId="77777777" w:rsidTr="002F18BD">
        <w:tc>
          <w:tcPr>
            <w:tcW w:w="570" w:type="dxa"/>
          </w:tcPr>
          <w:p w14:paraId="5491C40D" w14:textId="77777777" w:rsidR="002F18BD" w:rsidRPr="000D7C80" w:rsidRDefault="002F18BD" w:rsidP="002F18BD">
            <w:r w:rsidRPr="000D7C80">
              <w:t>U </w:t>
            </w:r>
          </w:p>
        </w:tc>
        <w:tc>
          <w:tcPr>
            <w:tcW w:w="6990" w:type="dxa"/>
          </w:tcPr>
          <w:p w14:paraId="771B091A" w14:textId="77777777" w:rsidR="002F18BD" w:rsidRDefault="002F18BD" w:rsidP="002F18BD">
            <w:r>
              <w:t>: Uracile</w:t>
            </w:r>
          </w:p>
        </w:tc>
      </w:tr>
      <w:tr w:rsidR="002F18BD" w14:paraId="08399C54" w14:textId="77777777" w:rsidTr="002F18BD">
        <w:tc>
          <w:tcPr>
            <w:tcW w:w="570" w:type="dxa"/>
          </w:tcPr>
          <w:p w14:paraId="203D7579" w14:textId="77777777" w:rsidR="002F18BD" w:rsidRPr="000D7C80" w:rsidRDefault="002F18BD" w:rsidP="002F18BD">
            <w:r w:rsidRPr="000D7C80">
              <w:t>G </w:t>
            </w:r>
          </w:p>
        </w:tc>
        <w:tc>
          <w:tcPr>
            <w:tcW w:w="6990" w:type="dxa"/>
          </w:tcPr>
          <w:p w14:paraId="70D07586" w14:textId="77777777" w:rsidR="002F18BD" w:rsidRDefault="002F18BD" w:rsidP="002F18BD">
            <w:r>
              <w:t>: Guanine</w:t>
            </w:r>
          </w:p>
        </w:tc>
      </w:tr>
      <w:tr w:rsidR="002F18BD" w14:paraId="27951458" w14:textId="77777777" w:rsidTr="002F18BD">
        <w:tc>
          <w:tcPr>
            <w:tcW w:w="570" w:type="dxa"/>
          </w:tcPr>
          <w:p w14:paraId="252F05BA" w14:textId="77777777" w:rsidR="002F18BD" w:rsidRPr="000D7C80" w:rsidRDefault="00750E05" w:rsidP="002F18BD">
            <w:r>
              <w:t>DE</w:t>
            </w:r>
          </w:p>
        </w:tc>
        <w:tc>
          <w:tcPr>
            <w:tcW w:w="6990" w:type="dxa"/>
          </w:tcPr>
          <w:p w14:paraId="17FB87CA" w14:textId="77777777" w:rsidR="002F18BD" w:rsidRDefault="002F18BD" w:rsidP="002F18BD">
            <w:r>
              <w:t xml:space="preserve">: </w:t>
            </w:r>
            <w:r w:rsidR="00750E05">
              <w:t>D</w:t>
            </w:r>
            <w:r>
              <w:t>iversité d’ensemble (</w:t>
            </w:r>
            <w:r w:rsidRPr="000A632B">
              <w:rPr>
                <w:i/>
              </w:rPr>
              <w:t xml:space="preserve">ensemble </w:t>
            </w:r>
            <w:proofErr w:type="spellStart"/>
            <w:r w:rsidRPr="000A632B">
              <w:rPr>
                <w:i/>
              </w:rPr>
              <w:t>diversity</w:t>
            </w:r>
            <w:proofErr w:type="spellEnd"/>
            <w:r>
              <w:t>)</w:t>
            </w:r>
          </w:p>
        </w:tc>
      </w:tr>
      <w:bookmarkEnd w:id="38"/>
    </w:tbl>
    <w:p w14:paraId="1D3A4425" w14:textId="77777777" w:rsidR="002F18BD" w:rsidRDefault="002F18BD" w:rsidP="002F18BD"/>
    <w:p w14:paraId="5F55008D" w14:textId="77777777" w:rsidR="002F18BD" w:rsidRDefault="002F18BD" w:rsidP="002F18BD">
      <w:pPr>
        <w:pStyle w:val="Heading1"/>
      </w:pPr>
      <w:r>
        <w:br w:type="page"/>
      </w:r>
    </w:p>
    <w:p w14:paraId="5B031B81" w14:textId="77777777" w:rsidR="002F18BD" w:rsidRPr="00C91BE6" w:rsidRDefault="002F18BD" w:rsidP="002F18BD">
      <w:pPr>
        <w:spacing w:before="3000"/>
        <w:jc w:val="right"/>
        <w:rPr>
          <w:i/>
        </w:rPr>
      </w:pPr>
      <w:r>
        <w:rPr>
          <w:i/>
        </w:rPr>
        <w:lastRenderedPageBreak/>
        <w:t>Je nous dédie ce mémoire!</w:t>
      </w:r>
    </w:p>
    <w:p w14:paraId="21430E7D" w14:textId="77777777" w:rsidR="002F18BD" w:rsidRDefault="002F18BD" w:rsidP="002F18BD">
      <w:pPr>
        <w:pStyle w:val="Heading1"/>
      </w:pPr>
      <w:r>
        <w:br w:type="page"/>
      </w:r>
      <w:bookmarkStart w:id="39" w:name="_Toc502671823"/>
      <w:bookmarkStart w:id="40" w:name="_Toc521325098"/>
      <w:bookmarkStart w:id="41" w:name="_Toc521353127"/>
      <w:r>
        <w:lastRenderedPageBreak/>
        <w:t>Remerciements</w:t>
      </w:r>
      <w:bookmarkEnd w:id="39"/>
      <w:bookmarkEnd w:id="40"/>
      <w:bookmarkEnd w:id="41"/>
    </w:p>
    <w:p w14:paraId="248F9718" w14:textId="230581AF" w:rsidR="002F18BD" w:rsidRDefault="002F18BD" w:rsidP="002F18BD">
      <w:pPr>
        <w:pStyle w:val="Paragraphe"/>
      </w:pPr>
      <w:bookmarkStart w:id="42" w:name="_Hlk521355887"/>
      <w:r w:rsidRPr="00F02EEF">
        <w:t xml:space="preserve">Mes remerciements vont à me parents, mes frères, mon directeur de recherche, </w:t>
      </w:r>
      <w:r>
        <w:t xml:space="preserve">Dr </w:t>
      </w:r>
      <w:r w:rsidRPr="00F02EEF">
        <w:t xml:space="preserve">François Major </w:t>
      </w:r>
      <w:r>
        <w:t xml:space="preserve">et </w:t>
      </w:r>
      <w:r w:rsidRPr="00F02EEF">
        <w:t xml:space="preserve">aux </w:t>
      </w:r>
      <w:r w:rsidR="00731BF2">
        <w:t>quatre</w:t>
      </w:r>
      <w:r w:rsidRPr="00F02EEF">
        <w:t xml:space="preserve"> professeurs qui ont accepté d'être membre de mon jury</w:t>
      </w:r>
      <w:r>
        <w:t xml:space="preserve"> : </w:t>
      </w:r>
      <w:proofErr w:type="spellStart"/>
      <w:r w:rsidRPr="002673C7">
        <w:t>Gertraud</w:t>
      </w:r>
      <w:proofErr w:type="spellEnd"/>
      <w:r w:rsidRPr="002673C7">
        <w:t xml:space="preserve"> </w:t>
      </w:r>
      <w:r>
        <w:t xml:space="preserve">Burger, </w:t>
      </w:r>
      <w:r w:rsidRPr="002673C7">
        <w:t>Pascale Legault</w:t>
      </w:r>
      <w:r>
        <w:t xml:space="preserve">, Sylvie Hamel et </w:t>
      </w:r>
      <w:r w:rsidRPr="002673C7">
        <w:t xml:space="preserve">Sergei </w:t>
      </w:r>
      <w:proofErr w:type="spellStart"/>
      <w:r w:rsidRPr="002673C7">
        <w:t>Chteinberg</w:t>
      </w:r>
      <w:proofErr w:type="spellEnd"/>
      <w:r>
        <w:t>. De plus, je tiens</w:t>
      </w:r>
      <w:r w:rsidRPr="002673C7">
        <w:t xml:space="preserve"> </w:t>
      </w:r>
      <w:r w:rsidRPr="00F02EEF">
        <w:t xml:space="preserve">à </w:t>
      </w:r>
      <w:r>
        <w:t xml:space="preserve">remercier </w:t>
      </w:r>
      <w:r w:rsidRPr="00F02EEF">
        <w:t xml:space="preserve">mes collègues de laboratoires, en particulier, </w:t>
      </w:r>
      <w:r w:rsidR="00731BF2">
        <w:t xml:space="preserve">Guillaume, </w:t>
      </w:r>
      <w:r w:rsidRPr="00F02EEF">
        <w:t>Mathieu, Gabriel, Olivier</w:t>
      </w:r>
      <w:r>
        <w:t>, Zohra, Jordan,</w:t>
      </w:r>
      <w:r w:rsidRPr="00350623">
        <w:t xml:space="preserve"> </w:t>
      </w:r>
      <w:proofErr w:type="spellStart"/>
      <w:r w:rsidRPr="00350623">
        <w:t>Roqaya</w:t>
      </w:r>
      <w:proofErr w:type="spellEnd"/>
      <w:r>
        <w:t>, Blandine, Albert</w:t>
      </w:r>
      <w:r w:rsidRPr="00F02EEF">
        <w:t>,</w:t>
      </w:r>
      <w:r w:rsidR="00731BF2">
        <w:t xml:space="preserve"> Laurence,</w:t>
      </w:r>
      <w:r w:rsidRPr="00F02EEF">
        <w:t xml:space="preserve"> Thomas, Nathanael, Nicolas, Marc Frédéric, Paul</w:t>
      </w:r>
      <w:r>
        <w:t>,</w:t>
      </w:r>
      <w:r w:rsidRPr="00F02EEF">
        <w:t xml:space="preserve"> Maria,</w:t>
      </w:r>
      <w:r w:rsidR="00731BF2">
        <w:t xml:space="preserve"> Julie R., Julie P.,</w:t>
      </w:r>
      <w:r w:rsidRPr="00F02EEF">
        <w:t xml:space="preserve"> </w:t>
      </w:r>
      <w:proofErr w:type="spellStart"/>
      <w:r w:rsidRPr="00F02EEF">
        <w:t>Mosen</w:t>
      </w:r>
      <w:proofErr w:type="spellEnd"/>
      <w:r>
        <w:t xml:space="preserve"> et</w:t>
      </w:r>
      <w:r w:rsidRPr="00F02EEF">
        <w:t xml:space="preserve"> </w:t>
      </w:r>
      <w:r w:rsidR="00731BF2">
        <w:t>le dernier</w:t>
      </w:r>
      <w:r w:rsidR="004440A1">
        <w:t>,</w:t>
      </w:r>
      <w:r w:rsidR="00731BF2">
        <w:t xml:space="preserve"> mais non le moindre </w:t>
      </w:r>
      <w:r w:rsidRPr="00F02EEF">
        <w:t>Frank</w:t>
      </w:r>
      <w:r>
        <w:t xml:space="preserve">. De plus, je veux souligner l’aide que </w:t>
      </w:r>
      <w:r w:rsidRPr="00F02EEF">
        <w:t xml:space="preserve">Patrick Gendron </w:t>
      </w:r>
      <w:r>
        <w:t>m’a apportée</w:t>
      </w:r>
      <w:r w:rsidRPr="00F02EEF">
        <w:t xml:space="preserve"> avec le serveur</w:t>
      </w:r>
      <w:r>
        <w:t>. Élaine Meunier, la coordonnatrice des étudiants de bio-informatique, alias notre 2</w:t>
      </w:r>
      <w:r w:rsidRPr="00ED4B05">
        <w:rPr>
          <w:vertAlign w:val="superscript"/>
        </w:rPr>
        <w:t>e</w:t>
      </w:r>
      <w:r>
        <w:t xml:space="preserve"> maman, m’a aussi beaucoup aidé. À vous tous, merci beaucoup!</w:t>
      </w:r>
    </w:p>
    <w:bookmarkEnd w:id="42"/>
    <w:p w14:paraId="33A44AB6" w14:textId="77777777" w:rsidR="002F18BD" w:rsidRDefault="002F18BD" w:rsidP="002F18BD">
      <w:pPr>
        <w:pStyle w:val="Paragraphe"/>
      </w:pPr>
    </w:p>
    <w:p w14:paraId="40D2FD89" w14:textId="77777777" w:rsidR="002F18BD" w:rsidRDefault="002F18BD" w:rsidP="002F18BD">
      <w:pPr>
        <w:spacing w:line="240" w:lineRule="auto"/>
        <w:jc w:val="left"/>
      </w:pPr>
      <w:r>
        <w:br w:type="page"/>
      </w:r>
    </w:p>
    <w:p w14:paraId="79554D4E" w14:textId="77777777" w:rsidR="002F18BD" w:rsidRDefault="002F18BD" w:rsidP="002F18BD">
      <w:pPr>
        <w:pStyle w:val="Heading1"/>
      </w:pPr>
      <w:bookmarkStart w:id="43" w:name="_Toc521325099"/>
      <w:bookmarkStart w:id="44" w:name="_Toc502671824"/>
      <w:bookmarkStart w:id="45" w:name="_Hlk498945598"/>
      <w:bookmarkStart w:id="46" w:name="_Toc521353128"/>
      <w:r>
        <w:lastRenderedPageBreak/>
        <w:t>Avant-propos</w:t>
      </w:r>
      <w:bookmarkEnd w:id="43"/>
      <w:bookmarkEnd w:id="46"/>
    </w:p>
    <w:p w14:paraId="58838FB0" w14:textId="77777777" w:rsidR="002F18BD" w:rsidRDefault="002F18BD" w:rsidP="002F18BD">
      <w:pPr>
        <w:pStyle w:val="Heading2"/>
      </w:pPr>
      <w:bookmarkStart w:id="47" w:name="_Toc502671825"/>
      <w:bookmarkStart w:id="48" w:name="_Toc521325100"/>
      <w:bookmarkStart w:id="49" w:name="_Toc521353129"/>
      <w:r>
        <w:t xml:space="preserve">1.1 </w:t>
      </w:r>
      <w:bookmarkEnd w:id="47"/>
      <w:r>
        <w:t>Avertissement</w:t>
      </w:r>
      <w:bookmarkEnd w:id="48"/>
      <w:bookmarkEnd w:id="49"/>
    </w:p>
    <w:p w14:paraId="4A2C3192" w14:textId="1B18FBDC" w:rsidR="002F18BD" w:rsidRPr="0017315A" w:rsidRDefault="002F18BD" w:rsidP="002F18BD">
      <w:pPr>
        <w:pStyle w:val="Paragraphe"/>
      </w:pPr>
      <w:bookmarkStart w:id="50" w:name="_Toc502671826"/>
      <w:r w:rsidRPr="0017315A">
        <w:t xml:space="preserve">Les méthodes utilisées dans mon projet de recherches touchent plusieurs champs d’expertise. Pour faire l’analyse de la réactivité des </w:t>
      </w:r>
      <w:r w:rsidR="00656A96">
        <w:t xml:space="preserve">nucléotides ( </w:t>
      </w:r>
      <w:r w:rsidRPr="0017315A">
        <w:t>nt</w:t>
      </w:r>
      <w:r w:rsidR="00B33F01">
        <w:t>.</w:t>
      </w:r>
      <w:r w:rsidR="00656A96">
        <w:t xml:space="preserve"> )</w:t>
      </w:r>
      <w:r w:rsidRPr="0017315A">
        <w:t>, j’ai dû créer des algorithmes robustes, bâtir des bases de données performantes et utiliser un serveur fourni par mon laboratoire de recherche.</w:t>
      </w:r>
    </w:p>
    <w:p w14:paraId="1C7697B1" w14:textId="77777777" w:rsidR="002F18BD" w:rsidRPr="0017315A" w:rsidRDefault="002F18BD" w:rsidP="002F18BD">
      <w:pPr>
        <w:pStyle w:val="Paragraphesuite"/>
      </w:pPr>
      <w:r w:rsidRPr="0017315A">
        <w:t>Une solide base en informatique a donc été nécessaire.</w:t>
      </w:r>
      <w:r>
        <w:t xml:space="preserve"> J</w:t>
      </w:r>
      <w:r w:rsidRPr="0017315A">
        <w:t>’ai dû faire preuve de curiosité et de persévérance tout au long de l’écriture de ce mémoire.</w:t>
      </w:r>
      <w:r>
        <w:t xml:space="preserve"> </w:t>
      </w:r>
      <w:r w:rsidRPr="0017315A">
        <w:t>L’univers de la biologie moléculaire est très vaste et c’est pourquoi pendant toute ma maîtrise, j’ai tenté de garder les choses simples. J’ai voulu combiner plusieurs approches en un tout cohérent et facile d’utilisation.</w:t>
      </w:r>
    </w:p>
    <w:p w14:paraId="0CA61920" w14:textId="441D5243" w:rsidR="002F18BD" w:rsidRPr="0017315A" w:rsidRDefault="002F18BD" w:rsidP="002F18BD">
      <w:pPr>
        <w:pStyle w:val="Paragraphesuite"/>
      </w:pPr>
      <w:r w:rsidRPr="0017315A">
        <w:t>Les méthodes à haut débit comme SHAPE-</w:t>
      </w:r>
      <w:proofErr w:type="spellStart"/>
      <w:r w:rsidRPr="0017315A">
        <w:t>seq</w:t>
      </w:r>
      <w:proofErr w:type="spellEnd"/>
      <w:r w:rsidRPr="0017315A">
        <w:t xml:space="preserve"> permettent de tester beaucoup d’hypothèses et les logiciels libres comme MCFlashfold et RNAsubopt peuvent être constamment amélioré et utilisé de plusieurs façons. Ces fonctionnalités en font des outils scientifiques vraiment précieux.</w:t>
      </w:r>
    </w:p>
    <w:p w14:paraId="5B1EA076" w14:textId="515F0427" w:rsidR="002F18BD" w:rsidRDefault="002F18BD" w:rsidP="002F18BD">
      <w:pPr>
        <w:pStyle w:val="Paragraphesuite"/>
        <w:rPr>
          <w:b/>
        </w:rPr>
      </w:pPr>
      <w:r w:rsidRPr="0017315A">
        <w:t>Aucune donnée n'a été torturé</w:t>
      </w:r>
      <w:r w:rsidR="00B33F01">
        <w:t>e</w:t>
      </w:r>
      <w:r w:rsidRPr="0017315A">
        <w:t xml:space="preserve"> pend</w:t>
      </w:r>
      <w:r>
        <w:t>an</w:t>
      </w:r>
      <w:r w:rsidRPr="0017315A">
        <w:t>t le processus.</w:t>
      </w:r>
    </w:p>
    <w:p w14:paraId="40FEC5C7" w14:textId="77777777" w:rsidR="002F18BD" w:rsidRDefault="002F18BD" w:rsidP="002F18BD">
      <w:pPr>
        <w:pStyle w:val="Heading2"/>
      </w:pPr>
      <w:bookmarkStart w:id="51" w:name="_Toc521325101"/>
      <w:bookmarkStart w:id="52" w:name="_Toc521353130"/>
      <w:r>
        <w:t>1.2 Mise en contexte</w:t>
      </w:r>
      <w:bookmarkEnd w:id="50"/>
      <w:bookmarkEnd w:id="51"/>
      <w:bookmarkEnd w:id="52"/>
    </w:p>
    <w:p w14:paraId="08F64740" w14:textId="77777777" w:rsidR="002F18BD" w:rsidRDefault="002F18BD" w:rsidP="002F18BD">
      <w:pPr>
        <w:pStyle w:val="Paragraphe"/>
      </w:pPr>
      <w:r w:rsidRPr="00AC4965">
        <w:t xml:space="preserve">Ce travail a été effectué dans le laboratoire du Dr François Major à l’institut de recherche en immunologie et cancérologie. </w:t>
      </w:r>
    </w:p>
    <w:p w14:paraId="6B182190" w14:textId="77777777" w:rsidR="002F18BD" w:rsidRDefault="002F18BD" w:rsidP="002F18BD">
      <w:pPr>
        <w:pStyle w:val="Paragraphesuite"/>
      </w:pPr>
      <w:r w:rsidRPr="005F0EFA">
        <w:t>La bio-informatique moléculaire est une science récente et la détermination in silico de la structure des ARN est un vrai défi.</w:t>
      </w:r>
    </w:p>
    <w:p w14:paraId="17CC7DD0" w14:textId="77777777" w:rsidR="002F18BD" w:rsidRDefault="002F18BD" w:rsidP="002F18BD">
      <w:pPr>
        <w:pStyle w:val="Paragraphesuite"/>
      </w:pPr>
      <w:r w:rsidRPr="00AC4965">
        <w:t xml:space="preserve">Actuellement, nous avons des outils informatiques pour représenter les ARN à plusieurs niveaux d’abstraction. Le niveau tout-atome est l’un des plus demandant en calcul, mais l’un des plus précis. </w:t>
      </w:r>
    </w:p>
    <w:p w14:paraId="1B0348A4" w14:textId="63B8253C" w:rsidR="002F18BD" w:rsidRDefault="002F18BD" w:rsidP="002F18BD">
      <w:pPr>
        <w:pStyle w:val="Paragraphesuite"/>
      </w:pPr>
      <w:r w:rsidRPr="005F0EFA">
        <w:lastRenderedPageBreak/>
        <w:t xml:space="preserve">En </w:t>
      </w:r>
      <w:r w:rsidR="00B33F01">
        <w:t>2018</w:t>
      </w:r>
      <w:r w:rsidRPr="005F0EFA">
        <w:t xml:space="preserve">, une simulation par dynamique moléculaire de quelques microsecondes ne peut considérer que des structures de la grosseur d’une boucle de </w:t>
      </w:r>
      <w:r w:rsidR="00B33F01">
        <w:t>quelques</w:t>
      </w:r>
      <w:r w:rsidRPr="005F0EFA">
        <w:t xml:space="preserve"> nt., mais cela risque de changer rapidement.</w:t>
      </w:r>
    </w:p>
    <w:p w14:paraId="68067845" w14:textId="77777777" w:rsidR="002F18BD" w:rsidRDefault="002F18BD" w:rsidP="002F18BD">
      <w:pPr>
        <w:pStyle w:val="Paragraphesuite"/>
      </w:pPr>
      <w:r w:rsidRPr="00AC4965">
        <w:t xml:space="preserve">Une autre limite de cette approche est que </w:t>
      </w:r>
      <w:r>
        <w:t>nul ne sait</w:t>
      </w:r>
      <w:r w:rsidRPr="00AC4965">
        <w:t xml:space="preserve"> modéliser les interactions entre les ions magnésium et l’ARN. Il est bien connu que ces interactions sont essentielles au repliement de l’ARN </w:t>
      </w:r>
      <w:r>
        <w:fldChar w:fldCharType="begin"/>
      </w:r>
      <w:r>
        <w:instrText xml:space="preserve"> ADDIN EN.CITE &lt;EndNote&gt;&lt;Cite&gt;&lt;Author&gt;Vangaveti&lt;/Author&gt;&lt;Year&gt;2017&lt;/Year&gt;&lt;RecNum&gt;5&lt;/RecNum&gt;&lt;DisplayText&gt;[1]&lt;/DisplayText&gt;&lt;record&gt;&lt;rec-number&gt;5&lt;/rec-number&gt;&lt;foreign-keys&gt;&lt;key app="EN" db-id="zxs52ffvft0fp6exzthv5fd6f00x5z2ax2ew" timestamp="1511902629"&gt;5&lt;/key&gt;&lt;/foreign-keys&gt;&lt;ref-type name="Journal Article"&gt;17&lt;/ref-type&gt;&lt;contributors&gt;&lt;authors&gt;&lt;author&gt;Vangaveti, Sweta&lt;/author&gt;&lt;author&gt;Ranganathan, Srivathsan V.&lt;/author&gt;&lt;author&gt;Chen, Alan A.&lt;/author&gt;&lt;/authors&gt;&lt;/contributors&gt;&lt;titles&gt;&lt;title&gt;Advances in RNA molecular dynamics: a simulator&amp;apos;s guide to RNA force fields&lt;/title&gt;&lt;secondary-title&gt;Wiley Interdisciplinary Reviews: RNA&lt;/secondary-title&gt;&lt;/titles&gt;&lt;volume&gt;8&lt;/volume&gt;&lt;dates&gt;&lt;year&gt;2017&lt;/year&gt;&lt;/dates&gt;&lt;isbn&gt;17577004 (ISSN)&lt;/isbn&gt;&lt;accession-num&gt;27704698&lt;/accession-num&gt;&lt;urls&gt;&lt;/urls&gt;&lt;electronic-resource-num&gt;10.1002/wrna.1396&lt;/electronic-resource-num&gt;&lt;/record&gt;&lt;/Cite&gt;&lt;/EndNote&gt;</w:instrText>
      </w:r>
      <w:r>
        <w:fldChar w:fldCharType="separate"/>
      </w:r>
      <w:r>
        <w:rPr>
          <w:noProof/>
        </w:rPr>
        <w:t>[1]</w:t>
      </w:r>
      <w:r>
        <w:fldChar w:fldCharType="end"/>
      </w:r>
      <w:r>
        <w:t xml:space="preserve">. </w:t>
      </w:r>
      <w:bookmarkStart w:id="53" w:name="_Hlk501444491"/>
    </w:p>
    <w:p w14:paraId="5B40CDD9" w14:textId="77777777" w:rsidR="002F18BD" w:rsidRDefault="002F18BD" w:rsidP="002F18BD">
      <w:pPr>
        <w:pStyle w:val="Paragraphesuite"/>
      </w:pPr>
      <w:r>
        <w:t>La demande</w:t>
      </w:r>
      <w:r w:rsidRPr="00AC4965">
        <w:t xml:space="preserve"> en calcul</w:t>
      </w:r>
      <w:r>
        <w:t xml:space="preserve"> qu’entraine cette simulation</w:t>
      </w:r>
      <w:bookmarkEnd w:id="53"/>
      <w:r w:rsidRPr="00AC4965">
        <w:t xml:space="preserve"> empêche les modélisations d’être faites en temps réel, un changement de paramètre entraine un recalcul complet occupant un ordinateur pour plusieurs heures, </w:t>
      </w:r>
      <w:r w:rsidRPr="005F0EFA">
        <w:t>voire plusieurs jours.</w:t>
      </w:r>
      <w:r w:rsidRPr="00AC4965">
        <w:t xml:space="preserve"> </w:t>
      </w:r>
    </w:p>
    <w:p w14:paraId="6025F56A" w14:textId="77777777" w:rsidR="002F18BD" w:rsidRDefault="002F18BD" w:rsidP="002F18BD">
      <w:pPr>
        <w:pStyle w:val="Paragraphesuite"/>
      </w:pPr>
      <w:r>
        <w:t>Grâce à mon logiciel, le visualisateur dynamique des ARN ou « RNA Dynamic Viewer » (RDV) on peut maintenant visualiser plusieurs structures secondaires (SS) d’un ARN (la structure de minimum d'énergie (MFE) et les structures sous-optimales) dans la même vue. Lorsqu'il est démarré sur un ordinateur équipé d'une carte graphique, la transition entre les différentes structures est fluide et cela permet d'avoir une idée de la distance physique entre deux ou plusieurs SS.</w:t>
      </w:r>
    </w:p>
    <w:p w14:paraId="2B44DFD1" w14:textId="12974483" w:rsidR="002F18BD" w:rsidRDefault="002F18BD" w:rsidP="002F18BD">
      <w:pPr>
        <w:pStyle w:val="Paragraphesuite"/>
      </w:pPr>
      <w:r>
        <w:t>Avec ce logiciel nous pouvons aussi avoir une idée de la vraisemblance des SS en se basant sur la réactivité chimique relativement constante de certaines sous-structures</w:t>
      </w:r>
      <w:r w:rsidR="006F6E84">
        <w:t xml:space="preserve"> ( S</w:t>
      </w:r>
      <w:r w:rsidR="006F6E84">
        <w:noBreakHyphen/>
        <w:t>S )</w:t>
      </w:r>
      <w:r>
        <w:t>.</w:t>
      </w:r>
    </w:p>
    <w:p w14:paraId="0C4B1584" w14:textId="77777777" w:rsidR="002F18BD" w:rsidRDefault="002F18BD" w:rsidP="002F18BD">
      <w:pPr>
        <w:pStyle w:val="Paragraphesuite"/>
      </w:pPr>
      <w:r w:rsidRPr="00AC4965">
        <w:t xml:space="preserve">Il offre un compromis entre la résolution, le temps de calcul et l’espace mémoire nécessaire. </w:t>
      </w:r>
      <w:r w:rsidRPr="0071661B">
        <w:t xml:space="preserve">Son utilité principale est de permettre la création d’hypothèses menant à </w:t>
      </w:r>
      <w:r>
        <w:t>l’</w:t>
      </w:r>
      <w:r w:rsidRPr="0071661B">
        <w:t>amélior</w:t>
      </w:r>
      <w:r>
        <w:t>ation</w:t>
      </w:r>
      <w:r w:rsidRPr="0071661B">
        <w:t xml:space="preserve"> </w:t>
      </w:r>
      <w:r>
        <w:t>d</w:t>
      </w:r>
      <w:r w:rsidRPr="0071661B">
        <w:t xml:space="preserve">es prédictions des SS faites à partir d'une séquence sondée par le </w:t>
      </w:r>
      <w:bookmarkStart w:id="54" w:name="_Hlk521107442"/>
      <w:r>
        <w:t>« 1</w:t>
      </w:r>
      <w:r>
        <w:noBreakHyphen/>
        <w:t>methyl</w:t>
      </w:r>
      <w:r>
        <w:noBreakHyphen/>
        <w:t>7-nitroisatoic anhydride » (</w:t>
      </w:r>
      <w:r w:rsidRPr="0071661B">
        <w:t>1</w:t>
      </w:r>
      <w:r>
        <w:t>m</w:t>
      </w:r>
      <w:r w:rsidRPr="0071661B">
        <w:t>7</w:t>
      </w:r>
      <w:bookmarkEnd w:id="54"/>
      <w:r>
        <w:t>)</w:t>
      </w:r>
      <w:r w:rsidRPr="0071661B">
        <w:t>.</w:t>
      </w:r>
    </w:p>
    <w:p w14:paraId="37853275" w14:textId="3631ACB3" w:rsidR="002F18BD" w:rsidRPr="00B154F7" w:rsidRDefault="002F18BD" w:rsidP="002F18BD">
      <w:pPr>
        <w:pStyle w:val="Paragraphesuite"/>
      </w:pPr>
      <w:r w:rsidRPr="003568C2">
        <w:t>Dans</w:t>
      </w:r>
      <w:r w:rsidRPr="00AC4965">
        <w:t xml:space="preserve"> la littérature</w:t>
      </w:r>
      <w:r>
        <w:t xml:space="preserve"> scientifique</w:t>
      </w:r>
      <w:r w:rsidRPr="00AC4965">
        <w:t xml:space="preserve">, l’évaluation d’une SS par </w:t>
      </w:r>
      <w:r>
        <w:t>le 1m7</w:t>
      </w:r>
      <w:r w:rsidRPr="00AC4965">
        <w:t xml:space="preserve"> est basée sur la flexibilité des </w:t>
      </w:r>
      <w:r w:rsidR="00656A96">
        <w:t>nt.</w:t>
      </w:r>
      <w:r w:rsidRPr="00AC4965">
        <w:t xml:space="preserve">, dérivée de leur état pairé ou non pairé </w:t>
      </w:r>
      <w:r>
        <w:fldChar w:fldCharType="begin"/>
      </w:r>
      <w:r>
        <w:instrText xml:space="preserve"> ADDIN EN.CITE &lt;EndNote&gt;&lt;Cite&gt;&lt;Author&gt;Deigan&lt;/Author&gt;&lt;Year&gt;2009&lt;/Year&gt;&lt;RecNum&gt;1&lt;/RecNum&gt;&lt;DisplayText&gt;[2, 3]&lt;/DisplayText&gt;&lt;record&gt;&lt;rec-number&gt;1&lt;/rec-number&gt;&lt;foreign-keys&gt;&lt;key app="EN" db-id="zxs52ffvft0fp6exzthv5fd6f00x5z2ax2ew" timestamp="1511899665"&gt;1&lt;/key&gt;&lt;/foreign-keys&gt;&lt;ref-type name="Journal Article"&gt;17&lt;/ref-type&gt;&lt;contributors&gt;&lt;authors&gt;&lt;author&gt;Deigan, K. E.&lt;/author&gt;&lt;author&gt;Li, T. W.&lt;/author&gt;&lt;author&gt;Mathews, D. H.&lt;/author&gt;&lt;author&gt;Weeks, K. M.&lt;/author&gt;&lt;/authors&gt;&lt;/contributors&gt;&lt;titles&gt;&lt;title&gt;Accurate SHAPE-directed RNA structure determination&lt;/title&gt;&lt;secondary-title&gt;Proceedings of the National Academy of Sciences&lt;/secondary-title&gt;&lt;/titles&gt;&lt;pages&gt;97-102&lt;/pages&gt;&lt;volume&gt;106&lt;/volume&gt;&lt;dates&gt;&lt;year&gt;2009&lt;/year&gt;&lt;/dates&gt;&lt;isbn&gt;1091-6490 (Electronic)\n0027-8424 (Linking)&lt;/isbn&gt;&lt;accession-num&gt;19109441&lt;/accession-num&gt;&lt;urls&gt;&lt;/urls&gt;&lt;electronic-resource-num&gt;10.1073/pnas.0806929106&lt;/electronic-resource-num&gt;&lt;/record&gt;&lt;/Cite&gt;&lt;Cite&gt;&lt;Author&gt;Hajdin&lt;/Author&gt;&lt;Year&gt;2013&lt;/Year&gt;&lt;RecNum&gt;2&lt;/RecNum&gt;&lt;record&gt;&lt;rec-number&gt;2&lt;/rec-number&gt;&lt;foreign-keys&gt;&lt;key app="EN" db-id="zxs52ffvft0fp6exzthv5fd6f00x5z2ax2ew" timestamp="1511900646"&gt;2&lt;/key&gt;&lt;/foreign-keys&gt;&lt;ref-type name="Journal Article"&gt;17&lt;/ref-type&gt;&lt;contributors&gt;&lt;authors&gt;&lt;author&gt;Hajdin, C. E.&lt;/author&gt;&lt;author&gt;Bellaousov, S.&lt;/author&gt;&lt;author&gt;Huggins, W.&lt;/author&gt;&lt;author&gt;Leonard, C. W.&lt;/author&gt;&lt;author&gt;Mathews, D. H.&lt;/author&gt;&lt;author&gt;Weeks, K. M.&lt;/author&gt;&lt;/authors&gt;&lt;/contributors&gt;&lt;titles&gt;&lt;title&gt;Accurate SHAPE-directed RNA secondary structure modeling, including pseudoknots&lt;/title&gt;&lt;secondary-title&gt;Proceedings of the National Academy of Sciences&lt;/secondary-title&gt;&lt;/titles&gt;&lt;pages&gt;5498-5503&lt;/pages&gt;&lt;volume&gt;110&lt;/volume&gt;&lt;dates&gt;&lt;year&gt;2013&lt;/year&gt;&lt;/dates&gt;&lt;isbn&gt;1091-6490 (Electronic)\n0027-8424 (Linking)&lt;/isbn&gt;&lt;accession-num&gt;23503844&lt;/accession-num&gt;&lt;urls&gt;&lt;/urls&gt;&lt;electronic-resource-num&gt;10.1073/pnas.1219988110&lt;/electronic-resource-num&gt;&lt;/record&gt;&lt;/Cite&gt;&lt;/EndNote&gt;</w:instrText>
      </w:r>
      <w:r>
        <w:fldChar w:fldCharType="separate"/>
      </w:r>
      <w:r>
        <w:rPr>
          <w:noProof/>
        </w:rPr>
        <w:t>[2, 3]</w:t>
      </w:r>
      <w:r>
        <w:fldChar w:fldCharType="end"/>
      </w:r>
      <w:r>
        <w:t xml:space="preserve">. </w:t>
      </w:r>
    </w:p>
    <w:p w14:paraId="0BED939D" w14:textId="77777777" w:rsidR="002F18BD" w:rsidRDefault="002F18BD" w:rsidP="002F18BD">
      <w:r>
        <w:t>Avant 2011, la date de la sortie du protocole de SHAPE-</w:t>
      </w:r>
      <w:proofErr w:type="spellStart"/>
      <w:r>
        <w:t>seq</w:t>
      </w:r>
      <w:proofErr w:type="spellEnd"/>
      <w:r>
        <w:t xml:space="preserve"> </w:t>
      </w:r>
      <w:r>
        <w:fldChar w:fldCharType="begin"/>
      </w:r>
      <w:r>
        <w:instrText xml:space="preserve"> ADDIN EN.CITE &lt;EndNote&gt;&lt;Cite&gt;&lt;Author&gt;Lucks&lt;/Author&gt;&lt;Year&gt;2011&lt;/Year&gt;&lt;RecNum&gt;37&lt;/RecNum&gt;&lt;DisplayText&gt;[4]&lt;/DisplayText&gt;&lt;record&gt;&lt;rec-number&gt;37&lt;/rec-number&gt;&lt;foreign-keys&gt;&lt;key app="EN" db-id="zxs52ffvft0fp6exzthv5fd6f00x5z2ax2ew" timestamp="1512182979"&gt;37&lt;/key&gt;&lt;/foreign-keys&gt;&lt;ref-type name="Journal Article"&gt;17&lt;/ref-type&gt;&lt;contributors&gt;&lt;authors&gt;&lt;author&gt;Lucks, J. B.&lt;/author&gt;&lt;author&gt;Mortimer, S. A.&lt;/author&gt;&lt;author&gt;Trapnell, C.&lt;/author&gt;&lt;author&gt;Luo, S.&lt;/author&gt;&lt;author&gt;Aviran, S.&lt;/author&gt;&lt;author&gt;Schroth, G. P.&lt;/author&gt;&lt;author&gt;Pachter, L.&lt;/author&gt;&lt;author&gt;Doudna, J. A.&lt;/author&gt;&lt;author&gt;Arkin, A. P.&lt;/author&gt;&lt;/authors&gt;&lt;/contributors&gt;&lt;titles&gt;&lt;title&gt;Multiplexed RNA structure characterization with selective 2&amp;apos;-hydroxyl acylation analyzed by primer extension sequencing (SHAPE-Seq)&lt;/title&gt;&lt;secondary-title&gt;Proceedings of the National Academy of Sciences&lt;/secondary-title&gt;&lt;/titles&gt;&lt;pages&gt;11063-11068&lt;/pages&gt;&lt;volume&gt;108&lt;/volume&gt;&lt;dates&gt;&lt;year&gt;2011&lt;/year&gt;&lt;/dates&gt;&lt;isbn&gt;1091-6490 (Electronic)\r0027-8424 (Linking)&lt;/isbn&gt;&lt;accession-num&gt;21642531&lt;/accession-num&gt;&lt;urls&gt;&lt;/urls&gt;&lt;electronic-resource-num&gt;10.1073/pnas.1106501108&lt;/electronic-resource-num&gt;&lt;/record&gt;&lt;/Cite&gt;&lt;/EndNote&gt;</w:instrText>
      </w:r>
      <w:r>
        <w:fldChar w:fldCharType="separate"/>
      </w:r>
      <w:r>
        <w:rPr>
          <w:noProof/>
        </w:rPr>
        <w:t>[4]</w:t>
      </w:r>
      <w:r>
        <w:fldChar w:fldCharType="end"/>
      </w:r>
      <w:r>
        <w:t xml:space="preserve">, il était difficile d’obtenir des gros ensembles de données uniformes. Ces ensembles de données </w:t>
      </w:r>
      <w:r>
        <w:lastRenderedPageBreak/>
        <w:t xml:space="preserve">permettent d’utiliser des algorithmes d’apprentissage machines. En 2014, comme le montre le graphique ci-dessous, </w:t>
      </w:r>
      <w:bookmarkStart w:id="55" w:name="_Hlk501445530"/>
      <w:r>
        <w:t xml:space="preserve">le nombre de séquences sondées rendues publiques a </w:t>
      </w:r>
      <w:bookmarkEnd w:id="55"/>
      <w:r>
        <w:t xml:space="preserve">connu une forte hausse, grâce au laboratoire du Dr Das et la </w:t>
      </w:r>
      <w:r w:rsidRPr="00F42635">
        <w:rPr>
          <w:i/>
        </w:rPr>
        <w:t xml:space="preserve">RNA Mapping </w:t>
      </w:r>
      <w:proofErr w:type="spellStart"/>
      <w:r w:rsidRPr="00F42635">
        <w:rPr>
          <w:i/>
        </w:rPr>
        <w:t>Database</w:t>
      </w:r>
      <w:proofErr w:type="spellEnd"/>
      <w:r>
        <w:t xml:space="preserve"> ( RMDB ) </w:t>
      </w:r>
      <w:r>
        <w:fldChar w:fldCharType="begin"/>
      </w:r>
      <w:r>
        <w:instrText xml:space="preserve"> ADDIN EN.CITE &lt;EndNote&gt;&lt;Cite&gt;&lt;Author&gt;Yesselman&lt;/Author&gt;&lt;Year&gt;2017&lt;/Year&gt;&lt;RecNum&gt;43&lt;/RecNum&gt;&lt;DisplayText&gt;[5]&lt;/DisplayText&gt;&lt;record&gt;&lt;rec-number&gt;43&lt;/rec-number&gt;&lt;foreign-keys&gt;&lt;key app="EN" db-id="zxs52ffvft0fp6exzthv5fd6f00x5z2ax2ew" timestamp="1512592917"&gt;43&lt;/key&gt;&lt;/foreign-keys&gt;&lt;ref-type name="Journal Article"&gt;17&lt;/ref-type&gt;&lt;contributors&gt;&lt;authors&gt;&lt;author&gt;Yesselman, Joseph D.&lt;/author&gt;&lt;author&gt;Tian, Siqi&lt;/author&gt;&lt;author&gt;Liu, Xin&lt;/author&gt;&lt;author&gt;Shi, Lei&lt;/author&gt;&lt;author&gt;Li, Jin Billy&lt;/author&gt;&lt;author&gt;Das, Rhiju&lt;/author&gt;&lt;/authors&gt;&lt;/contributors&gt;&lt;titles&gt;&lt;title&gt;Updates to the RNA mapping database (RMDB), version 2&lt;/title&gt;&lt;secondary-title&gt;Nucleic Acids Research&lt;/secondary-title&gt;&lt;/titles&gt;&lt;pages&gt;1-5&lt;/pages&gt;&lt;dates&gt;&lt;year&gt;2017&lt;/year&gt;&lt;/dates&gt;&lt;publisher&gt;Oxford University Press&lt;/publisher&gt;&lt;urls&gt;&lt;/urls&gt;&lt;electronic-resource-num&gt;10.1093/nar/gkx873&lt;/electronic-resource-num&gt;&lt;/record&gt;&lt;/Cite&gt;&lt;/EndNote&gt;</w:instrText>
      </w:r>
      <w:r>
        <w:fldChar w:fldCharType="separate"/>
      </w:r>
      <w:r>
        <w:rPr>
          <w:noProof/>
        </w:rPr>
        <w:t>[5]</w:t>
      </w:r>
      <w:r>
        <w:fldChar w:fldCharType="end"/>
      </w:r>
      <w:r>
        <w:t xml:space="preserve">. </w:t>
      </w:r>
    </w:p>
    <w:p w14:paraId="3444B119" w14:textId="77777777" w:rsidR="002F18BD" w:rsidRDefault="002F18BD" w:rsidP="002F18BD">
      <w:pPr>
        <w:pStyle w:val="Paragraphe"/>
      </w:pPr>
      <w:r>
        <w:rPr>
          <w:noProof/>
        </w:rPr>
        <mc:AlternateContent>
          <mc:Choice Requires="wps">
            <w:drawing>
              <wp:anchor distT="0" distB="0" distL="114300" distR="114300" simplePos="0" relativeHeight="251757568" behindDoc="0" locked="0" layoutInCell="1" allowOverlap="1" wp14:anchorId="3311D919" wp14:editId="4EC25A24">
                <wp:simplePos x="0" y="0"/>
                <wp:positionH relativeFrom="margin">
                  <wp:align>center</wp:align>
                </wp:positionH>
                <wp:positionV relativeFrom="paragraph">
                  <wp:posOffset>558</wp:posOffset>
                </wp:positionV>
                <wp:extent cx="1828800" cy="182880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9DB835" w14:textId="77777777" w:rsidR="00656A96" w:rsidRPr="00AA368E" w:rsidRDefault="00656A96" w:rsidP="002F18BD">
                            <w:pPr>
                              <w:pStyle w:val="Paragraphesuite"/>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68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 d’ARN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la RMDB en fonction du temps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311D919" id="_x0000_t202" coordsize="21600,21600" o:spt="202" path="m,l,21600r21600,l21600,xe">
                <v:stroke joinstyle="miter"/>
                <v:path gradientshapeok="t" o:connecttype="rect"/>
              </v:shapetype>
              <v:shape id="Text Box 302" o:spid="_x0000_s1026" type="#_x0000_t202" style="position:absolute;left:0;text-align:left;margin-left:0;margin-top:.05pt;width:2in;height:2in;z-index:2517575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" filled="f" stroked="f">
                <v:textbox style="mso-fit-shape-to-text:t">
                  <w:txbxContent>
                    <w:p w14:paraId="4F9DB835" w14:textId="77777777" w:rsidR="00656A96" w:rsidRPr="00AA368E" w:rsidRDefault="00656A96" w:rsidP="002F18BD">
                      <w:pPr>
                        <w:pStyle w:val="Paragraphesuite"/>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68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 d’ARN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la RMDB en fonction du temps</w:t>
                      </w:r>
                    </w:p>
                  </w:txbxContent>
                </v:textbox>
                <w10:wrap anchorx="margin"/>
              </v:shape>
            </w:pict>
          </mc:Fallback>
        </mc:AlternateContent>
      </w:r>
    </w:p>
    <w:p w14:paraId="4A4AD55D" w14:textId="77777777" w:rsidR="002F18BD" w:rsidRDefault="002F18BD" w:rsidP="002F18BD">
      <w:pPr>
        <w:jc w:val="center"/>
      </w:pPr>
      <w:r>
        <w:rPr>
          <w:noProof/>
        </w:rPr>
        <mc:AlternateContent>
          <mc:Choice Requires="wps">
            <w:drawing>
              <wp:anchor distT="45720" distB="45720" distL="114300" distR="114300" simplePos="0" relativeHeight="251758592" behindDoc="0" locked="0" layoutInCell="1" allowOverlap="1" wp14:anchorId="1108EA8D" wp14:editId="1E1AE40A">
                <wp:simplePos x="0" y="0"/>
                <wp:positionH relativeFrom="column">
                  <wp:posOffset>599370</wp:posOffset>
                </wp:positionH>
                <wp:positionV relativeFrom="paragraph">
                  <wp:posOffset>233830</wp:posOffset>
                </wp:positionV>
                <wp:extent cx="1969551" cy="1404620"/>
                <wp:effectExtent l="2858"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69551" cy="1404620"/>
                        </a:xfrm>
                        <a:prstGeom prst="rect">
                          <a:avLst/>
                        </a:prstGeom>
                        <a:solidFill>
                          <a:srgbClr val="FFFFFF"/>
                        </a:solidFill>
                        <a:ln w="9525">
                          <a:noFill/>
                          <a:miter lim="800000"/>
                          <a:headEnd/>
                          <a:tailEnd/>
                        </a:ln>
                      </wps:spPr>
                      <wps:txbx>
                        <w:txbxContent>
                          <w:p w14:paraId="4495B412" w14:textId="77777777" w:rsidR="00656A96" w:rsidRPr="0047091F" w:rsidRDefault="00656A96" w:rsidP="002F18BD">
                            <w:pPr>
                              <w:rPr>
                                <w:lang w:val="en-CA"/>
                              </w:rPr>
                            </w:pPr>
                            <w:r>
                              <w:t>ARN déposés dans la RMDB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108EA8D" id="Text Box 2" o:spid="_x0000_s1027" type="#_x0000_t202" style="position:absolute;left:0;text-align:left;margin-left:47.2pt;margin-top:18.4pt;width:155.1pt;height:110.6pt;rotation:-90;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" stroked="f">
                <v:textbox style="mso-fit-shape-to-text:t">
                  <w:txbxContent>
                    <w:p w14:paraId="4495B412" w14:textId="77777777" w:rsidR="00656A96" w:rsidRPr="0047091F" w:rsidRDefault="00656A96" w:rsidP="002F18BD">
                      <w:pPr>
                        <w:rPr>
                          <w:lang w:val="en-CA"/>
                        </w:rPr>
                      </w:pPr>
                      <w:r>
                        <w:t>ARN déposés dans la RMDB</w:t>
                      </w:r>
                    </w:p>
                  </w:txbxContent>
                </v:textbox>
              </v:shape>
            </w:pict>
          </mc:Fallback>
        </mc:AlternateContent>
      </w:r>
      <w:r>
        <w:rPr>
          <w:noProof/>
        </w:rPr>
        <mc:AlternateContent>
          <mc:Choice Requires="wps">
            <w:drawing>
              <wp:anchor distT="45720" distB="45720" distL="114300" distR="114300" simplePos="0" relativeHeight="251759616" behindDoc="0" locked="0" layoutInCell="1" allowOverlap="1" wp14:anchorId="08AB0BAF" wp14:editId="24EBE6F5">
                <wp:simplePos x="0" y="0"/>
                <wp:positionH relativeFrom="column">
                  <wp:posOffset>2526030</wp:posOffset>
                </wp:positionH>
                <wp:positionV relativeFrom="paragraph">
                  <wp:posOffset>1897380</wp:posOffset>
                </wp:positionV>
                <wp:extent cx="455150" cy="206679"/>
                <wp:effectExtent l="0" t="0" r="2540" b="317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150" cy="206679"/>
                        </a:xfrm>
                        <a:prstGeom prst="rect">
                          <a:avLst/>
                        </a:prstGeom>
                        <a:solidFill>
                          <a:srgbClr val="FFFFFF"/>
                        </a:solidFill>
                        <a:ln w="9525">
                          <a:noFill/>
                          <a:miter lim="800000"/>
                          <a:headEnd/>
                          <a:tailEnd/>
                        </a:ln>
                      </wps:spPr>
                      <wps:txbx>
                        <w:txbxContent>
                          <w:p w14:paraId="698A4FD3" w14:textId="77777777" w:rsidR="00656A96" w:rsidRPr="0047091F" w:rsidRDefault="00656A96" w:rsidP="002F18BD">
                            <w:pPr>
                              <w:rPr>
                                <w:sz w:val="14"/>
                                <w:lang w:val="en-CA"/>
                              </w:rPr>
                            </w:pPr>
                            <w:r w:rsidRPr="0047091F">
                              <w:rPr>
                                <w:sz w:val="14"/>
                              </w:rPr>
                              <w:t>Temps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B0BAF" id="Text Box 31" o:spid="_x0000_s1028" type="#_x0000_t202" style="position:absolute;left:0;text-align:left;margin-left:198.9pt;margin-top:149.4pt;width:35.85pt;height:16.2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" stroked="f">
                <v:textbox>
                  <w:txbxContent>
                    <w:p w14:paraId="698A4FD3" w14:textId="77777777" w:rsidR="00656A96" w:rsidRPr="0047091F" w:rsidRDefault="00656A96" w:rsidP="002F18BD">
                      <w:pPr>
                        <w:rPr>
                          <w:sz w:val="14"/>
                          <w:lang w:val="en-CA"/>
                        </w:rPr>
                      </w:pPr>
                      <w:r w:rsidRPr="0047091F">
                        <w:rPr>
                          <w:sz w:val="14"/>
                        </w:rPr>
                        <w:t>Temps</w:t>
                      </w:r>
                    </w:p>
                  </w:txbxContent>
                </v:textbox>
              </v:shape>
            </w:pict>
          </mc:Fallback>
        </mc:AlternateContent>
      </w:r>
      <w:r>
        <w:rPr>
          <w:noProof/>
        </w:rPr>
        <w:drawing>
          <wp:inline distT="0" distB="0" distL="0" distR="0" wp14:anchorId="09080931" wp14:editId="14555B85">
            <wp:extent cx="3023235" cy="2025015"/>
            <wp:effectExtent l="0" t="0" r="5715" b="0"/>
            <wp:docPr id="200" name="Picture 200" descr="C:\Users\p\Pictures\rmdbUpd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Pictures\rmdbUpdate.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3235" cy="2025015"/>
                    </a:xfrm>
                    <a:prstGeom prst="rect">
                      <a:avLst/>
                    </a:prstGeom>
                    <a:noFill/>
                    <a:ln>
                      <a:noFill/>
                    </a:ln>
                  </pic:spPr>
                </pic:pic>
              </a:graphicData>
            </a:graphic>
          </wp:inline>
        </w:drawing>
      </w:r>
      <w:r w:rsidRPr="00AA368E">
        <w:rPr>
          <w:noProof/>
        </w:rPr>
        <w:t xml:space="preserve"> </w:t>
      </w:r>
    </w:p>
    <w:p w14:paraId="33E81CFD" w14:textId="77777777" w:rsidR="002F18BD" w:rsidRPr="0043254B" w:rsidRDefault="002F18BD" w:rsidP="002F18BD">
      <w:pPr>
        <w:pStyle w:val="Figure"/>
        <w:rPr>
          <w:vanish/>
          <w:specVanish/>
        </w:rPr>
      </w:pPr>
      <w:bookmarkStart w:id="56" w:name="_Toc501465794"/>
      <w:bookmarkStart w:id="57" w:name="_Toc521353169"/>
      <w:r w:rsidRPr="002566C6">
        <w:t>Nombre de séquences d’ARN ajoutées à la RMDB entre septembre 2014 et mars 2017.</w:t>
      </w:r>
      <w:bookmarkStart w:id="58" w:name="_Toc521325658"/>
      <w:bookmarkStart w:id="59" w:name="_Toc521325902"/>
      <w:bookmarkStart w:id="60" w:name="_Toc521325948"/>
      <w:bookmarkStart w:id="61" w:name="_Toc521326002"/>
      <w:bookmarkStart w:id="62" w:name="_Toc521326048"/>
      <w:bookmarkStart w:id="63" w:name="_Toc521326094"/>
      <w:bookmarkStart w:id="64" w:name="_Toc521326140"/>
      <w:bookmarkStart w:id="65" w:name="_Toc521326186"/>
      <w:bookmarkEnd w:id="57"/>
      <w:bookmarkEnd w:id="58"/>
      <w:bookmarkEnd w:id="59"/>
      <w:bookmarkEnd w:id="60"/>
      <w:bookmarkEnd w:id="61"/>
      <w:bookmarkEnd w:id="62"/>
      <w:bookmarkEnd w:id="63"/>
      <w:bookmarkEnd w:id="64"/>
      <w:bookmarkEnd w:id="65"/>
    </w:p>
    <w:p w14:paraId="6AACE555" w14:textId="77777777" w:rsidR="002F18BD" w:rsidRPr="00D80AFE" w:rsidRDefault="0043254B" w:rsidP="005549AD">
      <w:pPr>
        <w:spacing w:line="240" w:lineRule="auto"/>
        <w:rPr>
          <w:vanish/>
          <w:lang w:val="en-CA"/>
          <w:specVanish/>
        </w:rPr>
      </w:pPr>
      <w:r w:rsidRPr="00D80AFE">
        <w:rPr>
          <w:rStyle w:val="CaptionChar"/>
        </w:rPr>
        <w:t xml:space="preserve"> </w:t>
      </w:r>
      <w:r w:rsidR="002F18BD" w:rsidRPr="005549AD">
        <w:rPr>
          <w:rStyle w:val="Figure4Char"/>
        </w:rPr>
        <w:t xml:space="preserve">Figure modifiée de l’article: Updates to the RNA mapping </w:t>
      </w:r>
      <w:proofErr w:type="spellStart"/>
      <w:r w:rsidR="002F18BD" w:rsidRPr="005549AD">
        <w:rPr>
          <w:rStyle w:val="Figure4Char"/>
        </w:rPr>
        <w:t>database</w:t>
      </w:r>
      <w:proofErr w:type="spellEnd"/>
      <w:r w:rsidR="002F18BD" w:rsidRPr="005549AD">
        <w:rPr>
          <w:rStyle w:val="Figure4Char"/>
        </w:rPr>
        <w:t xml:space="preserve"> (RMDB), version 2. </w:t>
      </w:r>
      <w:proofErr w:type="spellStart"/>
      <w:r w:rsidR="002F18BD" w:rsidRPr="005549AD">
        <w:rPr>
          <w:rStyle w:val="Figure4Char"/>
        </w:rPr>
        <w:t>Nucleic</w:t>
      </w:r>
      <w:proofErr w:type="spellEnd"/>
      <w:r w:rsidR="002F18BD" w:rsidRPr="005549AD">
        <w:rPr>
          <w:rStyle w:val="Figure4Char"/>
        </w:rPr>
        <w:t xml:space="preserve"> </w:t>
      </w:r>
      <w:proofErr w:type="spellStart"/>
      <w:r w:rsidR="002F18BD" w:rsidRPr="005549AD">
        <w:rPr>
          <w:rStyle w:val="Figure4Char"/>
        </w:rPr>
        <w:t>Acids</w:t>
      </w:r>
      <w:proofErr w:type="spellEnd"/>
      <w:r w:rsidR="002F18BD" w:rsidRPr="005549AD">
        <w:rPr>
          <w:rStyle w:val="Figure4Char"/>
        </w:rPr>
        <w:t xml:space="preserve"> </w:t>
      </w:r>
      <w:proofErr w:type="spellStart"/>
      <w:r w:rsidR="002F18BD" w:rsidRPr="005549AD">
        <w:rPr>
          <w:rStyle w:val="Figure4Char"/>
        </w:rPr>
        <w:t>Research</w:t>
      </w:r>
      <w:proofErr w:type="spellEnd"/>
      <w:r w:rsidR="002F18BD" w:rsidRPr="005549AD">
        <w:rPr>
          <w:rStyle w:val="Figure4Char"/>
        </w:rPr>
        <w:t>, 2017</w:t>
      </w:r>
      <w:r w:rsidR="002F18BD" w:rsidRPr="002F18BD">
        <w:rPr>
          <w:lang w:val="en-CA"/>
        </w:rPr>
        <w:t>.</w:t>
      </w:r>
      <w:bookmarkEnd w:id="56"/>
    </w:p>
    <w:p w14:paraId="04A20BD3" w14:textId="3B301074" w:rsidR="00D80AFE" w:rsidRDefault="00D80AFE" w:rsidP="005549AD">
      <w:pPr>
        <w:rPr>
          <w:lang w:val="en-CA"/>
        </w:rPr>
      </w:pPr>
      <w:r>
        <w:rPr>
          <w:lang w:val="en-CA"/>
        </w:rPr>
        <w:t xml:space="preserve"> </w:t>
      </w:r>
    </w:p>
    <w:p w14:paraId="3DF41100" w14:textId="77777777" w:rsidR="005549AD" w:rsidRPr="002F18BD" w:rsidRDefault="005549AD" w:rsidP="005549AD">
      <w:pPr>
        <w:rPr>
          <w:lang w:val="en-CA"/>
        </w:rPr>
      </w:pPr>
    </w:p>
    <w:p w14:paraId="57AC5E2A" w14:textId="28B1B687" w:rsidR="002F18BD" w:rsidRDefault="002F18BD" w:rsidP="002F18BD">
      <w:r>
        <w:t xml:space="preserve">Mon approche est basée sur des S-S de la SS d’une grosseur de quelques </w:t>
      </w:r>
      <w:proofErr w:type="gramStart"/>
      <w:r w:rsidR="00656A96">
        <w:t>nt.</w:t>
      </w:r>
      <w:r>
        <w:t>.</w:t>
      </w:r>
      <w:proofErr w:type="gramEnd"/>
      <w:r>
        <w:t xml:space="preserve"> Elle considère la majorité des prédictions, faite par les deux logiciels de détermination des SS utilisés, comme étant bonnes. Cette contrainte pose un défi de sélection des séquences abordé dans le chapitre 1. </w:t>
      </w:r>
      <w:r w:rsidRPr="00040209">
        <w:t xml:space="preserve">J’ai récolté </w:t>
      </w:r>
      <w:bookmarkStart w:id="66" w:name="_Hlk501633723"/>
      <w:r w:rsidRPr="00040209">
        <w:t>les niveaux de réactivités chimiques</w:t>
      </w:r>
      <w:bookmarkEnd w:id="66"/>
      <w:r w:rsidRPr="00040209">
        <w:t xml:space="preserve"> d’un grand ensemble de données, c’est-à-dire, plusieurs </w:t>
      </w:r>
      <w:r>
        <w:t>millions</w:t>
      </w:r>
      <w:r w:rsidRPr="00040209">
        <w:t xml:space="preserve"> de </w:t>
      </w:r>
      <w:r w:rsidR="00656A96">
        <w:t>nt.</w:t>
      </w:r>
      <w:r>
        <w:t xml:space="preserve"> provenant de plusieurs milliers d’ARN</w:t>
      </w:r>
      <w:r w:rsidRPr="00040209">
        <w:t>, je les ai compilé</w:t>
      </w:r>
      <w:r>
        <w:t>e</w:t>
      </w:r>
      <w:r w:rsidRPr="00040209">
        <w:t xml:space="preserve">s, </w:t>
      </w:r>
      <w:r>
        <w:t xml:space="preserve">pour ensuite </w:t>
      </w:r>
      <w:r w:rsidRPr="00040209">
        <w:t>prédi</w:t>
      </w:r>
      <w:r>
        <w:t xml:space="preserve">re la réactivité des </w:t>
      </w:r>
      <w:r w:rsidR="00656A96">
        <w:t>nt.</w:t>
      </w:r>
      <w:r>
        <w:t xml:space="preserve"> provenant d’ARN non utilisés lors de l’apprentissage</w:t>
      </w:r>
      <w:r w:rsidRPr="00040209">
        <w:t>.</w:t>
      </w:r>
      <w:r>
        <w:t xml:space="preserve"> Cela m’a permis d’évaluer mon approche objectivement à l’aide des métriques couramment utilisé</w:t>
      </w:r>
      <w:r w:rsidR="003E0F30">
        <w:t>es</w:t>
      </w:r>
      <w:r>
        <w:t xml:space="preserve"> dans le domaine ( courbe ROC, taux de vrais positifs, taux de faux positifs, précision, rappel, etc. )</w:t>
      </w:r>
    </w:p>
    <w:p w14:paraId="0AA55A29" w14:textId="096522BB" w:rsidR="002F18BD" w:rsidRDefault="002F18BD" w:rsidP="002F18BD">
      <w:r>
        <w:t>En plus de donner un ordre d’exactitude des prédictions des SS, RNASS_v2 et son logiciel de visualisation, RDV permettent d’étudier l</w:t>
      </w:r>
      <w:r w:rsidR="004B5464">
        <w:t xml:space="preserve">es </w:t>
      </w:r>
      <w:r>
        <w:t xml:space="preserve">ARN dans le contexte de la </w:t>
      </w:r>
      <w:r>
        <w:lastRenderedPageBreak/>
        <w:t xml:space="preserve">réactivité chimique de façon générale. Ils sont disponibles librement sur </w:t>
      </w:r>
      <w:proofErr w:type="spellStart"/>
      <w:r w:rsidRPr="00FC500C">
        <w:rPr>
          <w:i/>
        </w:rPr>
        <w:t>github</w:t>
      </w:r>
      <w:proofErr w:type="spellEnd"/>
      <w:r>
        <w:rPr>
          <w:i/>
        </w:rPr>
        <w:t>,</w:t>
      </w:r>
      <w:r>
        <w:t xml:space="preserve"> dans le répertoire de Philippe </w:t>
      </w:r>
      <w:proofErr w:type="spellStart"/>
      <w:r>
        <w:t>Malric</w:t>
      </w:r>
      <w:proofErr w:type="spellEnd"/>
      <w:r w:rsidR="00D24421">
        <w:t xml:space="preserve"> et d</w:t>
      </w:r>
      <w:r w:rsidR="004B5464">
        <w:t>ans celui</w:t>
      </w:r>
      <w:r w:rsidR="00D24421">
        <w:t xml:space="preserve"> </w:t>
      </w:r>
      <w:r w:rsidR="004B5464">
        <w:t xml:space="preserve">du </w:t>
      </w:r>
      <w:r w:rsidR="00D24421">
        <w:t>laboratoire</w:t>
      </w:r>
      <w:r w:rsidR="004B5464">
        <w:t xml:space="preserve"> du</w:t>
      </w:r>
      <w:r w:rsidR="00D24421">
        <w:t xml:space="preserve"> </w:t>
      </w:r>
      <w:r w:rsidR="004B5464">
        <w:t xml:space="preserve">Dr </w:t>
      </w:r>
      <w:r w:rsidR="00D24421">
        <w:t>Major</w:t>
      </w:r>
      <w:r>
        <w:t>.</w:t>
      </w:r>
    </w:p>
    <w:p w14:paraId="048095C3" w14:textId="77777777" w:rsidR="002F18BD" w:rsidRDefault="002F18BD" w:rsidP="002F18BD">
      <w:pPr>
        <w:pStyle w:val="Heading2"/>
      </w:pPr>
      <w:bookmarkStart w:id="67" w:name="_Toc521325102"/>
      <w:bookmarkStart w:id="68" w:name="_Toc521353131"/>
      <w:r>
        <w:t>1.3 Pourquoi étudier la structure de l’ARN</w:t>
      </w:r>
      <w:bookmarkEnd w:id="67"/>
      <w:bookmarkEnd w:id="68"/>
    </w:p>
    <w:p w14:paraId="53FE1C86" w14:textId="77777777" w:rsidR="002F18BD" w:rsidRDefault="002F18BD" w:rsidP="002F18BD">
      <w:pPr>
        <w:pStyle w:val="Paragraphe"/>
      </w:pPr>
      <w:bookmarkStart w:id="69" w:name="_Hlk501451095"/>
      <w:r w:rsidRPr="00820612">
        <w:t xml:space="preserve">Le repliement de l’ARN </w:t>
      </w:r>
      <w:r>
        <w:t>est intrinsèquement lié à</w:t>
      </w:r>
      <w:r w:rsidRPr="00820612">
        <w:t xml:space="preserve"> ses nombreuses fonctions.</w:t>
      </w:r>
      <w:bookmarkEnd w:id="69"/>
      <w:r w:rsidRPr="00820612">
        <w:t xml:space="preserve"> On peut penser aux ARN de transfert, dont la forme tridimensionnelle, en « L », </w:t>
      </w:r>
      <w:r>
        <w:t xml:space="preserve">est </w:t>
      </w:r>
      <w:r w:rsidRPr="00820612">
        <w:t xml:space="preserve">nécessaire pour qu'ils soient reconnus par le ribosome. Dans une cellule vivante, chaque ARN naît de la transcription d’un brin </w:t>
      </w:r>
      <w:r>
        <w:t>d’</w:t>
      </w:r>
      <w:r w:rsidRPr="00820612">
        <w:t xml:space="preserve">ADN. Ensuite, chaque molécule se replie pour adopter une ou plusieurs formes plus ou moins stables pouvant se transformer </w:t>
      </w:r>
      <w:r>
        <w:t xml:space="preserve">les </w:t>
      </w:r>
      <w:r w:rsidRPr="00820612">
        <w:t>une</w:t>
      </w:r>
      <w:r>
        <w:t>s</w:t>
      </w:r>
      <w:r w:rsidRPr="00820612">
        <w:t xml:space="preserve"> en l</w:t>
      </w:r>
      <w:r>
        <w:t xml:space="preserve">es </w:t>
      </w:r>
      <w:r w:rsidRPr="00820612">
        <w:t>autre</w:t>
      </w:r>
      <w:r>
        <w:t>s</w:t>
      </w:r>
      <w:r w:rsidRPr="00820612">
        <w:t xml:space="preserve"> sous certaines conditions.</w:t>
      </w:r>
      <w:bookmarkStart w:id="70" w:name="_Hlk501451164"/>
      <w:r w:rsidRPr="00820612">
        <w:t xml:space="preserve"> </w:t>
      </w:r>
      <w:r w:rsidRPr="00431E67">
        <w:t>Ces molécules sont impliquées dans la majorité des processus de rétroaction cellulaires. Que ce soit au niveau de leur traduction en protéine ou directement</w:t>
      </w:r>
      <w:r w:rsidRPr="00820612">
        <w:t xml:space="preserve">. </w:t>
      </w:r>
      <w:r w:rsidRPr="00431E67">
        <w:t xml:space="preserve">Les </w:t>
      </w:r>
      <w:proofErr w:type="spellStart"/>
      <w:r w:rsidRPr="004D29A9">
        <w:rPr>
          <w:i/>
        </w:rPr>
        <w:t>riboswitchs</w:t>
      </w:r>
      <w:proofErr w:type="spellEnd"/>
      <w:r w:rsidRPr="00431E67">
        <w:t xml:space="preserve"> sont un bon exemple de régulation directe</w:t>
      </w:r>
      <w:r>
        <w:t xml:space="preserve"> </w:t>
      </w:r>
      <w:r>
        <w:fldChar w:fldCharType="begin"/>
      </w:r>
      <w:r>
        <w:instrText xml:space="preserve"> ADDIN EN.CITE &lt;EndNote&gt;&lt;Cite&gt;&lt;Author&gt;Mandal&lt;/Author&gt;&lt;Year&gt;2004&lt;/Year&gt;&lt;RecNum&gt;21&lt;/RecNum&gt;&lt;DisplayText&gt;[6]&lt;/DisplayText&gt;&lt;record&gt;&lt;rec-number&gt;21&lt;/rec-number&gt;&lt;foreign-keys&gt;&lt;key app="EN" db-id="zxs52ffvft0fp6exzthv5fd6f00x5z2ax2ew" timestamp="1511917184"&gt;21&lt;/key&gt;&lt;/foreign-keys&gt;&lt;ref-type name="Journal Article"&gt;17&lt;/ref-type&gt;&lt;contributors&gt;&lt;authors&gt;&lt;author&gt;Mandal, Maumita&lt;/author&gt;&lt;author&gt;Breaker, Ronald R&lt;/author&gt;&lt;/authors&gt;&lt;/contributors&gt;&lt;titles&gt;&lt;title&gt;Gene regulation by riboswitches.&lt;/title&gt;&lt;secondary-title&gt;Nature reviews. Molecular cell biology&lt;/secondary-title&gt;&lt;/titles&gt;&lt;pages&gt;451-463&lt;/pages&gt;&lt;volume&gt;5&lt;/volume&gt;&lt;dates&gt;&lt;year&gt;2004&lt;/year&gt;&lt;/dates&gt;&lt;isbn&gt;1471-0072&lt;/isbn&gt;&lt;accession-num&gt;15173824&lt;/accession-num&gt;&lt;urls&gt;&lt;/urls&gt;&lt;electronic-resource-num&gt;10.1038/nrm1403&lt;/electronic-resource-num&gt;&lt;/record&gt;&lt;/Cite&gt;&lt;/EndNote&gt;</w:instrText>
      </w:r>
      <w:r>
        <w:fldChar w:fldCharType="separate"/>
      </w:r>
      <w:r>
        <w:rPr>
          <w:noProof/>
        </w:rPr>
        <w:t>[6]</w:t>
      </w:r>
      <w:r>
        <w:fldChar w:fldCharType="end"/>
      </w:r>
      <w:r>
        <w:t xml:space="preserve">. De façon indirecte, </w:t>
      </w:r>
      <w:bookmarkEnd w:id="70"/>
      <w:r>
        <w:t>l</w:t>
      </w:r>
      <w:r w:rsidRPr="00FB7464">
        <w:t xml:space="preserve">es </w:t>
      </w:r>
      <w:proofErr w:type="spellStart"/>
      <w:r w:rsidRPr="00FB7464">
        <w:t>micro-ARN</w:t>
      </w:r>
      <w:proofErr w:type="spellEnd"/>
      <w:r>
        <w:t xml:space="preserve"> (miARN) peuvent contrôler l’abondance de certaines protéines, en réprimant des ARN messagers (ARNm)</w:t>
      </w:r>
      <w:r w:rsidRPr="00FB7464">
        <w:t xml:space="preserve"> </w:t>
      </w:r>
      <w:r>
        <w:fldChar w:fldCharType="begin">
          <w:fldData xml:space="preserve">PEVuZE5vdGU+PENpdGU+PEF1dGhvcj5BbG1laWRhPC9BdXRob3I+PFllYXI+MjAxNTwvWWVhcj48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</w:fldData>
        </w:fldChar>
      </w:r>
      <w:r>
        <w:instrText xml:space="preserve"> ADDIN EN.CITE </w:instrText>
      </w:r>
      <w:r>
        <w:fldChar w:fldCharType="begin">
          <w:fldData xml:space="preserve">PEVuZE5vdGU+PENpdGU+PEF1dGhvcj5BbG1laWRhPC9BdXRob3I+PFllYXI+MjAxNTwvWWVhcj48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</w:fldData>
        </w:fldChar>
      </w:r>
      <w:r>
        <w:instrText xml:space="preserve"> ADDIN EN.CITE.DATA </w:instrText>
      </w:r>
      <w:r>
        <w:fldChar w:fldCharType="end"/>
      </w:r>
      <w:r>
        <w:fldChar w:fldCharType="separate"/>
      </w:r>
      <w:r>
        <w:rPr>
          <w:noProof/>
        </w:rPr>
        <w:t>[7]</w:t>
      </w:r>
      <w:r>
        <w:fldChar w:fldCharType="end"/>
      </w:r>
      <w:r>
        <w:t>. L</w:t>
      </w:r>
      <w:r w:rsidRPr="00431E67">
        <w:t xml:space="preserve">'effet éponge de certains ARN </w:t>
      </w:r>
      <w:r>
        <w:t xml:space="preserve">régule </w:t>
      </w:r>
      <w:r w:rsidRPr="00431E67">
        <w:t>le niveau de</w:t>
      </w:r>
      <w:r>
        <w:t>s</w:t>
      </w:r>
      <w:r w:rsidRPr="00431E67">
        <w:t xml:space="preserve"> mi</w:t>
      </w:r>
      <w:r>
        <w:t>AR</w:t>
      </w:r>
      <w:r w:rsidRPr="00431E67">
        <w:t xml:space="preserve">N, le laboratoire du Dr Major est un pionnier </w:t>
      </w:r>
      <w:r>
        <w:t xml:space="preserve">dans le calcul des interactions des miARN  in vivo </w:t>
      </w:r>
      <w:r>
        <w:fldChar w:fldCharType="begin"/>
      </w:r>
      <w:r>
        <w:instrText xml:space="preserve"> ADDIN EN.CITE &lt;EndNote&gt;&lt;Cite&gt;&lt;Author&gt;Weill&lt;/Author&gt;&lt;Year&gt;2015&lt;/Year&gt;&lt;RecNum&gt;23&lt;/RecNum&gt;&lt;DisplayText&gt;[8]&lt;/DisplayText&gt;&lt;record&gt;&lt;rec-number&gt;23&lt;/rec-number&gt;&lt;foreign-keys&gt;&lt;key app="EN" db-id="zxs52ffvft0fp6exzthv5fd6f00x5z2ax2ew" timestamp="1511917625"&gt;23&lt;/key&gt;&lt;/foreign-keys&gt;&lt;ref-type name="Journal Article"&gt;17&lt;/ref-type&gt;&lt;contributors&gt;&lt;authors&gt;&lt;author&gt;Weill, N.&lt;/author&gt;&lt;author&gt;Lisi, V.&lt;/author&gt;&lt;author&gt;Scott, N.&lt;/author&gt;&lt;author&gt;Dallaire, P.&lt;/author&gt;&lt;author&gt;Pelloux, J.&lt;/author&gt;&lt;author&gt;Major, F.&lt;/author&gt;&lt;/authors&gt;&lt;/contributors&gt;&lt;auth-address&gt;Institute for Research in Immunology and Cancer, and Department of Computer Science and Operations Research, Universite de Montreal, PO Box 6128, Downtown Station, Montreal, Quebec H3C 3J7, Canada.&amp;#xD;Institute for Research in Immunology and Cancer, and Department of Computer Science and Operations Research, Universite de Montreal, PO Box 6128, Downtown Station, Montreal, Quebec H3C 3J7, Canada major@iro.umontreal.ca.&lt;/auth-address&gt;&lt;titles&gt;&lt;title&gt;MiRBooking simulates the stoichiometric mode of action of microRNAs&lt;/title&gt;&lt;secondary-title&gt;Nucleic Acids Res&lt;/secondary-title&gt;&lt;/titles&gt;&lt;periodical&gt;&lt;full-title&gt;Nucleic Acids Res&lt;/full-title&gt;&lt;/periodical&gt;&lt;pages&gt;6730-8&lt;/pages&gt;&lt;volume&gt;43&lt;/volume&gt;&lt;number&gt;14&lt;/number&gt;&lt;edition&gt;2015/06/20&lt;/edition&gt;&lt;keywords&gt;&lt;keyword&gt;Algorithms&lt;/keyword&gt;&lt;keyword&gt;Cell Line&lt;/keyword&gt;&lt;keyword&gt;Gene Silencing&lt;/keyword&gt;&lt;keyword&gt;Humans&lt;/keyword&gt;&lt;keyword&gt;MicroRNAs/chemistry/ metabolism&lt;/keyword&gt;&lt;keyword&gt;RNA, Messenger/chemistry/metabolism&lt;/keyword&gt;&lt;keyword&gt;Transcriptome&lt;/keyword&gt;&lt;/keywords&gt;&lt;dates&gt;&lt;year&gt;2015&lt;/year&gt;&lt;pub-dates&gt;&lt;date&gt;Aug 18&lt;/date&gt;&lt;/pub-dates&gt;&lt;/dates&gt;&lt;isbn&gt;1362-4962 (Electronic)&amp;#xD;0305-1048 (Linking)&lt;/isbn&gt;&lt;accession-num&gt;26089388&lt;/accession-num&gt;&lt;urls&gt;&lt;/urls&gt;&lt;custom2&gt;PMC4538818&lt;/custom2&gt;&lt;electronic-resource-num&gt;10.1093/nar/gkv619&lt;/electronic-resource-num&gt;&lt;remote-database-provider&gt;NLM&lt;/remote-database-provider&gt;&lt;language&gt;eng&lt;/language&gt;&lt;/record&gt;&lt;/Cite&gt;&lt;/EndNote&gt;</w:instrText>
      </w:r>
      <w:r>
        <w:fldChar w:fldCharType="separate"/>
      </w:r>
      <w:r>
        <w:rPr>
          <w:noProof/>
        </w:rPr>
        <w:t>[8]</w:t>
      </w:r>
      <w:r>
        <w:fldChar w:fldCharType="end"/>
      </w:r>
      <w:r>
        <w:t>.</w:t>
      </w:r>
    </w:p>
    <w:p w14:paraId="569933D8" w14:textId="77777777" w:rsidR="002F18BD" w:rsidRDefault="002F18BD" w:rsidP="002F18BD">
      <w:pPr>
        <w:pStyle w:val="Paragraphe"/>
      </w:pPr>
      <w:bookmarkStart w:id="71" w:name="_Hlk501451393"/>
      <w:r w:rsidRPr="00C036B6">
        <w:t>De plus, un problème complexe comme celui abordé dans ce mémoire offre l’occasion d’innover en matière d’algorithme d’apprentissage machine. La possibilité d’analyser des données publiques permet à la communauté scientifique de se rassembler et d’échanger sur les meilleures pratiques</w:t>
      </w:r>
      <w:r>
        <w:t>, on peut penser en autres à « ETERNA » et sa convention annuelle : « </w:t>
      </w:r>
      <w:proofErr w:type="spellStart"/>
      <w:r w:rsidRPr="00827FA3">
        <w:t>Eternacon</w:t>
      </w:r>
      <w:proofErr w:type="spellEnd"/>
      <w:r>
        <w:t> »</w:t>
      </w:r>
      <w:r w:rsidRPr="00C036B6">
        <w:t>.</w:t>
      </w:r>
      <w:bookmarkEnd w:id="71"/>
    </w:p>
    <w:p w14:paraId="4E66C647" w14:textId="77777777" w:rsidR="002F18BD" w:rsidRDefault="002F18BD" w:rsidP="002F18BD">
      <w:pPr>
        <w:spacing w:line="240" w:lineRule="auto"/>
        <w:jc w:val="left"/>
      </w:pPr>
      <w:r>
        <w:br w:type="page"/>
      </w:r>
    </w:p>
    <w:p w14:paraId="57D15F58" w14:textId="77777777" w:rsidR="002F18BD" w:rsidRDefault="002F18BD" w:rsidP="002F18BD">
      <w:pPr>
        <w:pStyle w:val="Heading1"/>
      </w:pPr>
      <w:bookmarkStart w:id="72" w:name="_Toc521325103"/>
      <w:bookmarkStart w:id="73" w:name="_Toc521353132"/>
      <w:r w:rsidRPr="00002319">
        <w:lastRenderedPageBreak/>
        <w:t>Introduction</w:t>
      </w:r>
      <w:bookmarkEnd w:id="44"/>
      <w:bookmarkEnd w:id="72"/>
      <w:bookmarkEnd w:id="73"/>
    </w:p>
    <w:p w14:paraId="16438CBC" w14:textId="77777777" w:rsidR="002F18BD" w:rsidRDefault="002F18BD" w:rsidP="002F18BD">
      <w:pPr>
        <w:pStyle w:val="Paragraphe"/>
      </w:pPr>
      <w:r w:rsidRPr="006678A3">
        <w:t xml:space="preserve">Comprendre la structure des ARN est essentiel à l’élucidation de son rôle dans la cellule. Les ARN agissent à plusieurs niveaux pour réguler l’expression génique. Ces molécules portent le message des gènes; elles peuvent réguler d’autres ARN par leurs représentants les plus petits, les </w:t>
      </w:r>
      <w:proofErr w:type="spellStart"/>
      <w:r w:rsidRPr="006678A3">
        <w:t>micro-ARN</w:t>
      </w:r>
      <w:proofErr w:type="spellEnd"/>
      <w:r w:rsidRPr="006678A3">
        <w:t xml:space="preserve"> et elles ont aussi la capacité de sentir leur environnement et ainsi moduler leurs fonctions de façon autonomes par des motifs nommés </w:t>
      </w:r>
      <w:proofErr w:type="spellStart"/>
      <w:r w:rsidRPr="00F30721">
        <w:rPr>
          <w:i/>
        </w:rPr>
        <w:t>riboswitch</w:t>
      </w:r>
      <w:proofErr w:type="spellEnd"/>
      <w:r w:rsidRPr="006678A3">
        <w:t>.</w:t>
      </w:r>
      <w:r>
        <w:t xml:space="preserve"> </w:t>
      </w:r>
    </w:p>
    <w:p w14:paraId="387AD300" w14:textId="77777777" w:rsidR="002F18BD" w:rsidRDefault="002F18BD" w:rsidP="002F18BD">
      <w:pPr>
        <w:pStyle w:val="Paragraphesuite"/>
      </w:pPr>
      <w:r w:rsidRPr="00220CE1">
        <w:t>Pour mieux saisir les subtilités des structures des ARN, une méthode a été développée</w:t>
      </w:r>
      <w:r>
        <w:t> :</w:t>
      </w:r>
      <w:r w:rsidRPr="00220CE1">
        <w:t xml:space="preserve"> le sondage chimique des ARN. </w:t>
      </w:r>
      <w:bookmarkStart w:id="74" w:name="_Hlk501443280"/>
      <w:r>
        <w:t xml:space="preserve">Parmi plusieurs méthodes de sondage chimique, j’ai choisi d’étudier la méthode nommée SHAPE. </w:t>
      </w:r>
      <w:bookmarkEnd w:id="74"/>
      <w:r w:rsidRPr="00220CE1">
        <w:t>Au début des années 2010, des chercheurs ont combiné cette technique avec le séquençage haut débit. Le résultat fut nommé : SHAPE-</w:t>
      </w:r>
      <w:proofErr w:type="spellStart"/>
      <w:r w:rsidRPr="00220CE1">
        <w:t>seq</w:t>
      </w:r>
      <w:proofErr w:type="spellEnd"/>
      <w:r w:rsidRPr="00220CE1">
        <w:t xml:space="preserve">, une méthode qui génère beaucoup de données. </w:t>
      </w:r>
    </w:p>
    <w:p w14:paraId="5AFD8482" w14:textId="1A06F241" w:rsidR="002F18BD" w:rsidRDefault="002F18BD" w:rsidP="002F18BD">
      <w:pPr>
        <w:pStyle w:val="Paragraphesuite"/>
      </w:pPr>
      <w:r w:rsidRPr="00220CE1">
        <w:t>Depuis 201</w:t>
      </w:r>
      <w:r w:rsidR="004B5464">
        <w:t>4</w:t>
      </w:r>
      <w:r w:rsidRPr="00220CE1">
        <w:t xml:space="preserve">, le laboratoire du Dr Das à Stanford publie régulièrement des milliers d’ARN avec une valeur de réactivité et d’erreur pour presque tous les </w:t>
      </w:r>
      <w:r w:rsidR="00656A96">
        <w:t>nt.</w:t>
      </w:r>
      <w:r w:rsidRPr="00220CE1">
        <w:t xml:space="preserve"> des séquences sondées. </w:t>
      </w:r>
    </w:p>
    <w:p w14:paraId="4AD16371" w14:textId="3F6D1EBD" w:rsidR="002F18BD" w:rsidRDefault="002F18BD" w:rsidP="002F18BD">
      <w:pPr>
        <w:pStyle w:val="Paragraphesuite"/>
      </w:pPr>
      <w:bookmarkStart w:id="75" w:name="_Hlk501444060"/>
      <w:bookmarkStart w:id="76" w:name="_Hlk501213903"/>
      <w:r w:rsidRPr="00220CE1">
        <w:t xml:space="preserve">Dans mon projet de recherche, j’ai analysé ces données dans </w:t>
      </w:r>
      <w:r>
        <w:t xml:space="preserve">le but de pouvoir prédire la réactivité des </w:t>
      </w:r>
      <w:r w:rsidR="00656A96">
        <w:t>nt.</w:t>
      </w:r>
      <w:r>
        <w:t xml:space="preserve"> et</w:t>
      </w:r>
      <w:r w:rsidRPr="00220CE1">
        <w:t xml:space="preserve"> </w:t>
      </w:r>
      <w:r>
        <w:t>pour mieux classer</w:t>
      </w:r>
      <w:r w:rsidRPr="00220CE1">
        <w:t xml:space="preserve"> les structures secondaires (SS) produites par des logiciels de prédiction de SS</w:t>
      </w:r>
      <w:r>
        <w:t>.</w:t>
      </w:r>
    </w:p>
    <w:p w14:paraId="5DE0B553" w14:textId="3182A1C3" w:rsidR="002F18BD" w:rsidRDefault="002F18BD" w:rsidP="002F18BD">
      <w:pPr>
        <w:pStyle w:val="Paragraphesuite"/>
      </w:pPr>
      <w:r>
        <w:t xml:space="preserve">Pour ce faire, il m’a fallu rassembler les connaissances sur les ARN sondés, visualiser et vérifier les prédictions. Dans le chapitre 3, j’ai comparé mon approche à celle basée sur l’état des </w:t>
      </w:r>
      <w:r w:rsidR="00656A96">
        <w:t>nt.</w:t>
      </w:r>
      <w:r>
        <w:t xml:space="preserve"> (pairé ou non pairé).</w:t>
      </w:r>
    </w:p>
    <w:p w14:paraId="109911BD" w14:textId="2DA4D547" w:rsidR="002F18BD" w:rsidRPr="00917B58" w:rsidRDefault="002F18BD" w:rsidP="002F18BD">
      <w:pPr>
        <w:pStyle w:val="Paragraphesuite"/>
      </w:pPr>
      <w:r>
        <w:t xml:space="preserve">La décomposition des ARN en </w:t>
      </w:r>
      <w:r w:rsidR="006F6E84">
        <w:t>S-S</w:t>
      </w:r>
      <w:r>
        <w:t xml:space="preserve"> ne permet pas de prédire parfaitement la réactivité des </w:t>
      </w:r>
      <w:r w:rsidR="00656A96">
        <w:t>nt.</w:t>
      </w:r>
      <w:r>
        <w:t>, mais cette technique est assez précise pour identifier des structures non conventionnelles, à la frontière de nos connaissances.</w:t>
      </w:r>
    </w:p>
    <w:p w14:paraId="5B4A384E" w14:textId="77777777" w:rsidR="002F18BD" w:rsidRDefault="002F18BD" w:rsidP="002F18BD">
      <w:pPr>
        <w:pStyle w:val="Heading2"/>
      </w:pPr>
      <w:bookmarkStart w:id="77" w:name="_Toc502671827"/>
      <w:bookmarkStart w:id="78" w:name="_Toc521325104"/>
      <w:bookmarkStart w:id="79" w:name="_Hlk499725330"/>
      <w:bookmarkStart w:id="80" w:name="_Toc521353133"/>
      <w:bookmarkEnd w:id="75"/>
      <w:bookmarkEnd w:id="76"/>
      <w:r>
        <w:lastRenderedPageBreak/>
        <w:t>2.1 Historique</w:t>
      </w:r>
      <w:bookmarkEnd w:id="77"/>
      <w:bookmarkEnd w:id="78"/>
      <w:bookmarkEnd w:id="80"/>
    </w:p>
    <w:p w14:paraId="495EEE77" w14:textId="77777777" w:rsidR="002F18BD" w:rsidRDefault="002F18BD" w:rsidP="002F18BD">
      <w:pPr>
        <w:pStyle w:val="Heading3"/>
      </w:pPr>
      <w:bookmarkStart w:id="81" w:name="_Toc502671828"/>
      <w:r>
        <w:t>2.1.1 Début de l’étude des acides nucléiques</w:t>
      </w:r>
      <w:bookmarkEnd w:id="81"/>
      <w:r>
        <w:t xml:space="preserve"> </w:t>
      </w:r>
    </w:p>
    <w:p w14:paraId="59EF14CF" w14:textId="77777777" w:rsidR="002F18BD" w:rsidRDefault="002F18BD" w:rsidP="002F18BD">
      <w:pPr>
        <w:pStyle w:val="Paragraphe"/>
      </w:pPr>
      <w:r>
        <w:t>En 1869, Friedrich Miescher, découvre l’ADN</w:t>
      </w:r>
      <w:r>
        <w:fldChar w:fldCharType="begin"/>
      </w:r>
      <w:r>
        <w:instrText xml:space="preserve"> ADDIN EN.CITE &lt;EndNote&gt;&lt;Cite&gt;&lt;Author&gt;Dahm&lt;/Author&gt;&lt;Year&gt;2005&lt;/Year&gt;&lt;RecNum&gt;7&lt;/RecNum&gt;&lt;DisplayText&gt;[9]&lt;/DisplayText&gt;&lt;record&gt;&lt;rec-number&gt;7&lt;/rec-number&gt;&lt;foreign-keys&gt;&lt;key app="EN" db-id="zxs52ffvft0fp6exzthv5fd6f00x5z2ax2ew" timestamp="1511913788"&gt;7&lt;/key&gt;&lt;/foreign-keys&gt;&lt;ref-type name="Journal Article"&gt;17&lt;/ref-type&gt;&lt;contributors&gt;&lt;authors&gt;&lt;author&gt;Dahm, Ralf&lt;/author&gt;&lt;/authors&gt;&lt;/contributors&gt;&lt;titles&gt;&lt;title&gt;Friedrich Miescher and the discovery of DNA&lt;/title&gt;&lt;secondary-title&gt;Developmental Biology&lt;/secondary-title&gt;&lt;/titles&gt;&lt;pages&gt;274-288&lt;/pages&gt;&lt;volume&gt;278&lt;/volume&gt;&lt;keywords&gt;&lt;keyword&gt;DNA&lt;/keyword&gt;&lt;keyword&gt;Discovery&lt;/keyword&gt;&lt;keyword&gt;Felix Hoppe-Seyler&lt;/keyword&gt;&lt;keyword&gt;Friedrich Miescher&lt;/keyword&gt;&lt;keyword&gt;Heredity&lt;/keyword&gt;&lt;keyword&gt;History&lt;/keyword&gt;&lt;keyword&gt;Leucocytes&lt;/keyword&gt;&lt;keyword&gt;Nuclein&lt;/keyword&gt;&lt;keyword&gt;Spermatozoa&lt;/keyword&gt;&lt;keyword&gt;Tübingen&lt;/keyword&gt;&lt;/keywords&gt;&lt;dates&gt;&lt;year&gt;2005&lt;/year&gt;&lt;/dates&gt;&lt;isbn&gt;0012-1606 (Print)\r0012-1606 (Linking)&lt;/isbn&gt;&lt;accession-num&gt;15680349&lt;/accession-num&gt;&lt;urls&gt;&lt;/urls&gt;&lt;electronic-resource-num&gt;10.1016/j.ydbio.2004.11.028&lt;/electronic-resource-num&gt;&lt;/record&gt;&lt;/Cite&gt;&lt;/EndNote&gt;</w:instrText>
      </w:r>
      <w:r>
        <w:fldChar w:fldCharType="separate"/>
      </w:r>
      <w:r>
        <w:rPr>
          <w:noProof/>
        </w:rPr>
        <w:t>[9]</w:t>
      </w:r>
      <w:r>
        <w:fldChar w:fldCharType="end"/>
      </w:r>
      <w:r>
        <w:t xml:space="preserve">. 70 ans en plus tard, en 1939, </w:t>
      </w:r>
      <w:proofErr w:type="spellStart"/>
      <w:r>
        <w:t>Caspersson</w:t>
      </w:r>
      <w:proofErr w:type="spellEnd"/>
      <w:r>
        <w:t xml:space="preserve"> et Schultz utilisent un spectromètre pour établir qu’il y a des acides nucléiques dans le cytoplasme</w:t>
      </w:r>
      <w:r>
        <w:fldChar w:fldCharType="begin"/>
      </w:r>
      <w:r>
        <w:instrText xml:space="preserve"> ADDIN EN.CITE &lt;EndNote&gt;&lt;Cite&gt;&lt;Author&gt;Caspersson&lt;/Author&gt;&lt;Year&gt;1939&lt;/Year&gt;&lt;RecNum&gt;8&lt;/RecNum&gt;&lt;DisplayText&gt;[10]&lt;/DisplayText&gt;&lt;record&gt;&lt;rec-number&gt;8&lt;/rec-number&gt;&lt;foreign-keys&gt;&lt;key app="EN" db-id="zxs52ffvft0fp6exzthv5fd6f00x5z2ax2ew" timestamp="1511913964"&gt;8&lt;/key&gt;&lt;/foreign-keys&gt;&lt;ref-type name="Journal Article"&gt;17&lt;/ref-type&gt;&lt;contributors&gt;&lt;authors&gt;&lt;author&gt;Caspersson, T&lt;/author&gt;&lt;author&gt;Schultz, J&lt;/author&gt;&lt;/authors&gt;&lt;/contributors&gt;&lt;titles&gt;&lt;title&gt;Pentose Nucleotides in the Cytoplasm of Growing Tissues&lt;/title&gt;&lt;secondary-title&gt;Nature&lt;/secondary-title&gt;&lt;/titles&gt;&lt;pages&gt;602&lt;/pages&gt;&lt;volume&gt;143&lt;/volume&gt;&lt;dates&gt;&lt;year&gt;1939&lt;/year&gt;&lt;/dates&gt;&lt;isbn&gt;0028-0836&lt;/isbn&gt;&lt;urls&gt;&lt;/urls&gt;&lt;electronic-resource-num&gt;10.1038/143602c0&lt;/electronic-resource-num&gt;&lt;/record&gt;&lt;/Cite&gt;&lt;/EndNote&gt;</w:instrText>
      </w:r>
      <w:r>
        <w:fldChar w:fldCharType="separate"/>
      </w:r>
      <w:r>
        <w:rPr>
          <w:noProof/>
        </w:rPr>
        <w:t>[10]</w:t>
      </w:r>
      <w:r>
        <w:fldChar w:fldCharType="end"/>
      </w:r>
      <w:r>
        <w:t>.</w:t>
      </w:r>
    </w:p>
    <w:p w14:paraId="43FE3146" w14:textId="77777777" w:rsidR="002F18BD" w:rsidRDefault="002F18BD" w:rsidP="002F18BD">
      <w:pPr>
        <w:pStyle w:val="Heading3"/>
      </w:pPr>
      <w:bookmarkStart w:id="82" w:name="_Toc502671829"/>
      <w:r>
        <w:t>2.1.2 Détermination de la structure de l’ADN et de l’ARN</w:t>
      </w:r>
      <w:bookmarkEnd w:id="82"/>
    </w:p>
    <w:p w14:paraId="09B52FBD" w14:textId="37ADC3D8" w:rsidR="002F18BD" w:rsidRDefault="002F18BD" w:rsidP="002F18BD">
      <w:pPr>
        <w:pStyle w:val="Paragraphe"/>
      </w:pPr>
      <w:r>
        <w:t>En 1953, Francis Crick et James Watson élucident, avec l’aide des données de Rosalind Franklin, un des mystères les plus grands du milieu du 20</w:t>
      </w:r>
      <w:r w:rsidRPr="00E9142D">
        <w:rPr>
          <w:vertAlign w:val="superscript"/>
        </w:rPr>
        <w:t>e</w:t>
      </w:r>
      <w:r>
        <w:t xml:space="preserve"> siècle, la structure de l’acide désoxyribonucléique (ADN)</w:t>
      </w:r>
      <w:r>
        <w:fldChar w:fldCharType="begin"/>
      </w:r>
      <w:r>
        <w:instrText xml:space="preserve"> ADDIN EN.CITE &lt;EndNote&gt;&lt;Cite&gt;&lt;Author&gt;Watson&lt;/Author&gt;&lt;Year&gt;1953&lt;/Year&gt;&lt;RecNum&gt;9&lt;/RecNum&gt;&lt;DisplayText&gt;[11]&lt;/DisplayText&gt;&lt;record&gt;&lt;rec-number&gt;9&lt;/rec-number&gt;&lt;foreign-keys&gt;&lt;key app="EN" db-id="zxs52ffvft0fp6exzthv5fd6f00x5z2ax2ew" timestamp="1511914322"&gt;9&lt;/key&gt;&lt;/foreign-keys&gt;&lt;ref-type name="Statute"&gt;31&lt;/ref-type&gt;&lt;contributors&gt;&lt;authors&gt;&lt;author&gt;Watson, James D&lt;/author&gt;&lt;author&gt;Crick, Francis H C&lt;/author&gt;&lt;/authors&gt;&lt;/contributors&gt;&lt;titles&gt;&lt;title&gt;Molecular structure of nucleic acids&lt;/title&gt;&lt;secondary-title&gt;Nature&lt;/secondary-title&gt;&lt;/titles&gt;&lt;pages&gt;737-738&lt;/pages&gt;&lt;volume&gt;171&lt;/volume&gt;&lt;keywords&gt;&lt;keyword&gt;nucleic acids&lt;/keyword&gt;&lt;/keywords&gt;&lt;dates&gt;&lt;year&gt;1953&lt;/year&gt;&lt;/dates&gt;&lt;isbn&gt;0226284158&lt;/isbn&gt;&lt;accession-num&gt;1943&lt;/accession-num&gt;&lt;urls&gt;&lt;/urls&gt;&lt;electronic-resource-num&gt;10.1097/BLO.0b013e3181468780&lt;/electronic-resource-num&gt;&lt;/record&gt;&lt;/Cite&gt;&lt;/EndNote&gt;</w:instrText>
      </w:r>
      <w:r>
        <w:fldChar w:fldCharType="separate"/>
      </w:r>
      <w:r>
        <w:rPr>
          <w:noProof/>
        </w:rPr>
        <w:t>[11]</w:t>
      </w:r>
      <w:r>
        <w:fldChar w:fldCharType="end"/>
      </w:r>
      <w:r>
        <w:t>. Les ARN font partie de la classe des acides nucléiques tout comme l’ADN et certaines de leurs structures sont semblables, les doubles hélices</w:t>
      </w:r>
      <w:r w:rsidR="004B5464">
        <w:t xml:space="preserve"> en sont de bons exemples.</w:t>
      </w:r>
    </w:p>
    <w:p w14:paraId="06F508F5" w14:textId="77777777" w:rsidR="002F18BD" w:rsidRDefault="002F18BD" w:rsidP="002F18BD">
      <w:pPr>
        <w:pStyle w:val="Paragraphesuite"/>
      </w:pPr>
      <w:r>
        <w:t>En 1961, Monod et Jacob proposent que l’ARN soit un intermédiaire entre l’ADN et les protéines, ils auront raison</w:t>
      </w:r>
      <w:r>
        <w:fldChar w:fldCharType="begin"/>
      </w:r>
      <w:r>
        <w:instrText xml:space="preserve"> ADDIN EN.CITE &lt;EndNote&gt;&lt;Cite&gt;&lt;Author&gt;Jacob&lt;/Author&gt;&lt;Year&gt;1961&lt;/Year&gt;&lt;RecNum&gt;10&lt;/RecNum&gt;&lt;DisplayText&gt;[12]&lt;/DisplayText&gt;&lt;record&gt;&lt;rec-number&gt;10&lt;/rec-number&gt;&lt;foreign-keys&gt;&lt;key app="EN" db-id="zxs52ffvft0fp6exzthv5fd6f00x5z2ax2ew" timestamp="1511914473"&gt;10&lt;/key&gt;&lt;/foreign-keys&gt;&lt;ref-type name="Journal Article"&gt;17&lt;/ref-type&gt;&lt;contributors&gt;&lt;authors&gt;&lt;author&gt;Jacob, François&lt;/author&gt;&lt;author&gt;Monod, Jacques&lt;/author&gt;&lt;/authors&gt;&lt;/contributors&gt;&lt;titles&gt;&lt;title&gt;Genetic regulatory mechanisms in the synthesis of proteins&lt;/title&gt;&lt;secondary-title&gt;Journal of Molecular Biology&lt;/secondary-title&gt;&lt;/titles&gt;&lt;periodical&gt;&lt;full-title&gt;Journal of Molecular Biology&lt;/full-title&gt;&lt;/periodical&gt;&lt;pages&gt;318-356&lt;/pages&gt;&lt;volume&gt;3&lt;/volume&gt;&lt;number&gt;3&lt;/number&gt;&lt;dates&gt;&lt;year&gt;1961&lt;/year&gt;&lt;pub-dates&gt;&lt;date&gt;1961/06/01/&lt;/date&gt;&lt;/pub-dates&gt;&lt;/dates&gt;&lt;isbn&gt;0022-2836&lt;/isbn&gt;&lt;urls&gt;&lt;related-urls&gt;&lt;url&gt;http://www.sciencedirect.com/science/article/pii/S0022283661800727&lt;/url&gt;&lt;/related-urls&gt;&lt;/urls&gt;&lt;electronic-resource-num&gt;https://doi.org/10.1016/S0022-2836(61)80072-7&lt;/electronic-resource-num&gt;&lt;/record&gt;&lt;/Cite&gt;&lt;/EndNote&gt;</w:instrText>
      </w:r>
      <w:r>
        <w:fldChar w:fldCharType="separate"/>
      </w:r>
      <w:r>
        <w:rPr>
          <w:noProof/>
        </w:rPr>
        <w:t>[12]</w:t>
      </w:r>
      <w:r>
        <w:fldChar w:fldCharType="end"/>
      </w:r>
      <w:r>
        <w:t xml:space="preserve">. </w:t>
      </w:r>
      <w:r w:rsidRPr="004C3FBD">
        <w:t>Les mécanismes par lesquels les ARN jouent leurs rôles s’imposent</w:t>
      </w:r>
      <w:r>
        <w:t xml:space="preserve"> alors comme questions de recherches. </w:t>
      </w:r>
    </w:p>
    <w:p w14:paraId="01654153" w14:textId="39D61867" w:rsidR="002F18BD" w:rsidRDefault="002F18BD" w:rsidP="002F18BD">
      <w:pPr>
        <w:pStyle w:val="Paragraphesuite"/>
      </w:pPr>
      <w:r>
        <w:t>En 1964, Robert W. Holley se sert d’une enzyme pour digérer un ARN de transfert et c’est ainsi qu’il découvre sa structure secondaire</w:t>
      </w:r>
      <w:r w:rsidR="001E6CD2">
        <w:t xml:space="preserve"> ( SS )</w:t>
      </w:r>
      <w:r>
        <w:t xml:space="preserve"> </w:t>
      </w:r>
      <w:r>
        <w:fldChar w:fldCharType="begin"/>
      </w:r>
      <w:r>
        <w:instrText xml:space="preserve"> ADDIN EN.CITE &lt;EndNote&gt;&lt;Cite&gt;&lt;Author&gt;Holley Rw Fau - Apgar&lt;/Author&gt;&lt;RecNum&gt;11&lt;/RecNum&gt;&lt;DisplayText&gt;[13]&lt;/DisplayText&gt;&lt;record&gt;&lt;rec-number&gt;11&lt;/rec-number&gt;&lt;foreign-keys&gt;&lt;key app="EN" db-id="zxs52ffvft0fp6exzthv5fd6f00x5z2ax2ew" timestamp="1511914707"&gt;11&lt;/key&gt;&lt;/foreign-keys&gt;&lt;ref-type name="Journal Article"&gt;17&lt;/ref-type&gt;&lt;contributors&gt;&lt;authors&gt;&lt;author&gt;Holley Rw Fau - Apgar, J.&lt;/author&gt;&lt;author&gt;Apgar J Fau - Everett, G. A.&lt;/author&gt;&lt;author&gt;Everett Ga Fau - Madison, J. T.&lt;/author&gt;&lt;author&gt;Madison Jt Fau - Marquisee, M.&lt;/author&gt;&lt;author&gt;Marquisee M Fau - Merrill, S. H.&lt;/author&gt;&lt;author&gt;Merrill Sh Fau - Penswick, J. R.&lt;/author&gt;&lt;author&gt;Penswick Jr Fau - Zamir, A.&lt;/author&gt;&lt;author&gt;Zamir, A.&lt;/author&gt;&lt;/authors&gt;&lt;translated-authors&gt;&lt;author&gt;Science,&lt;/author&gt;&lt;/translated-authors&gt;&lt;/contributors&gt;&lt;titles&gt;&lt;title&gt;STRUCTURE OF A RIBONUCLEIC ACID&lt;/title&gt;&lt;/titles&gt;&lt;number&gt;0036-8075 (Print)&lt;/number&gt;&lt;dates&gt;&lt;/dates&gt;&lt;urls&gt;&lt;/urls&gt;&lt;remote-database-provider&gt;1965 Mar 19&lt;/remote-database-provider&gt;&lt;research-notes&gt;0 (Nucleotides)&amp;#xD;0 (RNA, Bacterial)&amp;#xD;63231-63-0 (rna)&amp;#xD;9014-25-9 (RNA, Transfer)&amp;#xD;EC 3.1.- (Ribonucleases)&amp;#xD;OF5P57N2ZX (Alanine)&lt;/research-notes&gt;&lt;language&gt;eng&lt;/language&gt;&lt;/record&gt;&lt;/Cite&gt;&lt;/EndNote&gt;</w:instrText>
      </w:r>
      <w:r>
        <w:fldChar w:fldCharType="separate"/>
      </w:r>
      <w:r>
        <w:rPr>
          <w:noProof/>
        </w:rPr>
        <w:t>[13]</w:t>
      </w:r>
      <w:r>
        <w:fldChar w:fldCharType="end"/>
      </w:r>
      <w:r>
        <w:t xml:space="preserve">. C’est le début du sondage enzymatique de l’ARN. </w:t>
      </w:r>
    </w:p>
    <w:p w14:paraId="2487C7F9" w14:textId="77777777" w:rsidR="002F18BD" w:rsidRDefault="002F18BD" w:rsidP="002F18BD">
      <w:pPr>
        <w:pStyle w:val="Heading3"/>
      </w:pPr>
      <w:bookmarkStart w:id="83" w:name="_Toc502671830"/>
      <w:r>
        <w:t>2.1.3 Prédiction de la structure secondaire des ARN</w:t>
      </w:r>
      <w:bookmarkEnd w:id="83"/>
    </w:p>
    <w:p w14:paraId="080F657E" w14:textId="77777777" w:rsidR="002F18BD" w:rsidRDefault="002F18BD" w:rsidP="002F18BD">
      <w:pPr>
        <w:pStyle w:val="Paragraphe"/>
      </w:pPr>
      <w:r>
        <w:t>L’idée de Tinocco, en 1971, est de minimiser l’énergie de ces molécules pour trouver la structure la plus stable. Des règles simples sont appliquées à une structure pour évaluer son énergie. Elles comprennent : une énergie d’initiation des hélices, une énergie de propagation et une énergie pour les boucles</w:t>
      </w:r>
      <w:r>
        <w:fldChar w:fldCharType="begin"/>
      </w:r>
      <w:r>
        <w:instrText xml:space="preserve"> ADDIN EN.CITE &lt;EndNote&gt;&lt;Cite&gt;&lt;Author&gt;Tinoco I Jr Fau - Uhlenbeck&lt;/Author&gt;&lt;RecNum&gt;12&lt;/RecNum&gt;&lt;DisplayText&gt;[14]&lt;/DisplayText&gt;&lt;record&gt;&lt;rec-number&gt;12&lt;/rec-number&gt;&lt;foreign-keys&gt;&lt;key app="EN" db-id="zxs52ffvft0fp6exzthv5fd6f00x5z2ax2ew" timestamp="1511914882"&gt;12&lt;/key&gt;&lt;/foreign-keys&gt;&lt;ref-type name="Journal Article"&gt;17&lt;/ref-type&gt;&lt;contributors&gt;&lt;authors&gt;&lt;author&gt;Tinoco I Jr Fau - Uhlenbeck, O. C.&lt;/author&gt;&lt;author&gt;Uhlenbeck Oc Fau - Levine, M. D.&lt;/author&gt;&lt;author&gt;Levine, M. D.&lt;/author&gt;&lt;/authors&gt;&lt;translated-authors&gt;&lt;author&gt;Nature,&lt;/author&gt;&lt;/translated-authors&gt;&lt;/contributors&gt;&lt;titles&gt;&lt;title&gt;Estimation of secondary structure in ribonucleic acids&lt;/title&gt;&lt;/titles&gt;&lt;number&gt;0028-0836 (Print)&lt;/number&gt;&lt;dates&gt;&lt;/dates&gt;&lt;urls&gt;&lt;/urls&gt;&lt;remote-database-provider&gt;1971 Apr 9&lt;/remote-database-provider&gt;&lt;research-notes&gt;0 (Nucleotides)&amp;#xD;0 (Polynucleotides)&amp;#xD;63231-63-0 (rna)&lt;/research-notes&gt;&lt;language&gt;eng&lt;/language&gt;&lt;/record&gt;&lt;/Cite&gt;&lt;/EndNote&gt;</w:instrText>
      </w:r>
      <w:r>
        <w:fldChar w:fldCharType="separate"/>
      </w:r>
      <w:r>
        <w:rPr>
          <w:noProof/>
        </w:rPr>
        <w:t>[14]</w:t>
      </w:r>
      <w:r>
        <w:fldChar w:fldCharType="end"/>
      </w:r>
      <w:r>
        <w:t xml:space="preserve">. </w:t>
      </w:r>
    </w:p>
    <w:p w14:paraId="51B53D12" w14:textId="4F6D4123" w:rsidR="002F18BD" w:rsidRDefault="002F18BD" w:rsidP="002F18BD">
      <w:pPr>
        <w:pStyle w:val="Paragraphesuite"/>
      </w:pPr>
      <w:r>
        <w:t xml:space="preserve">En 1978, Nussinov propose un algorithme rapide pour déterminer la </w:t>
      </w:r>
      <w:r w:rsidR="006F6E84">
        <w:t>SS</w:t>
      </w:r>
      <w:r>
        <w:t xml:space="preserve"> d’un ARN. Son nombre d’étapes grossit proportionnellement au cube de la longueur d’une </w:t>
      </w:r>
      <w:r>
        <w:lastRenderedPageBreak/>
        <w:t xml:space="preserve">séquence de </w:t>
      </w:r>
      <w:r w:rsidR="00656A96">
        <w:t>nt.</w:t>
      </w:r>
      <w:r>
        <w:t>, autrement dit, il est dans l’ordre de complexité de O(n</w:t>
      </w:r>
      <w:r>
        <w:rPr>
          <w:vertAlign w:val="superscript"/>
        </w:rPr>
        <w:t>3</w:t>
      </w:r>
      <w:r>
        <w:t xml:space="preserve">), « n » étant le nombre de </w:t>
      </w:r>
      <w:r w:rsidR="00656A96">
        <w:t>nt.</w:t>
      </w:r>
      <w:r>
        <w:t xml:space="preserve"> de la séquence </w:t>
      </w:r>
      <w:r>
        <w:fldChar w:fldCharType="begin"/>
      </w:r>
      <w:r>
        <w:instrText xml:space="preserve"> ADDIN EN.CITE &lt;EndNote&gt;&lt;Cite&gt;&lt;Author&gt;Nussinov&lt;/Author&gt;&lt;Year&gt;1978&lt;/Year&gt;&lt;RecNum&gt;13&lt;/RecNum&gt;&lt;DisplayText&gt;[15, 16]&lt;/DisplayText&gt;&lt;record&gt;&lt;rec-number&gt;13&lt;/rec-number&gt;&lt;foreign-keys&gt;&lt;key app="EN" db-id="zxs52ffvft0fp6exzthv5fd6f00x5z2ax2ew" timestamp="1511915305"&gt;13&lt;/key&gt;&lt;/foreign-keys&gt;&lt;ref-type name="Journal Article"&gt;17&lt;/ref-type&gt;&lt;contributors&gt;&lt;authors&gt;&lt;author&gt;Ruth Nussinov&lt;/author&gt;&lt;author&gt;George Pieczenik&lt;/author&gt;&lt;author&gt;Jerrold R. Griggs&lt;/author&gt;&lt;author&gt;Daniel J. Kleitman&lt;/author&gt;&lt;/authors&gt;&lt;/contributors&gt;&lt;titles&gt;&lt;title&gt;Algorithms for Loop Matchings&lt;/title&gt;&lt;secondary-title&gt;SIAM Journal on Applied Mathematics&lt;/secondary-title&gt;&lt;/titles&gt;&lt;periodical&gt;&lt;full-title&gt;SIAM Journal on Applied Mathematics&lt;/full-title&gt;&lt;/periodical&gt;&lt;pages&gt;68-82&lt;/pages&gt;&lt;volume&gt;35&lt;/volume&gt;&lt;number&gt;1&lt;/number&gt;&lt;dates&gt;&lt;year&gt;1978&lt;/year&gt;&lt;/dates&gt;&lt;urls&gt;&lt;related-urls&gt;&lt;url&gt;http://epubs.siam.org/doi/abs/10.1137/0135006&lt;/url&gt;&lt;/related-urls&gt;&lt;/urls&gt;&lt;electronic-resource-num&gt;10.1137/0135006&lt;/electronic-resource-num&gt;&lt;/record&gt;&lt;/Cite&gt;&lt;Cite&gt;&lt;Author&gt;Brassard&lt;/Author&gt;&lt;Year&gt;1995&lt;/Year&gt;&lt;RecNum&gt;56&lt;/RecNum&gt;&lt;record&gt;&lt;rec-number&gt;56&lt;/rec-number&gt;&lt;foreign-keys&gt;&lt;key app="EN" db-id="zxs52ffvft0fp6exzthv5fd6f00x5z2ax2ew" timestamp="1513032512"&gt;56&lt;/key&gt;&lt;/foreign-keys&gt;&lt;ref-type name="Statute"&gt;31&lt;/ref-type&gt;&lt;contributors&gt;&lt;authors&gt;&lt;author&gt;Brassard, Gilles&lt;/author&gt;&lt;author&gt;Bratley, Paul&lt;/author&gt;&lt;/authors&gt;&lt;/contributors&gt;&lt;titles&gt;&lt;title&gt;Fundamentals of Algorithmics&lt;/title&gt;&lt;/titles&gt;&lt;pages&gt;524&lt;/pages&gt;&lt;dates&gt;&lt;year&gt;1995&lt;/year&gt;&lt;/dates&gt;&lt;urls&gt;&lt;/urls&gt;&lt;/record&gt;&lt;/Cite&gt;&lt;/EndNote&gt;</w:instrText>
      </w:r>
      <w:r>
        <w:fldChar w:fldCharType="separate"/>
      </w:r>
      <w:r>
        <w:rPr>
          <w:noProof/>
        </w:rPr>
        <w:t>[15, 16]</w:t>
      </w:r>
      <w:r>
        <w:fldChar w:fldCharType="end"/>
      </w:r>
      <w:r>
        <w:t xml:space="preserve">. Ensuite, il y a eu les algorithmes donnant les SS sous-optimales en 1984 et 1989 </w:t>
      </w:r>
      <w:r>
        <w:fldChar w:fldCharType="begin"/>
      </w:r>
      <w:r>
        <w:instrText xml:space="preserve"> ADDIN EN.CITE &lt;EndNote&gt;&lt;Cite&gt;&lt;Author&gt;Zuker&lt;/Author&gt;&lt;RecNum&gt;14&lt;/RecNum&gt;&lt;DisplayText&gt;[17, 18]&lt;/DisplayText&gt;&lt;record&gt;&lt;rec-number&gt;14&lt;/rec-number&gt;&lt;foreign-keys&gt;&lt;key app="EN" db-id="zxs52ffvft0fp6exzthv5fd6f00x5z2ax2ew" timestamp="1511915656"&gt;14&lt;/key&gt;&lt;/foreign-keys&gt;&lt;ref-type name="Journal Article"&gt;17&lt;/ref-type&gt;&lt;contributors&gt;&lt;authors&gt;&lt;author&gt;Zuker, M.&lt;/author&gt;&lt;/authors&gt;&lt;translated-authors&gt;&lt;author&gt;Science,&lt;/author&gt;&lt;/translated-authors&gt;&lt;/contributors&gt;&lt;auth-address&gt;Division of Biological Sciences, National Research Council of Canada, Ottawa, Ontario.&lt;/auth-address&gt;&lt;titles&gt;&lt;title&gt;On finding all suboptimal foldings of an RNA molecule&lt;/title&gt;&lt;/titles&gt;&lt;number&gt;0036-8075 (Print)&lt;/number&gt;&lt;dates&gt;&lt;year&gt;1989&lt;/year&gt;&lt;/dates&gt;&lt;urls&gt;&lt;/urls&gt;&lt;remote-database-provider&gt;1989 Apr 7&lt;/remote-database-provider&gt;&lt;research-notes&gt;63231-63-0 (rna)&lt;/research-notes&gt;&lt;language&gt;eng&lt;/language&gt;&lt;/record&gt;&lt;/Cite&gt;&lt;Cite&gt;&lt;Author&gt;Zuker&lt;/Author&gt;&lt;Year&gt;1984&lt;/Year&gt;&lt;RecNum&gt;15&lt;/RecNum&gt;&lt;record&gt;&lt;rec-number&gt;15&lt;/rec-number&gt;&lt;foreign-keys&gt;&lt;key app="EN" db-id="zxs52ffvft0fp6exzthv5fd6f00x5z2ax2ew" timestamp="1511915792"&gt;15&lt;/key&gt;&lt;/foreign-keys&gt;&lt;ref-type name="Journal Article"&gt;17&lt;/ref-type&gt;&lt;contributors&gt;&lt;authors&gt;&lt;author&gt;Zuker, Michael&lt;/author&gt;&lt;author&gt;Sankoff, David&lt;/author&gt;&lt;/authors&gt;&lt;/contributors&gt;&lt;titles&gt;&lt;title&gt;RNA secondary structures and their prediction&lt;/title&gt;&lt;secondary-title&gt;Bulletin of Mathematical Biology&lt;/secondary-title&gt;&lt;/titles&gt;&lt;periodical&gt;&lt;full-title&gt;Bulletin of Mathematical Biology&lt;/full-title&gt;&lt;/periodical&gt;&lt;pages&gt;591-621&lt;/pages&gt;&lt;volume&gt;46&lt;/volume&gt;&lt;number&gt;4&lt;/number&gt;&lt;dates&gt;&lt;year&gt;1984&lt;/year&gt;&lt;pub-dates&gt;&lt;date&gt;1984/07/01&lt;/date&gt;&lt;/pub-dates&gt;&lt;/dates&gt;&lt;isbn&gt;1522-9602&lt;/isbn&gt;&lt;urls&gt;&lt;related-urls&gt;&lt;url&gt;https://doi.org/10.1007/BF02459506&lt;/url&gt;&lt;/related-urls&gt;&lt;/urls&gt;&lt;electronic-resource-num&gt;10.1007/BF02459506&lt;/electronic-resource-num&gt;&lt;/record&gt;&lt;/Cite&gt;&lt;/EndNote&gt;</w:instrText>
      </w:r>
      <w:r>
        <w:fldChar w:fldCharType="separate"/>
      </w:r>
      <w:r>
        <w:rPr>
          <w:noProof/>
        </w:rPr>
        <w:t>[17, 18]</w:t>
      </w:r>
      <w:r>
        <w:fldChar w:fldCharType="end"/>
      </w:r>
      <w:r>
        <w:t xml:space="preserve">. </w:t>
      </w:r>
    </w:p>
    <w:p w14:paraId="30F4B6C4" w14:textId="77777777" w:rsidR="002F18BD" w:rsidRDefault="002F18BD" w:rsidP="002F18BD">
      <w:pPr>
        <w:pStyle w:val="Paragraphesuite"/>
      </w:pPr>
      <w:r>
        <w:t xml:space="preserve">En 1990, </w:t>
      </w:r>
      <w:proofErr w:type="spellStart"/>
      <w:r w:rsidRPr="009B32BA">
        <w:t>McCaskill</w:t>
      </w:r>
      <w:proofErr w:type="spellEnd"/>
      <w:r>
        <w:t xml:space="preserve"> imagine un algorithme pour obtenir la fonction de partition en O(n</w:t>
      </w:r>
      <w:r>
        <w:rPr>
          <w:vertAlign w:val="superscript"/>
        </w:rPr>
        <w:t>3</w:t>
      </w:r>
      <w:r>
        <w:t xml:space="preserve">) </w:t>
      </w:r>
      <w:r>
        <w:fldChar w:fldCharType="begin"/>
      </w:r>
      <w:r>
        <w:instrText xml:space="preserve"> ADDIN EN.CITE &lt;EndNote&gt;&lt;Cite&gt;&lt;Author&gt;McCaskill&lt;/Author&gt;&lt;RecNum&gt;16&lt;/RecNum&gt;&lt;DisplayText&gt;[19]&lt;/DisplayText&gt;&lt;record&gt;&lt;rec-number&gt;16&lt;/rec-number&gt;&lt;foreign-keys&gt;&lt;key app="EN" db-id="zxs52ffvft0fp6exzthv5fd6f00x5z2ax2ew" timestamp="1511916050"&gt;16&lt;/key&gt;&lt;/foreign-keys&gt;&lt;ref-type name="Journal Article"&gt;17&lt;/ref-type&gt;&lt;contributors&gt;&lt;authors&gt;&lt;author&gt;McCaskill, J. S.&lt;/author&gt;&lt;/authors&gt;&lt;translated-authors&gt;&lt;author&gt;Biopolymers,&lt;/author&gt;&lt;/translated-authors&gt;&lt;/contributors&gt;&lt;auth-address&gt;Max-Planck Institut fur Biophysikalische Chemie, Gottingen, Federal Republic of Germany.&lt;/auth-address&gt;&lt;titles&gt;&lt;title&gt;The equilibrium partition function and base pair binding probabilities for RNA secondary structure&lt;/title&gt;&lt;/titles&gt;&lt;number&gt;0006-3525 (Print)&lt;/number&gt;&lt;dates&gt;&lt;/dates&gt;&lt;urls&gt;&lt;/urls&gt;&lt;remote-database-provider&gt;1990 May-Jun&lt;/remote-database-provider&gt;&lt;research-notes&gt;0 (RNA, Bacterial)&amp;#xD;0 (RNA, Catalytic)&amp;#xD;0 (RNA, Ribosomal)&amp;#xD;0 (RNA, Ribosomal, 5S)&amp;#xD;0 (RNA, Transfer, Amino Acid-Specific)&amp;#xD;0 (RNA, Transfer, Phe)&amp;#xD;63231-63-0 (rna)&lt;/research-notes&gt;&lt;language&gt;eng&lt;/language&gt;&lt;/record&gt;&lt;/Cite&gt;&lt;/EndNote&gt;</w:instrText>
      </w:r>
      <w:r>
        <w:fldChar w:fldCharType="separate"/>
      </w:r>
      <w:r>
        <w:rPr>
          <w:noProof/>
        </w:rPr>
        <w:t>[19]</w:t>
      </w:r>
      <w:r>
        <w:fldChar w:fldCharType="end"/>
      </w:r>
      <w:r>
        <w:t>. Cette fonction est utile pour connaître la probabilité de formation d’une paire de bases. En 1991, MC-SYM, un logiciel qui prédit la structure 3D d’une molécule est publié par le Dr François Major, mon directeur de recherche</w:t>
      </w:r>
      <w:r>
        <w:fldChar w:fldCharType="begin"/>
      </w:r>
      <w:r>
        <w:instrText xml:space="preserve"> ADDIN EN.CITE &lt;EndNote&gt;&lt;Cite&gt;&lt;Author&gt;Major&lt;/Author&gt;&lt;Year&gt;1991&lt;/Year&gt;&lt;RecNum&gt;17&lt;/RecNum&gt;&lt;DisplayText&gt;[20]&lt;/DisplayText&gt;&lt;record&gt;&lt;rec-number&gt;17&lt;/rec-number&gt;&lt;foreign-keys&gt;&lt;key app="EN" db-id="zxs52ffvft0fp6exzthv5fd6f00x5z2ax2ew" timestamp="1511916298"&gt;17&lt;/key&gt;&lt;/foreign-keys&gt;&lt;ref-type name="Journal Article"&gt;17&lt;/ref-type&gt;&lt;contributors&gt;&lt;authors&gt;&lt;author&gt;Major, François&lt;/author&gt;&lt;author&gt;Turcotte, Marcel&lt;/author&gt;&lt;author&gt;Gautheret, Daniel&lt;/author&gt;&lt;author&gt;Lapalme, Guy&lt;/author&gt;&lt;author&gt;Fillion, Eric&lt;/author&gt;&lt;author&gt;Cedergren, Robert&lt;/author&gt;&lt;/authors&gt;&lt;/contributors&gt;&lt;titles&gt;&lt;title&gt;The combination of symbolic and numerical computation for three-dimensional modeling of RNA.&lt;/title&gt;&lt;secondary-title&gt;Science (New York, N.Y.)&lt;/secondary-title&gt;&lt;/titles&gt;&lt;pages&gt;1255-60&lt;/pages&gt;&lt;volume&gt;253&lt;/volume&gt;&lt;dates&gt;&lt;year&gt;1991&lt;/year&gt;&lt;/dates&gt;&lt;isbn&gt;0036-8075 (Print)\n0036-8075 (Linking)&lt;/isbn&gt;&lt;accession-num&gt;1716375&lt;/accession-num&gt;&lt;urls&gt;&lt;/urls&gt;&lt;electronic-resource-num&gt;10.1126/science.1716375&lt;/electronic-resource-num&gt;&lt;/record&gt;&lt;/Cite&gt;&lt;/EndNote&gt;</w:instrText>
      </w:r>
      <w:r>
        <w:fldChar w:fldCharType="separate"/>
      </w:r>
      <w:r>
        <w:rPr>
          <w:noProof/>
        </w:rPr>
        <w:t>[20]</w:t>
      </w:r>
      <w:r>
        <w:fldChar w:fldCharType="end"/>
      </w:r>
      <w:r>
        <w:t xml:space="preserve">. En 1994, </w:t>
      </w:r>
      <w:proofErr w:type="spellStart"/>
      <w:r>
        <w:t>ViennaRNA</w:t>
      </w:r>
      <w:proofErr w:type="spellEnd"/>
      <w:r>
        <w:t xml:space="preserve"> package voit le jour </w:t>
      </w:r>
      <w:r>
        <w:fldChar w:fldCharType="begin"/>
      </w:r>
      <w:r>
        <w:instrText xml:space="preserve"> ADDIN EN.CITE &lt;EndNote&gt;&lt;Cite&gt;&lt;Author&gt;Hofacker&lt;/Author&gt;&lt;Year&gt;1989&lt;/Year&gt;&lt;RecNum&gt;18&lt;/RecNum&gt;&lt;DisplayText&gt;[21]&lt;/DisplayText&gt;&lt;record&gt;&lt;rec-number&gt;18&lt;/rec-number&gt;&lt;foreign-keys&gt;&lt;key app="EN" db-id="zxs52ffvft0fp6exzthv5fd6f00x5z2ax2ew" timestamp="1511916540"&gt;18&lt;/key&gt;&lt;/foreign-keys&gt;&lt;ref-type name="Journal Article"&gt;17&lt;/ref-type&gt;&lt;contributors&gt;&lt;authors&gt;&lt;author&gt;Hofacker, I. L.&lt;/author&gt;&lt;author&gt;Fontana, W.&lt;/author&gt;&lt;author&gt;Stadler, P. F.&lt;/author&gt;&lt;author&gt;Bonhoeffer, L. S.&lt;/author&gt;&lt;author&gt;Tacker, M.&lt;/author&gt;&lt;author&gt;Schuster, P.&lt;/author&gt;&lt;/authors&gt;&lt;/contributors&gt;&lt;titles&gt;&lt;title&gt;Fast folding and comparison of RNA secondary structures&lt;/title&gt;&lt;secondary-title&gt;Monatshefte f??r Chemie Chemical Monthly&lt;/secondary-title&gt;&lt;/titles&gt;&lt;pages&gt;167-188&lt;/pages&gt;&lt;volume&gt;125&lt;/volume&gt;&lt;keywords&gt;&lt;keyword&gt;Inverse folding&lt;/keyword&gt;&lt;keyword&gt;RNA folding&lt;/keyword&gt;&lt;keyword&gt;RNA secondary structures&lt;/keyword&gt;&lt;keyword&gt;parallel computing&lt;/keyword&gt;&lt;keyword&gt;public domain software&lt;/keyword&gt;&lt;keyword&gt;tree editing&lt;/keyword&gt;&lt;/keywords&gt;&lt;dates&gt;&lt;year&gt;1989&lt;/year&gt;&lt;/dates&gt;&lt;isbn&gt;0026-9247&lt;/isbn&gt;&lt;urls&gt;&lt;/urls&gt;&lt;electronic-resource-num&gt;10.1007/BF00818163&lt;/electronic-resource-num&gt;&lt;/record&gt;&lt;/Cite&gt;&lt;/EndNote&gt;</w:instrText>
      </w:r>
      <w:r>
        <w:fldChar w:fldCharType="separate"/>
      </w:r>
      <w:r>
        <w:rPr>
          <w:noProof/>
        </w:rPr>
        <w:t>[21]</w:t>
      </w:r>
      <w:r>
        <w:fldChar w:fldCharType="end"/>
      </w:r>
      <w:r>
        <w:t>. Par la suite, l’intérêt pour l’ARN n’a fait qu’augmenter.</w:t>
      </w:r>
      <w:bookmarkStart w:id="84" w:name="_Hlk501450607"/>
    </w:p>
    <w:p w14:paraId="2CA2EDBD" w14:textId="77777777" w:rsidR="004B5464" w:rsidRDefault="002F18BD" w:rsidP="002F18BD">
      <w:pPr>
        <w:pStyle w:val="Paragraphesuite"/>
      </w:pPr>
      <w:r>
        <w:t xml:space="preserve">En 1995, Turner publie un ensemble de données thermodynamiques sur les paires de bases et les boucles de l’ARN </w:t>
      </w:r>
      <w:r>
        <w:fldChar w:fldCharType="begin"/>
      </w:r>
      <w:r>
        <w:instrText xml:space="preserve"> ADDIN EN.CITE &lt;EndNote&gt;&lt;Cite&gt;&lt;Author&gt;Serra&lt;/Author&gt;&lt;RecNum&gt;19&lt;/RecNum&gt;&lt;DisplayText&gt;[22]&lt;/DisplayText&gt;&lt;record&gt;&lt;rec-number&gt;19&lt;/rec-number&gt;&lt;foreign-keys&gt;&lt;key app="EN" db-id="zxs52ffvft0fp6exzthv5fd6f00x5z2ax2ew" timestamp="1511916649"&gt;19&lt;/key&gt;&lt;/foreign-keys&gt;&lt;ref-type name="Journal Article"&gt;17&lt;/ref-type&gt;&lt;contributors&gt;&lt;authors&gt;&lt;author&gt;Serra, M. J.&lt;/author&gt;&lt;author&gt;Turner, D. H.&lt;/author&gt;&lt;/authors&gt;&lt;translated-authors&gt;&lt;author&gt;Methods, Enzymol&lt;/author&gt;&lt;/translated-authors&gt;&lt;/contributors&gt;&lt;auth-address&gt;Department of Chemistry, Allegheny College, Meadville, Pennsylvania 16335, USA. FAU - Turner, D H&lt;/auth-address&gt;&lt;titles&gt;&lt;title&gt;Predicting thermodynamic properties of RNA&lt;/title&gt;&lt;/titles&gt;&lt;number&gt;0076-6879 (Print)&lt;/number&gt;&lt;dates&gt;&lt;/dates&gt;&lt;urls&gt;&lt;/urls&gt;&lt;remote-database-provider&gt;1995&lt;/remote-database-provider&gt;&lt;research-notes&gt;0 (Signal Recognition Particle)&amp;#xD;63231-63-0 (rna)&lt;/research-notes&gt;&lt;language&gt;eng&lt;/language&gt;&lt;/record&gt;&lt;/Cite&gt;&lt;/EndNote&gt;</w:instrText>
      </w:r>
      <w:r>
        <w:fldChar w:fldCharType="separate"/>
      </w:r>
      <w:r>
        <w:rPr>
          <w:noProof/>
        </w:rPr>
        <w:t>[22]</w:t>
      </w:r>
      <w:r>
        <w:fldChar w:fldCharType="end"/>
      </w:r>
      <w:r>
        <w:t xml:space="preserve">. Ces données seront utiles pour des algorithmes tels que </w:t>
      </w:r>
      <w:bookmarkStart w:id="85" w:name="_Hlk501450727"/>
      <w:bookmarkEnd w:id="84"/>
      <w:r w:rsidRPr="0071661B">
        <w:t xml:space="preserve">les proches voisins. </w:t>
      </w:r>
    </w:p>
    <w:p w14:paraId="3714497B" w14:textId="44B42C83" w:rsidR="002F18BD" w:rsidRDefault="002F18BD" w:rsidP="002F18BD">
      <w:pPr>
        <w:pStyle w:val="Paragraphesuite"/>
      </w:pPr>
      <w:r w:rsidRPr="0071661B">
        <w:t>Une autre date marquante pour ce domaine est l’année 2008, MC-</w:t>
      </w:r>
      <w:proofErr w:type="spellStart"/>
      <w:r w:rsidRPr="0071661B">
        <w:t>Fold</w:t>
      </w:r>
      <w:proofErr w:type="spellEnd"/>
      <w:r w:rsidRPr="0071661B">
        <w:t xml:space="preserve"> une version </w:t>
      </w:r>
      <w:r>
        <w:t xml:space="preserve">moins performante </w:t>
      </w:r>
      <w:r w:rsidR="004B5464">
        <w:t>de</w:t>
      </w:r>
      <w:r w:rsidR="00AE1505">
        <w:t xml:space="preserve"> MCFlashfold, </w:t>
      </w:r>
      <w:r>
        <w:t>la version utilisé</w:t>
      </w:r>
      <w:r w:rsidR="003E0F30">
        <w:t>e</w:t>
      </w:r>
      <w:r>
        <w:t xml:space="preserve"> dans ce mémoire,</w:t>
      </w:r>
      <w:r w:rsidRPr="0071661B">
        <w:t xml:space="preserve"> est publié par le laboratoire du Dr Major</w:t>
      </w:r>
      <w:r w:rsidRPr="005E5473">
        <w:t xml:space="preserve"> </w:t>
      </w:r>
      <w:r>
        <w:fldChar w:fldCharType="begin"/>
      </w:r>
      <w:r>
        <w:instrText xml:space="preserve"> ADDIN EN.CITE &lt;EndNote&gt;&lt;Cite&gt;&lt;Author&gt;Parisien&lt;/Author&gt;&lt;Year&gt;2008&lt;/Year&gt;&lt;RecNum&gt;20&lt;/RecNum&gt;&lt;DisplayText&gt;[23]&lt;/DisplayText&gt;&lt;record&gt;&lt;rec-number&gt;20&lt;/rec-number&gt;&lt;foreign-keys&gt;&lt;key app="EN" db-id="zxs52ffvft0fp6exzthv5fd6f00x5z2ax2ew" timestamp="1511916701"&gt;20&lt;/key&gt;&lt;/foreign-keys&gt;&lt;ref-type name="Journal Article"&gt;17&lt;/ref-type&gt;&lt;contributors&gt;&lt;authors&gt;&lt;author&gt;Parisien, Marc&lt;/author&gt;&lt;author&gt;Major, Francois&lt;/author&gt;&lt;/authors&gt;&lt;/contributors&gt;&lt;titles&gt;&lt;title&gt;The MC-Fold and MC-Sym pipeline infers RNA structure from sequence data&lt;/title&gt;&lt;secondary-title&gt;Nature&lt;/secondary-title&gt;&lt;/titles&gt;&lt;pages&gt;51-55&lt;/pages&gt;&lt;volume&gt;452&lt;/volume&gt;&lt;dates&gt;&lt;year&gt;2008&lt;/year&gt;&lt;/dates&gt;&lt;isbn&gt;doi:10.1038/nature06684&lt;/isbn&gt;&lt;accession-num&gt;18322526&lt;/accession-num&gt;&lt;urls&gt;&lt;/urls&gt;&lt;electronic-resource-num&gt;10.1038/nature06684&lt;/electronic-resource-num&gt;&lt;/record&gt;&lt;/Cite&gt;&lt;/EndNote&gt;</w:instrText>
      </w:r>
      <w:r>
        <w:fldChar w:fldCharType="separate"/>
      </w:r>
      <w:r>
        <w:rPr>
          <w:noProof/>
        </w:rPr>
        <w:t>[23]</w:t>
      </w:r>
      <w:r>
        <w:fldChar w:fldCharType="end"/>
      </w:r>
      <w:r>
        <w:t>.</w:t>
      </w:r>
      <w:bookmarkEnd w:id="85"/>
      <w:r>
        <w:br w:type="page"/>
      </w:r>
      <w:bookmarkEnd w:id="79"/>
    </w:p>
    <w:p w14:paraId="2053CA14" w14:textId="77777777" w:rsidR="002F18BD" w:rsidRPr="004A2FB9" w:rsidRDefault="002F18BD" w:rsidP="002F18BD">
      <w:pPr>
        <w:pStyle w:val="Heading2"/>
      </w:pPr>
      <w:bookmarkStart w:id="86" w:name="_Toc502671832"/>
      <w:bookmarkStart w:id="87" w:name="_Toc521325105"/>
      <w:bookmarkStart w:id="88" w:name="_Toc521353134"/>
      <w:r>
        <w:lastRenderedPageBreak/>
        <w:t>2.2 Définition des termes et des concepts</w:t>
      </w:r>
      <w:bookmarkEnd w:id="86"/>
      <w:r>
        <w:t xml:space="preserve"> utilisés pour prédire la réactivité des nucléotides d’un ARN.</w:t>
      </w:r>
      <w:bookmarkEnd w:id="87"/>
      <w:bookmarkEnd w:id="88"/>
    </w:p>
    <w:p w14:paraId="497C254D" w14:textId="77777777" w:rsidR="002F18BD" w:rsidRDefault="002F18BD" w:rsidP="002F18BD">
      <w:pPr>
        <w:pStyle w:val="Heading3"/>
      </w:pPr>
      <w:bookmarkStart w:id="89" w:name="_Hlk501634049"/>
      <w:bookmarkStart w:id="90" w:name="_Toc502671833"/>
      <w:r>
        <w:t xml:space="preserve">2.2.1 </w:t>
      </w:r>
      <w:bookmarkEnd w:id="89"/>
      <w:r>
        <w:t>Les nucléotides</w:t>
      </w:r>
      <w:bookmarkEnd w:id="90"/>
      <w:r>
        <w:t xml:space="preserve"> </w:t>
      </w:r>
    </w:p>
    <w:p w14:paraId="3AAFD21D" w14:textId="2882F0BA" w:rsidR="002F18BD" w:rsidRDefault="002F18BD" w:rsidP="002F18BD">
      <w:pPr>
        <w:pStyle w:val="Paragraphe"/>
      </w:pPr>
      <w:r w:rsidRPr="00F6797F">
        <w:t xml:space="preserve">D’un point de vue chimique, l’ARN est un polymère de </w:t>
      </w:r>
      <w:r w:rsidRPr="00167B6D">
        <w:t>ribonucléotides</w:t>
      </w:r>
      <w:r w:rsidRPr="00F6797F">
        <w:t xml:space="preserve">. Il est composé </w:t>
      </w:r>
      <w:r>
        <w:t>dans la nature</w:t>
      </w:r>
      <w:r w:rsidRPr="00F6797F">
        <w:t xml:space="preserve"> de </w:t>
      </w:r>
      <w:r>
        <w:t>quatre</w:t>
      </w:r>
      <w:r w:rsidRPr="00F6797F">
        <w:t xml:space="preserve"> </w:t>
      </w:r>
      <w:r w:rsidRPr="00167B6D">
        <w:t>ribonucléotides</w:t>
      </w:r>
      <w:r>
        <w:t xml:space="preserve"> </w:t>
      </w:r>
      <w:r w:rsidRPr="00F6797F">
        <w:t xml:space="preserve">communs et de plusieurs </w:t>
      </w:r>
      <w:r w:rsidRPr="00167B6D">
        <w:t>ribonucléotides</w:t>
      </w:r>
      <w:r>
        <w:t xml:space="preserve"> </w:t>
      </w:r>
      <w:r w:rsidRPr="00F6797F">
        <w:t xml:space="preserve">modifiés. Les </w:t>
      </w:r>
      <w:r w:rsidR="00AE1505">
        <w:t>quatre</w:t>
      </w:r>
      <w:r w:rsidRPr="00F6797F">
        <w:t xml:space="preserve"> bases communes de l’ARN </w:t>
      </w:r>
      <w:r>
        <w:t>sont</w:t>
      </w:r>
      <w:r w:rsidRPr="00F6797F">
        <w:t xml:space="preserve"> l’adénine, la cytosine, l’uracile et la guanine.</w:t>
      </w:r>
      <w:r>
        <w:t xml:space="preserve"> L’image en A de la figure 2 provient de </w:t>
      </w:r>
      <w:r>
        <w:fldChar w:fldCharType="begin"/>
      </w:r>
      <w:r>
        <w:instrText xml:space="preserve"> ADDIN EN.CITE &lt;EndNote&gt;&lt;Cite&gt;&lt;Author&gt;Patel&lt;/Author&gt;&lt;Year&gt;1997&lt;/Year&gt;&lt;RecNum&gt;47&lt;/RecNum&gt;&lt;DisplayText&gt;[24]&lt;/DisplayText&gt;&lt;record&gt;&lt;rec-number&gt;47&lt;/rec-number&gt;&lt;foreign-keys&gt;&lt;key app="EN" db-id="zxs52ffvft0fp6exzthv5fd6f00x5z2ax2ew" timestamp="1512939797"&gt;47&lt;/key&gt;&lt;/foreign-keys&gt;&lt;ref-type name="Journal Article"&gt;17&lt;/ref-type&gt;&lt;contributors&gt;&lt;authors&gt;&lt;author&gt;Patel, D J&lt;/author&gt;&lt;/authors&gt;&lt;/contributors&gt;&lt;titles&gt;&lt;title&gt;Structural analysis of nucleic acid aptamers.&lt;/title&gt;&lt;secondary-title&gt;Current opinion in chemical biology&lt;/secondary-title&gt;&lt;/titles&gt;&lt;pages&gt;32-46&lt;/pages&gt;&lt;volume&gt;1&lt;/volume&gt;&lt;dates&gt;&lt;year&gt;1997&lt;/year&gt;&lt;/dates&gt;&lt;isbn&gt;1367-5931 (Print)&lt;/isbn&gt;&lt;accession-num&gt;9667843&lt;/accession-num&gt;&lt;urls&gt;&lt;/urls&gt;&lt;electronic-resource-num&gt;10.1016/S1367-5931(97)80106-8&lt;/electronic-resource-num&gt;&lt;/record&gt;&lt;/Cite&gt;&lt;/EndNote&gt;</w:instrText>
      </w:r>
      <w:r>
        <w:fldChar w:fldCharType="separate"/>
      </w:r>
      <w:r>
        <w:rPr>
          <w:noProof/>
        </w:rPr>
        <w:t>[24]</w:t>
      </w:r>
      <w:r>
        <w:fldChar w:fldCharType="end"/>
      </w:r>
      <w:r>
        <w:t xml:space="preserve"> et l’image en B de la même figure provient de </w:t>
      </w:r>
      <w:r>
        <w:fldChar w:fldCharType="begin"/>
      </w:r>
      <w:r>
        <w:instrText xml:space="preserve"> ADDIN EN.CITE &lt;EndNote&gt;&lt;Cite&gt;&lt;Author&gt;Bolton&lt;/Author&gt;&lt;Year&gt;2011&lt;/Year&gt;&lt;RecNum&gt;59&lt;/RecNum&gt;&lt;DisplayText&gt;[25]&lt;/DisplayText&gt;&lt;record&gt;&lt;rec-number&gt;59&lt;/rec-number&gt;&lt;foreign-keys&gt;&lt;key app="EN" db-id="zxs52ffvft0fp6exzthv5fd6f00x5z2ax2ew" timestamp="1513877067"&gt;59&lt;/key&gt;&lt;/foreign-keys&gt;&lt;ref-type name="Journal Article"&gt;17&lt;/ref-type&gt;&lt;contributors&gt;&lt;authors&gt;&lt;author&gt;Bolton, Evan E.&lt;/author&gt;&lt;author&gt;Chen, Jie&lt;/author&gt;&lt;author&gt;Kim, Sunghwan&lt;/author&gt;&lt;author&gt;Han, Lianyi&lt;/author&gt;&lt;author&gt;He, Siqian&lt;/author&gt;&lt;author&gt;Shi, Wenyao&lt;/author&gt;&lt;author&gt;Simonyan, Vahan&lt;/author&gt;&lt;author&gt;Sun, Yan&lt;/author&gt;&lt;author&gt;Thiessen, Paul A.&lt;/author&gt;&lt;author&gt;Wang, Jiyao&lt;/author&gt;&lt;author&gt;Yu, Bo&lt;/author&gt;&lt;author&gt;Zhang, Jian&lt;/author&gt;&lt;author&gt;Bryant, Stephen H.&lt;/author&gt;&lt;/authors&gt;&lt;/contributors&gt;&lt;titles&gt;&lt;title&gt;PubChem3D: A new resource for scientists&lt;/title&gt;&lt;secondary-title&gt;Journal of Cheminformatics&lt;/secondary-title&gt;&lt;/titles&gt;&lt;pages&gt;1-15&lt;/pages&gt;&lt;volume&gt;3&lt;/volume&gt;&lt;dates&gt;&lt;year&gt;2011&lt;/year&gt;&lt;/dates&gt;&lt;isbn&gt;1758-2946 (Electronic)\n1758-2946 (Linking)&lt;/isbn&gt;&lt;accession-num&gt;21933373&lt;/accession-num&gt;&lt;urls&gt;&lt;/urls&gt;&lt;electronic-resource-num&gt;10.1186/1758-2946-3-32&lt;/electronic-resource-num&gt;&lt;/record&gt;&lt;/Cite&gt;&lt;/EndNote&gt;</w:instrText>
      </w:r>
      <w:r>
        <w:fldChar w:fldCharType="separate"/>
      </w:r>
      <w:r>
        <w:rPr>
          <w:noProof/>
        </w:rPr>
        <w:t>[25]</w:t>
      </w:r>
      <w:r>
        <w:fldChar w:fldCharType="end"/>
      </w:r>
      <w:r>
        <w:t>.</w:t>
      </w:r>
    </w:p>
    <w:p w14:paraId="061C85E5" w14:textId="65CE8729" w:rsidR="002F18BD" w:rsidRDefault="002F18BD" w:rsidP="002F18BD">
      <w:r>
        <w:t xml:space="preserve">Un nucléotide </w:t>
      </w:r>
      <w:r w:rsidR="00656A96">
        <w:t>( nt. )</w:t>
      </w:r>
      <w:r>
        <w:t xml:space="preserve">est toujours composé de trois parties, voir figure 2 : </w:t>
      </w:r>
    </w:p>
    <w:p w14:paraId="0F495020" w14:textId="77777777" w:rsidR="002F18BD" w:rsidRPr="00971E81" w:rsidRDefault="002F18BD" w:rsidP="002F18BD">
      <w:pPr>
        <w:numPr>
          <w:ilvl w:val="0"/>
          <w:numId w:val="9"/>
        </w:numPr>
        <w:spacing w:after="240" w:line="276" w:lineRule="auto"/>
        <w:ind w:left="284" w:firstLine="0"/>
        <w:rPr>
          <w:color w:val="C80000"/>
        </w:rPr>
      </w:pPr>
      <w:bookmarkStart w:id="91" w:name="_Hlk500537979"/>
      <w:r w:rsidRPr="00971E81">
        <w:rPr>
          <w:color w:val="C80000"/>
        </w:rPr>
        <w:t>Le groupement phosphate</w:t>
      </w:r>
    </w:p>
    <w:p w14:paraId="0A939C5E" w14:textId="77777777" w:rsidR="002F18BD" w:rsidRPr="00971E81" w:rsidRDefault="002F18BD" w:rsidP="002F18BD">
      <w:pPr>
        <w:numPr>
          <w:ilvl w:val="0"/>
          <w:numId w:val="9"/>
        </w:numPr>
        <w:spacing w:after="240" w:line="276" w:lineRule="auto"/>
        <w:ind w:left="284" w:firstLine="0"/>
        <w:rPr>
          <w:color w:val="008EC0"/>
        </w:rPr>
      </w:pPr>
      <w:bookmarkStart w:id="92" w:name="_Hlk500538030"/>
      <w:bookmarkEnd w:id="91"/>
      <w:r w:rsidRPr="00971E81">
        <w:rPr>
          <w:color w:val="008EC0"/>
        </w:rPr>
        <w:t>Le ribose</w:t>
      </w:r>
    </w:p>
    <w:p w14:paraId="5BE2733A" w14:textId="77777777" w:rsidR="002F18BD" w:rsidRDefault="002F18BD" w:rsidP="002F18BD">
      <w:pPr>
        <w:numPr>
          <w:ilvl w:val="0"/>
          <w:numId w:val="9"/>
        </w:numPr>
        <w:spacing w:after="240" w:line="276" w:lineRule="auto"/>
        <w:ind w:left="284" w:firstLine="0"/>
        <w:rPr>
          <w:color w:val="007635"/>
        </w:rPr>
      </w:pPr>
      <w:bookmarkStart w:id="93" w:name="_Hlk500538104"/>
      <w:bookmarkEnd w:id="92"/>
      <w:r>
        <w:rPr>
          <w:noProof/>
          <w:color w:val="007635"/>
        </w:rPr>
        <w:drawing>
          <wp:anchor distT="0" distB="0" distL="114300" distR="114300" simplePos="0" relativeHeight="251706368" behindDoc="0" locked="0" layoutInCell="1" allowOverlap="1" wp14:anchorId="29A4B211" wp14:editId="2E500B39">
            <wp:simplePos x="0" y="0"/>
            <wp:positionH relativeFrom="margin">
              <wp:posOffset>2623864</wp:posOffset>
            </wp:positionH>
            <wp:positionV relativeFrom="paragraph">
              <wp:posOffset>112934</wp:posOffset>
            </wp:positionV>
            <wp:extent cx="2721058" cy="2721058"/>
            <wp:effectExtent l="0" t="0" r="0" b="0"/>
            <wp:wrapNone/>
            <wp:docPr id="33" name="Picture 33" descr="C:\Users\p\Pictures\aden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Pictures\adenine.jpg"/>
                    <pic:cNvPicPr>
                      <a:picLocks noChangeAspect="1" noChangeArrowheads="1"/>
                    </pic:cNvPicPr>
                  </pic:nvPicPr>
                  <pic:blipFill>
                    <a:blip r:embed="rId19" cstate="print">
                      <a:clrChange>
                        <a:clrFrom>
                          <a:srgbClr val="F5F5F5"/>
                        </a:clrFrom>
                        <a:clrTo>
                          <a:srgbClr val="F5F5F5">
                            <a:alpha val="0"/>
                          </a:srgbClr>
                        </a:clrTo>
                      </a:clrChange>
                      <a:extLst>
                        <a:ext uri="{28A0092B-C50C-407E-A947-70E740481C1C}">
                          <a14:useLocalDpi xmlns:a14="http://schemas.microsoft.com/office/drawing/2010/main" val="0"/>
                        </a:ext>
                      </a:extLst>
                    </a:blip>
                    <a:srcRect/>
                    <a:stretch>
                      <a:fillRect/>
                    </a:stretch>
                  </pic:blipFill>
                  <pic:spPr bwMode="auto">
                    <a:xfrm rot="10558654">
                      <a:off x="0" y="0"/>
                      <a:ext cx="2721058" cy="27210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1E81">
        <w:rPr>
          <w:color w:val="007635"/>
        </w:rPr>
        <w:t>La base azotée</w:t>
      </w:r>
    </w:p>
    <w:p w14:paraId="196B50F0" w14:textId="77777777" w:rsidR="002F18BD" w:rsidRDefault="002F18BD" w:rsidP="002F18BD">
      <w:pPr>
        <w:pStyle w:val="Paragraphesuite"/>
        <w:jc w:val="left"/>
        <w:rPr>
          <w:color w:val="007635"/>
        </w:rPr>
      </w:pPr>
      <w:r w:rsidRPr="00971E81">
        <w:rPr>
          <w:noProof/>
          <w:color w:val="C80000"/>
        </w:rPr>
        <mc:AlternateContent>
          <mc:Choice Requires="wps">
            <w:drawing>
              <wp:anchor distT="0" distB="0" distL="114300" distR="114300" simplePos="0" relativeHeight="251685888" behindDoc="0" locked="0" layoutInCell="1" allowOverlap="1" wp14:anchorId="4FCB4367" wp14:editId="43E59B03">
                <wp:simplePos x="0" y="0"/>
                <wp:positionH relativeFrom="column">
                  <wp:posOffset>94706</wp:posOffset>
                </wp:positionH>
                <wp:positionV relativeFrom="paragraph">
                  <wp:posOffset>864870</wp:posOffset>
                </wp:positionV>
                <wp:extent cx="709127" cy="774440"/>
                <wp:effectExtent l="19050" t="19050" r="15240" b="26035"/>
                <wp:wrapNone/>
                <wp:docPr id="237" name="Oval 237"/>
                <wp:cNvGraphicFramePr/>
                <a:graphic xmlns:a="http://schemas.openxmlformats.org/drawingml/2006/main">
                  <a:graphicData uri="http://schemas.microsoft.com/office/word/2010/wordprocessingShape">
                    <wps:wsp>
                      <wps:cNvSpPr/>
                      <wps:spPr>
                        <a:xfrm>
                          <a:off x="0" y="0"/>
                          <a:ext cx="709127" cy="7744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0614A" id="Oval 237" o:spid="_x0000_s1026" style="position:absolute;margin-left:7.45pt;margin-top:68.1pt;width:55.85pt;height:6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" filled="f" strokecolor="red" strokeweight="2.25pt">
                <v:stroke joinstyle="miter"/>
              </v:oval>
            </w:pict>
          </mc:Fallback>
        </mc:AlternateContent>
      </w:r>
      <w:r>
        <w:rPr>
          <w:noProof/>
        </w:rPr>
        <mc:AlternateContent>
          <mc:Choice Requires="wps">
            <w:drawing>
              <wp:anchor distT="0" distB="0" distL="114300" distR="114300" simplePos="0" relativeHeight="251712512" behindDoc="0" locked="0" layoutInCell="1" allowOverlap="1" wp14:anchorId="5A789EB3" wp14:editId="606D2659">
                <wp:simplePos x="0" y="0"/>
                <wp:positionH relativeFrom="column">
                  <wp:posOffset>3496893</wp:posOffset>
                </wp:positionH>
                <wp:positionV relativeFrom="paragraph">
                  <wp:posOffset>1524035</wp:posOffset>
                </wp:positionV>
                <wp:extent cx="557408" cy="526067"/>
                <wp:effectExtent l="19050" t="19050" r="14605" b="26670"/>
                <wp:wrapNone/>
                <wp:docPr id="43" name="Oval 43"/>
                <wp:cNvGraphicFramePr/>
                <a:graphic xmlns:a="http://schemas.openxmlformats.org/drawingml/2006/main">
                  <a:graphicData uri="http://schemas.microsoft.com/office/word/2010/wordprocessingShape">
                    <wps:wsp>
                      <wps:cNvSpPr/>
                      <wps:spPr>
                        <a:xfrm>
                          <a:off x="0" y="0"/>
                          <a:ext cx="557408" cy="526067"/>
                        </a:xfrm>
                        <a:prstGeom prst="ellipse">
                          <a:avLst/>
                        </a:prstGeom>
                        <a:noFill/>
                        <a:ln w="28575">
                          <a:solidFill>
                            <a:srgbClr val="FF0000">
                              <a:alpha val="47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338CC" id="Oval 43" o:spid="_x0000_s1026" style="position:absolute;margin-left:275.35pt;margin-top:120pt;width:43.9pt;height:41.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" filled="f" strokecolor="red" strokeweight="2.25pt">
                <v:stroke opacity="30840f" joinstyle="miter"/>
              </v:oval>
            </w:pict>
          </mc:Fallback>
        </mc:AlternateContent>
      </w:r>
      <w:r>
        <w:rPr>
          <w:noProof/>
        </w:rPr>
        <mc:AlternateContent>
          <mc:Choice Requires="wps">
            <w:drawing>
              <wp:anchor distT="0" distB="0" distL="114300" distR="114300" simplePos="0" relativeHeight="251711488" behindDoc="0" locked="0" layoutInCell="1" allowOverlap="1" wp14:anchorId="5664FEB2" wp14:editId="7B8BCEBF">
                <wp:simplePos x="0" y="0"/>
                <wp:positionH relativeFrom="column">
                  <wp:posOffset>2977063</wp:posOffset>
                </wp:positionH>
                <wp:positionV relativeFrom="paragraph">
                  <wp:posOffset>478112</wp:posOffset>
                </wp:positionV>
                <wp:extent cx="501041" cy="501041"/>
                <wp:effectExtent l="19050" t="19050" r="13335" b="13335"/>
                <wp:wrapNone/>
                <wp:docPr id="39" name="Oval 39"/>
                <wp:cNvGraphicFramePr/>
                <a:graphic xmlns:a="http://schemas.openxmlformats.org/drawingml/2006/main">
                  <a:graphicData uri="http://schemas.microsoft.com/office/word/2010/wordprocessingShape">
                    <wps:wsp>
                      <wps:cNvSpPr/>
                      <wps:spPr>
                        <a:xfrm>
                          <a:off x="0" y="0"/>
                          <a:ext cx="501041" cy="501041"/>
                        </a:xfrm>
                        <a:prstGeom prst="ellipse">
                          <a:avLst/>
                        </a:prstGeom>
                        <a:noFill/>
                        <a:ln w="28575">
                          <a:solidFill>
                            <a:srgbClr val="FF0000">
                              <a:alpha val="56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0D7993" id="Oval 39" o:spid="_x0000_s1026" style="position:absolute;margin-left:234.4pt;margin-top:37.65pt;width:39.45pt;height:39.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" filled="f" strokecolor="red" strokeweight="2.25pt">
                <v:stroke opacity="36751f" joinstyle="miter"/>
              </v:oval>
            </w:pict>
          </mc:Fallback>
        </mc:AlternateContent>
      </w:r>
      <w:r>
        <w:rPr>
          <w:noProof/>
        </w:rPr>
        <mc:AlternateContent>
          <mc:Choice Requires="wps">
            <w:drawing>
              <wp:anchor distT="0" distB="0" distL="114300" distR="114300" simplePos="0" relativeHeight="251710464" behindDoc="0" locked="0" layoutInCell="1" allowOverlap="1" wp14:anchorId="3D877EA8" wp14:editId="1212C3E2">
                <wp:simplePos x="0" y="0"/>
                <wp:positionH relativeFrom="column">
                  <wp:posOffset>3584488</wp:posOffset>
                </wp:positionH>
                <wp:positionV relativeFrom="paragraph">
                  <wp:posOffset>897255</wp:posOffset>
                </wp:positionV>
                <wp:extent cx="675927" cy="556835"/>
                <wp:effectExtent l="38100" t="38100" r="29210" b="15240"/>
                <wp:wrapNone/>
                <wp:docPr id="37" name="Pentagon 37"/>
                <wp:cNvGraphicFramePr/>
                <a:graphic xmlns:a="http://schemas.openxmlformats.org/drawingml/2006/main">
                  <a:graphicData uri="http://schemas.microsoft.com/office/word/2010/wordprocessingShape">
                    <wps:wsp>
                      <wps:cNvSpPr/>
                      <wps:spPr>
                        <a:xfrm>
                          <a:off x="0" y="0"/>
                          <a:ext cx="675927" cy="556835"/>
                        </a:xfrm>
                        <a:prstGeom prst="pentagon">
                          <a:avLst/>
                        </a:prstGeom>
                        <a:noFill/>
                        <a:ln w="28575">
                          <a:solidFill>
                            <a:srgbClr val="00B0F0">
                              <a:alpha val="58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D89FA4"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37" o:spid="_x0000_s1026" type="#_x0000_t56" style="position:absolute;margin-left:282.25pt;margin-top:70.65pt;width:53.2pt;height:43.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" filled="f" strokecolor="#00b0f0" strokeweight="2.25pt">
                <v:stroke opacity="38036f"/>
              </v:shape>
            </w:pict>
          </mc:Fallback>
        </mc:AlternateContent>
      </w:r>
      <w:r>
        <w:rPr>
          <w:noProof/>
        </w:rPr>
        <mc:AlternateContent>
          <mc:Choice Requires="wps">
            <w:drawing>
              <wp:anchor distT="0" distB="0" distL="114300" distR="114300" simplePos="0" relativeHeight="251709440" behindDoc="0" locked="0" layoutInCell="1" allowOverlap="1" wp14:anchorId="74F16833" wp14:editId="6C376815">
                <wp:simplePos x="0" y="0"/>
                <wp:positionH relativeFrom="column">
                  <wp:posOffset>3979145</wp:posOffset>
                </wp:positionH>
                <wp:positionV relativeFrom="paragraph">
                  <wp:posOffset>659739</wp:posOffset>
                </wp:positionV>
                <wp:extent cx="1014608" cy="531443"/>
                <wp:effectExtent l="19050" t="19050" r="14605" b="21590"/>
                <wp:wrapNone/>
                <wp:docPr id="36" name="Rectangle 36"/>
                <wp:cNvGraphicFramePr/>
                <a:graphic xmlns:a="http://schemas.openxmlformats.org/drawingml/2006/main">
                  <a:graphicData uri="http://schemas.microsoft.com/office/word/2010/wordprocessingShape">
                    <wps:wsp>
                      <wps:cNvSpPr/>
                      <wps:spPr>
                        <a:xfrm>
                          <a:off x="0" y="0"/>
                          <a:ext cx="1014608" cy="531443"/>
                        </a:xfrm>
                        <a:prstGeom prst="rect">
                          <a:avLst/>
                        </a:prstGeom>
                        <a:noFill/>
                        <a:ln w="28575">
                          <a:solidFill>
                            <a:srgbClr val="00B050">
                              <a:alpha val="49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67C8D" id="Rectangle 36" o:spid="_x0000_s1026" style="position:absolute;margin-left:313.3pt;margin-top:51.95pt;width:79.9pt;height:41.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" filled="f" strokecolor="#00b050" strokeweight="2.25pt">
                <v:stroke opacity="32125f"/>
              </v:rect>
            </w:pict>
          </mc:Fallback>
        </mc:AlternateContent>
      </w:r>
      <w:r>
        <w:rPr>
          <w:noProof/>
        </w:rPr>
        <mc:AlternateContent>
          <mc:Choice Requires="wps">
            <w:drawing>
              <wp:anchor distT="0" distB="0" distL="114300" distR="114300" simplePos="0" relativeHeight="251708416" behindDoc="0" locked="0" layoutInCell="1" allowOverlap="1" wp14:anchorId="24A0DBB3" wp14:editId="4A19356C">
                <wp:simplePos x="0" y="0"/>
                <wp:positionH relativeFrom="margin">
                  <wp:posOffset>2606962</wp:posOffset>
                </wp:positionH>
                <wp:positionV relativeFrom="paragraph">
                  <wp:posOffset>88900</wp:posOffset>
                </wp:positionV>
                <wp:extent cx="1828800" cy="670143"/>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670143"/>
                        </a:xfrm>
                        <a:prstGeom prst="rect">
                          <a:avLst/>
                        </a:prstGeom>
                        <a:noFill/>
                        <a:ln>
                          <a:noFill/>
                        </a:ln>
                      </wps:spPr>
                      <wps:txbx>
                        <w:txbxContent>
                          <w:p w14:paraId="7F69CDC9" w14:textId="77777777" w:rsidR="00656A96" w:rsidRPr="0053701E" w:rsidRDefault="00656A96" w:rsidP="002F18BD">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A0DBB3" id="Text Box 35" o:spid="_x0000_s1029" type="#_x0000_t202" style="position:absolute;margin-left:205.25pt;margin-top:7pt;width:2in;height:52.75pt;z-index:2517084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" filled="f" stroked="f">
                <v:textbox>
                  <w:txbxContent>
                    <w:p w14:paraId="7F69CDC9" w14:textId="77777777" w:rsidR="00656A96" w:rsidRPr="0053701E" w:rsidRDefault="00656A96" w:rsidP="002F18BD">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44235071" wp14:editId="19D1E196">
                <wp:simplePos x="0" y="0"/>
                <wp:positionH relativeFrom="margin">
                  <wp:posOffset>400833</wp:posOffset>
                </wp:positionH>
                <wp:positionV relativeFrom="paragraph">
                  <wp:posOffset>70799</wp:posOffset>
                </wp:positionV>
                <wp:extent cx="1828800" cy="670143"/>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670143"/>
                        </a:xfrm>
                        <a:prstGeom prst="rect">
                          <a:avLst/>
                        </a:prstGeom>
                        <a:noFill/>
                        <a:ln>
                          <a:noFill/>
                        </a:ln>
                      </wps:spPr>
                      <wps:txbx>
                        <w:txbxContent>
                          <w:p w14:paraId="7A7C8C2C" w14:textId="77777777" w:rsidR="00656A96" w:rsidRPr="0053701E" w:rsidRDefault="00656A96" w:rsidP="002F18BD">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235071" id="Text Box 34" o:spid="_x0000_s1030" type="#_x0000_t202" style="position:absolute;margin-left:31.55pt;margin-top:5.55pt;width:2in;height:52.75pt;z-index:2517073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" filled="f" stroked="f">
                <v:textbox>
                  <w:txbxContent>
                    <w:p w14:paraId="7A7C8C2C" w14:textId="77777777" w:rsidR="00656A96" w:rsidRPr="0053701E" w:rsidRDefault="00656A96" w:rsidP="002F18BD">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23C7E580" wp14:editId="46BC2735">
                <wp:simplePos x="0" y="0"/>
                <wp:positionH relativeFrom="column">
                  <wp:posOffset>1277846</wp:posOffset>
                </wp:positionH>
                <wp:positionV relativeFrom="paragraph">
                  <wp:posOffset>124008</wp:posOffset>
                </wp:positionV>
                <wp:extent cx="1371600" cy="1076377"/>
                <wp:effectExtent l="19050" t="19050" r="19050" b="28575"/>
                <wp:wrapNone/>
                <wp:docPr id="238" name="Rectangle 238"/>
                <wp:cNvGraphicFramePr/>
                <a:graphic xmlns:a="http://schemas.openxmlformats.org/drawingml/2006/main">
                  <a:graphicData uri="http://schemas.microsoft.com/office/word/2010/wordprocessingShape">
                    <wps:wsp>
                      <wps:cNvSpPr/>
                      <wps:spPr>
                        <a:xfrm>
                          <a:off x="0" y="0"/>
                          <a:ext cx="1371600" cy="1076377"/>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92453" id="Rectangle 238" o:spid="_x0000_s1026" style="position:absolute;margin-left:100.6pt;margin-top:9.75pt;width:108pt;height:84.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" filled="f" strokecolor="#00b050" strokeweight="2.25pt"/>
            </w:pict>
          </mc:Fallback>
        </mc:AlternateContent>
      </w:r>
      <w:r>
        <w:rPr>
          <w:noProof/>
        </w:rPr>
        <mc:AlternateContent>
          <mc:Choice Requires="wps">
            <w:drawing>
              <wp:anchor distT="0" distB="0" distL="114300" distR="114300" simplePos="0" relativeHeight="251684864" behindDoc="0" locked="0" layoutInCell="1" allowOverlap="1" wp14:anchorId="3B38EF93" wp14:editId="124BB3A5">
                <wp:simplePos x="0" y="0"/>
                <wp:positionH relativeFrom="margin">
                  <wp:align>left</wp:align>
                </wp:positionH>
                <wp:positionV relativeFrom="paragraph">
                  <wp:posOffset>790662</wp:posOffset>
                </wp:positionV>
                <wp:extent cx="270510" cy="167640"/>
                <wp:effectExtent l="0" t="0" r="0" b="3810"/>
                <wp:wrapNone/>
                <wp:docPr id="240" name="Rectangle: Rounded Corners 240"/>
                <wp:cNvGraphicFramePr/>
                <a:graphic xmlns:a="http://schemas.openxmlformats.org/drawingml/2006/main">
                  <a:graphicData uri="http://schemas.microsoft.com/office/word/2010/wordprocessingShape">
                    <wps:wsp>
                      <wps:cNvSpPr/>
                      <wps:spPr>
                        <a:xfrm>
                          <a:off x="0" y="0"/>
                          <a:ext cx="270510" cy="16764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D420B3" id="Rectangle: Rounded Corners 240" o:spid="_x0000_s1026" style="position:absolute;margin-left:0;margin-top:62.25pt;width:21.3pt;height:13.2pt;z-index:251684864;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" fillcolor="white [3212]" stroked="f" strokeweight="1pt">
                <v:stroke joinstyle="miter"/>
                <w10:wrap anchorx="margin"/>
              </v:roundrect>
            </w:pict>
          </mc:Fallback>
        </mc:AlternateContent>
      </w:r>
      <w:r w:rsidRPr="00971E81">
        <w:rPr>
          <w:noProof/>
          <w:color w:val="C80000"/>
        </w:rPr>
        <mc:AlternateContent>
          <mc:Choice Requires="wps">
            <w:drawing>
              <wp:anchor distT="0" distB="0" distL="114300" distR="114300" simplePos="0" relativeHeight="251682816" behindDoc="0" locked="0" layoutInCell="1" allowOverlap="1" wp14:anchorId="7D37813A" wp14:editId="5565886D">
                <wp:simplePos x="0" y="0"/>
                <wp:positionH relativeFrom="margin">
                  <wp:posOffset>746090</wp:posOffset>
                </wp:positionH>
                <wp:positionV relativeFrom="paragraph">
                  <wp:posOffset>1221653</wp:posOffset>
                </wp:positionV>
                <wp:extent cx="1205230" cy="639847"/>
                <wp:effectExtent l="38100" t="38100" r="33020" b="27305"/>
                <wp:wrapNone/>
                <wp:docPr id="236" name="Pentagon 236"/>
                <wp:cNvGraphicFramePr/>
                <a:graphic xmlns:a="http://schemas.openxmlformats.org/drawingml/2006/main">
                  <a:graphicData uri="http://schemas.microsoft.com/office/word/2010/wordprocessingShape">
                    <wps:wsp>
                      <wps:cNvSpPr/>
                      <wps:spPr>
                        <a:xfrm>
                          <a:off x="0" y="0"/>
                          <a:ext cx="1205230" cy="639847"/>
                        </a:xfrm>
                        <a:prstGeom prst="pentagon">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D189D" id="Pentagon 236" o:spid="_x0000_s1026" type="#_x0000_t56" style="position:absolute;margin-left:58.75pt;margin-top:96.2pt;width:94.9pt;height:50.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" filled="f" strokecolor="#00b0f0" strokeweight="2.25pt">
                <w10:wrap anchorx="margin"/>
              </v:shape>
            </w:pict>
          </mc:Fallback>
        </mc:AlternateContent>
      </w:r>
      <w:r>
        <w:rPr>
          <w:noProof/>
        </w:rPr>
        <w:drawing>
          <wp:inline distT="0" distB="0" distL="0" distR="0" wp14:anchorId="332FAF44" wp14:editId="47638C3C">
            <wp:extent cx="2691689" cy="1943100"/>
            <wp:effectExtent l="0" t="0" r="0" b="0"/>
            <wp:docPr id="30" name="Picture 30" descr="C:\Users\p\Picture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Pictures\image.png"/>
                    <pic:cNvPicPr>
                      <a:picLocks noChangeAspect="1" noChangeArrowheads="1"/>
                    </pic:cNvPicPr>
                  </pic:nvPicPr>
                  <pic:blipFill>
                    <a:blip r:embed="rId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1689" cy="1943100"/>
                    </a:xfrm>
                    <a:prstGeom prst="rect">
                      <a:avLst/>
                    </a:prstGeom>
                    <a:noFill/>
                    <a:ln>
                      <a:noFill/>
                    </a:ln>
                  </pic:spPr>
                </pic:pic>
              </a:graphicData>
            </a:graphic>
          </wp:inline>
        </w:drawing>
      </w:r>
    </w:p>
    <w:p w14:paraId="450CCAFF" w14:textId="77777777" w:rsidR="002F18BD" w:rsidRPr="002F18BD" w:rsidRDefault="002F18BD" w:rsidP="002F18BD">
      <w:pPr>
        <w:pStyle w:val="Figure"/>
        <w:rPr>
          <w:vanish/>
          <w:specVanish/>
        </w:rPr>
      </w:pPr>
      <w:bookmarkStart w:id="94" w:name="_Toc501465795"/>
      <w:bookmarkStart w:id="95" w:name="_Toc521353170"/>
      <w:bookmarkEnd w:id="93"/>
      <w:r w:rsidRPr="002F18BD">
        <w:t>Représentation d’un nucléotide, l’adénosine monophosphate (AMP).</w:t>
      </w:r>
      <w:bookmarkEnd w:id="95"/>
      <w:r w:rsidRPr="002F18BD">
        <w:t xml:space="preserve"> </w:t>
      </w:r>
      <w:bookmarkStart w:id="96" w:name="_Toc521325659"/>
      <w:bookmarkStart w:id="97" w:name="_Toc521325903"/>
      <w:bookmarkStart w:id="98" w:name="_Toc521325949"/>
      <w:bookmarkStart w:id="99" w:name="_Toc521326003"/>
      <w:bookmarkStart w:id="100" w:name="_Toc521326049"/>
      <w:bookmarkStart w:id="101" w:name="_Toc521326095"/>
      <w:bookmarkStart w:id="102" w:name="_Toc521326141"/>
      <w:bookmarkStart w:id="103" w:name="_Toc521326187"/>
      <w:bookmarkEnd w:id="96"/>
      <w:bookmarkEnd w:id="97"/>
      <w:bookmarkEnd w:id="98"/>
      <w:bookmarkEnd w:id="99"/>
      <w:bookmarkEnd w:id="100"/>
      <w:bookmarkEnd w:id="101"/>
      <w:bookmarkEnd w:id="102"/>
      <w:bookmarkEnd w:id="103"/>
    </w:p>
    <w:p w14:paraId="16D4813D" w14:textId="4F1C84C4" w:rsidR="002F18BD" w:rsidRPr="00B33F01" w:rsidRDefault="00B33F01" w:rsidP="004B5464">
      <w:pPr>
        <w:pStyle w:val="Figure20"/>
        <w:rPr>
          <w:vanish/>
          <w:specVanish/>
        </w:rPr>
      </w:pPr>
      <w:bookmarkStart w:id="104" w:name="_Hlk501624458"/>
      <w:bookmarkEnd w:id="94"/>
      <w:r w:rsidRPr="004B5464">
        <w:t>A) Le cercle rouge, le pentagone bleu et le carré vert représentent le groupement phosphate, le ribose et la base azotée, respectivement. Cette image a été modifié</w:t>
      </w:r>
      <w:r w:rsidR="003E0F30">
        <w:t>e</w:t>
      </w:r>
      <w:r w:rsidRPr="004B5464">
        <w:t xml:space="preserve"> de l’article : Structural </w:t>
      </w:r>
      <w:proofErr w:type="spellStart"/>
      <w:r w:rsidRPr="004B5464">
        <w:t>analysis</w:t>
      </w:r>
      <w:proofErr w:type="spellEnd"/>
      <w:r w:rsidRPr="004B5464">
        <w:t xml:space="preserve"> of </w:t>
      </w:r>
      <w:proofErr w:type="spellStart"/>
      <w:r w:rsidRPr="004B5464">
        <w:t>nucleic</w:t>
      </w:r>
      <w:proofErr w:type="spellEnd"/>
      <w:r w:rsidRPr="004B5464">
        <w:t xml:space="preserve"> </w:t>
      </w:r>
      <w:proofErr w:type="spellStart"/>
      <w:r w:rsidRPr="004B5464">
        <w:t>acid</w:t>
      </w:r>
      <w:proofErr w:type="spellEnd"/>
      <w:r w:rsidRPr="004B5464">
        <w:t xml:space="preserve"> </w:t>
      </w:r>
      <w:proofErr w:type="spellStart"/>
      <w:r w:rsidRPr="004B5464">
        <w:t>aptamers</w:t>
      </w:r>
      <w:proofErr w:type="spellEnd"/>
      <w:r w:rsidRPr="004B5464">
        <w:t xml:space="preserve"> . </w:t>
      </w:r>
      <w:proofErr w:type="spellStart"/>
      <w:r w:rsidRPr="004B5464">
        <w:t>Current</w:t>
      </w:r>
      <w:proofErr w:type="spellEnd"/>
      <w:r w:rsidRPr="004B5464">
        <w:t xml:space="preserve"> opinion in </w:t>
      </w:r>
      <w:proofErr w:type="spellStart"/>
      <w:r w:rsidRPr="004B5464">
        <w:t>chemical</w:t>
      </w:r>
      <w:proofErr w:type="spellEnd"/>
      <w:r w:rsidRPr="004B5464">
        <w:t xml:space="preserve"> </w:t>
      </w:r>
      <w:proofErr w:type="spellStart"/>
      <w:r w:rsidRPr="004B5464">
        <w:t>biology</w:t>
      </w:r>
      <w:proofErr w:type="spellEnd"/>
      <w:r w:rsidRPr="004B5464">
        <w:t>, 1997. 1: p. 32-46, écrit par Patel, D.J. B) Image 3D de A, avec en plus un groupe phosphate sur le carbone en 3’ du ribose. Source : PubChem3D</w:t>
      </w:r>
      <w:r w:rsidR="002F18BD" w:rsidRPr="0032326D">
        <w:t>.</w:t>
      </w:r>
      <w:bookmarkEnd w:id="104"/>
    </w:p>
    <w:p w14:paraId="624619D8" w14:textId="77777777" w:rsidR="00B33F01" w:rsidRDefault="00B33F01" w:rsidP="002F18BD">
      <w:pPr>
        <w:pStyle w:val="Heading4"/>
      </w:pPr>
      <w:r>
        <w:t xml:space="preserve"> </w:t>
      </w:r>
    </w:p>
    <w:p w14:paraId="716ECA83" w14:textId="4B8C592E" w:rsidR="002F18BD" w:rsidRDefault="0043254B" w:rsidP="002F18BD">
      <w:pPr>
        <w:pStyle w:val="Heading4"/>
      </w:pPr>
      <w:r>
        <w:lastRenderedPageBreak/>
        <w:t>2.2.1.1</w:t>
      </w:r>
      <w:r w:rsidR="002F18BD">
        <w:t xml:space="preserve"> </w:t>
      </w:r>
      <w:r w:rsidR="002F18BD" w:rsidRPr="00F6797F">
        <w:t>Le groupement phosphate</w:t>
      </w:r>
    </w:p>
    <w:p w14:paraId="425BFD20" w14:textId="77777777" w:rsidR="002F18BD" w:rsidRDefault="002F18BD" w:rsidP="002F18BD">
      <w:pPr>
        <w:pStyle w:val="Paragraphe"/>
      </w:pPr>
      <w:r>
        <w:t>En ne comptant pas les atomes d’hydr</w:t>
      </w:r>
      <w:r w:rsidRPr="004B5464">
        <w:rPr>
          <w:rStyle w:val="Figure2Char0"/>
        </w:rPr>
        <w:t>ogèn</w:t>
      </w:r>
      <w:r>
        <w:t xml:space="preserve">e, un groupement phosphate est composé de cinq atomes. Quatre atomes d’oxygène et un de </w:t>
      </w:r>
      <w:r w:rsidRPr="00B52602">
        <w:t>phosphore</w:t>
      </w:r>
      <w:r>
        <w:t xml:space="preserve">. </w:t>
      </w:r>
      <w:bookmarkStart w:id="105" w:name="_Hlk501224797"/>
      <w:r>
        <w:t>Chaque groupement phosphate donne une charge négative à l’ARN.</w:t>
      </w:r>
      <w:bookmarkEnd w:id="105"/>
      <w:r w:rsidRPr="00B611EB">
        <w:rPr>
          <w:noProof/>
        </w:rPr>
        <w:t xml:space="preserve"> </w:t>
      </w:r>
    </w:p>
    <w:p w14:paraId="5E0A8014" w14:textId="77777777" w:rsidR="002F18BD" w:rsidRDefault="002F18BD" w:rsidP="002F18BD">
      <w:pPr>
        <w:pStyle w:val="Paragraphesuite"/>
        <w:jc w:val="center"/>
      </w:pPr>
      <w:r>
        <w:rPr>
          <w:noProof/>
        </w:rPr>
        <w:drawing>
          <wp:inline distT="0" distB="0" distL="0" distR="0" wp14:anchorId="5107AD0B" wp14:editId="2E865145">
            <wp:extent cx="4012639" cy="1556011"/>
            <wp:effectExtent l="190500" t="190500" r="197485" b="1968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8377" cy="156986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3E055BB" w14:textId="77777777" w:rsidR="002F18BD" w:rsidRPr="002F18BD" w:rsidRDefault="002F18BD" w:rsidP="002F18BD">
      <w:pPr>
        <w:pStyle w:val="Figure"/>
        <w:rPr>
          <w:vanish/>
          <w:specVanish/>
        </w:rPr>
      </w:pPr>
      <w:bookmarkStart w:id="106" w:name="_Toc521353171"/>
      <w:r w:rsidRPr="00250F15">
        <w:t>Représentation en balle</w:t>
      </w:r>
      <w:r>
        <w:t>s</w:t>
      </w:r>
      <w:r w:rsidRPr="00250F15">
        <w:t xml:space="preserve"> et bâton</w:t>
      </w:r>
      <w:r>
        <w:t>s</w:t>
      </w:r>
      <w:r w:rsidRPr="00250F15">
        <w:t xml:space="preserve"> (</w:t>
      </w:r>
      <w:proofErr w:type="spellStart"/>
      <w:r w:rsidRPr="00250F15">
        <w:rPr>
          <w:i/>
        </w:rPr>
        <w:t>ball</w:t>
      </w:r>
      <w:r>
        <w:rPr>
          <w:i/>
        </w:rPr>
        <w:t>s</w:t>
      </w:r>
      <w:proofErr w:type="spellEnd"/>
      <w:r w:rsidRPr="00250F15">
        <w:rPr>
          <w:i/>
        </w:rPr>
        <w:t xml:space="preserve"> and stick</w:t>
      </w:r>
      <w:r>
        <w:rPr>
          <w:i/>
        </w:rPr>
        <w:t>s</w:t>
      </w:r>
      <w:r w:rsidRPr="00250F15">
        <w:t>)</w:t>
      </w:r>
      <w:r>
        <w:t xml:space="preserve"> d’un groupement phosphate et </w:t>
      </w:r>
      <w:r w:rsidRPr="00250F15">
        <w:t>d</w:t>
      </w:r>
      <w:r>
        <w:t>’un</w:t>
      </w:r>
      <w:r w:rsidRPr="00250F15">
        <w:t xml:space="preserve"> beta-D-ribose</w:t>
      </w:r>
      <w:r>
        <w:t>.</w:t>
      </w:r>
      <w:bookmarkStart w:id="107" w:name="_Toc521325660"/>
      <w:bookmarkStart w:id="108" w:name="_Toc521325904"/>
      <w:bookmarkStart w:id="109" w:name="_Toc521325950"/>
      <w:bookmarkStart w:id="110" w:name="_Toc521326004"/>
      <w:bookmarkStart w:id="111" w:name="_Toc521326050"/>
      <w:bookmarkStart w:id="112" w:name="_Toc521326096"/>
      <w:bookmarkStart w:id="113" w:name="_Toc521326142"/>
      <w:bookmarkStart w:id="114" w:name="_Toc521326188"/>
      <w:bookmarkEnd w:id="106"/>
      <w:bookmarkEnd w:id="107"/>
      <w:bookmarkEnd w:id="108"/>
      <w:bookmarkEnd w:id="109"/>
      <w:bookmarkEnd w:id="110"/>
      <w:bookmarkEnd w:id="111"/>
      <w:bookmarkEnd w:id="112"/>
      <w:bookmarkEnd w:id="113"/>
      <w:bookmarkEnd w:id="114"/>
    </w:p>
    <w:p w14:paraId="6045D84C" w14:textId="77777777" w:rsidR="002F18BD" w:rsidRDefault="002F18BD" w:rsidP="004B5464">
      <w:pPr>
        <w:pStyle w:val="Figure20"/>
      </w:pPr>
      <w:r w:rsidRPr="0032326D">
        <w:t xml:space="preserve"> Le phosphore est vert, les oxygènes sont rouges, les carbones gris et les hydrogènes blancs. </w:t>
      </w:r>
      <w:r w:rsidRPr="0032326D">
        <w:rPr>
          <w:b/>
        </w:rPr>
        <w:t>A)</w:t>
      </w:r>
      <w:r w:rsidRPr="0032326D">
        <w:t xml:space="preserve"> L’atome de phosphore est au centre des atomes d’oxygène.</w:t>
      </w:r>
      <w:r w:rsidRPr="0032326D">
        <w:rPr>
          <w:noProof/>
        </w:rPr>
        <w:t xml:space="preserve"> Les hydrogènes en périférie. Source : PubChem3D. </w:t>
      </w:r>
      <w:r w:rsidRPr="0032326D">
        <w:rPr>
          <w:b/>
          <w:noProof/>
        </w:rPr>
        <w:t>B)</w:t>
      </w:r>
      <w:r w:rsidRPr="0032326D">
        <w:rPr>
          <w:noProof/>
        </w:rPr>
        <w:t xml:space="preserve"> </w:t>
      </w:r>
      <w:r w:rsidRPr="0032326D">
        <w:t xml:space="preserve">Dans le polymère qu’est l’ARN, les groupes phosphates s’attachent aux carbones 3 et 5 du ribose. Le carbone 1, en beta, est lié à la base azotée. Cette image est disponible sur </w:t>
      </w:r>
      <w:hyperlink r:id="rId22" w:history="1">
        <w:r w:rsidRPr="0032326D">
          <w:rPr>
            <w:rStyle w:val="Hyperlink"/>
          </w:rPr>
          <w:t>https://commons.wikimedia.org/</w:t>
        </w:r>
      </w:hyperlink>
      <w:r w:rsidRPr="0032326D">
        <w:t>, elle a été produite par, Marina Vladivostok, les positions (1, 3, 5) des atomes ont été ajoutés.</w:t>
      </w:r>
    </w:p>
    <w:p w14:paraId="7287D4FE" w14:textId="77777777" w:rsidR="00D24421" w:rsidRPr="0032326D" w:rsidRDefault="00D24421" w:rsidP="004B5464">
      <w:pPr>
        <w:pStyle w:val="Figure20"/>
      </w:pPr>
    </w:p>
    <w:p w14:paraId="6002F800" w14:textId="77777777" w:rsidR="002F18BD" w:rsidRDefault="0043254B" w:rsidP="002F18BD">
      <w:pPr>
        <w:pStyle w:val="Heading4"/>
      </w:pPr>
      <w:r w:rsidRPr="0043254B">
        <w:t>2.2.1</w:t>
      </w:r>
      <w:r>
        <w:t>.1</w:t>
      </w:r>
      <w:r w:rsidRPr="0043254B">
        <w:t xml:space="preserve"> </w:t>
      </w:r>
      <w:r w:rsidR="002F18BD" w:rsidRPr="00F6797F">
        <w:t>Le ribos</w:t>
      </w:r>
      <w:r w:rsidR="002F18BD">
        <w:t>e</w:t>
      </w:r>
    </w:p>
    <w:p w14:paraId="6CF10F35" w14:textId="49AC33AB" w:rsidR="002F18BD" w:rsidRDefault="002F18BD" w:rsidP="002F18BD">
      <w:pPr>
        <w:pStyle w:val="Paragraphe"/>
      </w:pPr>
      <w:r>
        <w:t>Le ribose est un pentose, un sucre composé de 20 atomes dans sa forme libre. Il a toujours cinq atomes de carbone. À l’état libre, i</w:t>
      </w:r>
      <w:r w:rsidRPr="004C3FBD">
        <w:t xml:space="preserve">l a </w:t>
      </w:r>
      <w:r>
        <w:t>cinq</w:t>
      </w:r>
      <w:r w:rsidRPr="004C3FBD">
        <w:t xml:space="preserve"> atomes d’oxygène et lorsqu’il est</w:t>
      </w:r>
      <w:r>
        <w:t xml:space="preserve"> dans l’ARN,</w:t>
      </w:r>
      <w:r w:rsidRPr="004C3FBD">
        <w:t xml:space="preserve"> avec sa base</w:t>
      </w:r>
      <w:r>
        <w:t xml:space="preserve"> et ses deux phosphates, </w:t>
      </w:r>
      <w:r w:rsidRPr="004C3FBD">
        <w:t xml:space="preserve">il a </w:t>
      </w:r>
      <w:r>
        <w:t>deux</w:t>
      </w:r>
      <w:r w:rsidRPr="004C3FBD">
        <w:t xml:space="preserve"> atomes d’oxygène</w:t>
      </w:r>
      <w:r>
        <w:t xml:space="preserve"> complètement à lui, deux oxygènes qu’il partage avec </w:t>
      </w:r>
      <w:bookmarkStart w:id="115" w:name="_Hlk501462287"/>
      <w:r>
        <w:t>les deux groupes phosphate</w:t>
      </w:r>
      <w:bookmarkEnd w:id="115"/>
      <w:r>
        <w:t xml:space="preserve"> liés au carbone 3’ et 5’ et un atome d’oxygène qu’il partage avec sa base. Dans la figure ci-dessous, on observe un beta-D-ribose. Son image miroir, la forme « L » n’est pas présente dans la nature. </w:t>
      </w:r>
    </w:p>
    <w:p w14:paraId="76E16414" w14:textId="77777777" w:rsidR="002F18BD" w:rsidRDefault="0043254B" w:rsidP="002F18BD">
      <w:pPr>
        <w:pStyle w:val="Heading4"/>
      </w:pPr>
      <w:r w:rsidRPr="0043254B">
        <w:lastRenderedPageBreak/>
        <w:t>2.2.1</w:t>
      </w:r>
      <w:r>
        <w:t>.</w:t>
      </w:r>
      <w:r w:rsidR="002F18BD">
        <w:t xml:space="preserve">3 </w:t>
      </w:r>
      <w:r w:rsidR="002F18BD" w:rsidRPr="00F6797F">
        <w:t>L</w:t>
      </w:r>
      <w:r w:rsidR="002F18BD">
        <w:t>es</w:t>
      </w:r>
      <w:r w:rsidR="002F18BD" w:rsidRPr="00F6797F">
        <w:t xml:space="preserve"> base</w:t>
      </w:r>
      <w:r w:rsidR="002F18BD">
        <w:t>s</w:t>
      </w:r>
      <w:r w:rsidR="002F18BD" w:rsidRPr="00F6797F">
        <w:t xml:space="preserve"> azotée</w:t>
      </w:r>
      <w:r w:rsidR="002F18BD">
        <w:t>s</w:t>
      </w:r>
    </w:p>
    <w:p w14:paraId="3FC94EF9" w14:textId="77777777" w:rsidR="002F18BD" w:rsidRDefault="002F18BD" w:rsidP="002F18BD">
      <w:pPr>
        <w:pStyle w:val="Paragraphe"/>
      </w:pPr>
      <w:r>
        <w:t xml:space="preserve">Les images suivantes viennent de Wikipédia, les atomes bleu, rouge, gris et blanc sont des azotes, des oxygènes, des carbones et des hydrogènes respectivement. La flèche </w:t>
      </w:r>
      <w:r w:rsidRPr="005D74A1">
        <w:rPr>
          <w:color w:val="860000"/>
        </w:rPr>
        <w:t>rouge</w:t>
      </w:r>
      <w:r w:rsidRPr="00F86300">
        <w:rPr>
          <w:color w:val="FF0000"/>
        </w:rPr>
        <w:t xml:space="preserve"> </w:t>
      </w:r>
      <w:r>
        <w:t>est le point d’attache du ribose. Comme mentionné plus haut, les ribonucléotides ont quatre représentants: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4"/>
        <w:gridCol w:w="4120"/>
      </w:tblGrid>
      <w:tr w:rsidR="002F18BD" w14:paraId="729D3AAA" w14:textId="77777777" w:rsidTr="002F18BD">
        <w:tc>
          <w:tcPr>
            <w:tcW w:w="4675" w:type="dxa"/>
          </w:tcPr>
          <w:p w14:paraId="28E77C1A" w14:textId="77777777" w:rsidR="002F18BD" w:rsidRDefault="002F18BD" w:rsidP="002F18BD">
            <w:pPr>
              <w:pStyle w:val="Paragraphe"/>
              <w:numPr>
                <w:ilvl w:val="0"/>
                <w:numId w:val="37"/>
              </w:numPr>
              <w:ind w:left="1690" w:hanging="450"/>
              <w:jc w:val="left"/>
              <w:rPr>
                <w:noProof/>
              </w:rPr>
            </w:pPr>
            <w:r>
              <w:t>L’adénine</w:t>
            </w:r>
          </w:p>
        </w:tc>
        <w:tc>
          <w:tcPr>
            <w:tcW w:w="4675" w:type="dxa"/>
          </w:tcPr>
          <w:p w14:paraId="5390BC86" w14:textId="77777777" w:rsidR="002F18BD" w:rsidRDefault="002F18BD" w:rsidP="002F18BD">
            <w:pPr>
              <w:pStyle w:val="Paragraphe"/>
              <w:numPr>
                <w:ilvl w:val="0"/>
                <w:numId w:val="37"/>
              </w:numPr>
              <w:ind w:left="1700" w:hanging="440"/>
              <w:jc w:val="left"/>
              <w:rPr>
                <w:noProof/>
              </w:rPr>
            </w:pPr>
            <w:r>
              <w:t>La guanine</w:t>
            </w:r>
          </w:p>
        </w:tc>
      </w:tr>
      <w:tr w:rsidR="002F18BD" w14:paraId="672EE89A" w14:textId="77777777" w:rsidTr="002F18BD">
        <w:tc>
          <w:tcPr>
            <w:tcW w:w="4675" w:type="dxa"/>
          </w:tcPr>
          <w:p w14:paraId="14E091BC" w14:textId="77777777" w:rsidR="002F18BD" w:rsidRDefault="002F18BD" w:rsidP="002F18BD">
            <w:pPr>
              <w:pStyle w:val="Paragraphe"/>
              <w:ind w:firstLine="0"/>
              <w:jc w:val="center"/>
            </w:pPr>
            <w:r>
              <w:rPr>
                <w:noProof/>
              </w:rPr>
              <mc:AlternateContent>
                <mc:Choice Requires="wps">
                  <w:drawing>
                    <wp:anchor distT="0" distB="0" distL="114300" distR="114300" simplePos="0" relativeHeight="251702272" behindDoc="0" locked="0" layoutInCell="1" allowOverlap="1" wp14:anchorId="71E88879" wp14:editId="00C883F2">
                      <wp:simplePos x="0" y="0"/>
                      <wp:positionH relativeFrom="column">
                        <wp:posOffset>596265</wp:posOffset>
                      </wp:positionH>
                      <wp:positionV relativeFrom="paragraph">
                        <wp:posOffset>666115</wp:posOffset>
                      </wp:positionV>
                      <wp:extent cx="290727" cy="140149"/>
                      <wp:effectExtent l="19050" t="95250" r="0" b="88900"/>
                      <wp:wrapNone/>
                      <wp:docPr id="25" name="Arrow: Right 25"/>
                      <wp:cNvGraphicFramePr/>
                      <a:graphic xmlns:a="http://schemas.openxmlformats.org/drawingml/2006/main">
                        <a:graphicData uri="http://schemas.microsoft.com/office/word/2010/wordprocessingShape">
                          <wps:wsp>
                            <wps:cNvSpPr/>
                            <wps:spPr>
                              <a:xfrm rot="1990270">
                                <a:off x="0" y="0"/>
                                <a:ext cx="290727" cy="140149"/>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BD6CE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5" o:spid="_x0000_s1026" type="#_x0000_t13" style="position:absolute;margin-left:46.95pt;margin-top:52.45pt;width:22.9pt;height:11.05pt;rotation:2173906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" adj="16394" fillcolor="red" strokecolor="red" strokeweight="1pt"/>
                  </w:pict>
                </mc:Fallback>
              </mc:AlternateContent>
            </w:r>
            <w:r>
              <w:rPr>
                <w:noProof/>
              </w:rPr>
              <w:drawing>
                <wp:inline distT="0" distB="0" distL="0" distR="0" wp14:anchorId="277A834D" wp14:editId="220BF725">
                  <wp:extent cx="1262693" cy="1055077"/>
                  <wp:effectExtent l="0" t="0" r="0" b="0"/>
                  <wp:docPr id="6" name="Picture 6" descr="C:\Users\p\Pictures\Aden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Pictures\Adenine-3D-ball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02736" cy="1088536"/>
                          </a:xfrm>
                          <a:prstGeom prst="rect">
                            <a:avLst/>
                          </a:prstGeom>
                          <a:noFill/>
                          <a:ln>
                            <a:noFill/>
                          </a:ln>
                        </pic:spPr>
                      </pic:pic>
                    </a:graphicData>
                  </a:graphic>
                </wp:inline>
              </w:drawing>
            </w:r>
          </w:p>
        </w:tc>
        <w:tc>
          <w:tcPr>
            <w:tcW w:w="4675" w:type="dxa"/>
          </w:tcPr>
          <w:p w14:paraId="06438416" w14:textId="77777777" w:rsidR="002F18BD" w:rsidRDefault="002F18BD" w:rsidP="002F18BD">
            <w:pPr>
              <w:pStyle w:val="Paragraphe"/>
              <w:ind w:firstLine="0"/>
              <w:jc w:val="center"/>
            </w:pPr>
            <w:r>
              <w:rPr>
                <w:noProof/>
              </w:rPr>
              <mc:AlternateContent>
                <mc:Choice Requires="wps">
                  <w:drawing>
                    <wp:anchor distT="0" distB="0" distL="114300" distR="114300" simplePos="0" relativeHeight="251703296" behindDoc="0" locked="0" layoutInCell="1" allowOverlap="1" wp14:anchorId="40150113" wp14:editId="00D701B2">
                      <wp:simplePos x="0" y="0"/>
                      <wp:positionH relativeFrom="column">
                        <wp:posOffset>542925</wp:posOffset>
                      </wp:positionH>
                      <wp:positionV relativeFrom="paragraph">
                        <wp:posOffset>466090</wp:posOffset>
                      </wp:positionV>
                      <wp:extent cx="290195" cy="139700"/>
                      <wp:effectExtent l="57150" t="76200" r="33655" b="69850"/>
                      <wp:wrapNone/>
                      <wp:docPr id="264" name="Arrow: Right 264"/>
                      <wp:cNvGraphicFramePr/>
                      <a:graphic xmlns:a="http://schemas.openxmlformats.org/drawingml/2006/main">
                        <a:graphicData uri="http://schemas.microsoft.com/office/word/2010/wordprocessingShape">
                          <wps:wsp>
                            <wps:cNvSpPr/>
                            <wps:spPr>
                              <a:xfrm rot="1113138">
                                <a:off x="0" y="0"/>
                                <a:ext cx="290195" cy="13970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7A16B1" id="Arrow: Right 264" o:spid="_x0000_s1026" type="#_x0000_t13" style="position:absolute;margin-left:42.75pt;margin-top:36.7pt;width:22.85pt;height:11pt;rotation:1215844fd;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" adj="16401" fillcolor="red" strokecolor="red" strokeweight="1pt"/>
                  </w:pict>
                </mc:Fallback>
              </mc:AlternateContent>
            </w:r>
            <w:r>
              <w:rPr>
                <w:noProof/>
              </w:rPr>
              <w:drawing>
                <wp:inline distT="0" distB="0" distL="0" distR="0" wp14:anchorId="5368C5E8" wp14:editId="757D309E">
                  <wp:extent cx="1167518" cy="976923"/>
                  <wp:effectExtent l="0" t="0" r="0" b="0"/>
                  <wp:docPr id="23" name="Picture 23" descr="C:\Users\p\Pictures\Guan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Pictures\Guanine-3D-ball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95833" cy="1000616"/>
                          </a:xfrm>
                          <a:prstGeom prst="rect">
                            <a:avLst/>
                          </a:prstGeom>
                          <a:noFill/>
                          <a:ln>
                            <a:noFill/>
                          </a:ln>
                        </pic:spPr>
                      </pic:pic>
                    </a:graphicData>
                  </a:graphic>
                </wp:inline>
              </w:drawing>
            </w:r>
          </w:p>
        </w:tc>
      </w:tr>
      <w:tr w:rsidR="002F18BD" w14:paraId="75FC4F8A" w14:textId="77777777" w:rsidTr="002F18BD">
        <w:tc>
          <w:tcPr>
            <w:tcW w:w="4675" w:type="dxa"/>
          </w:tcPr>
          <w:p w14:paraId="0D9E4705" w14:textId="77777777" w:rsidR="002F18BD" w:rsidRDefault="002F18BD" w:rsidP="002F18BD">
            <w:pPr>
              <w:pStyle w:val="Paragraphe"/>
              <w:numPr>
                <w:ilvl w:val="0"/>
                <w:numId w:val="37"/>
              </w:numPr>
              <w:ind w:left="1690" w:hanging="450"/>
              <w:jc w:val="left"/>
              <w:rPr>
                <w:noProof/>
              </w:rPr>
            </w:pPr>
            <w:r>
              <w:t>La cytosine</w:t>
            </w:r>
          </w:p>
        </w:tc>
        <w:tc>
          <w:tcPr>
            <w:tcW w:w="4675" w:type="dxa"/>
          </w:tcPr>
          <w:p w14:paraId="0C1753F3" w14:textId="77777777" w:rsidR="002F18BD" w:rsidRDefault="002F18BD" w:rsidP="002F18BD">
            <w:pPr>
              <w:pStyle w:val="ListParagraph"/>
              <w:numPr>
                <w:ilvl w:val="0"/>
                <w:numId w:val="37"/>
              </w:numPr>
              <w:ind w:left="1700" w:hanging="440"/>
              <w:jc w:val="left"/>
              <w:rPr>
                <w:noProof/>
              </w:rPr>
            </w:pPr>
            <w:r>
              <w:t>L’uracile</w:t>
            </w:r>
          </w:p>
        </w:tc>
      </w:tr>
      <w:tr w:rsidR="002F18BD" w14:paraId="4BD73862" w14:textId="77777777" w:rsidTr="002F18BD">
        <w:tc>
          <w:tcPr>
            <w:tcW w:w="4675" w:type="dxa"/>
            <w:vAlign w:val="center"/>
          </w:tcPr>
          <w:p w14:paraId="6B845F29" w14:textId="77777777" w:rsidR="002F18BD" w:rsidRDefault="002F18BD" w:rsidP="002F18BD">
            <w:pPr>
              <w:pStyle w:val="Paragraphe"/>
              <w:ind w:firstLine="0"/>
              <w:jc w:val="center"/>
            </w:pPr>
            <w:r>
              <w:rPr>
                <w:noProof/>
              </w:rPr>
              <mc:AlternateContent>
                <mc:Choice Requires="wps">
                  <w:drawing>
                    <wp:anchor distT="0" distB="0" distL="114300" distR="114300" simplePos="0" relativeHeight="251704320" behindDoc="0" locked="0" layoutInCell="1" allowOverlap="1" wp14:anchorId="5EBF12CF" wp14:editId="63418150">
                      <wp:simplePos x="0" y="0"/>
                      <wp:positionH relativeFrom="column">
                        <wp:posOffset>791845</wp:posOffset>
                      </wp:positionH>
                      <wp:positionV relativeFrom="paragraph">
                        <wp:posOffset>849630</wp:posOffset>
                      </wp:positionV>
                      <wp:extent cx="240665" cy="132080"/>
                      <wp:effectExtent l="57150" t="57150" r="0" b="77470"/>
                      <wp:wrapNone/>
                      <wp:docPr id="270" name="Arrow: Right 270"/>
                      <wp:cNvGraphicFramePr/>
                      <a:graphic xmlns:a="http://schemas.openxmlformats.org/drawingml/2006/main">
                        <a:graphicData uri="http://schemas.microsoft.com/office/word/2010/wordprocessingShape">
                          <wps:wsp>
                            <wps:cNvSpPr/>
                            <wps:spPr>
                              <a:xfrm rot="275812">
                                <a:off x="0" y="0"/>
                                <a:ext cx="240665" cy="13208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BF6BE" id="Arrow: Right 270" o:spid="_x0000_s1026" type="#_x0000_t13" style="position:absolute;margin-left:62.35pt;margin-top:66.9pt;width:18.95pt;height:10.4pt;rotation:301260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" adj="15673" fillcolor="red" strokecolor="red" strokeweight="1pt"/>
                  </w:pict>
                </mc:Fallback>
              </mc:AlternateContent>
            </w:r>
            <w:r>
              <w:rPr>
                <w:noProof/>
              </w:rPr>
              <w:drawing>
                <wp:inline distT="0" distB="0" distL="0" distR="0" wp14:anchorId="630ACC67" wp14:editId="30506C4D">
                  <wp:extent cx="1234440" cy="1033145"/>
                  <wp:effectExtent l="0" t="0" r="0" b="0"/>
                  <wp:docPr id="24" name="Picture 24" descr="C:\Users\p\Pictures\Cytos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Pictures\Cytosine-3D-ball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34440" cy="1033145"/>
                          </a:xfrm>
                          <a:prstGeom prst="rect">
                            <a:avLst/>
                          </a:prstGeom>
                          <a:noFill/>
                          <a:ln>
                            <a:noFill/>
                          </a:ln>
                        </pic:spPr>
                      </pic:pic>
                    </a:graphicData>
                  </a:graphic>
                </wp:inline>
              </w:drawing>
            </w:r>
          </w:p>
        </w:tc>
        <w:tc>
          <w:tcPr>
            <w:tcW w:w="4675" w:type="dxa"/>
          </w:tcPr>
          <w:p w14:paraId="504395D0" w14:textId="77777777" w:rsidR="002F18BD" w:rsidRDefault="002F18BD" w:rsidP="002F18BD">
            <w:pPr>
              <w:jc w:val="center"/>
            </w:pPr>
            <w:r>
              <w:rPr>
                <w:noProof/>
              </w:rPr>
              <mc:AlternateContent>
                <mc:Choice Requires="wps">
                  <w:drawing>
                    <wp:anchor distT="0" distB="0" distL="114300" distR="114300" simplePos="0" relativeHeight="251705344" behindDoc="0" locked="0" layoutInCell="1" allowOverlap="1" wp14:anchorId="18579A7F" wp14:editId="73CEA96A">
                      <wp:simplePos x="0" y="0"/>
                      <wp:positionH relativeFrom="column">
                        <wp:posOffset>771525</wp:posOffset>
                      </wp:positionH>
                      <wp:positionV relativeFrom="paragraph">
                        <wp:posOffset>770255</wp:posOffset>
                      </wp:positionV>
                      <wp:extent cx="290195" cy="139700"/>
                      <wp:effectExtent l="57150" t="57150" r="0" b="50800"/>
                      <wp:wrapNone/>
                      <wp:docPr id="276" name="Arrow: Right 276"/>
                      <wp:cNvGraphicFramePr/>
                      <a:graphic xmlns:a="http://schemas.openxmlformats.org/drawingml/2006/main">
                        <a:graphicData uri="http://schemas.microsoft.com/office/word/2010/wordprocessingShape">
                          <wps:wsp>
                            <wps:cNvSpPr/>
                            <wps:spPr>
                              <a:xfrm rot="275812">
                                <a:off x="0" y="0"/>
                                <a:ext cx="290195" cy="13970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BA1488" id="Arrow: Right 276" o:spid="_x0000_s1026" type="#_x0000_t13" style="position:absolute;margin-left:60.75pt;margin-top:60.65pt;width:22.85pt;height:11pt;rotation:301260fd;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" adj="16401" fillcolor="red" strokecolor="red" strokeweight="1pt"/>
                  </w:pict>
                </mc:Fallback>
              </mc:AlternateContent>
            </w:r>
            <w:r>
              <w:rPr>
                <w:noProof/>
              </w:rPr>
              <w:drawing>
                <wp:inline distT="0" distB="0" distL="0" distR="0" wp14:anchorId="5A4638F3" wp14:editId="53039C6A">
                  <wp:extent cx="1078523" cy="1078523"/>
                  <wp:effectExtent l="0" t="0" r="0" b="0"/>
                  <wp:docPr id="28" name="Picture 28" descr="C:\Users\p\Pictures\800px-Uracil-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Pictures\800px-Uracil-3D-ball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2901" cy="1102901"/>
                          </a:xfrm>
                          <a:prstGeom prst="rect">
                            <a:avLst/>
                          </a:prstGeom>
                          <a:noFill/>
                          <a:ln>
                            <a:noFill/>
                          </a:ln>
                        </pic:spPr>
                      </pic:pic>
                    </a:graphicData>
                  </a:graphic>
                </wp:inline>
              </w:drawing>
            </w:r>
          </w:p>
        </w:tc>
      </w:tr>
    </w:tbl>
    <w:p w14:paraId="1A9AF00E" w14:textId="77777777" w:rsidR="002F18BD" w:rsidRPr="002F18BD" w:rsidRDefault="002F18BD" w:rsidP="002F18BD">
      <w:pPr>
        <w:pStyle w:val="Figure"/>
        <w:rPr>
          <w:vanish/>
          <w:specVanish/>
        </w:rPr>
      </w:pPr>
      <w:bookmarkStart w:id="116" w:name="_Hlk501452452"/>
      <w:bookmarkStart w:id="117" w:name="_Hlk500682207"/>
      <w:bookmarkStart w:id="118" w:name="_Toc521353172"/>
      <w:r>
        <w:t>Les quatre nucléotides des ARN.</w:t>
      </w:r>
      <w:bookmarkStart w:id="119" w:name="_Toc521325661"/>
      <w:bookmarkStart w:id="120" w:name="_Toc521325905"/>
      <w:bookmarkStart w:id="121" w:name="_Toc521325951"/>
      <w:bookmarkStart w:id="122" w:name="_Toc521326005"/>
      <w:bookmarkStart w:id="123" w:name="_Toc521326051"/>
      <w:bookmarkStart w:id="124" w:name="_Toc521326097"/>
      <w:bookmarkStart w:id="125" w:name="_Toc521326143"/>
      <w:bookmarkStart w:id="126" w:name="_Toc521326189"/>
      <w:bookmarkEnd w:id="118"/>
      <w:bookmarkEnd w:id="119"/>
      <w:bookmarkEnd w:id="120"/>
      <w:bookmarkEnd w:id="121"/>
      <w:bookmarkEnd w:id="122"/>
      <w:bookmarkEnd w:id="123"/>
      <w:bookmarkEnd w:id="124"/>
      <w:bookmarkEnd w:id="125"/>
      <w:bookmarkEnd w:id="126"/>
    </w:p>
    <w:p w14:paraId="44F80481" w14:textId="77777777" w:rsidR="002F18BD" w:rsidRDefault="002F18BD" w:rsidP="004B5464">
      <w:pPr>
        <w:pStyle w:val="Figure20"/>
      </w:pPr>
      <w:r w:rsidRPr="0032326D">
        <w:t xml:space="preserve"> </w:t>
      </w:r>
      <w:r w:rsidRPr="0032326D">
        <w:rPr>
          <w:b/>
        </w:rPr>
        <w:t>A)</w:t>
      </w:r>
      <w:r w:rsidRPr="0032326D">
        <w:t xml:space="preserve"> L’adénine</w:t>
      </w:r>
      <w:bookmarkEnd w:id="116"/>
      <w:r w:rsidRPr="0032326D">
        <w:t xml:space="preserve"> est une base azotée de la famille des purines. Son symbole est le </w:t>
      </w:r>
      <w:r w:rsidRPr="0032326D">
        <w:rPr>
          <w:u w:val="single"/>
        </w:rPr>
        <w:t>A</w:t>
      </w:r>
      <w:r w:rsidRPr="0032326D">
        <w:t>.</w:t>
      </w:r>
      <w:bookmarkEnd w:id="117"/>
      <w:r w:rsidRPr="0032326D">
        <w:t xml:space="preserve"> </w:t>
      </w:r>
      <w:r w:rsidRPr="0032326D">
        <w:rPr>
          <w:b/>
        </w:rPr>
        <w:t>B)</w:t>
      </w:r>
      <w:r w:rsidRPr="0032326D">
        <w:t xml:space="preserve"> </w:t>
      </w:r>
      <w:bookmarkStart w:id="127" w:name="_Hlk501452460"/>
      <w:r w:rsidRPr="0032326D">
        <w:t xml:space="preserve">La guanine </w:t>
      </w:r>
      <w:bookmarkEnd w:id="127"/>
      <w:r w:rsidRPr="0032326D">
        <w:t xml:space="preserve">est aussi une base azotée de la famille des purines. Son symbole est le </w:t>
      </w:r>
      <w:r w:rsidRPr="0032326D">
        <w:rPr>
          <w:u w:val="single"/>
        </w:rPr>
        <w:t>G</w:t>
      </w:r>
      <w:r w:rsidRPr="0032326D">
        <w:t xml:space="preserve">. </w:t>
      </w:r>
      <w:r w:rsidRPr="0032326D">
        <w:rPr>
          <w:b/>
        </w:rPr>
        <w:t>C)</w:t>
      </w:r>
      <w:r w:rsidRPr="0032326D">
        <w:t xml:space="preserve"> </w:t>
      </w:r>
      <w:bookmarkStart w:id="128" w:name="_Hlk501452525"/>
      <w:r w:rsidRPr="0032326D">
        <w:t xml:space="preserve">La cytosine </w:t>
      </w:r>
      <w:bookmarkEnd w:id="128"/>
      <w:r w:rsidRPr="0032326D">
        <w:t xml:space="preserve">est une base azotée de la famille des pyrimidines. Son symbole est le </w:t>
      </w:r>
      <w:r w:rsidRPr="0032326D">
        <w:rPr>
          <w:u w:val="single"/>
        </w:rPr>
        <w:t>C</w:t>
      </w:r>
      <w:r w:rsidRPr="0032326D">
        <w:t xml:space="preserve">. </w:t>
      </w:r>
      <w:r w:rsidRPr="0032326D">
        <w:rPr>
          <w:b/>
        </w:rPr>
        <w:t>D)</w:t>
      </w:r>
      <w:r w:rsidRPr="0032326D">
        <w:t xml:space="preserve"> </w:t>
      </w:r>
      <w:bookmarkStart w:id="129" w:name="_Hlk501452529"/>
      <w:r w:rsidRPr="0032326D">
        <w:t>Tout comme la cytosine, l’uracile</w:t>
      </w:r>
      <w:bookmarkEnd w:id="129"/>
      <w:r w:rsidRPr="0032326D">
        <w:t xml:space="preserve"> est une base azotée de la famille des pyrimidines. Son symbole est le </w:t>
      </w:r>
      <w:r w:rsidRPr="0032326D">
        <w:rPr>
          <w:u w:val="single"/>
        </w:rPr>
        <w:t>U</w:t>
      </w:r>
      <w:r w:rsidRPr="0032326D">
        <w:t>.</w:t>
      </w:r>
      <w:bookmarkStart w:id="130" w:name="_Toc502671834"/>
    </w:p>
    <w:p w14:paraId="79D1A446" w14:textId="77777777" w:rsidR="0043254B" w:rsidRDefault="0043254B" w:rsidP="004B5464">
      <w:pPr>
        <w:pStyle w:val="Figure20"/>
      </w:pPr>
    </w:p>
    <w:p w14:paraId="7A980258" w14:textId="77777777" w:rsidR="002F18BD" w:rsidRPr="00B67B3F" w:rsidRDefault="002F18BD" w:rsidP="002F18BD">
      <w:pPr>
        <w:pStyle w:val="Heading3"/>
      </w:pPr>
      <w:r>
        <w:t xml:space="preserve"> </w:t>
      </w:r>
      <w:r w:rsidR="0043254B">
        <w:t>2.2.1</w:t>
      </w:r>
      <w:r>
        <w:t xml:space="preserve"> </w:t>
      </w:r>
      <w:r w:rsidRPr="00B67B3F">
        <w:t>La structure secondaire</w:t>
      </w:r>
      <w:bookmarkEnd w:id="130"/>
      <w:r>
        <w:t>.</w:t>
      </w:r>
    </w:p>
    <w:p w14:paraId="349EDFFB" w14:textId="77777777" w:rsidR="002F18BD" w:rsidRDefault="002F18BD" w:rsidP="002F18BD">
      <w:pPr>
        <w:pStyle w:val="Paragraphe"/>
      </w:pPr>
      <w:bookmarkStart w:id="131" w:name="_Hlk501225813"/>
      <w:r w:rsidRPr="00396210">
        <w:t>La structure secondaire</w:t>
      </w:r>
      <w:r>
        <w:t xml:space="preserve"> (SS)</w:t>
      </w:r>
      <w:r w:rsidRPr="00396210">
        <w:t xml:space="preserve"> d’un ARN est formée par l’ensemble des paires de bases d’un ARN. Ce concept est utile pour comprendre et expliquer, la forme des ARN. Un des composants majeurs des ARN est la double hélice.</w:t>
      </w:r>
      <w:bookmarkStart w:id="132" w:name="_Hlk501455164"/>
      <w:bookmarkStart w:id="133" w:name="_Hlk501452613"/>
      <w:bookmarkStart w:id="134" w:name="_Hlk501453770"/>
    </w:p>
    <w:p w14:paraId="4E037D52" w14:textId="77777777" w:rsidR="002F18BD" w:rsidRDefault="002F18BD" w:rsidP="002F18BD">
      <w:pPr>
        <w:pStyle w:val="Paragraphesuite"/>
        <w:jc w:val="center"/>
      </w:pPr>
      <w:r>
        <w:rPr>
          <w:noProof/>
        </w:rPr>
        <w:lastRenderedPageBreak/>
        <w:drawing>
          <wp:inline distT="0" distB="0" distL="0" distR="0" wp14:anchorId="4C947C0D" wp14:editId="7767EDFD">
            <wp:extent cx="4386359" cy="1694730"/>
            <wp:effectExtent l="133350" t="114300" r="128905" b="1727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1914" cy="1700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EB8428" w14:textId="5C3FFEBD" w:rsidR="002F18BD" w:rsidRPr="009C4B88" w:rsidRDefault="002F18BD" w:rsidP="002F18BD">
      <w:pPr>
        <w:pStyle w:val="Figure"/>
      </w:pPr>
      <w:bookmarkStart w:id="135" w:name="_Toc521353173"/>
      <w:r>
        <w:t xml:space="preserve">Exemple de visualisation d’une </w:t>
      </w:r>
      <w:r w:rsidR="006F6E84">
        <w:t>SS</w:t>
      </w:r>
      <w:r>
        <w:t xml:space="preserve"> générée par le logiciel </w:t>
      </w:r>
      <w:r w:rsidRPr="009C4B88">
        <w:rPr>
          <w:i/>
        </w:rPr>
        <w:t xml:space="preserve">RNA </w:t>
      </w:r>
      <w:r>
        <w:rPr>
          <w:i/>
        </w:rPr>
        <w:t>D</w:t>
      </w:r>
      <w:r w:rsidRPr="009C4B88">
        <w:rPr>
          <w:i/>
        </w:rPr>
        <w:t xml:space="preserve">ynamique </w:t>
      </w:r>
      <w:r>
        <w:rPr>
          <w:i/>
        </w:rPr>
        <w:t>V</w:t>
      </w:r>
      <w:r w:rsidRPr="009C4B88">
        <w:rPr>
          <w:i/>
        </w:rPr>
        <w:t>iewer</w:t>
      </w:r>
      <w:r>
        <w:t>. (Voir chapitre 2)</w:t>
      </w:r>
      <w:bookmarkEnd w:id="135"/>
      <w:r>
        <w:t xml:space="preserve"> </w:t>
      </w:r>
      <w:bookmarkStart w:id="136" w:name="_Toc521325662"/>
      <w:bookmarkStart w:id="137" w:name="_Toc521325906"/>
      <w:bookmarkStart w:id="138" w:name="_Toc521325952"/>
      <w:bookmarkStart w:id="139" w:name="_Toc521326006"/>
      <w:bookmarkStart w:id="140" w:name="_Toc521326052"/>
      <w:bookmarkStart w:id="141" w:name="_Toc521326098"/>
      <w:bookmarkStart w:id="142" w:name="_Toc521326144"/>
      <w:bookmarkStart w:id="143" w:name="_Toc521326190"/>
      <w:bookmarkEnd w:id="136"/>
      <w:bookmarkEnd w:id="137"/>
      <w:bookmarkEnd w:id="138"/>
      <w:bookmarkEnd w:id="139"/>
      <w:bookmarkEnd w:id="140"/>
      <w:bookmarkEnd w:id="141"/>
      <w:bookmarkEnd w:id="142"/>
      <w:bookmarkEnd w:id="143"/>
    </w:p>
    <w:p w14:paraId="4439FCC6" w14:textId="141E319E" w:rsidR="002F18BD" w:rsidRDefault="002F18BD" w:rsidP="002F18BD">
      <w:pPr>
        <w:pStyle w:val="Paragraphesuite"/>
      </w:pPr>
      <w:r w:rsidRPr="00396210">
        <w:t>En général, on utilise un sous-ensemble des paires de bases répondant à deux critères, soit</w:t>
      </w:r>
      <w:r>
        <w:t> :</w:t>
      </w:r>
      <w:r w:rsidRPr="00396210">
        <w:t xml:space="preserve"> l’absence de liens entre plus de </w:t>
      </w:r>
      <w:r w:rsidR="00AE1505">
        <w:t>deux</w:t>
      </w:r>
      <w:r w:rsidRPr="00396210">
        <w:t xml:space="preserve"> </w:t>
      </w:r>
      <w:r w:rsidR="00656A96">
        <w:t>nt.</w:t>
      </w:r>
      <w:r>
        <w:t xml:space="preserve"> (sans compter les </w:t>
      </w:r>
      <w:r w:rsidR="00656A96">
        <w:t>nt.</w:t>
      </w:r>
      <w:r>
        <w:t xml:space="preserve"> adjacents liés de façon covalente)</w:t>
      </w:r>
      <w:r w:rsidRPr="00396210">
        <w:t xml:space="preserve"> et l’absence de </w:t>
      </w:r>
      <w:bookmarkStart w:id="144" w:name="_Hlk501453056"/>
      <w:r w:rsidRPr="00396210">
        <w:t>pseudo-nœuds</w:t>
      </w:r>
      <w:bookmarkEnd w:id="144"/>
      <w:r>
        <w:t xml:space="preserve">. Les </w:t>
      </w:r>
      <w:r w:rsidRPr="00396210">
        <w:t>pseudo-nœuds</w:t>
      </w:r>
      <w:r>
        <w:t xml:space="preserve"> sont des structures de la forme </w:t>
      </w:r>
      <w:r w:rsidRPr="009C4B88">
        <w:t xml:space="preserve">: </w:t>
      </w:r>
      <w:r w:rsidRPr="009C4B88">
        <w:rPr>
          <w:u w:val="single"/>
        </w:rPr>
        <w:t>ux</w:t>
      </w:r>
      <w:r w:rsidRPr="009C4B88">
        <w:rPr>
          <w:u w:val="single"/>
          <w:vertAlign w:val="superscript"/>
        </w:rPr>
        <w:t>1</w:t>
      </w:r>
      <w:r w:rsidRPr="009C4B88">
        <w:rPr>
          <w:u w:val="single"/>
        </w:rPr>
        <w:t>u</w:t>
      </w:r>
      <w:r w:rsidRPr="005155B3">
        <w:rPr>
          <w:u w:val="single"/>
        </w:rPr>
        <w:t xml:space="preserve"> </w:t>
      </w:r>
      <w:r>
        <w:rPr>
          <w:u w:val="single"/>
        </w:rPr>
        <w:t>y</w:t>
      </w:r>
      <w:r>
        <w:rPr>
          <w:u w:val="single"/>
          <w:vertAlign w:val="superscript"/>
        </w:rPr>
        <w:t>1</w:t>
      </w:r>
      <w:r w:rsidRPr="009C4B88">
        <w:rPr>
          <w:u w:val="single"/>
        </w:rPr>
        <w:t>u</w:t>
      </w:r>
      <w:r w:rsidRPr="005155B3">
        <w:rPr>
          <w:u w:val="single"/>
        </w:rPr>
        <w:t xml:space="preserve"> </w:t>
      </w:r>
      <w:r>
        <w:rPr>
          <w:u w:val="single"/>
        </w:rPr>
        <w:t>x</w:t>
      </w:r>
      <w:r>
        <w:rPr>
          <w:u w:val="single"/>
          <w:vertAlign w:val="superscript"/>
        </w:rPr>
        <w:t>2</w:t>
      </w:r>
      <w:r w:rsidRPr="009C4B88">
        <w:rPr>
          <w:u w:val="single"/>
        </w:rPr>
        <w:t>uy</w:t>
      </w:r>
      <w:r w:rsidRPr="009C4B88">
        <w:rPr>
          <w:u w:val="single"/>
          <w:vertAlign w:val="superscript"/>
        </w:rPr>
        <w:t>2</w:t>
      </w:r>
      <w:r w:rsidRPr="009C4B88">
        <w:rPr>
          <w:u w:val="single"/>
        </w:rPr>
        <w:t>u</w:t>
      </w:r>
      <w:r>
        <w:t xml:space="preserve">, où les « x » et « y » sont pairés ensemble : les </w:t>
      </w:r>
      <w:r w:rsidRPr="009C4B88">
        <w:t>1</w:t>
      </w:r>
      <w:r>
        <w:t xml:space="preserve"> avec les 2, en exposant, de la même lettre et les « u » sont des </w:t>
      </w:r>
      <w:r w:rsidR="00656A96">
        <w:t>nt.</w:t>
      </w:r>
      <w:r>
        <w:t xml:space="preserve"> non pairés ou rien du tout </w:t>
      </w:r>
      <w:r>
        <w:fldChar w:fldCharType="begin"/>
      </w:r>
      <w:r>
        <w:instrText xml:space="preserve"> ADDIN EN.CITE &lt;EndNote&gt;&lt;Cite&gt;&lt;Author&gt;Staple&lt;/Author&gt;&lt;Year&gt;2005&lt;/Year&gt;&lt;RecNum&gt;57&lt;/RecNum&gt;&lt;DisplayText&gt;[26]&lt;/DisplayText&gt;&lt;record&gt;&lt;rec-number&gt;57&lt;/rec-number&gt;&lt;foreign-keys&gt;&lt;key app="EN" db-id="zxs52ffvft0fp6exzthv5fd6f00x5z2ax2ew" timestamp="1513708027"&gt;57&lt;/key&gt;&lt;/foreign-keys&gt;&lt;ref-type name="Journal Article"&gt;17&lt;/ref-type&gt;&lt;contributors&gt;&lt;authors&gt;&lt;author&gt;Staple, David W.&lt;/author&gt;&lt;author&gt;Butcher, Samuel E.&lt;/author&gt;&lt;/authors&gt;&lt;/contributors&gt;&lt;titles&gt;&lt;title&gt;Pseudoknots: RNA structures with diverse functions&lt;/title&gt;&lt;secondary-title&gt;PLoS Biology&lt;/secondary-title&gt;&lt;/titles&gt;&lt;pages&gt;0956-0959&lt;/pages&gt;&lt;volume&gt;3&lt;/volume&gt;&lt;dates&gt;&lt;year&gt;2005&lt;/year&gt;&lt;/dates&gt;&lt;isbn&gt;1545-7885 (Electronic)\r1544-9173 (Linking)&lt;/isbn&gt;&lt;accession-num&gt;15941360&lt;/accession-num&gt;&lt;urls&gt;&lt;/urls&gt;&lt;electronic-resource-num&gt;10.1371/journal.pbio.0030213&lt;/electronic-resource-num&gt;&lt;/record&gt;&lt;/Cite&gt;&lt;/EndNote&gt;</w:instrText>
      </w:r>
      <w:r>
        <w:fldChar w:fldCharType="separate"/>
      </w:r>
      <w:r>
        <w:rPr>
          <w:noProof/>
        </w:rPr>
        <w:t>[26]</w:t>
      </w:r>
      <w:r>
        <w:fldChar w:fldCharType="end"/>
      </w:r>
      <w:r>
        <w:t>)</w:t>
      </w:r>
      <w:r w:rsidRPr="00396210">
        <w:t>.</w:t>
      </w:r>
      <w:bookmarkEnd w:id="132"/>
      <w:r w:rsidRPr="00396210">
        <w:t xml:space="preserve"> </w:t>
      </w:r>
      <w:bookmarkStart w:id="145" w:name="_Hlk501454068"/>
      <w:bookmarkEnd w:id="133"/>
      <w:bookmarkEnd w:id="134"/>
      <w:r w:rsidRPr="00396210">
        <w:t xml:space="preserve">Avec ces contraintes, </w:t>
      </w:r>
      <w:r>
        <w:t xml:space="preserve">le problème de la détermination de la </w:t>
      </w:r>
      <w:r w:rsidR="006F6E84">
        <w:t>SS</w:t>
      </w:r>
      <w:r>
        <w:t xml:space="preserve"> </w:t>
      </w:r>
      <w:r w:rsidRPr="00396210">
        <w:t>peut être résolu avec la programmation dynamique en O(n</w:t>
      </w:r>
      <w:r w:rsidRPr="005668CB">
        <w:rPr>
          <w:vertAlign w:val="superscript"/>
        </w:rPr>
        <w:t>3</w:t>
      </w:r>
      <w:r w:rsidRPr="00396210">
        <w:t>)</w:t>
      </w:r>
      <w:r>
        <w:t>, sans ces contraintes le problème peut croit</w:t>
      </w:r>
      <w:r w:rsidR="003E0F30">
        <w:t>r</w:t>
      </w:r>
      <w:r>
        <w:t>e de façon exponentielle en fonction de la longueur de l’ARN</w:t>
      </w:r>
      <w:r w:rsidRPr="00396210">
        <w:t>.</w:t>
      </w:r>
      <w:bookmarkEnd w:id="145"/>
      <w:r w:rsidRPr="00396210">
        <w:t xml:space="preserve"> Il faut garder en tête que la majorité des liens entre les </w:t>
      </w:r>
      <w:r w:rsidR="00AE1505">
        <w:t>nt.</w:t>
      </w:r>
      <w:r w:rsidRPr="00396210">
        <w:t xml:space="preserve"> sont compatibles avec ces critères, mais que les SS ainsi créés ne peuvent pas expliquer l’entièreté des phénomènes de réactivité chimique</w:t>
      </w:r>
      <w:r>
        <w:t xml:space="preserve">. </w:t>
      </w:r>
      <w:bookmarkEnd w:id="131"/>
      <w:r>
        <w:t xml:space="preserve">La figure </w:t>
      </w:r>
      <w:r w:rsidR="00AE1505">
        <w:t>5</w:t>
      </w:r>
      <w:r>
        <w:t xml:space="preserve"> est un exemple de tige suivi d’une boucle. De façon générale, les SS sont définies par un réseau composé de paires de bases et de liens covalents entre les </w:t>
      </w:r>
      <w:proofErr w:type="gramStart"/>
      <w:r w:rsidR="00656A96">
        <w:t>nt.</w:t>
      </w:r>
      <w:r>
        <w:t>.</w:t>
      </w:r>
      <w:proofErr w:type="gramEnd"/>
      <w:r>
        <w:t xml:space="preserve"> Les liens entre les bases ont une énergie libre de Gibbs plus élevée que les liens covalents. Parmi les paires de base, c’est la paire :  « cytosine </w:t>
      </w:r>
      <w:bookmarkStart w:id="146" w:name="_Hlk521153845"/>
      <w:r>
        <w:t xml:space="preserve">– </w:t>
      </w:r>
      <w:bookmarkEnd w:id="146"/>
      <w:r>
        <w:t>guanine » qui a l’énergie libre de Gibbs la plus basse suivi de la paire : « adénine – uracile »</w:t>
      </w:r>
      <w:r>
        <w:fldChar w:fldCharType="begin"/>
      </w:r>
      <w:r>
        <w:instrText xml:space="preserve"> ADDIN EN.CITE &lt;EndNote&gt;&lt;Cite&gt;&lt;Author&gt;Vendeix&lt;/Author&gt;&lt;Year&gt;2009&lt;/Year&gt;&lt;RecNum&gt;63&lt;/RecNum&gt;&lt;DisplayText&gt;[27]&lt;/DisplayText&gt;&lt;record&gt;&lt;rec-number&gt;63&lt;/rec-number&gt;&lt;foreign-keys&gt;&lt;key app="EN" db-id="zxs52ffvft0fp6exzthv5fd6f00x5z2ax2ew" timestamp="1533404859"&gt;63&lt;/key&gt;&lt;/foreign-keys&gt;&lt;ref-type name="Journal Article"&gt;17&lt;/ref-type&gt;&lt;contributors&gt;&lt;authors&gt;&lt;author&gt;Vendeix, F. A.&lt;/author&gt;&lt;author&gt;Munoz, A. M.&lt;/author&gt;&lt;author&gt;Agris, P. F.&lt;/author&gt;&lt;/authors&gt;&lt;/contributors&gt;&lt;auth-address&gt;Department of Molecular and Structural Biochemistry, North Carolina State University, Raleigh, North Carolina 27695-7622, USA. fvendeix@sirgaab.com&lt;/auth-address&gt;&lt;titles&gt;&lt;title&gt;Free energy calculation of modified base-pair formation in explicit solvent: A predictive model&lt;/title&gt;&lt;secondary-title&gt;RNA&lt;/secondary-title&gt;&lt;/titles&gt;&lt;periodical&gt;&lt;full-title&gt;RNA&lt;/full-title&gt;&lt;/periodical&gt;&lt;pages&gt;2278-87&lt;/pages&gt;&lt;volume&gt;15&lt;/volume&gt;&lt;number&gt;12&lt;/number&gt;&lt;edition&gt;2009/10/29&lt;/edition&gt;&lt;keywords&gt;&lt;keyword&gt;Base Pairing&lt;/keyword&gt;&lt;keyword&gt;Models, Genetic&lt;/keyword&gt;&lt;keyword&gt;Models, Molecular&lt;/keyword&gt;&lt;keyword&gt;Nuclear Magnetic Resonance, Biomolecular&lt;/keyword&gt;&lt;keyword&gt;RNA/ chemistry&lt;/keyword&gt;&lt;keyword&gt;Thermodynamics&lt;/keyword&gt;&lt;/keywords&gt;&lt;dates&gt;&lt;year&gt;2009&lt;/year&gt;&lt;pub-dates&gt;&lt;date&gt;Dec&lt;/date&gt;&lt;/pub-dates&gt;&lt;/dates&gt;&lt;isbn&gt;1469-9001 (Electronic)&amp;#xD;1355-8382 (Linking)&lt;/isbn&gt;&lt;accession-num&gt;19861423&lt;/accession-num&gt;&lt;urls&gt;&lt;/urls&gt;&lt;custom2&gt;PMC2779691&lt;/custom2&gt;&lt;electronic-resource-num&gt;10.1261/rna.1734309&lt;/electronic-resource-num&gt;&lt;remote-database-provider&gt;NLM&lt;/remote-database-provider&gt;&lt;language&gt;eng&lt;/language&gt;&lt;/record&gt;&lt;/Cite&gt;&lt;/EndNote&gt;</w:instrText>
      </w:r>
      <w:r>
        <w:fldChar w:fldCharType="separate"/>
      </w:r>
      <w:r>
        <w:rPr>
          <w:noProof/>
        </w:rPr>
        <w:t>[27]</w:t>
      </w:r>
      <w:r>
        <w:fldChar w:fldCharType="end"/>
      </w:r>
      <w:r>
        <w:t>.</w:t>
      </w:r>
    </w:p>
    <w:p w14:paraId="7FA316B6" w14:textId="77777777" w:rsidR="002F18BD" w:rsidRPr="004B4255" w:rsidRDefault="0043254B" w:rsidP="002F18BD">
      <w:pPr>
        <w:pStyle w:val="Heading3"/>
        <w:rPr>
          <w:sz w:val="27"/>
          <w:lang w:eastAsia="en-CA"/>
        </w:rPr>
      </w:pPr>
      <w:bookmarkStart w:id="147" w:name="_Hlk501466015"/>
      <w:r>
        <w:lastRenderedPageBreak/>
        <w:t xml:space="preserve">2.2.2 </w:t>
      </w:r>
      <w:r w:rsidR="002F18BD">
        <w:t>Les cycles</w:t>
      </w:r>
    </w:p>
    <w:p w14:paraId="2EAB3BB4" w14:textId="7729CC88" w:rsidR="002F18BD" w:rsidRDefault="002F18BD" w:rsidP="002F18BD">
      <w:pPr>
        <w:pStyle w:val="Paragraphe"/>
      </w:pPr>
      <w:r>
        <w:t>Un</w:t>
      </w:r>
      <w:r w:rsidRPr="004B4255">
        <w:t xml:space="preserve"> </w:t>
      </w:r>
      <w:r>
        <w:t>cycle est</w:t>
      </w:r>
      <w:r w:rsidRPr="004B4255">
        <w:t xml:space="preserve"> </w:t>
      </w:r>
      <w:r>
        <w:t xml:space="preserve">une </w:t>
      </w:r>
      <w:bookmarkStart w:id="148" w:name="_Hlk521310307"/>
      <w:r>
        <w:t xml:space="preserve">S-S </w:t>
      </w:r>
      <w:bookmarkEnd w:id="148"/>
      <w:r w:rsidRPr="004B4255">
        <w:t xml:space="preserve">de la SS des ARN. Un ARN, est </w:t>
      </w:r>
      <w:r>
        <w:t xml:space="preserve">formé </w:t>
      </w:r>
      <w:r w:rsidRPr="004B4255">
        <w:t>de boucles, de double</w:t>
      </w:r>
      <w:r>
        <w:t>s</w:t>
      </w:r>
      <w:r w:rsidRPr="004B4255">
        <w:t xml:space="preserve"> hélice</w:t>
      </w:r>
      <w:r>
        <w:t>s</w:t>
      </w:r>
      <w:r w:rsidRPr="004B4255">
        <w:t xml:space="preserve">, de jonctions et de motifs tertiaires. </w:t>
      </w:r>
      <w:r>
        <w:t xml:space="preserve">Dans la suite de ce mémoire, seul les deux premières S-S sont étudiées </w:t>
      </w:r>
      <w:r w:rsidRPr="004B4255">
        <w:t xml:space="preserve">La définition des </w:t>
      </w:r>
      <w:r>
        <w:t>cycles</w:t>
      </w:r>
      <w:r w:rsidRPr="004B4255">
        <w:t xml:space="preserve"> s’appuie sur les</w:t>
      </w:r>
      <w:r>
        <w:t xml:space="preserve"> le concept de </w:t>
      </w:r>
      <w:r w:rsidRPr="004B4255">
        <w:t>paires de bases. Par exemple,</w:t>
      </w:r>
      <w:r>
        <w:t xml:space="preserve"> on désigne par </w:t>
      </w:r>
      <w:r w:rsidRPr="004B4255">
        <w:t xml:space="preserve">« </w:t>
      </w:r>
      <w:r w:rsidRPr="009C4B88">
        <w:rPr>
          <w:rFonts w:ascii="Baskerville Old Face" w:hAnsi="Baskerville Old Face"/>
        </w:rPr>
        <w:t>2_2</w:t>
      </w:r>
      <w:r w:rsidRPr="004B4255">
        <w:t xml:space="preserve"> »</w:t>
      </w:r>
      <w:r>
        <w:t>,</w:t>
      </w:r>
      <w:r w:rsidRPr="004B4255">
        <w:t xml:space="preserve"> le </w:t>
      </w:r>
      <w:r>
        <w:t>cycle</w:t>
      </w:r>
      <w:r w:rsidRPr="004B4255">
        <w:t xml:space="preserve"> le plus fréquent</w:t>
      </w:r>
      <w:r>
        <w:t>. Il</w:t>
      </w:r>
      <w:r w:rsidRPr="004B4255">
        <w:t xml:space="preserve"> </w:t>
      </w:r>
      <w:r>
        <w:t>est fait de</w:t>
      </w:r>
      <w:r w:rsidRPr="004B4255">
        <w:t xml:space="preserve"> deux paires de bases adjacentes et</w:t>
      </w:r>
      <w:r>
        <w:t xml:space="preserve"> il</w:t>
      </w:r>
      <w:r w:rsidRPr="004B4255">
        <w:t xml:space="preserve"> forme un </w:t>
      </w:r>
      <w:r>
        <w:t xml:space="preserve">cycle de quatre </w:t>
      </w:r>
      <w:proofErr w:type="gramStart"/>
      <w:r w:rsidR="00656A96">
        <w:t>nt.</w:t>
      </w:r>
      <w:r>
        <w:t>.</w:t>
      </w:r>
      <w:proofErr w:type="gramEnd"/>
      <w:r>
        <w:t xml:space="preserve"> Le tableau I présente deux cycles, le « </w:t>
      </w:r>
      <w:r w:rsidRPr="009C4B88">
        <w:rPr>
          <w:rFonts w:ascii="Baskerville Old Face" w:hAnsi="Baskerville Old Face"/>
        </w:rPr>
        <w:t>2_2</w:t>
      </w:r>
      <w:r>
        <w:t> »</w:t>
      </w:r>
      <w:r w:rsidRPr="004B4255">
        <w:t xml:space="preserve"> </w:t>
      </w:r>
      <w:r>
        <w:t xml:space="preserve">est le composant principal des doubles hélices et le « </w:t>
      </w:r>
      <w:r w:rsidRPr="009C4B88">
        <w:rPr>
          <w:rFonts w:ascii="Baskerville Old Face" w:hAnsi="Baskerville Old Face"/>
        </w:rPr>
        <w:t>4_4</w:t>
      </w:r>
      <w:r>
        <w:t xml:space="preserve"> » est un renflement interne.</w:t>
      </w:r>
    </w:p>
    <w:p w14:paraId="7A1E3E55" w14:textId="77777777" w:rsidR="002F18BD" w:rsidRDefault="002F18BD" w:rsidP="002F18BD">
      <w:pPr>
        <w:pStyle w:val="Tableau"/>
      </w:pPr>
      <w:bookmarkStart w:id="149" w:name="_Toc521325132"/>
      <w:bookmarkStart w:id="150" w:name="_Toc521353158"/>
      <w:r>
        <w:t>Représentation de deux cycles simples</w:t>
      </w:r>
      <w:bookmarkEnd w:id="149"/>
      <w:bookmarkEnd w:id="150"/>
    </w:p>
    <w:tbl>
      <w:tblPr>
        <w:tblStyle w:val="ListTable2-Accent1"/>
        <w:tblW w:w="0" w:type="auto"/>
        <w:tblLook w:val="04A0" w:firstRow="1" w:lastRow="0" w:firstColumn="1" w:lastColumn="0" w:noHBand="0" w:noVBand="1"/>
      </w:tblPr>
      <w:tblGrid>
        <w:gridCol w:w="1879"/>
        <w:gridCol w:w="2643"/>
        <w:gridCol w:w="3732"/>
        <w:gridCol w:w="10"/>
      </w:tblGrid>
      <w:tr w:rsidR="002F18BD" w14:paraId="70721254" w14:textId="77777777" w:rsidTr="002F18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54A29D4" w14:textId="77777777" w:rsidR="002F18BD" w:rsidRDefault="002F18BD" w:rsidP="002F18BD">
            <w:pPr>
              <w:pStyle w:val="Paragraphesuite"/>
              <w:jc w:val="center"/>
            </w:pPr>
            <w:r>
              <w:t>Cycle</w:t>
            </w:r>
          </w:p>
        </w:tc>
        <w:tc>
          <w:tcPr>
            <w:tcW w:w="2643" w:type="dxa"/>
          </w:tcPr>
          <w:p w14:paraId="39339A09" w14:textId="77777777" w:rsidR="002F18BD" w:rsidRPr="009C4B88" w:rsidRDefault="002F18BD" w:rsidP="002F18BD">
            <w:pPr>
              <w:pStyle w:val="Paragraphesuite"/>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noProof/>
              </w:rPr>
            </w:pPr>
            <w:r w:rsidRPr="009C4B88">
              <w:rPr>
                <w:rFonts w:ascii="Baskerville Old Face" w:hAnsi="Baskerville Old Face"/>
              </w:rPr>
              <w:t>2_2</w:t>
            </w:r>
          </w:p>
        </w:tc>
        <w:tc>
          <w:tcPr>
            <w:tcW w:w="3732" w:type="dxa"/>
            <w:gridSpan w:val="2"/>
          </w:tcPr>
          <w:p w14:paraId="0BA91407" w14:textId="77777777" w:rsidR="002F18BD" w:rsidRPr="009C4B88" w:rsidRDefault="002F18BD" w:rsidP="002F18BD">
            <w:pPr>
              <w:pStyle w:val="Paragraphesuite"/>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rPr>
            </w:pPr>
            <w:r w:rsidRPr="009C4B88">
              <w:rPr>
                <w:rFonts w:ascii="Baskerville Old Face" w:hAnsi="Baskerville Old Face"/>
              </w:rPr>
              <w:t>4_4</w:t>
            </w:r>
          </w:p>
        </w:tc>
      </w:tr>
      <w:tr w:rsidR="002F18BD" w14:paraId="286EB327" w14:textId="77777777"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63360CC9" w14:textId="77777777" w:rsidR="002F18BD" w:rsidRDefault="002F18BD" w:rsidP="002F18BD">
            <w:pPr>
              <w:pStyle w:val="Paragraphesuite"/>
              <w:jc w:val="center"/>
              <w:rPr>
                <w:noProof/>
              </w:rPr>
            </w:pPr>
            <w:r>
              <w:rPr>
                <w:noProof/>
              </w:rPr>
              <w:t>Figure</w:t>
            </w:r>
          </w:p>
        </w:tc>
        <w:tc>
          <w:tcPr>
            <w:tcW w:w="2643" w:type="dxa"/>
            <w:vAlign w:val="center"/>
          </w:tcPr>
          <w:p w14:paraId="2B9566FE" w14:textId="77777777" w:rsidR="002F18BD" w:rsidRDefault="002F18BD" w:rsidP="002F18BD">
            <w:pPr>
              <w:pStyle w:val="Paragraphesuite"/>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21F8FF" wp14:editId="575A32AA">
                  <wp:extent cx="694901" cy="6667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418" cy="672043"/>
                          </a:xfrm>
                          <a:prstGeom prst="rect">
                            <a:avLst/>
                          </a:prstGeom>
                          <a:noFill/>
                          <a:ln>
                            <a:noFill/>
                          </a:ln>
                        </pic:spPr>
                      </pic:pic>
                    </a:graphicData>
                  </a:graphic>
                </wp:inline>
              </w:drawing>
            </w:r>
          </w:p>
        </w:tc>
        <w:tc>
          <w:tcPr>
            <w:tcW w:w="3732" w:type="dxa"/>
            <w:gridSpan w:val="2"/>
            <w:vAlign w:val="center"/>
          </w:tcPr>
          <w:p w14:paraId="1D9CEE4D" w14:textId="77777777" w:rsidR="002F18BD" w:rsidRDefault="002F18BD" w:rsidP="002F18BD">
            <w:pPr>
              <w:pStyle w:val="Paragraphesuite"/>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569068" wp14:editId="25EEA7CC">
                  <wp:extent cx="1495425" cy="7094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clrChange>
                              <a:clrFrom>
                                <a:srgbClr val="FFFFFF"/>
                              </a:clrFrom>
                              <a:clrTo>
                                <a:srgbClr val="FFFFFF">
                                  <a:alpha val="0"/>
                                </a:srgbClr>
                              </a:clrTo>
                            </a:clrChange>
                          </a:blip>
                          <a:stretch>
                            <a:fillRect/>
                          </a:stretch>
                        </pic:blipFill>
                        <pic:spPr>
                          <a:xfrm>
                            <a:off x="0" y="0"/>
                            <a:ext cx="1537083" cy="729221"/>
                          </a:xfrm>
                          <a:prstGeom prst="rect">
                            <a:avLst/>
                          </a:prstGeom>
                        </pic:spPr>
                      </pic:pic>
                    </a:graphicData>
                  </a:graphic>
                </wp:inline>
              </w:drawing>
            </w:r>
          </w:p>
        </w:tc>
      </w:tr>
      <w:tr w:rsidR="002F18BD" w14:paraId="0244B71D" w14:textId="77777777" w:rsidTr="002F18BD">
        <w:trPr>
          <w:gridAfter w:val="1"/>
          <w:wAfter w:w="10" w:type="dxa"/>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9DB94F8" w14:textId="77777777" w:rsidR="002F18BD" w:rsidRDefault="002F18BD" w:rsidP="002F18BD">
            <w:pPr>
              <w:pStyle w:val="Paragraphesuite"/>
              <w:jc w:val="center"/>
            </w:pPr>
            <w:r>
              <w:t>Identifiant</w:t>
            </w:r>
          </w:p>
        </w:tc>
        <w:tc>
          <w:tcPr>
            <w:tcW w:w="2643" w:type="dxa"/>
          </w:tcPr>
          <w:p w14:paraId="37EEB19B" w14:textId="77777777" w:rsidR="002F18BD"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pPr>
            <w:r>
              <w:t>2_2_GG_CC</w:t>
            </w:r>
          </w:p>
        </w:tc>
        <w:tc>
          <w:tcPr>
            <w:tcW w:w="3732" w:type="dxa"/>
          </w:tcPr>
          <w:p w14:paraId="5B205409" w14:textId="77777777" w:rsidR="002F18BD"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pPr>
            <w:bookmarkStart w:id="151" w:name="_Hlk521154162"/>
            <w:r>
              <w:t>4_4_GAAC-GAAC</w:t>
            </w:r>
            <w:bookmarkEnd w:id="151"/>
          </w:p>
        </w:tc>
      </w:tr>
    </w:tbl>
    <w:p w14:paraId="21317ED9" w14:textId="22108B1C" w:rsidR="002F18BD" w:rsidRDefault="002F18BD" w:rsidP="002F18BD">
      <w:pPr>
        <w:pStyle w:val="Paragraphe"/>
      </w:pPr>
      <w:r w:rsidRPr="004B4255">
        <w:t xml:space="preserve">Un </w:t>
      </w:r>
      <w:r>
        <w:t>cycle</w:t>
      </w:r>
      <w:r w:rsidRPr="004B4255">
        <w:t xml:space="preserve"> «</w:t>
      </w:r>
      <w:r>
        <w:t> </w:t>
      </w:r>
      <w:r w:rsidRPr="009C4B88">
        <w:rPr>
          <w:rFonts w:ascii="Baskerville Old Face" w:hAnsi="Baskerville Old Face"/>
        </w:rPr>
        <w:t>3_2</w:t>
      </w:r>
      <w:r>
        <w:t> </w:t>
      </w:r>
      <w:r w:rsidRPr="004B4255">
        <w:t xml:space="preserve">» est </w:t>
      </w:r>
      <w:r>
        <w:t>formé</w:t>
      </w:r>
      <w:r w:rsidRPr="004B4255">
        <w:t xml:space="preserve"> d’un nucléotide non pairé au centre de deux </w:t>
      </w:r>
      <w:r w:rsidR="00656A96">
        <w:t>nt.</w:t>
      </w:r>
      <w:r w:rsidRPr="004B4255">
        <w:t xml:space="preserve"> pairés </w:t>
      </w:r>
      <w:r>
        <w:t>avec</w:t>
      </w:r>
      <w:r w:rsidRPr="004B4255">
        <w:t xml:space="preserve"> </w:t>
      </w:r>
      <w:r>
        <w:t xml:space="preserve">les </w:t>
      </w:r>
      <w:r w:rsidRPr="004B4255">
        <w:t xml:space="preserve">deux </w:t>
      </w:r>
      <w:r w:rsidR="00656A96">
        <w:t>nt.</w:t>
      </w:r>
      <w:r w:rsidRPr="004B4255">
        <w:t xml:space="preserve"> adjacents sur l’autre brin d</w:t>
      </w:r>
      <w:r>
        <w:t>e l’</w:t>
      </w:r>
      <w:r w:rsidRPr="004B4255">
        <w:t>ARN</w:t>
      </w:r>
      <w:r>
        <w:t>. Communément,</w:t>
      </w:r>
      <w:r w:rsidRPr="004B4255">
        <w:t xml:space="preserve"> on appelle cette structure</w:t>
      </w:r>
      <w:r>
        <w:t>,</w:t>
      </w:r>
      <w:r w:rsidRPr="004B4255">
        <w:t xml:space="preserve"> un renflement d’un nucléotide</w:t>
      </w:r>
      <w:r>
        <w:t xml:space="preserve"> (un </w:t>
      </w:r>
      <w:proofErr w:type="spellStart"/>
      <w:r w:rsidRPr="00493B39">
        <w:rPr>
          <w:i/>
        </w:rPr>
        <w:t>buldge</w:t>
      </w:r>
      <w:proofErr w:type="spellEnd"/>
      <w:r>
        <w:t>)</w:t>
      </w:r>
      <w:r w:rsidRPr="004B4255">
        <w:t>.</w:t>
      </w:r>
    </w:p>
    <w:p w14:paraId="02DBFDDD" w14:textId="77777777" w:rsidR="002F18BD" w:rsidRDefault="002F18BD" w:rsidP="002F18BD">
      <w:pPr>
        <w:pStyle w:val="Paragraphesuite"/>
        <w:jc w:val="center"/>
      </w:pPr>
      <w:r>
        <w:rPr>
          <w:noProof/>
        </w:rPr>
        <w:drawing>
          <wp:anchor distT="0" distB="0" distL="114300" distR="114300" simplePos="0" relativeHeight="251760640" behindDoc="1" locked="0" layoutInCell="1" allowOverlap="1" wp14:anchorId="4FA7F18F" wp14:editId="78EADA7B">
            <wp:simplePos x="0" y="0"/>
            <wp:positionH relativeFrom="column">
              <wp:posOffset>503445</wp:posOffset>
            </wp:positionH>
            <wp:positionV relativeFrom="paragraph">
              <wp:posOffset>179981</wp:posOffset>
            </wp:positionV>
            <wp:extent cx="1478335" cy="1494678"/>
            <wp:effectExtent l="190500" t="171450" r="198120" b="201295"/>
            <wp:wrapTight wrapText="bothSides">
              <wp:wrapPolygon edited="0">
                <wp:start x="-2227" y="-2479"/>
                <wp:lineTo x="-2784" y="-1928"/>
                <wp:lineTo x="-2784" y="21205"/>
                <wp:lineTo x="-1948" y="24235"/>
                <wp:lineTo x="23381" y="24235"/>
                <wp:lineTo x="24216" y="20379"/>
                <wp:lineTo x="23938" y="-2479"/>
                <wp:lineTo x="-2227" y="-2479"/>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83882" cy="15002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4CA6C626" w14:textId="77777777" w:rsidR="002F18BD" w:rsidRPr="002F18BD" w:rsidRDefault="002F18BD" w:rsidP="002F18BD">
      <w:pPr>
        <w:pStyle w:val="Figure"/>
        <w:rPr>
          <w:vanish/>
          <w:specVanish/>
        </w:rPr>
      </w:pPr>
      <w:bookmarkStart w:id="152" w:name="_Toc521353174"/>
      <w:r w:rsidRPr="005155B3">
        <w:t>Un cycle « </w:t>
      </w:r>
      <w:r w:rsidRPr="005155B3">
        <w:rPr>
          <w:rFonts w:ascii="Baskerville Old Face" w:hAnsi="Baskerville Old Face"/>
        </w:rPr>
        <w:t>3_2</w:t>
      </w:r>
      <w:r w:rsidRPr="005155B3">
        <w:t> »</w:t>
      </w:r>
      <w:r>
        <w:t>.</w:t>
      </w:r>
      <w:bookmarkStart w:id="153" w:name="_Toc521325663"/>
      <w:bookmarkStart w:id="154" w:name="_Toc521325907"/>
      <w:bookmarkStart w:id="155" w:name="_Toc521325953"/>
      <w:bookmarkStart w:id="156" w:name="_Toc521326007"/>
      <w:bookmarkStart w:id="157" w:name="_Toc521326053"/>
      <w:bookmarkStart w:id="158" w:name="_Toc521326099"/>
      <w:bookmarkStart w:id="159" w:name="_Toc521326145"/>
      <w:bookmarkStart w:id="160" w:name="_Toc521326191"/>
      <w:bookmarkEnd w:id="152"/>
      <w:bookmarkEnd w:id="153"/>
      <w:bookmarkEnd w:id="154"/>
      <w:bookmarkEnd w:id="155"/>
      <w:bookmarkEnd w:id="156"/>
      <w:bookmarkEnd w:id="157"/>
      <w:bookmarkEnd w:id="158"/>
      <w:bookmarkEnd w:id="159"/>
      <w:bookmarkEnd w:id="160"/>
    </w:p>
    <w:p w14:paraId="350C88DC" w14:textId="0B8F7DB8" w:rsidR="002F18BD" w:rsidRDefault="002F18BD" w:rsidP="004B5464">
      <w:pPr>
        <w:pStyle w:val="Figure20"/>
      </w:pPr>
      <w:r w:rsidRPr="0032326D">
        <w:t xml:space="preserve"> Les arêtes rouges sont des liens covalents entre les </w:t>
      </w:r>
      <w:r w:rsidR="00656A96">
        <w:t>nt.</w:t>
      </w:r>
      <w:r w:rsidRPr="0032326D">
        <w:t xml:space="preserve"> et </w:t>
      </w:r>
      <w:proofErr w:type="gramStart"/>
      <w:r w:rsidRPr="0032326D">
        <w:t>les liens noire</w:t>
      </w:r>
      <w:r w:rsidR="008B4934">
        <w:t>s</w:t>
      </w:r>
      <w:proofErr w:type="gramEnd"/>
      <w:r w:rsidRPr="0032326D">
        <w:t xml:space="preserve"> sont les liens formant les paires de bases. Dans cet exemple, le nucléotide en rouge est le nucléotide d’intérêt, sa couleur nous renseigne sur sa réactivité moyenne</w:t>
      </w:r>
      <w:r w:rsidR="00D24421">
        <w:t xml:space="preserve"> (v</w:t>
      </w:r>
      <w:r w:rsidRPr="0032326D">
        <w:t>oir chapitre 2</w:t>
      </w:r>
      <w:r w:rsidR="00D24421">
        <w:t xml:space="preserve"> )</w:t>
      </w:r>
      <w:r w:rsidRPr="0032326D">
        <w:t>.</w:t>
      </w:r>
    </w:p>
    <w:p w14:paraId="3CEB1D5D" w14:textId="77777777" w:rsidR="0043254B" w:rsidRPr="0032326D" w:rsidRDefault="0043254B" w:rsidP="004B5464">
      <w:pPr>
        <w:pStyle w:val="Figure20"/>
      </w:pPr>
    </w:p>
    <w:p w14:paraId="22D25087" w14:textId="77777777" w:rsidR="002F18BD" w:rsidRDefault="0043254B" w:rsidP="0043254B">
      <w:pPr>
        <w:pStyle w:val="Heading3"/>
      </w:pPr>
      <w:bookmarkStart w:id="161" w:name="_Toc521325106"/>
      <w:r>
        <w:lastRenderedPageBreak/>
        <w:t xml:space="preserve">2.2.3 </w:t>
      </w:r>
      <w:r w:rsidR="002F18BD">
        <w:t>Les sous-structures</w:t>
      </w:r>
      <w:bookmarkEnd w:id="161"/>
    </w:p>
    <w:p w14:paraId="7968196A" w14:textId="3B34D12F" w:rsidR="002F18BD" w:rsidRDefault="002F18BD" w:rsidP="002F18BD">
      <w:pPr>
        <w:pStyle w:val="Paragraphesuite"/>
      </w:pPr>
      <w:r>
        <w:t xml:space="preserve">Pour caractériser un </w:t>
      </w:r>
      <w:r w:rsidR="00656A96">
        <w:t>nt.</w:t>
      </w:r>
      <w:r>
        <w:t xml:space="preserve"> deux sortes de sous-structures </w:t>
      </w:r>
      <w:r w:rsidR="006F6E84">
        <w:t xml:space="preserve">( S-S ) </w:t>
      </w:r>
      <w:r>
        <w:t>ont été utilisé</w:t>
      </w:r>
      <w:r w:rsidR="003E0F30">
        <w:t>es</w:t>
      </w:r>
      <w:r>
        <w:t xml:space="preserve"> : </w:t>
      </w:r>
    </w:p>
    <w:p w14:paraId="29A3F790" w14:textId="77777777" w:rsidR="002F18BD" w:rsidRDefault="002F18BD" w:rsidP="002F18BD">
      <w:pPr>
        <w:pStyle w:val="Paragraphe"/>
        <w:numPr>
          <w:ilvl w:val="0"/>
          <w:numId w:val="39"/>
        </w:numPr>
      </w:pPr>
      <w:r>
        <w:t>Des cycles simples. C’est-à-dire, lorsque le nucléotide est pairé, deux entrées sont ajoutées dans la base de données (une pour le cycle en 5’ et l’autre pour le cycle en 3’). Ces motifs sont plus petits. Dans l’exemple de la figure 11, la guanine fait partie de deux cycles.</w:t>
      </w:r>
    </w:p>
    <w:p w14:paraId="125D1320" w14:textId="77777777" w:rsidR="002F18BD" w:rsidRDefault="002F18BD" w:rsidP="002F18BD">
      <w:pPr>
        <w:pStyle w:val="Paragraphe"/>
        <w:numPr>
          <w:ilvl w:val="0"/>
          <w:numId w:val="39"/>
        </w:numPr>
      </w:pPr>
      <w:r>
        <w:t>Une S-S englobant le nucléotide. C’est-à-dire qu’il y a invariablement une entrée peu importe l’état pairé ou non du nucléotide.</w:t>
      </w:r>
    </w:p>
    <w:p w14:paraId="17B374DD" w14:textId="77777777" w:rsidR="002F18BD" w:rsidRDefault="002F18BD" w:rsidP="002F18BD">
      <w:pPr>
        <w:pStyle w:val="Paragraphesuite"/>
      </w:pPr>
      <w:r>
        <w:t xml:space="preserve">Le chevauchement de deux cycles est illustré dans la figure 11.  </w:t>
      </w:r>
    </w:p>
    <w:p w14:paraId="5A970BA3" w14:textId="77777777" w:rsidR="002F18BD" w:rsidRPr="00794739" w:rsidRDefault="002F18BD" w:rsidP="002F18BD">
      <w:pPr>
        <w:pStyle w:val="Paragraphesuite"/>
        <w:jc w:val="center"/>
      </w:pPr>
      <w:r>
        <w:rPr>
          <w:noProof/>
        </w:rPr>
        <w:drawing>
          <wp:inline distT="0" distB="0" distL="0" distR="0" wp14:anchorId="64CC9139" wp14:editId="16EC3152">
            <wp:extent cx="4348113" cy="2956956"/>
            <wp:effectExtent l="171450" t="171450" r="147955" b="1866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8199" cy="32358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FA665BF" w14:textId="04829856" w:rsidR="002F18BD" w:rsidRPr="002F18BD" w:rsidRDefault="002F18BD" w:rsidP="002F18BD">
      <w:pPr>
        <w:pStyle w:val="Figure"/>
        <w:rPr>
          <w:vanish/>
          <w:specVanish/>
        </w:rPr>
      </w:pPr>
      <w:bookmarkStart w:id="162" w:name="_Toc521353175"/>
      <w:r>
        <w:t xml:space="preserve">Une </w:t>
      </w:r>
      <w:r w:rsidR="006F6E84">
        <w:t>S-S</w:t>
      </w:r>
      <w:r w:rsidRPr="005155B3">
        <w:t xml:space="preserve"> formée de deux cycles </w:t>
      </w:r>
      <w:r>
        <w:t>a</w:t>
      </w:r>
      <w:r w:rsidRPr="005155B3">
        <w:t>ccolés</w:t>
      </w:r>
      <w:r>
        <w:t>.</w:t>
      </w:r>
      <w:bookmarkStart w:id="163" w:name="_Toc521325664"/>
      <w:bookmarkStart w:id="164" w:name="_Toc521325908"/>
      <w:bookmarkStart w:id="165" w:name="_Toc521325954"/>
      <w:bookmarkStart w:id="166" w:name="_Toc521326008"/>
      <w:bookmarkStart w:id="167" w:name="_Toc521326054"/>
      <w:bookmarkStart w:id="168" w:name="_Toc521326100"/>
      <w:bookmarkStart w:id="169" w:name="_Toc521326146"/>
      <w:bookmarkStart w:id="170" w:name="_Toc521326192"/>
      <w:bookmarkEnd w:id="162"/>
      <w:bookmarkEnd w:id="163"/>
      <w:bookmarkEnd w:id="164"/>
      <w:bookmarkEnd w:id="165"/>
      <w:bookmarkEnd w:id="166"/>
      <w:bookmarkEnd w:id="167"/>
      <w:bookmarkEnd w:id="168"/>
      <w:bookmarkEnd w:id="169"/>
      <w:bookmarkEnd w:id="170"/>
    </w:p>
    <w:p w14:paraId="5D9A420D" w14:textId="57A5583F" w:rsidR="002F18BD" w:rsidRPr="0032326D" w:rsidRDefault="002F18BD" w:rsidP="004B5464">
      <w:pPr>
        <w:pStyle w:val="Figure20"/>
      </w:pPr>
      <w:r w:rsidRPr="0032326D">
        <w:t xml:space="preserve"> L’identifiant complet de cette </w:t>
      </w:r>
      <w:r w:rsidR="005632BF">
        <w:t>S-S</w:t>
      </w:r>
      <w:r w:rsidRPr="0032326D">
        <w:t xml:space="preserve"> est : « 2_2-</w:t>
      </w:r>
      <w:bookmarkStart w:id="171" w:name="_Hlk521154892"/>
      <w:r w:rsidRPr="0032326D">
        <w:t>UG-CA</w:t>
      </w:r>
      <w:bookmarkEnd w:id="171"/>
      <w:r w:rsidRPr="0032326D">
        <w:t>_pos_1&amp;2_2-</w:t>
      </w:r>
      <w:bookmarkStart w:id="172" w:name="_Hlk521154947"/>
      <w:r w:rsidRPr="0032326D">
        <w:t>GC-GC</w:t>
      </w:r>
      <w:bookmarkEnd w:id="172"/>
      <w:r w:rsidRPr="0032326D">
        <w:t xml:space="preserve">_pos_0 ». Le </w:t>
      </w:r>
      <w:r w:rsidR="005632BF">
        <w:t>nt.</w:t>
      </w:r>
      <w:r w:rsidRPr="0032326D">
        <w:t xml:space="preserve"> d’intérêt est le deuxième nucléotide du cycle « UG-CA » ou le premier </w:t>
      </w:r>
      <w:r w:rsidR="005632BF">
        <w:t>nt.</w:t>
      </w:r>
      <w:r w:rsidRPr="0032326D">
        <w:t xml:space="preserve"> du cycle : « GC-GC », sont identifiant permet de comparer les </w:t>
      </w:r>
      <w:r w:rsidR="00656A96">
        <w:t>nt.</w:t>
      </w:r>
      <w:r w:rsidRPr="0032326D">
        <w:t xml:space="preserve"> se trouvant dans la même S-S dans d’autres ARN.</w:t>
      </w:r>
      <w:r w:rsidRPr="0032326D">
        <w:br w:type="page"/>
      </w:r>
    </w:p>
    <w:p w14:paraId="01E4DBB2" w14:textId="77777777" w:rsidR="002F18BD" w:rsidRPr="0017315A" w:rsidRDefault="002F18BD" w:rsidP="002F18BD">
      <w:pPr>
        <w:pStyle w:val="Paragraphesuite"/>
        <w:jc w:val="center"/>
      </w:pPr>
      <w:r>
        <w:rPr>
          <w:noProof/>
        </w:rPr>
        <w:lastRenderedPageBreak/>
        <w:drawing>
          <wp:anchor distT="0" distB="0" distL="114300" distR="114300" simplePos="0" relativeHeight="251756544" behindDoc="0" locked="0" layoutInCell="1" allowOverlap="1" wp14:anchorId="7E2CC2B2" wp14:editId="16361171">
            <wp:simplePos x="2243455" y="914400"/>
            <wp:positionH relativeFrom="margin">
              <wp:align>center</wp:align>
            </wp:positionH>
            <wp:positionV relativeFrom="margin">
              <wp:align>top</wp:align>
            </wp:positionV>
            <wp:extent cx="1144270" cy="2205990"/>
            <wp:effectExtent l="2540" t="0" r="127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1144270" cy="2205990"/>
                    </a:xfrm>
                    <a:prstGeom prst="rect">
                      <a:avLst/>
                    </a:prstGeom>
                    <a:noFill/>
                    <a:ln>
                      <a:noFill/>
                    </a:ln>
                  </pic:spPr>
                </pic:pic>
              </a:graphicData>
            </a:graphic>
          </wp:anchor>
        </w:drawing>
      </w:r>
    </w:p>
    <w:p w14:paraId="43CCEF84" w14:textId="77777777" w:rsidR="002F18BD" w:rsidRPr="0043254B" w:rsidRDefault="002F18BD" w:rsidP="002F18BD">
      <w:pPr>
        <w:pStyle w:val="Figure"/>
        <w:rPr>
          <w:vanish/>
          <w:specVanish/>
        </w:rPr>
      </w:pPr>
      <w:bookmarkStart w:id="173" w:name="_Toc521353176"/>
      <w:r w:rsidRPr="00794739">
        <w:t>Représentation de trois cycles</w:t>
      </w:r>
      <w:r>
        <w:t xml:space="preserve"> se chevauchant</w:t>
      </w:r>
      <w:r w:rsidRPr="00794739">
        <w:t>.</w:t>
      </w:r>
      <w:bookmarkStart w:id="174" w:name="_Toc521325665"/>
      <w:bookmarkStart w:id="175" w:name="_Toc521325909"/>
      <w:bookmarkStart w:id="176" w:name="_Toc521325955"/>
      <w:bookmarkStart w:id="177" w:name="_Toc521326009"/>
      <w:bookmarkStart w:id="178" w:name="_Toc521326055"/>
      <w:bookmarkStart w:id="179" w:name="_Toc521326101"/>
      <w:bookmarkStart w:id="180" w:name="_Toc521326147"/>
      <w:bookmarkStart w:id="181" w:name="_Toc521326193"/>
      <w:bookmarkEnd w:id="173"/>
      <w:bookmarkEnd w:id="174"/>
      <w:bookmarkEnd w:id="175"/>
      <w:bookmarkEnd w:id="176"/>
      <w:bookmarkEnd w:id="177"/>
      <w:bookmarkEnd w:id="178"/>
      <w:bookmarkEnd w:id="179"/>
      <w:bookmarkEnd w:id="180"/>
      <w:bookmarkEnd w:id="181"/>
    </w:p>
    <w:p w14:paraId="280D691C" w14:textId="39D145CC" w:rsidR="002F18BD" w:rsidRPr="0032326D" w:rsidRDefault="002F18BD" w:rsidP="004B5464">
      <w:pPr>
        <w:pStyle w:val="Figure20"/>
      </w:pPr>
      <w:r w:rsidRPr="0032326D">
        <w:t xml:space="preserve"> Dans cette figure, le chevauchement des cycles est évident. La boite bleue et la boite verte entourent un cycle « </w:t>
      </w:r>
      <w:r w:rsidRPr="0032326D">
        <w:rPr>
          <w:rFonts w:ascii="Baskerville Old Face" w:hAnsi="Baskerville Old Face"/>
        </w:rPr>
        <w:t>2_2</w:t>
      </w:r>
      <w:r w:rsidRPr="0032326D">
        <w:t xml:space="preserve"> ». La boite rouge entoure un cycle à cinq </w:t>
      </w:r>
      <w:r w:rsidR="00656A96">
        <w:t>nt.</w:t>
      </w:r>
      <w:r w:rsidRPr="0032326D">
        <w:t xml:space="preserve">, un « </w:t>
      </w:r>
      <w:r w:rsidRPr="0032326D">
        <w:rPr>
          <w:rFonts w:ascii="Baskerville Old Face" w:hAnsi="Baskerville Old Face"/>
        </w:rPr>
        <w:t>5</w:t>
      </w:r>
      <w:r w:rsidRPr="0032326D">
        <w:t xml:space="preserve"> ». Lorsqu’on s’intéresse à un nucléotide en particulier, les </w:t>
      </w:r>
      <w:r w:rsidR="00656A96">
        <w:t>nt.</w:t>
      </w:r>
      <w:r w:rsidRPr="0032326D">
        <w:t xml:space="preserve"> pairés se trouve</w:t>
      </w:r>
      <w:r w:rsidR="008B4934">
        <w:t>nt</w:t>
      </w:r>
      <w:r w:rsidRPr="0032326D">
        <w:t xml:space="preserve"> à la jonction de deux cycles tandis que les </w:t>
      </w:r>
      <w:r w:rsidR="00656A96">
        <w:t>nt.</w:t>
      </w:r>
      <w:r w:rsidRPr="0032326D">
        <w:t xml:space="preserve"> non pairés font partie d’un seul cycle. Cette figure est tirée du manuel d’instruction de MCFlashfold (</w:t>
      </w:r>
      <w:r w:rsidRPr="0032326D">
        <w:rPr>
          <w:noProof/>
        </w:rPr>
        <w:t>2015,</w:t>
      </w:r>
      <w:r w:rsidRPr="0032326D">
        <w:t xml:space="preserve"> </w:t>
      </w:r>
      <w:r w:rsidRPr="0032326D">
        <w:rPr>
          <w:noProof/>
        </w:rPr>
        <w:t xml:space="preserve">Dallaire, P. and F. Major, </w:t>
      </w:r>
      <w:r w:rsidRPr="0032326D">
        <w:rPr>
          <w:i/>
          <w:noProof/>
        </w:rPr>
        <w:t>MCFlashfold (mcff version 34) user manual).</w:t>
      </w:r>
      <w:r w:rsidRPr="0032326D">
        <w:rPr>
          <w:noProof/>
        </w:rPr>
        <w:t xml:space="preserve"> Les boites ont été ajoutées. </w:t>
      </w:r>
    </w:p>
    <w:p w14:paraId="25860C99" w14:textId="77777777" w:rsidR="00FC3DCB" w:rsidRDefault="00FC3DCB" w:rsidP="002F18BD">
      <w:pPr>
        <w:pStyle w:val="Paragraphesuite"/>
      </w:pPr>
    </w:p>
    <w:p w14:paraId="229E109E" w14:textId="77777777" w:rsidR="002F18BD" w:rsidRDefault="002F18BD" w:rsidP="002F18BD">
      <w:pPr>
        <w:pStyle w:val="Paragraphesuite"/>
      </w:pPr>
      <w:r w:rsidRPr="004B4255">
        <w:t>Dans ce mémoire, une chaine de caractère identifie</w:t>
      </w:r>
      <w:r>
        <w:t xml:space="preserve"> les </w:t>
      </w:r>
      <w:r w:rsidR="00FC3DCB">
        <w:t>S-S</w:t>
      </w:r>
      <w:r w:rsidRPr="004B4255">
        <w:t xml:space="preserve">. </w:t>
      </w:r>
      <w:r>
        <w:t>Cet identifiant est un mini langage en soi au sens informatique du terme. Le diagramme à rail de l’expression régulière qui lui correspond a été placé dans la figure suivante</w:t>
      </w:r>
      <w:r w:rsidRPr="004B4255">
        <w:t>.</w:t>
      </w:r>
    </w:p>
    <w:p w14:paraId="24F0385E" w14:textId="77777777" w:rsidR="002F18BD" w:rsidRPr="00E7031C" w:rsidRDefault="002F18BD" w:rsidP="002F18BD">
      <w:pPr>
        <w:pStyle w:val="Paragraphe"/>
      </w:pPr>
      <w:r>
        <w:rPr>
          <w:noProof/>
        </w:rPr>
        <mc:AlternateContent>
          <mc:Choice Requires="wps">
            <w:drawing>
              <wp:anchor distT="0" distB="0" distL="114300" distR="114300" simplePos="0" relativeHeight="251764736" behindDoc="0" locked="0" layoutInCell="1" allowOverlap="1" wp14:anchorId="3347C962" wp14:editId="64058A51">
                <wp:simplePos x="0" y="0"/>
                <wp:positionH relativeFrom="column">
                  <wp:posOffset>2561533</wp:posOffset>
                </wp:positionH>
                <wp:positionV relativeFrom="paragraph">
                  <wp:posOffset>162654</wp:posOffset>
                </wp:positionV>
                <wp:extent cx="258024" cy="226016"/>
                <wp:effectExtent l="0" t="0" r="27940" b="22225"/>
                <wp:wrapNone/>
                <wp:docPr id="41" name="Text Box 41"/>
                <wp:cNvGraphicFramePr/>
                <a:graphic xmlns:a="http://schemas.openxmlformats.org/drawingml/2006/main">
                  <a:graphicData uri="http://schemas.microsoft.com/office/word/2010/wordprocessingShape">
                    <wps:wsp>
                      <wps:cNvSpPr txBox="1"/>
                      <wps:spPr>
                        <a:xfrm>
                          <a:off x="0" y="0"/>
                          <a:ext cx="258024" cy="226016"/>
                        </a:xfrm>
                        <a:prstGeom prst="rect">
                          <a:avLst/>
                        </a:prstGeom>
                        <a:solidFill>
                          <a:schemeClr val="lt1"/>
                        </a:solidFill>
                        <a:ln w="6350">
                          <a:solidFill>
                            <a:prstClr val="black"/>
                          </a:solidFill>
                        </a:ln>
                      </wps:spPr>
                      <wps:txbx>
                        <w:txbxContent>
                          <w:p w14:paraId="6E9A33BA" w14:textId="77777777" w:rsidR="00656A96" w:rsidRPr="00B35AFB" w:rsidRDefault="00656A96" w:rsidP="002F18BD">
                            <w:pPr>
                              <w:rPr>
                                <w:sz w:val="20"/>
                              </w:rPr>
                            </w:pPr>
                            <w:r w:rsidRPr="00B35AFB">
                              <w:rPr>
                                <w:sz w:val="20"/>
                              </w:rPr>
                              <w:t>&amp;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7C962" id="Text Box 41" o:spid="_x0000_s1031" type="#_x0000_t202" style="position:absolute;left:0;text-align:left;margin-left:201.7pt;margin-top:12.8pt;width:20.3pt;height:17.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" fillcolor="white [3201]" strokeweight=".5pt">
                <v:textbox>
                  <w:txbxContent>
                    <w:p w14:paraId="6E9A33BA" w14:textId="77777777" w:rsidR="00656A96" w:rsidRPr="00B35AFB" w:rsidRDefault="00656A96" w:rsidP="002F18BD">
                      <w:pPr>
                        <w:rPr>
                          <w:sz w:val="20"/>
                        </w:rPr>
                      </w:pPr>
                      <w:r w:rsidRPr="00B35AFB">
                        <w:rPr>
                          <w:sz w:val="20"/>
                        </w:rPr>
                        <w:t>&amp;</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43983DD6" wp14:editId="4289109C">
                <wp:simplePos x="0" y="0"/>
                <wp:positionH relativeFrom="column">
                  <wp:posOffset>4769296</wp:posOffset>
                </wp:positionH>
                <wp:positionV relativeFrom="paragraph">
                  <wp:posOffset>275822</wp:posOffset>
                </wp:positionV>
                <wp:extent cx="1283" cy="1023041"/>
                <wp:effectExtent l="38100" t="0" r="55880" b="62865"/>
                <wp:wrapNone/>
                <wp:docPr id="255" name="Straight Connector 255"/>
                <wp:cNvGraphicFramePr/>
                <a:graphic xmlns:a="http://schemas.openxmlformats.org/drawingml/2006/main">
                  <a:graphicData uri="http://schemas.microsoft.com/office/word/2010/wordprocessingShape">
                    <wps:wsp>
                      <wps:cNvCnPr/>
                      <wps:spPr>
                        <a:xfrm flipH="1">
                          <a:off x="0" y="0"/>
                          <a:ext cx="1283" cy="1023041"/>
                        </a:xfrm>
                        <a:prstGeom prst="line">
                          <a:avLst/>
                        </a:prstGeom>
                        <a:ln>
                          <a:tailEnd type="ova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D47F6" id="Straight Connector 255" o:spid="_x0000_s1026" style="position:absolute;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55pt,21.7pt" to="375.65pt,10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" strokecolor="black [3200]" strokeweight=".5pt">
                <v:stroke endarrow="oval" joinstyle="miter"/>
              </v:line>
            </w:pict>
          </mc:Fallback>
        </mc:AlternateContent>
      </w:r>
      <w:r>
        <w:rPr>
          <w:noProof/>
        </w:rPr>
        <mc:AlternateContent>
          <mc:Choice Requires="wps">
            <w:drawing>
              <wp:anchor distT="0" distB="0" distL="114300" distR="114300" simplePos="0" relativeHeight="251761664" behindDoc="0" locked="0" layoutInCell="1" allowOverlap="1" wp14:anchorId="1F4F10A8" wp14:editId="373ECAA8">
                <wp:simplePos x="0" y="0"/>
                <wp:positionH relativeFrom="column">
                  <wp:posOffset>479236</wp:posOffset>
                </wp:positionH>
                <wp:positionV relativeFrom="paragraph">
                  <wp:posOffset>275659</wp:posOffset>
                </wp:positionV>
                <wp:extent cx="4290544" cy="0"/>
                <wp:effectExtent l="0" t="0" r="0" b="0"/>
                <wp:wrapNone/>
                <wp:docPr id="251" name="Straight Connector 251"/>
                <wp:cNvGraphicFramePr/>
                <a:graphic xmlns:a="http://schemas.openxmlformats.org/drawingml/2006/main">
                  <a:graphicData uri="http://schemas.microsoft.com/office/word/2010/wordprocessingShape">
                    <wps:wsp>
                      <wps:cNvCnPr/>
                      <wps:spPr>
                        <a:xfrm flipV="1">
                          <a:off x="0" y="0"/>
                          <a:ext cx="429054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8D6B0C" id="Straight Connector 251" o:spid="_x0000_s1026" style="position:absolute;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5pt,21.7pt" to="375.6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" strokecolor="black [3200]" strokeweight=".5pt">
                <v:stroke joinstyle="miter"/>
              </v:line>
            </w:pict>
          </mc:Fallback>
        </mc:AlternateContent>
      </w:r>
      <w:r>
        <w:rPr>
          <w:noProof/>
        </w:rPr>
        <mc:AlternateContent>
          <mc:Choice Requires="wps">
            <w:drawing>
              <wp:anchor distT="0" distB="0" distL="114300" distR="114300" simplePos="0" relativeHeight="251762688" behindDoc="0" locked="0" layoutInCell="1" allowOverlap="1" wp14:anchorId="7EF16FC3" wp14:editId="0F5978CA">
                <wp:simplePos x="0" y="0"/>
                <wp:positionH relativeFrom="column">
                  <wp:posOffset>479236</wp:posOffset>
                </wp:positionH>
                <wp:positionV relativeFrom="paragraph">
                  <wp:posOffset>284875</wp:posOffset>
                </wp:positionV>
                <wp:extent cx="0" cy="955141"/>
                <wp:effectExtent l="76200" t="0" r="76200" b="54610"/>
                <wp:wrapNone/>
                <wp:docPr id="252" name="Straight Connector 252"/>
                <wp:cNvGraphicFramePr/>
                <a:graphic xmlns:a="http://schemas.openxmlformats.org/drawingml/2006/main">
                  <a:graphicData uri="http://schemas.microsoft.com/office/word/2010/wordprocessingShape">
                    <wps:wsp>
                      <wps:cNvCnPr/>
                      <wps:spPr>
                        <a:xfrm>
                          <a:off x="0" y="0"/>
                          <a:ext cx="0" cy="955141"/>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AEB0E3" id="Straight Connector 25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5pt,22.45pt" to="37.75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" strokecolor="black [3200]" strokeweight=".5pt">
                <v:stroke endarrow="block" joinstyle="miter"/>
              </v:line>
            </w:pict>
          </mc:Fallback>
        </mc:AlternateContent>
      </w:r>
    </w:p>
    <w:p w14:paraId="2EAF461E" w14:textId="77777777" w:rsidR="002F18BD" w:rsidRDefault="002F18BD" w:rsidP="002F18BD">
      <w:pPr>
        <w:pStyle w:val="Paragraphesuite"/>
      </w:pPr>
      <w:r>
        <w:rPr>
          <w:noProof/>
        </w:rPr>
        <w:drawing>
          <wp:inline distT="0" distB="0" distL="0" distR="0" wp14:anchorId="767B950D" wp14:editId="7E121259">
            <wp:extent cx="5247640" cy="1876830"/>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7640" cy="1876830"/>
                    </a:xfrm>
                    <a:prstGeom prst="rect">
                      <a:avLst/>
                    </a:prstGeom>
                    <a:noFill/>
                    <a:ln>
                      <a:noFill/>
                    </a:ln>
                  </pic:spPr>
                </pic:pic>
              </a:graphicData>
            </a:graphic>
          </wp:inline>
        </w:drawing>
      </w:r>
    </w:p>
    <w:p w14:paraId="1521A9D1" w14:textId="77777777" w:rsidR="002F18BD" w:rsidRPr="002F18BD" w:rsidRDefault="002F18BD" w:rsidP="002F18BD">
      <w:pPr>
        <w:pStyle w:val="Figure"/>
        <w:rPr>
          <w:vanish/>
          <w:specVanish/>
        </w:rPr>
      </w:pPr>
      <w:bookmarkStart w:id="182" w:name="_Toc521353177"/>
      <w:r>
        <w:t>Diagramme à rail de l’expression régulière associée à l’identifiant des S-S.</w:t>
      </w:r>
      <w:bookmarkEnd w:id="182"/>
      <w:r>
        <w:t xml:space="preserve"> </w:t>
      </w:r>
      <w:bookmarkStart w:id="183" w:name="_Toc521325666"/>
      <w:bookmarkStart w:id="184" w:name="_Toc521325910"/>
      <w:bookmarkStart w:id="185" w:name="_Toc521325956"/>
      <w:bookmarkStart w:id="186" w:name="_Toc521326010"/>
      <w:bookmarkStart w:id="187" w:name="_Toc521326056"/>
      <w:bookmarkStart w:id="188" w:name="_Toc521326102"/>
      <w:bookmarkStart w:id="189" w:name="_Toc521326148"/>
      <w:bookmarkStart w:id="190" w:name="_Toc521326194"/>
      <w:bookmarkEnd w:id="183"/>
      <w:bookmarkEnd w:id="184"/>
      <w:bookmarkEnd w:id="185"/>
      <w:bookmarkEnd w:id="186"/>
      <w:bookmarkEnd w:id="187"/>
      <w:bookmarkEnd w:id="188"/>
      <w:bookmarkEnd w:id="189"/>
      <w:bookmarkEnd w:id="190"/>
    </w:p>
    <w:p w14:paraId="477C8440" w14:textId="77777777" w:rsidR="002F18BD" w:rsidRDefault="002F18BD" w:rsidP="004B5464">
      <w:pPr>
        <w:pStyle w:val="Figure20"/>
      </w:pPr>
      <w:r w:rsidRPr="0032326D">
        <w:t xml:space="preserve"> Un « &amp; » est placé entre les deux chaines de caractères lorsque le nucléotide est au centre de deux cycles. </w:t>
      </w:r>
    </w:p>
    <w:p w14:paraId="0EEA767A" w14:textId="77777777" w:rsidR="00D24421" w:rsidRPr="0032326D" w:rsidRDefault="00D24421" w:rsidP="004B5464">
      <w:pPr>
        <w:pStyle w:val="Figure20"/>
      </w:pPr>
    </w:p>
    <w:p w14:paraId="53CFD706" w14:textId="77777777" w:rsidR="002F18BD" w:rsidRDefault="002F18BD" w:rsidP="002F18BD">
      <w:pPr>
        <w:pStyle w:val="Paragraphesuite"/>
      </w:pPr>
      <w:r>
        <w:t>Les deux sortes de S-S utilisent le même identifiant de base ( les cycles simples et les cycles composés).</w:t>
      </w:r>
    </w:p>
    <w:p w14:paraId="6778DD90" w14:textId="66529447" w:rsidR="002F18BD" w:rsidRDefault="00D24421" w:rsidP="002F18BD">
      <w:pPr>
        <w:pStyle w:val="Paragraphesuite"/>
      </w:pPr>
      <w:r>
        <w:lastRenderedPageBreak/>
        <w:t>Cette</w:t>
      </w:r>
      <w:r w:rsidR="002F18BD">
        <w:t xml:space="preserve"> page</w:t>
      </w:r>
      <w:r>
        <w:t xml:space="preserve"> et la prochaine</w:t>
      </w:r>
      <w:r w:rsidR="002F18BD">
        <w:t xml:space="preserve"> décrivent </w:t>
      </w:r>
      <w:r w:rsidR="002F18BD" w:rsidRPr="004B4255">
        <w:t>textuelle</w:t>
      </w:r>
      <w:r w:rsidR="002F18BD">
        <w:t xml:space="preserve">ment l’identifiant. </w:t>
      </w:r>
    </w:p>
    <w:p w14:paraId="22D8DC18" w14:textId="53D84BAA" w:rsidR="002F18BD" w:rsidRPr="004A2FB9" w:rsidRDefault="00FC3DCB" w:rsidP="002F18BD">
      <w:pPr>
        <w:pStyle w:val="Heading3"/>
      </w:pPr>
      <w:r>
        <w:t xml:space="preserve">2.2.4 </w:t>
      </w:r>
      <w:r w:rsidR="002F18BD">
        <w:t xml:space="preserve">L’identifiant unique d’un nucléotide à l’intérieur d’une </w:t>
      </w:r>
      <w:r w:rsidR="006F6E84">
        <w:t>S-S</w:t>
      </w:r>
    </w:p>
    <w:p w14:paraId="74804514" w14:textId="697BCC5D" w:rsidR="002F18BD" w:rsidRDefault="002F18BD" w:rsidP="002F18BD">
      <w:pPr>
        <w:pStyle w:val="Paragraphe"/>
      </w:pPr>
      <w:r>
        <w:t xml:space="preserve">L’identifiant d’un nucléotide à l’intérieur d’une </w:t>
      </w:r>
      <w:r w:rsidR="006F6E84">
        <w:t>S-S</w:t>
      </w:r>
      <w:r>
        <w:t xml:space="preserve"> est composé d’un ou deux « cycle</w:t>
      </w:r>
      <w:r w:rsidR="008B4934">
        <w:t>(s)</w:t>
      </w:r>
      <w:r>
        <w:t xml:space="preserve"> augmenté(s) », lorsqu’il y en a deux, un « &amp; » les séparent. Chaque « cycle augmenté » est formé d’un « type », d’une ou deux séquences et de la position du nucléotide d’intérêt. Le terme augmenté réfère à l’addition de la position du nucléotide dans le cycle, cette précision est utile pour caractériser la réactivité d’un nucléotide dans une S-S.</w:t>
      </w:r>
    </w:p>
    <w:p w14:paraId="77E71197" w14:textId="77777777" w:rsidR="002F18BD" w:rsidRPr="00A64D17" w:rsidRDefault="00FC3DCB" w:rsidP="002F18BD">
      <w:pPr>
        <w:pStyle w:val="Heading4"/>
      </w:pPr>
      <w:bookmarkStart w:id="191" w:name="_Hlk521328650"/>
      <w:r>
        <w:t>2.2.4</w:t>
      </w:r>
      <w:bookmarkEnd w:id="191"/>
      <w:r w:rsidR="002F18BD">
        <w:t>.1 Le type</w:t>
      </w:r>
    </w:p>
    <w:p w14:paraId="769ABB79" w14:textId="77777777" w:rsidR="002F18BD" w:rsidRPr="004B4255" w:rsidRDefault="002F18BD" w:rsidP="002F18BD">
      <w:pPr>
        <w:pStyle w:val="Paragraphe"/>
      </w:pPr>
      <w:r w:rsidRPr="004B4255">
        <w:t xml:space="preserve">Dans </w:t>
      </w:r>
      <w:r>
        <w:t>tous</w:t>
      </w:r>
      <w:r w:rsidRPr="004B4255">
        <w:t xml:space="preserve"> </w:t>
      </w:r>
      <w:r>
        <w:t xml:space="preserve">les </w:t>
      </w:r>
      <w:r w:rsidRPr="004B4255">
        <w:t xml:space="preserve">cas, la chaine de caractère débute </w:t>
      </w:r>
      <w:r>
        <w:t xml:space="preserve">toujours </w:t>
      </w:r>
      <w:r w:rsidRPr="004B4255">
        <w:t xml:space="preserve">par le type du </w:t>
      </w:r>
      <w:r>
        <w:t>cycle (</w:t>
      </w:r>
      <w:r w:rsidRPr="004B4255">
        <w:t>«</w:t>
      </w:r>
      <w:r>
        <w:t> </w:t>
      </w:r>
      <w:r>
        <w:rPr>
          <w:rFonts w:ascii="Baskerville Old Face" w:hAnsi="Baskerville Old Face"/>
        </w:rPr>
        <w:t>2</w:t>
      </w:r>
      <w:r w:rsidRPr="009C4B88">
        <w:rPr>
          <w:rFonts w:ascii="Baskerville Old Face" w:hAnsi="Baskerville Old Face"/>
        </w:rPr>
        <w:t>_2</w:t>
      </w:r>
      <w:r>
        <w:t> </w:t>
      </w:r>
      <w:r w:rsidRPr="004B4255">
        <w:t>»</w:t>
      </w:r>
      <w:r>
        <w:t>,</w:t>
      </w:r>
      <w:r w:rsidRPr="004A2FB9">
        <w:t xml:space="preserve"> </w:t>
      </w:r>
      <w:r w:rsidRPr="004B4255">
        <w:t>«</w:t>
      </w:r>
      <w:r>
        <w:t> </w:t>
      </w:r>
      <w:r w:rsidRPr="009C4B88">
        <w:rPr>
          <w:rFonts w:ascii="Baskerville Old Face" w:hAnsi="Baskerville Old Face"/>
        </w:rPr>
        <w:t>3_2</w:t>
      </w:r>
      <w:r>
        <w:t> </w:t>
      </w:r>
      <w:r w:rsidRPr="004B4255">
        <w:t>»</w:t>
      </w:r>
      <w:r>
        <w:t>,</w:t>
      </w:r>
      <w:r w:rsidRPr="004A2FB9">
        <w:t xml:space="preserve"> </w:t>
      </w:r>
      <w:r w:rsidRPr="004B4255">
        <w:t>«</w:t>
      </w:r>
      <w:r>
        <w:t> </w:t>
      </w:r>
      <w:r>
        <w:rPr>
          <w:rFonts w:ascii="Baskerville Old Face" w:hAnsi="Baskerville Old Face"/>
        </w:rPr>
        <w:t>4</w:t>
      </w:r>
      <w:r w:rsidRPr="009C4B88">
        <w:rPr>
          <w:rFonts w:ascii="Baskerville Old Face" w:hAnsi="Baskerville Old Face"/>
        </w:rPr>
        <w:t>_</w:t>
      </w:r>
      <w:r>
        <w:rPr>
          <w:rFonts w:ascii="Baskerville Old Face" w:hAnsi="Baskerville Old Face"/>
        </w:rPr>
        <w:t>4</w:t>
      </w:r>
      <w:r>
        <w:t> </w:t>
      </w:r>
      <w:r w:rsidRPr="004B4255">
        <w:t>»</w:t>
      </w:r>
      <w:r>
        <w:t>, etc.)</w:t>
      </w:r>
      <w:r w:rsidRPr="004B4255">
        <w:t>.</w:t>
      </w:r>
      <w:r>
        <w:t xml:space="preserve"> </w:t>
      </w:r>
      <w:r w:rsidRPr="004B4255">
        <w:t xml:space="preserve"> </w:t>
      </w:r>
    </w:p>
    <w:p w14:paraId="29170745" w14:textId="476CE43B" w:rsidR="002F18BD" w:rsidRDefault="002F18BD" w:rsidP="002F18BD">
      <w:pPr>
        <w:pStyle w:val="Paragraphesuite"/>
      </w:pPr>
      <w:r>
        <w:t xml:space="preserve">Lorsque le cycle a </w:t>
      </w:r>
      <w:r w:rsidRPr="000E0148">
        <w:rPr>
          <w:u w:val="single"/>
        </w:rPr>
        <w:t>deux brins</w:t>
      </w:r>
      <w:r>
        <w:t xml:space="preserve">, il est délimité par deux paires de bases (deux liaisons non covalentes), le type </w:t>
      </w:r>
      <w:r w:rsidRPr="004B4255">
        <w:t xml:space="preserve">est composé de deux chiffres </w:t>
      </w:r>
      <w:r>
        <w:t xml:space="preserve">représentant </w:t>
      </w:r>
      <w:r w:rsidRPr="004B4255">
        <w:t xml:space="preserve">le nombre de </w:t>
      </w:r>
      <w:r w:rsidR="00656A96">
        <w:t>nt.</w:t>
      </w:r>
      <w:r w:rsidRPr="004B4255">
        <w:t xml:space="preserve"> entre les deux paires</w:t>
      </w:r>
      <w:r>
        <w:t xml:space="preserve"> de bases plus </w:t>
      </w:r>
      <w:r w:rsidRPr="004B4255">
        <w:t xml:space="preserve">les </w:t>
      </w:r>
      <w:r w:rsidR="00656A96">
        <w:t>nt.</w:t>
      </w:r>
      <w:r w:rsidRPr="004B4255">
        <w:t xml:space="preserve"> des </w:t>
      </w:r>
      <w:r>
        <w:t xml:space="preserve">paires de </w:t>
      </w:r>
      <w:r w:rsidRPr="004B4255">
        <w:t>bases.</w:t>
      </w:r>
      <w:r>
        <w:t xml:space="preserve"> </w:t>
      </w:r>
      <w:r w:rsidRPr="004B4255">
        <w:t xml:space="preserve">Il débute par le brin du nucléotide d'intérêt. </w:t>
      </w:r>
    </w:p>
    <w:p w14:paraId="737EB4B6" w14:textId="415FA6A7" w:rsidR="002F18BD" w:rsidRPr="004403D5" w:rsidRDefault="002F18BD" w:rsidP="002F18BD">
      <w:pPr>
        <w:pStyle w:val="Paragraphesuite"/>
        <w:rPr>
          <w:rFonts w:ascii="PREDIC" w:hAnsi="PREDIC"/>
        </w:rPr>
      </w:pPr>
      <w:r w:rsidRPr="004B4255">
        <w:t>Les boucles sont traitées de la même manière</w:t>
      </w:r>
      <w:r>
        <w:t>,</w:t>
      </w:r>
      <w:r w:rsidRPr="004B4255">
        <w:t xml:space="preserve"> mais elles ont </w:t>
      </w:r>
      <w:r w:rsidRPr="000E0148">
        <w:rPr>
          <w:u w:val="single"/>
        </w:rPr>
        <w:t>un seul brin</w:t>
      </w:r>
      <w:r w:rsidRPr="004B4255">
        <w:t xml:space="preserve">. Précisément, pour les boucles, le type du </w:t>
      </w:r>
      <w:r>
        <w:t xml:space="preserve">cycle </w:t>
      </w:r>
      <w:r w:rsidRPr="004B4255">
        <w:t xml:space="preserve">a seulement un </w:t>
      </w:r>
      <w:r>
        <w:t xml:space="preserve">chiffre. Ce chiffre est le nombre de </w:t>
      </w:r>
      <w:r w:rsidR="00656A96">
        <w:t>nt.</w:t>
      </w:r>
      <w:r>
        <w:t xml:space="preserve"> libres de la boucle plus les deux derniers </w:t>
      </w:r>
      <w:r w:rsidR="00656A96">
        <w:t>nt.</w:t>
      </w:r>
      <w:r>
        <w:t xml:space="preserve"> de l’hélice. </w:t>
      </w:r>
    </w:p>
    <w:p w14:paraId="5EE7915E" w14:textId="4D5BFEA6" w:rsidR="002F18BD" w:rsidRDefault="002F18BD" w:rsidP="002F18BD">
      <w:pPr>
        <w:pStyle w:val="Paragraphesuite"/>
      </w:pPr>
      <w:r>
        <w:t>Seul</w:t>
      </w:r>
      <w:r w:rsidR="008B4934">
        <w:t>s</w:t>
      </w:r>
      <w:r>
        <w:t xml:space="preserve"> les cycles ayant moins de sept </w:t>
      </w:r>
      <w:r w:rsidR="00656A96">
        <w:t>nt.</w:t>
      </w:r>
      <w:r>
        <w:t xml:space="preserve"> sur chaque brin ont un chiffre, les autres ont un « L ». Deux raisons expliquent ce choix d’implémentation.</w:t>
      </w:r>
    </w:p>
    <w:p w14:paraId="74C0A8AC" w14:textId="5D45119A" w:rsidR="002F18BD" w:rsidRDefault="002F18BD" w:rsidP="002F18BD">
      <w:pPr>
        <w:pStyle w:val="Paragraphe"/>
        <w:numPr>
          <w:ilvl w:val="0"/>
          <w:numId w:val="40"/>
        </w:numPr>
      </w:pPr>
      <w:r>
        <w:t>Il n’y a pas beaucoup d’occurrence</w:t>
      </w:r>
      <w:r w:rsidR="008B4934">
        <w:t>s</w:t>
      </w:r>
      <w:r>
        <w:t xml:space="preserve"> d’une grosse S-S.</w:t>
      </w:r>
    </w:p>
    <w:p w14:paraId="1E13D369" w14:textId="77777777" w:rsidR="002F18BD" w:rsidRPr="00A64D17" w:rsidRDefault="002F18BD" w:rsidP="002F18BD">
      <w:pPr>
        <w:pStyle w:val="Paragraphe"/>
        <w:numPr>
          <w:ilvl w:val="0"/>
          <w:numId w:val="40"/>
        </w:numPr>
      </w:pPr>
      <w:r>
        <w:t>L’espace de la base de données est précieuse, ses performances dépendent du nombre d’entrées différentes.</w:t>
      </w:r>
    </w:p>
    <w:p w14:paraId="79A21F9C" w14:textId="77777777" w:rsidR="002F18BD" w:rsidRDefault="00FC3DCB" w:rsidP="002F18BD">
      <w:pPr>
        <w:pStyle w:val="Heading4"/>
      </w:pPr>
      <w:bookmarkStart w:id="192" w:name="_Hlk501634157"/>
      <w:r>
        <w:lastRenderedPageBreak/>
        <w:t>2.2.4</w:t>
      </w:r>
      <w:r w:rsidR="002F18BD">
        <w:t xml:space="preserve">.2 </w:t>
      </w:r>
      <w:bookmarkEnd w:id="192"/>
      <w:r w:rsidR="002F18BD">
        <w:t>La séquence</w:t>
      </w:r>
    </w:p>
    <w:p w14:paraId="5BA393EA" w14:textId="0388B5F1" w:rsidR="002F18BD" w:rsidRPr="009C4B88" w:rsidRDefault="002F18BD" w:rsidP="002F18BD">
      <w:pPr>
        <w:pStyle w:val="Paragraphe"/>
      </w:pPr>
      <w:r>
        <w:t>Pour les cycles à deux brins, l</w:t>
      </w:r>
      <w:r w:rsidRPr="004B4255">
        <w:t xml:space="preserve">e type est suivi par les séquences, en commençant, </w:t>
      </w:r>
      <w:r>
        <w:t>aussi</w:t>
      </w:r>
      <w:r w:rsidRPr="004B4255">
        <w:t xml:space="preserve">, par le brin d'où provient le </w:t>
      </w:r>
      <w:r w:rsidR="004022E9">
        <w:t>nt.</w:t>
      </w:r>
      <w:r w:rsidRPr="004B4255">
        <w:t xml:space="preserve"> d'intérêt. </w:t>
      </w:r>
      <w:r>
        <w:t>Les séquences sont de la longueur des chiffres du type ou si elles sont égales ou plus grandes à sept, elles sont remplacées par la lettre « L ».</w:t>
      </w:r>
    </w:p>
    <w:p w14:paraId="2D6E55BF" w14:textId="4894E140" w:rsidR="002F18BD" w:rsidRPr="00135DC4" w:rsidRDefault="002F18BD" w:rsidP="002F18BD">
      <w:pPr>
        <w:pStyle w:val="Paragraphesuite"/>
      </w:pPr>
      <w:r>
        <w:t xml:space="preserve">Pour les boucles, la séquence débute par le nucléotide pairé en 5’ et se termine par le nucléotide pairé en 3’. Une fois encore, lorsque le nombre de </w:t>
      </w:r>
      <w:r w:rsidR="004022E9">
        <w:t>nt.</w:t>
      </w:r>
      <w:r>
        <w:t xml:space="preserve"> est égal ou supérieur à sept, la lettre « L » remplace la séquence.</w:t>
      </w:r>
    </w:p>
    <w:p w14:paraId="7CDC3CC7" w14:textId="77777777" w:rsidR="002F18BD" w:rsidRDefault="00FC3DCB" w:rsidP="002F18BD">
      <w:pPr>
        <w:pStyle w:val="Heading4"/>
      </w:pPr>
      <w:r>
        <w:t>2.2.4</w:t>
      </w:r>
      <w:r w:rsidR="002F18BD">
        <w:t>.3 La position du nucléotide</w:t>
      </w:r>
    </w:p>
    <w:p w14:paraId="28148792" w14:textId="6B972391" w:rsidR="002F18BD" w:rsidRDefault="002F18BD" w:rsidP="002F18BD">
      <w:pPr>
        <w:pStyle w:val="Paragraphe"/>
      </w:pPr>
      <w:r w:rsidRPr="004B4255">
        <w:t>Finalement</w:t>
      </w:r>
      <w:r>
        <w:t>, on ajoute à l’identifiant</w:t>
      </w:r>
      <w:r w:rsidRPr="004B4255">
        <w:t xml:space="preserve"> la position du nucléotide</w:t>
      </w:r>
      <w:r>
        <w:t>. Pour les cycles composés de deux brins</w:t>
      </w:r>
      <w:r w:rsidR="008B4934">
        <w:t>,</w:t>
      </w:r>
      <w:r>
        <w:t xml:space="preserve"> le nt. se trouve sur </w:t>
      </w:r>
      <w:r w:rsidRPr="004B4255">
        <w:t>le premi</w:t>
      </w:r>
      <w:r>
        <w:t>er brin. Ici il faut noter qu’on ne prend pas en compte le c</w:t>
      </w:r>
      <w:r w:rsidR="008B4934">
        <w:t>ô</w:t>
      </w:r>
      <w:r>
        <w:t xml:space="preserve">té du brin sur lequel se trouve le nt. (5’ ou 3’) lors de leur extraction de l’ARN.  Pour les boucles, il n’y a pas d’ambiguïté à ce niveau. </w:t>
      </w:r>
    </w:p>
    <w:p w14:paraId="36A1A775" w14:textId="14C86323" w:rsidR="002F18BD" w:rsidRDefault="002F18BD" w:rsidP="002F18BD">
      <w:pPr>
        <w:pStyle w:val="Paragraphe"/>
      </w:pPr>
      <w:r>
        <w:t xml:space="preserve">Dans les deux cas (les </w:t>
      </w:r>
      <w:r w:rsidR="00FD49DA">
        <w:t>S-S</w:t>
      </w:r>
      <w:r>
        <w:t xml:space="preserve"> à deux brins ou boucles), le premier nucléotide en 5’ à comme numéro de position le 0 et les autres suivent. Le dernier nt. a donc la position « n » - 1, « n » étant le nombre de </w:t>
      </w:r>
      <w:r w:rsidR="004022E9">
        <w:t>nt.</w:t>
      </w:r>
      <w:r>
        <w:t xml:space="preserve"> du brin.</w:t>
      </w:r>
    </w:p>
    <w:p w14:paraId="72A20EEA" w14:textId="77777777" w:rsidR="002F18BD" w:rsidRDefault="00FC3DCB" w:rsidP="002F18BD">
      <w:pPr>
        <w:pStyle w:val="Heading4"/>
      </w:pPr>
      <w:bookmarkStart w:id="193" w:name="_Hlk501634222"/>
      <w:bookmarkStart w:id="194" w:name="_Hlk501232149"/>
      <w:bookmarkEnd w:id="147"/>
      <w:r>
        <w:t>2.2.4</w:t>
      </w:r>
      <w:r w:rsidR="002F18BD">
        <w:t xml:space="preserve">.4 </w:t>
      </w:r>
      <w:bookmarkEnd w:id="193"/>
      <w:r w:rsidR="002F18BD" w:rsidRPr="00D739B1">
        <w:t xml:space="preserve">Appartenance d’un nucléotide à un </w:t>
      </w:r>
      <w:r w:rsidR="002F18BD">
        <w:t>cycle</w:t>
      </w:r>
    </w:p>
    <w:p w14:paraId="4E2317ED" w14:textId="203C54E2" w:rsidR="002F18BD" w:rsidRPr="00D739B1" w:rsidRDefault="002F18BD" w:rsidP="002F18BD">
      <w:pPr>
        <w:pStyle w:val="Paragraphe"/>
      </w:pPr>
      <w:r>
        <w:t xml:space="preserve">Les </w:t>
      </w:r>
      <w:r w:rsidR="004022E9">
        <w:t>nt.</w:t>
      </w:r>
      <w:r>
        <w:t xml:space="preserve"> pairés font partie de deux cycles, tandis que les </w:t>
      </w:r>
      <w:r w:rsidR="004022E9">
        <w:t>nt.</w:t>
      </w:r>
      <w:r>
        <w:t xml:space="preserve"> non pairés font partie d’un seul cycle </w:t>
      </w:r>
      <w:r w:rsidRPr="00D739B1">
        <w:t xml:space="preserve">par SS. Les </w:t>
      </w:r>
      <w:r w:rsidR="004022E9">
        <w:t>nt.</w:t>
      </w:r>
      <w:r w:rsidRPr="00D739B1">
        <w:t xml:space="preserve"> de début ou de fin de séquences pour lesquels aucun voisin n’est pairé d’un des deux côtés ne font pas partie d’un </w:t>
      </w:r>
      <w:r>
        <w:t>cycle</w:t>
      </w:r>
      <w:r w:rsidRPr="00D739B1">
        <w:t xml:space="preserve"> à proprement parler, mais il est utile d’identifier ces caractéristiques pour prédire la réactivité des </w:t>
      </w:r>
      <w:proofErr w:type="gramStart"/>
      <w:r w:rsidR="00656A96">
        <w:t>nt.</w:t>
      </w:r>
      <w:r w:rsidRPr="00D739B1">
        <w:t>.</w:t>
      </w:r>
      <w:proofErr w:type="gramEnd"/>
      <w:r w:rsidRPr="00D739B1">
        <w:t xml:space="preserve"> L’algorithme qui permet d’extraire les </w:t>
      </w:r>
      <w:r>
        <w:t>cycles</w:t>
      </w:r>
      <w:r w:rsidRPr="00D739B1">
        <w:t xml:space="preserve"> d’une SS est expliqué dans le chapitre 1. </w:t>
      </w:r>
    </w:p>
    <w:p w14:paraId="3359AEBF" w14:textId="77777777" w:rsidR="002F18BD" w:rsidRPr="00D739B1" w:rsidRDefault="00FC3DCB" w:rsidP="002F18BD">
      <w:pPr>
        <w:pStyle w:val="Heading3"/>
      </w:pPr>
      <w:bookmarkStart w:id="195" w:name="_Hlk521328684"/>
      <w:bookmarkStart w:id="196" w:name="_Toc502671836"/>
      <w:r>
        <w:t xml:space="preserve">2.2.5 </w:t>
      </w:r>
      <w:bookmarkEnd w:id="195"/>
      <w:r w:rsidR="002F18BD" w:rsidRPr="00D739B1">
        <w:t>La prédiction des structures secondaire</w:t>
      </w:r>
      <w:bookmarkEnd w:id="196"/>
      <w:r>
        <w:t>s</w:t>
      </w:r>
    </w:p>
    <w:p w14:paraId="1291B273" w14:textId="77777777" w:rsidR="002F18BD" w:rsidRPr="00D739B1" w:rsidRDefault="002F18BD" w:rsidP="002F18BD">
      <w:pPr>
        <w:pStyle w:val="Paragraphe"/>
      </w:pPr>
      <w:r>
        <w:t xml:space="preserve">Pour comprendre et prédire la réactivité des nt.  à partir d’une séquence de nucléotide, il faut avoir une idée de sa structure. </w:t>
      </w:r>
      <w:r w:rsidRPr="00D739B1">
        <w:t xml:space="preserve">Plusieurs méthodes ont été </w:t>
      </w:r>
      <w:r w:rsidRPr="00D739B1">
        <w:lastRenderedPageBreak/>
        <w:t>développées pour prédire la ou les structures secondaires d’un ARN à partir de sa</w:t>
      </w:r>
      <w:r>
        <w:t>/leur</w:t>
      </w:r>
      <w:r w:rsidRPr="00D739B1">
        <w:t xml:space="preserve"> séquence. </w:t>
      </w:r>
      <w:bookmarkStart w:id="197" w:name="_Hlk501233614"/>
      <w:r w:rsidRPr="00D739B1">
        <w:t>Dans ce mémoire, j’utilise deux d’entre elles</w:t>
      </w:r>
      <w:r>
        <w:t> : la méthode des proches voisins et celle de l’échantillonnage des structures connues.</w:t>
      </w:r>
      <w:bookmarkEnd w:id="197"/>
    </w:p>
    <w:p w14:paraId="7A77B02E" w14:textId="77777777" w:rsidR="002F18BD" w:rsidRPr="00D739B1" w:rsidRDefault="00FC3DCB" w:rsidP="002F18BD">
      <w:pPr>
        <w:pStyle w:val="Heading4"/>
      </w:pPr>
      <w:bookmarkStart w:id="198" w:name="_Hlk501634254"/>
      <w:r>
        <w:t>2.2.5</w:t>
      </w:r>
      <w:r w:rsidR="002F18BD">
        <w:t xml:space="preserve">.1 </w:t>
      </w:r>
      <w:bookmarkEnd w:id="198"/>
      <w:r w:rsidR="002F18BD" w:rsidRPr="00D739B1">
        <w:t>Les proches voisins (RNAsubopt)</w:t>
      </w:r>
    </w:p>
    <w:bookmarkEnd w:id="194"/>
    <w:p w14:paraId="5CAEBCB6" w14:textId="77777777" w:rsidR="002F18BD" w:rsidRDefault="002F18BD" w:rsidP="002F18BD">
      <w:pPr>
        <w:pStyle w:val="Paragraphe"/>
      </w:pPr>
      <w:r>
        <w:t>Une des deux méthodes de repliement des ARN en SS utilisé dans ce projet de recherche est la méthode des proches voisins.</w:t>
      </w:r>
    </w:p>
    <w:p w14:paraId="368A7074" w14:textId="45912876" w:rsidR="002F18BD" w:rsidRPr="00D739B1" w:rsidRDefault="002F18BD" w:rsidP="002F18BD">
      <w:pPr>
        <w:pStyle w:val="Paragraphesuite"/>
      </w:pPr>
      <w:r w:rsidRPr="00D739B1">
        <w:t xml:space="preserve">Cette méthode est nommée « </w:t>
      </w:r>
      <w:proofErr w:type="spellStart"/>
      <w:r w:rsidRPr="004022E9">
        <w:rPr>
          <w:i/>
        </w:rPr>
        <w:t>nearest</w:t>
      </w:r>
      <w:proofErr w:type="spellEnd"/>
      <w:r w:rsidRPr="004022E9">
        <w:rPr>
          <w:i/>
        </w:rPr>
        <w:t xml:space="preserve"> </w:t>
      </w:r>
      <w:proofErr w:type="spellStart"/>
      <w:r w:rsidRPr="004022E9">
        <w:rPr>
          <w:i/>
        </w:rPr>
        <w:t>neighbour</w:t>
      </w:r>
      <w:proofErr w:type="spellEnd"/>
      <w:r w:rsidRPr="00D739B1">
        <w:t xml:space="preserve"> » en anglais et a été développée par Nussinov et coll. en 1978</w:t>
      </w:r>
      <w:r>
        <w:t xml:space="preserve"> </w:t>
      </w:r>
      <w:r w:rsidRPr="00D739B1">
        <w:t xml:space="preserve">[15]. </w:t>
      </w:r>
      <w:proofErr w:type="spellStart"/>
      <w:r w:rsidRPr="00D739B1">
        <w:t>Zucker</w:t>
      </w:r>
      <w:proofErr w:type="spellEnd"/>
      <w:r w:rsidRPr="00D739B1">
        <w:t xml:space="preserve"> et Stiegler l’ont implémenté</w:t>
      </w:r>
      <w:r w:rsidR="008B4934">
        <w:t>e</w:t>
      </w:r>
      <w:r w:rsidRPr="00D739B1">
        <w:t xml:space="preserve"> et placée dans un programme nommé </w:t>
      </w:r>
      <w:proofErr w:type="spellStart"/>
      <w:r w:rsidRPr="00D739B1">
        <w:t>mfold</w:t>
      </w:r>
      <w:proofErr w:type="spellEnd"/>
      <w:r w:rsidRPr="00D739B1">
        <w:t xml:space="preserve"> par la suite</w:t>
      </w:r>
      <w:r>
        <w:t xml:space="preserve"> </w:t>
      </w:r>
      <w:r>
        <w:fldChar w:fldCharType="begin"/>
      </w:r>
      <w:r>
        <w:instrText xml:space="preserve"> ADDIN EN.CITE &lt;EndNote&gt;&lt;Cite&gt;&lt;Author&gt;Zuker&lt;/Author&gt;&lt;Year&gt;1981&lt;/Year&gt;&lt;RecNum&gt;58&lt;/RecNum&gt;&lt;DisplayText&gt;[28]&lt;/DisplayText&gt;&lt;record&gt;&lt;rec-number&gt;58&lt;/rec-number&gt;&lt;foreign-keys&gt;&lt;key app="EN" db-id="zxs52ffvft0fp6exzthv5fd6f00x5z2ax2ew" timestamp="1513720385"&gt;58&lt;/key&gt;&lt;/foreign-keys&gt;&lt;ref-type name="Journal Article"&gt;17&lt;/ref-type&gt;&lt;contributors&gt;&lt;authors&gt;&lt;author&gt;Zuker, Michael&lt;/author&gt;&lt;author&gt;Stiegler, Patrick&lt;/author&gt;&lt;/authors&gt;&lt;/contributors&gt;&lt;titles&gt;&lt;title&gt;Optimal computer folding of large RNA sequences using thermodynamics and auxiliary information&lt;/title&gt;&lt;secondary-title&gt;Nucleic Acids Research&lt;/secondary-title&gt;&lt;/titles&gt;&lt;pages&gt;133-148&lt;/pages&gt;&lt;volume&gt;9&lt;/volume&gt;&lt;dates&gt;&lt;year&gt;1981&lt;/year&gt;&lt;/dates&gt;&lt;isbn&gt;0305-1048 (Print)\r0305-1048 (Linking)&lt;/isbn&gt;&lt;accession-num&gt;6163133&lt;/accession-num&gt;&lt;urls&gt;&lt;/urls&gt;&lt;electronic-resource-num&gt;10.1093/nar/9.1.133&lt;/electronic-resource-num&gt;&lt;/record&gt;&lt;/Cite&gt;&lt;/EndNote&gt;</w:instrText>
      </w:r>
      <w:r>
        <w:fldChar w:fldCharType="separate"/>
      </w:r>
      <w:r>
        <w:rPr>
          <w:noProof/>
        </w:rPr>
        <w:t>[28]</w:t>
      </w:r>
      <w:r>
        <w:fldChar w:fldCharType="end"/>
      </w:r>
      <w:r w:rsidRPr="00D739B1">
        <w:t>.</w:t>
      </w:r>
    </w:p>
    <w:p w14:paraId="7808DFEA" w14:textId="77777777" w:rsidR="002F18BD" w:rsidRPr="00D739B1" w:rsidRDefault="002F18BD" w:rsidP="002F18BD">
      <w:r>
        <w:t>Dans</w:t>
      </w:r>
      <w:r w:rsidRPr="00D739B1">
        <w:t xml:space="preserve"> cet algorithme, les duos de paires de bases adjacentes, les boucles internes, les boucles de fin d’hélice et les renflements obtiennent une énergie qui contribue à l’énergie totale de la molécule. L’idée, tout comme dans beaucoup d’autres algorithmes, est de former la </w:t>
      </w:r>
      <w:r>
        <w:t>SS</w:t>
      </w:r>
      <w:r w:rsidRPr="00D739B1">
        <w:t xml:space="preserve"> ayant la plus petite énergie possible. Cette méthode a été optimisée et est très utilisée pour déterminer la température de fusion (ou de fonte) de deux acides nucléiques (ADN ou ARN) lors d’une </w:t>
      </w:r>
      <w:r w:rsidRPr="00B80722">
        <w:t>'amplification en chaîne par polymérase</w:t>
      </w:r>
      <w:r>
        <w:t xml:space="preserve"> ( ACP )</w:t>
      </w:r>
      <w:r w:rsidRPr="00D739B1">
        <w:t xml:space="preserve">. </w:t>
      </w:r>
      <w:r>
        <w:t>Un logiciel produisant</w:t>
      </w:r>
      <w:r w:rsidRPr="00D739B1">
        <w:t xml:space="preserve"> un ensemble de SS</w:t>
      </w:r>
      <w:r>
        <w:t xml:space="preserve"> en utilisant cet algorithme</w:t>
      </w:r>
      <w:r w:rsidRPr="00D739B1">
        <w:t xml:space="preserve"> </w:t>
      </w:r>
      <w:r>
        <w:t>a été intégré à mon approche</w:t>
      </w:r>
      <w:r w:rsidRPr="00D739B1">
        <w:t>,</w:t>
      </w:r>
      <w:r>
        <w:t xml:space="preserve"> il se nomme :</w:t>
      </w:r>
      <w:r w:rsidRPr="00D739B1">
        <w:t xml:space="preserve"> </w:t>
      </w:r>
      <w:r w:rsidRPr="009C4B88">
        <w:rPr>
          <w:i/>
        </w:rPr>
        <w:t>RNAsubopt</w:t>
      </w:r>
      <w:r>
        <w:t xml:space="preserve"> </w:t>
      </w:r>
      <w:r w:rsidRPr="00D739B1">
        <w:t>[30].</w:t>
      </w:r>
    </w:p>
    <w:p w14:paraId="078302AE" w14:textId="6CC9FFD8" w:rsidR="002F18BD" w:rsidRDefault="00FC3DCB" w:rsidP="002F18BD">
      <w:pPr>
        <w:pStyle w:val="Heading4"/>
      </w:pPr>
      <w:r>
        <w:t>2.2.5</w:t>
      </w:r>
      <w:r w:rsidR="002F18BD">
        <w:t>.2 Échantillonnage à partir des structure</w:t>
      </w:r>
      <w:r w:rsidR="008B4934">
        <w:t>s</w:t>
      </w:r>
      <w:r w:rsidR="002F18BD">
        <w:t xml:space="preserve"> 3D connues (MCFlashfold)</w:t>
      </w:r>
    </w:p>
    <w:p w14:paraId="480A8BA0" w14:textId="1C68FE87" w:rsidR="002F18BD" w:rsidRDefault="002F18BD" w:rsidP="002F18BD">
      <w:pPr>
        <w:pStyle w:val="Paragraphe"/>
      </w:pPr>
      <w:r>
        <w:t>La deuxième méthode de repliement des ARN utilisés est une méthode développée dans le laboratoire du Dr Major.</w:t>
      </w:r>
    </w:p>
    <w:p w14:paraId="579B5EBA" w14:textId="5EEB6EED" w:rsidR="002F18BD" w:rsidRDefault="002F18BD" w:rsidP="002F18BD">
      <w:pPr>
        <w:pStyle w:val="Paragraphesuite"/>
      </w:pPr>
      <w:r>
        <w:t xml:space="preserve">Elle consiste à échantillonner les motifs cycliques nucléotidiques (MCN) d’un ensemble d’ARN dont les structures 3D sont connues. L’ARN est transformé en un réseau, où les nœuds sont des </w:t>
      </w:r>
      <w:r w:rsidR="00656A96">
        <w:t>nt.</w:t>
      </w:r>
      <w:r>
        <w:t xml:space="preserve"> et les liens sont soit des paires de bases ou des liens covalents médiés par un groupement phosphate entre les sucres des </w:t>
      </w:r>
      <w:proofErr w:type="gramStart"/>
      <w:r w:rsidR="00656A96">
        <w:t>nt.</w:t>
      </w:r>
      <w:r>
        <w:t>.</w:t>
      </w:r>
      <w:proofErr w:type="gramEnd"/>
      <w:r>
        <w:t xml:space="preserve"> </w:t>
      </w:r>
    </w:p>
    <w:p w14:paraId="7E8DEB18" w14:textId="77777777" w:rsidR="002F18BD" w:rsidRDefault="002F18BD" w:rsidP="002F18BD">
      <w:pPr>
        <w:pStyle w:val="Paragraphesuite"/>
      </w:pPr>
      <w:r>
        <w:lastRenderedPageBreak/>
        <w:t>La fréquence d’observation d’un motif donné est convertie en probabilité et ces probabilités sont par la suite utilisées pour prédire les SS. L’algorithme est offert dans le matériel supplémentaire de l’article MC-</w:t>
      </w:r>
      <w:proofErr w:type="spellStart"/>
      <w:r>
        <w:t>Fold</w:t>
      </w:r>
      <w:proofErr w:type="spellEnd"/>
      <w:r>
        <w:t xml:space="preserve"> / MC-SYM pipeline </w:t>
      </w:r>
      <w:r>
        <w:fldChar w:fldCharType="begin"/>
      </w:r>
      <w:r>
        <w:instrText xml:space="preserve"> ADDIN EN.CITE &lt;EndNote&gt;&lt;Cite&gt;&lt;Author&gt;Parisien&lt;/Author&gt;&lt;Year&gt;2008&lt;/Year&gt;&lt;RecNum&gt;20&lt;/RecNum&gt;&lt;DisplayText&gt;[23]&lt;/DisplayText&gt;&lt;record&gt;&lt;rec-number&gt;20&lt;/rec-number&gt;&lt;foreign-keys&gt;&lt;key app="EN" db-id="zxs52ffvft0fp6exzthv5fd6f00x5z2ax2ew" timestamp="1511916701"&gt;20&lt;/key&gt;&lt;/foreign-keys&gt;&lt;ref-type name="Journal Article"&gt;17&lt;/ref-type&gt;&lt;contributors&gt;&lt;authors&gt;&lt;author&gt;Parisien, Marc&lt;/author&gt;&lt;author&gt;Major, Francois&lt;/author&gt;&lt;/authors&gt;&lt;/contributors&gt;&lt;titles&gt;&lt;title&gt;The MC-Fold and MC-Sym pipeline infers RNA structure from sequence data&lt;/title&gt;&lt;secondary-title&gt;Nature&lt;/secondary-title&gt;&lt;/titles&gt;&lt;pages&gt;51-55&lt;/pages&gt;&lt;volume&gt;452&lt;/volume&gt;&lt;dates&gt;&lt;year&gt;2008&lt;/year&gt;&lt;/dates&gt;&lt;isbn&gt;doi:10.1038/nature06684&lt;/isbn&gt;&lt;accession-num&gt;18322526&lt;/accession-num&gt;&lt;urls&gt;&lt;/urls&gt;&lt;electronic-resource-num&gt;10.1038/nature06684&lt;/electronic-resource-num&gt;&lt;/record&gt;&lt;/Cite&gt;&lt;/EndNote&gt;</w:instrText>
      </w:r>
      <w:r>
        <w:fldChar w:fldCharType="separate"/>
      </w:r>
      <w:r>
        <w:rPr>
          <w:noProof/>
        </w:rPr>
        <w:t>[23]</w:t>
      </w:r>
      <w:r>
        <w:fldChar w:fldCharType="end"/>
      </w:r>
      <w:r>
        <w:t xml:space="preserve">. </w:t>
      </w:r>
      <w:bookmarkStart w:id="199" w:name="_Hlk501232559"/>
    </w:p>
    <w:p w14:paraId="2580FCA5" w14:textId="77777777" w:rsidR="002F18BD" w:rsidRPr="007413C1" w:rsidRDefault="002F18BD" w:rsidP="002F18BD">
      <w:pPr>
        <w:pStyle w:val="Paragraphesuite"/>
      </w:pPr>
      <w:r>
        <w:t>MCFlashfold, la version utilisée, est une amélioration de MC-</w:t>
      </w:r>
      <w:proofErr w:type="spellStart"/>
      <w:r>
        <w:t>fold</w:t>
      </w:r>
      <w:proofErr w:type="spellEnd"/>
      <w:r>
        <w:t>, créé par un ancien étudiant du Dr Major, Dr Paul Dallaire. MC-</w:t>
      </w:r>
      <w:proofErr w:type="spellStart"/>
      <w:r>
        <w:t>fold</w:t>
      </w:r>
      <w:proofErr w:type="spellEnd"/>
      <w:r>
        <w:t xml:space="preserve"> a été créé par Dr Marc Parisien.</w:t>
      </w:r>
      <w:bookmarkEnd w:id="199"/>
    </w:p>
    <w:p w14:paraId="60690268" w14:textId="77777777" w:rsidR="002F18BD" w:rsidRDefault="00FC3DCB" w:rsidP="002F18BD">
      <w:pPr>
        <w:pStyle w:val="Heading3"/>
      </w:pPr>
      <w:bookmarkStart w:id="200" w:name="_Hlk501634309"/>
      <w:bookmarkStart w:id="201" w:name="_Toc502671838"/>
      <w:r>
        <w:t>2.2.6</w:t>
      </w:r>
      <w:r w:rsidR="002F18BD">
        <w:t xml:space="preserve"> </w:t>
      </w:r>
      <w:bookmarkEnd w:id="200"/>
      <w:r w:rsidR="002F18BD">
        <w:t>Le sondage chimique de l’ARN</w:t>
      </w:r>
      <w:bookmarkEnd w:id="201"/>
    </w:p>
    <w:p w14:paraId="378E4006" w14:textId="77777777" w:rsidR="002F18BD" w:rsidRDefault="002F18BD" w:rsidP="002F18BD">
      <w:pPr>
        <w:pStyle w:val="Paragraphe"/>
      </w:pPr>
      <w:r>
        <w:t xml:space="preserve">Une des méthodes fructueuses dans l’étude des structures des ARN est le sondage chimique des ARN. </w:t>
      </w:r>
      <w:r w:rsidRPr="004D0CC1">
        <w:t>Les protocoles de sondages chimiques existent depuis longtemps</w:t>
      </w:r>
      <w:r>
        <w:t>. Ils ont été optimisés et ils produisent des résultats abondants grâce aux technologies de séquençages de nouvelle génération.</w:t>
      </w:r>
    </w:p>
    <w:p w14:paraId="673B03C3" w14:textId="2E4C5963" w:rsidR="002F18BD" w:rsidRDefault="002F18BD" w:rsidP="002F18BD">
      <w:pPr>
        <w:pStyle w:val="Paragraphesuite"/>
      </w:pPr>
      <w:r>
        <w:t>Le principe est le suivant. L’ARN est synthétisé en laboratoire. Il est placé en contact avec un agent chimique qui le modifie de façon spécifique. La réactivité d’un nt</w:t>
      </w:r>
      <w:r w:rsidR="008B4934">
        <w:t>.</w:t>
      </w:r>
      <w:r>
        <w:t xml:space="preserve"> est lié</w:t>
      </w:r>
      <w:r w:rsidR="008B4934">
        <w:t>e</w:t>
      </w:r>
      <w:r>
        <w:t xml:space="preserve"> à la flexibilité de l’ARN </w:t>
      </w:r>
      <w:r w:rsidR="00617789">
        <w:t>près de lui</w:t>
      </w:r>
      <w:r>
        <w:t xml:space="preserve"> et à son accessibilité à l’agent chimique </w:t>
      </w:r>
      <w:r>
        <w:fldChar w:fldCharType="begin"/>
      </w:r>
      <w:r>
        <w:instrText xml:space="preserve"> ADDIN EN.CITE &lt;EndNote&gt;&lt;Cite&gt;&lt;Author&gt;Weeks&lt;/Author&gt;&lt;Year&gt;2012&lt;/Year&gt;&lt;RecNum&gt;60&lt;/RecNum&gt;&lt;DisplayText&gt;[29]&lt;/DisplayText&gt;&lt;record&gt;&lt;rec-number&gt;60&lt;/rec-number&gt;&lt;foreign-keys&gt;&lt;key app="EN" db-id="zxs52ffvft0fp6exzthv5fd6f00x5z2ax2ew" timestamp="1514488253"&gt;60&lt;/key&gt;&lt;/foreign-keys&gt;&lt;ref-type name="Journal Article"&gt;17&lt;/ref-type&gt;&lt;contributors&gt;&lt;authors&gt;&lt;author&gt;Weeks, Kevin M&lt;/author&gt;&lt;author&gt;Mauger, David M&lt;/author&gt;&lt;/authors&gt;&lt;/contributors&gt;&lt;titles&gt;&lt;title&gt;Exploring RNA structural codes with SHAPE chemistry&lt;/title&gt;&lt;/titles&gt;&lt;pages&gt;1280-1291&lt;/pages&gt;&lt;volume&gt;44&lt;/volume&gt;&lt;dates&gt;&lt;year&gt;2012&lt;/year&gt;&lt;/dates&gt;&lt;urls&gt;&lt;/urls&gt;&lt;electronic-resource-num&gt;10.1021/ar200051h.Exploring&lt;/electronic-resource-num&gt;&lt;/record&gt;&lt;/Cite&gt;&lt;/EndNote&gt;</w:instrText>
      </w:r>
      <w:r>
        <w:fldChar w:fldCharType="separate"/>
      </w:r>
      <w:r>
        <w:rPr>
          <w:noProof/>
        </w:rPr>
        <w:t>[29]</w:t>
      </w:r>
      <w:r>
        <w:fldChar w:fldCharType="end"/>
      </w:r>
      <w:r>
        <w:t>.</w:t>
      </w:r>
    </w:p>
    <w:p w14:paraId="5E0C4B05" w14:textId="54E300EB" w:rsidR="002F18BD" w:rsidRDefault="002F18BD" w:rsidP="002F18BD">
      <w:pPr>
        <w:pStyle w:val="Paragraphe"/>
        <w:ind w:firstLine="0"/>
      </w:pPr>
      <w:r w:rsidRPr="00165DD7">
        <w:rPr>
          <w:i/>
        </w:rPr>
        <w:t>RNAstructure</w:t>
      </w:r>
      <w:r>
        <w:t xml:space="preserve">, un logiciel de détermination de la SS des ARN, incorpore les données de réactivité chimiques en appliquant des contraintes sur la SS. Selon cette méthode, si le nucléotide réagit, il ne peut être pairé à moins d’être dans une paire « guanine - uracile » ( G-U ) ou de suivre une paire G-U </w:t>
      </w:r>
      <w:r>
        <w:fldChar w:fldCharType="begin"/>
      </w:r>
      <w:r>
        <w:instrText xml:space="preserve"> ADDIN EN.CITE &lt;EndNote&gt;&lt;Cite&gt;&lt;Author&gt;Mathews&lt;/Author&gt;&lt;Year&gt;2004&lt;/Year&gt;&lt;RecNum&gt;3&lt;/RecNum&gt;&lt;DisplayText&gt;[30]&lt;/DisplayText&gt;&lt;record&gt;&lt;rec-number&gt;3&lt;/rec-number&gt;&lt;foreign-keys&gt;&lt;key app="EN" db-id="zxs52ffvft0fp6exzthv5fd6f00x5z2ax2ew" timestamp="1511901566"&gt;3&lt;/key&gt;&lt;/foreign-keys&gt;&lt;ref-type name="Journal Article"&gt;17&lt;/ref-type&gt;&lt;contributors&gt;&lt;authors&gt;&lt;author&gt;Mathews, David H&lt;/author&gt;&lt;/authors&gt;&lt;/contributors&gt;&lt;titles&gt;&lt;title&gt;Using an RNA secondary structure partition function to determine confidence in base pairs predicted by free energy minimization Using an RNA secondary structure partition function to determine confidence in base pairs predicted by free energy minimization&lt;/title&gt;&lt;secondary-title&gt;Rna&lt;/secondary-title&gt;&lt;/titles&gt;&lt;periodical&gt;&lt;full-title&gt;RNA&lt;/full-title&gt;&lt;/periodical&gt;&lt;pages&gt;1178-1190&lt;/pages&gt;&lt;volume&gt;10&lt;/volume&gt;&lt;keywords&gt;&lt;keyword&gt;rna partition function&lt;/keyword&gt;&lt;keyword&gt;rna secondary structure&lt;/keyword&gt;&lt;keyword&gt;statistical mechanics&lt;/keyword&gt;&lt;/keywords&gt;&lt;dates&gt;&lt;year&gt;2004&lt;/year&gt;&lt;/dates&gt;&lt;isbn&gt;1355-8382 (Print)&lt;/isbn&gt;&lt;accession-num&gt;15272118&lt;/accession-num&gt;&lt;urls&gt;&lt;/urls&gt;&lt;electronic-resource-num&gt;10.1261/rna.7650904.experimental&lt;/electronic-resource-num&gt;&lt;/record&gt;&lt;/Cite&gt;&lt;/EndNote&gt;</w:instrText>
      </w:r>
      <w:r>
        <w:fldChar w:fldCharType="separate"/>
      </w:r>
      <w:r>
        <w:rPr>
          <w:noProof/>
        </w:rPr>
        <w:t>[30]</w:t>
      </w:r>
      <w:r>
        <w:fldChar w:fldCharType="end"/>
      </w:r>
      <w:r>
        <w:t xml:space="preserve">. Pour Turner, </w:t>
      </w:r>
      <w:proofErr w:type="spellStart"/>
      <w:r>
        <w:t>Zucker</w:t>
      </w:r>
      <w:proofErr w:type="spellEnd"/>
      <w:r>
        <w:t xml:space="preserve"> et Mathews, en plus des règles déjà décrites, les </w:t>
      </w:r>
      <w:r w:rsidR="00656A96">
        <w:t>nt.</w:t>
      </w:r>
      <w:r>
        <w:t xml:space="preserve"> peuvent être dans une paire « adénine - uracile » ( A-U ) et « guanine - cytosine » ( G-C ) à la fin d’une hélice </w:t>
      </w:r>
      <w:r>
        <w:fldChar w:fldCharType="begin"/>
      </w:r>
      <w:r>
        <w:instrText xml:space="preserve"> ADDIN EN.CITE &lt;EndNote&gt;&lt;Cite&gt;&lt;Author&gt;Mathews&lt;/Author&gt;&lt;Year&gt;2004&lt;/Year&gt;&lt;RecNum&gt;4&lt;/RecNum&gt;&lt;DisplayText&gt;[31]&lt;/DisplayText&gt;&lt;record&gt;&lt;rec-number&gt;4&lt;/rec-number&gt;&lt;foreign-keys&gt;&lt;key app="EN" db-id="zxs52ffvft0fp6exzthv5fd6f00x5z2ax2ew" timestamp="1511901995"&gt;4&lt;/key&gt;&lt;/foreign-keys&gt;&lt;ref-type name="Journal Article"&gt;17&lt;/ref-type&gt;&lt;contributors&gt;&lt;authors&gt;&lt;author&gt;Mathews, D. H.&lt;/author&gt;&lt;author&gt;Disney, M. D.&lt;/author&gt;&lt;author&gt;Childs, J. L.&lt;/author&gt;&lt;author&gt;Schroeder, S. J.&lt;/author&gt;&lt;author&gt;Zuker, M.&lt;/author&gt;&lt;author&gt;Turner, D. H.&lt;/author&gt;&lt;/authors&gt;&lt;/contributors&gt;&lt;titles&gt;&lt;title&gt;Incorporating chemical modification constraints into a dynamic programming algorithm for prediction of RNA secondary structure&lt;/title&gt;&lt;secondary-title&gt;Proceedings of the National Academy of Sciences&lt;/secondary-title&gt;&lt;/titles&gt;&lt;pages&gt;7287-7292&lt;/pages&gt;&lt;volume&gt;101&lt;/volume&gt;&lt;dates&gt;&lt;year&gt;2004&lt;/year&gt;&lt;/dates&gt;&lt;isbn&gt;0027-8424 (Print)\n0027-8424 (Linking)&lt;/isbn&gt;&lt;accession-num&gt;15123812&lt;/accession-num&gt;&lt;urls&gt;&lt;/urls&gt;&lt;electronic-resource-num&gt;10.1073/pnas.0401799101&lt;/electronic-resource-num&gt;&lt;/record&gt;&lt;/Cite&gt;&lt;/EndNote&gt;</w:instrText>
      </w:r>
      <w:r>
        <w:fldChar w:fldCharType="separate"/>
      </w:r>
      <w:r>
        <w:rPr>
          <w:noProof/>
        </w:rPr>
        <w:t>[31]</w:t>
      </w:r>
      <w:r>
        <w:fldChar w:fldCharType="end"/>
      </w:r>
      <w:r>
        <w:t xml:space="preserve">. D’autres règles existent : Stadler ajoute des bonus d’énergie aux </w:t>
      </w:r>
      <w:r w:rsidR="00656A96">
        <w:t>nt.</w:t>
      </w:r>
      <w:r>
        <w:t xml:space="preserve"> réactifs, au lieu de déterminer complètement leur état (pairé ou non). Ces contraintes sont appelées des contraintes souples, par opposition aux contraintes dures ou rigides citées précédemment </w:t>
      </w:r>
      <w:r>
        <w:fldChar w:fldCharType="begin"/>
      </w:r>
      <w:r>
        <w:instrText xml:space="preserve"> ADDIN EN.CITE &lt;EndNote&gt;&lt;Cite&gt;&lt;Author&gt;Lorenz&lt;/Author&gt;&lt;Year&gt;2016&lt;/Year&gt;&lt;RecNum&gt;6&lt;/RecNum&gt;&lt;DisplayText&gt;[32]&lt;/DisplayText&gt;&lt;record&gt;&lt;rec-number&gt;6&lt;/rec-number&gt;&lt;foreign-keys&gt;&lt;key app="EN" db-id="zxs52ffvft0fp6exzthv5fd6f00x5z2ax2ew" timestamp="1511904215"&gt;6&lt;/key&gt;&lt;/foreign-keys&gt;&lt;ref-type name="Journal Article"&gt;17&lt;/ref-type&gt;&lt;contributors&gt;&lt;authors&gt;&lt;author&gt;Lorenz, Ronny&lt;/author&gt;&lt;author&gt;Hofacker, Ivo L.&lt;/author&gt;&lt;author&gt;Stadler, Peter F.&lt;/author&gt;&lt;/authors&gt;&lt;/contributors&gt;&lt;titles&gt;&lt;title&gt;RNA folding with hard and soft constraints&lt;/title&gt;&lt;secondary-title&gt;Algorithms for Molecular Biology&lt;/secondary-title&gt;&lt;/titles&gt;&lt;pages&gt;8&lt;/pages&gt;&lt;volume&gt;11&lt;/volume&gt;&lt;keywords&gt;&lt;keyword&gt;Constraints&lt;/keyword&gt;&lt;keyword&gt;Dynamic programming&lt;/keyword&gt;&lt;keyword&gt;RNA folding&lt;/keyword&gt;&lt;keyword&gt;constraints&lt;/keyword&gt;&lt;keyword&gt;dynamic programming&lt;/keyword&gt;&lt;keyword&gt;rna folding&lt;/keyword&gt;&lt;/keywords&gt;&lt;dates&gt;&lt;year&gt;2016&lt;/year&gt;&lt;/dates&gt;&lt;publisher&gt;BioMed Central&lt;/publisher&gt;&lt;urls&gt;&lt;/urls&gt;&lt;electronic-resource-num&gt;10.1186/s13015-016-0070-z&lt;/electronic-resource-num&gt;&lt;/record&gt;&lt;/Cite&gt;&lt;/EndNote&gt;</w:instrText>
      </w:r>
      <w:r>
        <w:fldChar w:fldCharType="separate"/>
      </w:r>
      <w:r>
        <w:rPr>
          <w:noProof/>
        </w:rPr>
        <w:t>[32]</w:t>
      </w:r>
      <w:r>
        <w:fldChar w:fldCharType="end"/>
      </w:r>
      <w:r>
        <w:t>.</w:t>
      </w:r>
    </w:p>
    <w:p w14:paraId="18A6F056" w14:textId="47E5A149" w:rsidR="002F18BD" w:rsidRDefault="002F18BD" w:rsidP="002F18BD">
      <w:pPr>
        <w:pStyle w:val="Paragraphesuite"/>
      </w:pPr>
      <w:r>
        <w:t>L</w:t>
      </w:r>
      <w:r w:rsidRPr="00163D1A">
        <w:t xml:space="preserve">es </w:t>
      </w:r>
      <w:r w:rsidR="00656A96">
        <w:t>nt.</w:t>
      </w:r>
      <w:r w:rsidRPr="00163D1A">
        <w:t xml:space="preserve"> peu réactifs sont inaccessibles à l’agent modificateur. Cette inaccessibilité est due soit au pairage du nucléotide soit à </w:t>
      </w:r>
      <w:r>
        <w:t>la</w:t>
      </w:r>
      <w:r w:rsidRPr="00163D1A">
        <w:t xml:space="preserve"> structure tertiaire</w:t>
      </w:r>
      <w:r>
        <w:t xml:space="preserve"> de l’ARN</w:t>
      </w:r>
      <w:r w:rsidRPr="008472AE">
        <w:t xml:space="preserve">, soit à une conformation locale </w:t>
      </w:r>
      <w:r>
        <w:t>précise.</w:t>
      </w:r>
    </w:p>
    <w:p w14:paraId="575ECDD6" w14:textId="7E7D3991" w:rsidR="002F18BD" w:rsidRPr="00D97F27" w:rsidRDefault="002F18BD" w:rsidP="002F18BD">
      <w:pPr>
        <w:pStyle w:val="Paragraphesuite"/>
      </w:pPr>
      <w:r>
        <w:lastRenderedPageBreak/>
        <w:t xml:space="preserve">Le réactif et les conditions des expériences sont déterminants dans les résultats finaux. Dans ce projet de recherche, seul le réactif nommé « 1m7 » a été étudié. Toutes les données proviennent de la </w:t>
      </w:r>
      <w:r w:rsidRPr="00AB0DEE">
        <w:t>RMDB</w:t>
      </w:r>
      <w:r>
        <w:t xml:space="preserve"> et sont associées à l’ensemble de donnée</w:t>
      </w:r>
      <w:r w:rsidR="00D63683">
        <w:t>s</w:t>
      </w:r>
      <w:r>
        <w:t xml:space="preserve"> « </w:t>
      </w:r>
      <w:r w:rsidRPr="00165DD7">
        <w:rPr>
          <w:i/>
        </w:rPr>
        <w:t>ETERNA</w:t>
      </w:r>
      <w:r>
        <w:t> ».</w:t>
      </w:r>
    </w:p>
    <w:p w14:paraId="6B0B663A" w14:textId="77777777" w:rsidR="002F18BD" w:rsidRDefault="002F18BD" w:rsidP="00FC3DCB">
      <w:pPr>
        <w:pStyle w:val="Paragraphesuite"/>
      </w:pPr>
      <w:r>
        <w:t>L</w:t>
      </w:r>
      <w:r w:rsidRPr="00163D1A">
        <w:t>e nombre de modifications par ARN est contrôlé par la concentration du réactif et par son temps de contact avec l’ARN</w:t>
      </w:r>
      <w:r>
        <w:t xml:space="preserve">. </w:t>
      </w:r>
      <w:r w:rsidRPr="00163D1A">
        <w:t xml:space="preserve">Les protocoles les plus récents prennent en compte le décrochage de l’ARN en soustrayant les valeurs obtenues </w:t>
      </w:r>
      <w:r>
        <w:t xml:space="preserve">par </w:t>
      </w:r>
      <w:r w:rsidRPr="00163D1A">
        <w:t xml:space="preserve">un contrôle négatif. </w:t>
      </w:r>
      <w:r>
        <w:t>Dans le but de prendre en compte</w:t>
      </w:r>
      <w:r w:rsidRPr="00163D1A">
        <w:t xml:space="preserve"> l’erreur due à un nucléotide très réactif,</w:t>
      </w:r>
      <w:r>
        <w:t xml:space="preserve"> plusieurs sondages à</w:t>
      </w:r>
      <w:r w:rsidRPr="00163D1A">
        <w:t xml:space="preserve"> différentes concentrations du modificateur sont nécessaires</w:t>
      </w:r>
      <w:r>
        <w:t xml:space="preserve">, ce phénomène se nomme en anglais : « </w:t>
      </w:r>
      <w:r w:rsidRPr="006D69A9">
        <w:rPr>
          <w:i/>
        </w:rPr>
        <w:t>over modification</w:t>
      </w:r>
      <w:r>
        <w:t xml:space="preserve"> » </w:t>
      </w:r>
      <w:r>
        <w:fldChar w:fldCharType="begin"/>
      </w:r>
      <w:r>
        <w:instrText xml:space="preserve"> ADDIN EN.CITE &lt;EndNote&gt;&lt;Cite&gt;&lt;Author&gt;Kladwang&lt;/Author&gt;&lt;Year&gt;2014&lt;/Year&gt;&lt;RecNum&gt;27&lt;/RecNum&gt;&lt;DisplayText&gt;[33]&lt;/DisplayText&gt;&lt;record&gt;&lt;rec-number&gt;27&lt;/rec-number&gt;&lt;foreign-keys&gt;&lt;key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[33]</w:t>
      </w:r>
      <w:r>
        <w:fldChar w:fldCharType="end"/>
      </w:r>
      <w:r w:rsidRPr="00163D1A">
        <w:t xml:space="preserve">. Ensuite une enzyme, la rétrotranscriptase transcrit l’ARN en ADN. Lors de cette étape, la rétrotranscriptase s’arrête aux bases modifiées. À l’aide des technologies de séquençages, on obtient un décompte de toutes les sous-séquences de la séquence. </w:t>
      </w:r>
      <w:r>
        <w:t>Le</w:t>
      </w:r>
      <w:r w:rsidRPr="00163D1A">
        <w:t xml:space="preserve"> logiciel</w:t>
      </w:r>
      <w:r>
        <w:t xml:space="preserve"> « </w:t>
      </w:r>
      <w:proofErr w:type="spellStart"/>
      <w:r w:rsidRPr="00824DEA">
        <w:t>Mapseeker</w:t>
      </w:r>
      <w:proofErr w:type="spellEnd"/>
      <w:r>
        <w:t xml:space="preserve"> »</w:t>
      </w:r>
      <w:r w:rsidRPr="00163D1A">
        <w:t xml:space="preserve"> établit ensuite une correspondance entre le nombre des molécules d'une certaine séquence et le lieu où l’ajout s'est produit</w:t>
      </w:r>
      <w:r>
        <w:t xml:space="preserve"> </w:t>
      </w:r>
      <w:r>
        <w:fldChar w:fldCharType="begin"/>
      </w:r>
      <w:r>
        <w:instrText xml:space="preserve"> ADDIN EN.CITE &lt;EndNote&gt;&lt;Cite&gt;&lt;Author&gt;Seetin&lt;/Author&gt;&lt;Year&gt;2014&lt;/Year&gt;&lt;RecNum&gt;41&lt;/RecNum&gt;&lt;DisplayText&gt;[34]&lt;/DisplayText&gt;&lt;record&gt;&lt;rec-number&gt;41&lt;/rec-number&gt;&lt;foreign-keys&gt;&lt;key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[34]</w:t>
      </w:r>
      <w:r>
        <w:fldChar w:fldCharType="end"/>
      </w:r>
      <w:r>
        <w:t xml:space="preserve">. Beaucoup de détails sur la standardisation de ces expériences sont disponibles dans le matériel supplémentaire de l’article </w:t>
      </w:r>
      <w:r>
        <w:fldChar w:fldCharType="begin"/>
      </w:r>
      <w:r>
        <w:instrText xml:space="preserve"> ADDIN EN.CITE &lt;EndNote&gt;&lt;Cite&gt;&lt;Author&gt;Kladwang&lt;/Author&gt;&lt;Year&gt;2014&lt;/Year&gt;&lt;RecNum&gt;27&lt;/RecNum&gt;&lt;DisplayText&gt;[33]&lt;/DisplayText&gt;&lt;record&gt;&lt;rec-number&gt;27&lt;/rec-number&gt;&lt;foreign-keys&gt;&lt;key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[33]</w:t>
      </w:r>
      <w:r>
        <w:fldChar w:fldCharType="end"/>
      </w:r>
      <w:r>
        <w:t>.</w:t>
      </w:r>
    </w:p>
    <w:p w14:paraId="2F5DB6F5" w14:textId="77777777" w:rsidR="002F18BD" w:rsidRDefault="00FC3DCB" w:rsidP="002F18BD">
      <w:pPr>
        <w:pStyle w:val="Heading4"/>
      </w:pPr>
      <w:bookmarkStart w:id="202" w:name="_Hlk501634395"/>
      <w:r>
        <w:t>2.2.6</w:t>
      </w:r>
      <w:r w:rsidR="002F18BD">
        <w:t xml:space="preserve">.1 </w:t>
      </w:r>
      <w:bookmarkEnd w:id="202"/>
      <w:r w:rsidR="002F18BD">
        <w:t>SHAPE-</w:t>
      </w:r>
      <w:proofErr w:type="spellStart"/>
      <w:r w:rsidR="002F18BD">
        <w:t>seq</w:t>
      </w:r>
      <w:proofErr w:type="spellEnd"/>
    </w:p>
    <w:p w14:paraId="3940A075" w14:textId="77777777" w:rsidR="002F18BD" w:rsidRDefault="002F18BD" w:rsidP="002F18BD">
      <w:pPr>
        <w:pStyle w:val="Paragraphe"/>
      </w:pPr>
      <w:r>
        <w:t xml:space="preserve">Le laboratoire du Dr </w:t>
      </w:r>
      <w:proofErr w:type="spellStart"/>
      <w:r>
        <w:t>weeks</w:t>
      </w:r>
      <w:proofErr w:type="spellEnd"/>
      <w:r>
        <w:t xml:space="preserve"> à </w:t>
      </w:r>
      <w:proofErr w:type="spellStart"/>
      <w:r>
        <w:t>developpé</w:t>
      </w:r>
      <w:proofErr w:type="spellEnd"/>
      <w:r>
        <w:t xml:space="preserve"> un</w:t>
      </w:r>
      <w:r w:rsidRPr="00C26B49">
        <w:t xml:space="preserve"> méthodes </w:t>
      </w:r>
      <w:r>
        <w:t>nommée</w:t>
      </w:r>
      <w:r w:rsidRPr="00C26B49">
        <w:t xml:space="preserve"> SHAPE </w:t>
      </w:r>
      <w:r>
        <w:t xml:space="preserve">qui est l’acronyme de </w:t>
      </w:r>
      <w:r w:rsidRPr="00C26B49">
        <w:t xml:space="preserve">« </w:t>
      </w:r>
      <w:proofErr w:type="spellStart"/>
      <w:r w:rsidRPr="0029395F">
        <w:rPr>
          <w:i/>
        </w:rPr>
        <w:t>Selective</w:t>
      </w:r>
      <w:proofErr w:type="spellEnd"/>
      <w:r w:rsidRPr="0029395F">
        <w:rPr>
          <w:i/>
        </w:rPr>
        <w:t xml:space="preserve"> 2′ </w:t>
      </w:r>
      <w:proofErr w:type="spellStart"/>
      <w:r w:rsidRPr="0029395F">
        <w:rPr>
          <w:i/>
        </w:rPr>
        <w:t>Hydroxyl</w:t>
      </w:r>
      <w:proofErr w:type="spellEnd"/>
      <w:r w:rsidRPr="0029395F">
        <w:rPr>
          <w:i/>
        </w:rPr>
        <w:t xml:space="preserve"> Acylation </w:t>
      </w:r>
      <w:proofErr w:type="spellStart"/>
      <w:r w:rsidRPr="0029395F">
        <w:rPr>
          <w:i/>
        </w:rPr>
        <w:t>analyzed</w:t>
      </w:r>
      <w:proofErr w:type="spellEnd"/>
      <w:r w:rsidRPr="0029395F">
        <w:rPr>
          <w:i/>
        </w:rPr>
        <w:t xml:space="preserve"> by Primer Extension</w:t>
      </w:r>
      <w:r w:rsidRPr="00C26B49">
        <w:t xml:space="preserve"> »</w:t>
      </w:r>
      <w:r>
        <w:t>. Cette méthode</w:t>
      </w:r>
      <w:r w:rsidRPr="00C26B49">
        <w:t xml:space="preserve"> est composé</w:t>
      </w:r>
      <w:r>
        <w:t>e</w:t>
      </w:r>
      <w:r w:rsidRPr="00C26B49">
        <w:t xml:space="preserve"> de </w:t>
      </w:r>
      <w:r>
        <w:t>trois</w:t>
      </w:r>
      <w:r w:rsidRPr="00C26B49">
        <w:t xml:space="preserve"> réactifs </w:t>
      </w:r>
      <w:bookmarkStart w:id="203" w:name="_Hlk521312326"/>
      <w:r w:rsidRPr="00C26B49">
        <w:t>:</w:t>
      </w:r>
      <w:r>
        <w:t xml:space="preserve"> le</w:t>
      </w:r>
      <w:r w:rsidRPr="00C26B49">
        <w:t xml:space="preserve"> </w:t>
      </w:r>
      <w:bookmarkStart w:id="204" w:name="_Hlk521107462"/>
      <w:r>
        <w:t xml:space="preserve">« </w:t>
      </w:r>
      <w:r w:rsidRPr="00C26B49">
        <w:t>1-methyl-7-nitroisatoic anhydride</w:t>
      </w:r>
      <w:r>
        <w:t xml:space="preserve"> »</w:t>
      </w:r>
      <w:bookmarkEnd w:id="204"/>
      <w:r w:rsidRPr="00C26B49">
        <w:t xml:space="preserve"> (1m7), </w:t>
      </w:r>
      <w:r>
        <w:t xml:space="preserve">le « </w:t>
      </w:r>
      <w:r w:rsidRPr="00C26B49">
        <w:t>1-ethyl-6-nitroisatoic anhydride</w:t>
      </w:r>
      <w:r>
        <w:t xml:space="preserve"> »</w:t>
      </w:r>
      <w:r w:rsidRPr="00C26B49">
        <w:t xml:space="preserve"> (1m6) et</w:t>
      </w:r>
      <w:r>
        <w:t xml:space="preserve"> le</w:t>
      </w:r>
      <w:r w:rsidRPr="00C26B49">
        <w:t xml:space="preserve"> </w:t>
      </w:r>
      <w:r>
        <w:t xml:space="preserve">« </w:t>
      </w:r>
      <w:r w:rsidRPr="00C26B49">
        <w:t>N-</w:t>
      </w:r>
      <w:proofErr w:type="spellStart"/>
      <w:r w:rsidRPr="00C26B49">
        <w:t>methyl</w:t>
      </w:r>
      <w:proofErr w:type="spellEnd"/>
      <w:r w:rsidRPr="00C26B49">
        <w:t xml:space="preserve"> </w:t>
      </w:r>
      <w:proofErr w:type="spellStart"/>
      <w:r w:rsidRPr="00C26B49">
        <w:t>isatoic</w:t>
      </w:r>
      <w:proofErr w:type="spellEnd"/>
      <w:r w:rsidRPr="00C26B49">
        <w:t xml:space="preserve"> anhydride</w:t>
      </w:r>
      <w:r>
        <w:t> »</w:t>
      </w:r>
      <w:r w:rsidRPr="00C26B49">
        <w:t xml:space="preserve"> (NMIA). </w:t>
      </w:r>
      <w:bookmarkEnd w:id="203"/>
      <w:r>
        <w:t xml:space="preserve">Par la suite, le laboratoire du Dr </w:t>
      </w:r>
      <w:proofErr w:type="spellStart"/>
      <w:r>
        <w:t>Lucks</w:t>
      </w:r>
      <w:proofErr w:type="spellEnd"/>
      <w:r>
        <w:t xml:space="preserve"> a développé une autre méthode basée sur SHAPE qui a permis d’augmenter le nombre d’ARN sondés </w:t>
      </w:r>
      <w:r>
        <w:fldChar w:fldCharType="begin">
          <w:fldData xml:space="preserve">PEVuZE5vdGU+PENpdGU+PEF1dGhvcj5MdWNrczwvQXV0aG9yPjxZZWFyPjIwMTE8L1llYXI+PFJl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</w:fldData>
        </w:fldChar>
      </w:r>
      <w:r>
        <w:instrText xml:space="preserve"> ADDIN EN.CITE </w:instrText>
      </w:r>
      <w:r>
        <w:fldChar w:fldCharType="begin">
          <w:fldData xml:space="preserve">PEVuZE5vdGU+PENpdGU+PEF1dGhvcj5MdWNrczwvQXV0aG9yPjxZZWFyPjIwMTE8L1llYXI+PFJl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</w:fldData>
        </w:fldChar>
      </w:r>
      <w:r>
        <w:instrText xml:space="preserve"> ADDIN EN.CITE.DATA </w:instrText>
      </w:r>
      <w:r>
        <w:fldChar w:fldCharType="end"/>
      </w:r>
      <w:r>
        <w:fldChar w:fldCharType="separate"/>
      </w:r>
      <w:r>
        <w:rPr>
          <w:noProof/>
        </w:rPr>
        <w:t>[35]</w:t>
      </w:r>
      <w:r>
        <w:fldChar w:fldCharType="end"/>
      </w:r>
      <w:r>
        <w:t xml:space="preserve">. Le Dr Das et ses collègues ont perfectionné cette méthode et ils ont créé une base de données pour obtenir les ARN et leurs valeurs de réactivité. Cette base de données se </w:t>
      </w:r>
      <w:r>
        <w:lastRenderedPageBreak/>
        <w:t xml:space="preserve">nomme : la </w:t>
      </w:r>
      <w:r w:rsidRPr="00AB0DEE">
        <w:t>RMDB</w:t>
      </w:r>
      <w:r>
        <w:t xml:space="preserve">, pour « </w:t>
      </w:r>
      <w:r w:rsidRPr="005155B3">
        <w:rPr>
          <w:i/>
        </w:rPr>
        <w:t xml:space="preserve">RNA mapping </w:t>
      </w:r>
      <w:proofErr w:type="spellStart"/>
      <w:r w:rsidRPr="005155B3">
        <w:rPr>
          <w:i/>
        </w:rPr>
        <w:t>database</w:t>
      </w:r>
      <w:proofErr w:type="spellEnd"/>
      <w:r>
        <w:t xml:space="preserve"> ». Comme il a été mentionné plus haut, l</w:t>
      </w:r>
      <w:r w:rsidRPr="00C26B49">
        <w:t>es ARN analysés dans ce mémoire ont été sondés avec le 1</w:t>
      </w:r>
      <w:r>
        <w:t>m</w:t>
      </w:r>
      <w:r w:rsidRPr="00C26B49">
        <w:t>7.</w:t>
      </w:r>
    </w:p>
    <w:p w14:paraId="7F587EF8" w14:textId="77777777" w:rsidR="002F18BD" w:rsidRDefault="00FC3DCB" w:rsidP="002F18BD">
      <w:pPr>
        <w:pStyle w:val="Heading4"/>
      </w:pPr>
      <w:r>
        <w:t>2.2.6</w:t>
      </w:r>
      <w:r w:rsidR="002F18BD">
        <w:t xml:space="preserve">.2 Le </w:t>
      </w:r>
      <w:r w:rsidR="002F18BD" w:rsidRPr="00CD5021">
        <w:t>1-methyl-7-nitroisatoic anhydride</w:t>
      </w:r>
      <w:r w:rsidR="002F18BD">
        <w:t xml:space="preserve"> (</w:t>
      </w:r>
      <w:r w:rsidR="002F18BD" w:rsidRPr="00067B35">
        <w:t>1</w:t>
      </w:r>
      <w:r w:rsidR="002F18BD">
        <w:t>m</w:t>
      </w:r>
      <w:r w:rsidR="002F18BD" w:rsidRPr="00067B35">
        <w:t>7</w:t>
      </w:r>
      <w:r w:rsidR="002F18BD">
        <w:t>)</w:t>
      </w:r>
    </w:p>
    <w:p w14:paraId="010BE177" w14:textId="426FA69F" w:rsidR="002F18BD" w:rsidRPr="0062604A" w:rsidRDefault="002F18BD" w:rsidP="002F18BD">
      <w:pPr>
        <w:pStyle w:val="Paragraphe"/>
      </w:pPr>
      <w:r>
        <w:t xml:space="preserve">La </w:t>
      </w:r>
      <w:r w:rsidRPr="0049713A">
        <w:t xml:space="preserve">figure </w:t>
      </w:r>
      <w:r>
        <w:t>1</w:t>
      </w:r>
      <w:r w:rsidR="00617789">
        <w:t>0</w:t>
      </w:r>
      <w:r>
        <w:t xml:space="preserve"> montre </w:t>
      </w:r>
      <w:r w:rsidRPr="00DD600E">
        <w:t>les réactifs et les produit</w:t>
      </w:r>
      <w:r>
        <w:t>s</w:t>
      </w:r>
      <w:r w:rsidRPr="00DD600E">
        <w:t xml:space="preserve"> de la</w:t>
      </w:r>
      <w:r>
        <w:t xml:space="preserve"> réaction chimique entre le 1m7 et une adénine. Une molécule de dioxyde de carbone est créée lors de la réaction. C’est le groupement hydroxyle du carbone 2 du ribose qui réagit avec le 1m7. La sélectivité et le mécanisme de cette réaction ne sont pas complètement compris </w:t>
      </w:r>
      <w:r>
        <w:fldChar w:fldCharType="begin"/>
      </w:r>
      <w:r>
        <w:instrText xml:space="preserve"> ADDIN EN.CITE &lt;EndNote&gt;&lt;Cite&gt;&lt;Author&gt;Kasner&lt;/Author&gt;&lt;Year&gt;2015&lt;/Year&gt;&lt;RecNum&gt;48&lt;/RecNum&gt;&lt;DisplayText&gt;[36]&lt;/DisplayText&gt;&lt;record&gt;&lt;rec-number&gt;48&lt;/rec-number&gt;&lt;foreign-keys&gt;&lt;key app="EN" db-id="zxs52ffvft0fp6exzthv5fd6f00x5z2ax2ew" timestamp="1512943776"&gt;48&lt;/key&gt;&lt;/foreign-keys&gt;&lt;ref-type name="Journal Article"&gt;17&lt;/ref-type&gt;&lt;contributors&gt;&lt;authors&gt;&lt;author&gt;Kasner, E&lt;/author&gt;&lt;author&gt;Hunter, Christopher A&lt;/author&gt;&lt;author&gt;Ph, D&lt;/author&gt;&lt;author&gt;Kariko, Katalin&lt;/author&gt;&lt;author&gt;Ph, D&lt;/author&gt;&lt;/authors&gt;&lt;/contributors&gt;&lt;titles&gt;&lt;title&gt;The Mechanisms of RNA SHAPE Chemistry&lt;/title&gt;&lt;/titles&gt;&lt;pages&gt;646-656&lt;/pages&gt;&lt;volume&gt;70&lt;/volume&gt;&lt;dates&gt;&lt;year&gt;2015&lt;/year&gt;&lt;/dates&gt;&lt;isbn&gt;3300000106&lt;/isbn&gt;&lt;accession-num&gt;20402989&lt;/accession-num&gt;&lt;urls&gt;&lt;/urls&gt;&lt;electronic-resource-num&gt;10.1002/ana.22528.Toll-like&lt;/electronic-resource-num&gt;&lt;/record&gt;&lt;/Cite&gt;&lt;/EndNote&gt;</w:instrText>
      </w:r>
      <w:r>
        <w:fldChar w:fldCharType="separate"/>
      </w:r>
      <w:r>
        <w:rPr>
          <w:noProof/>
        </w:rPr>
        <w:t>[36]</w:t>
      </w:r>
      <w:r>
        <w:fldChar w:fldCharType="end"/>
      </w:r>
      <w:r>
        <w:t xml:space="preserve">. Récemment, une équipe à montrer à l’aide de la dynamique moléculaire que la conformation locale du </w:t>
      </w:r>
      <w:r w:rsidR="00617789">
        <w:t>nt.</w:t>
      </w:r>
      <w:r>
        <w:t xml:space="preserve"> et spécialement de son sucre est importante dans ce mécanisme </w:t>
      </w:r>
      <w:r>
        <w:fldChar w:fldCharType="begin"/>
      </w:r>
      <w:r>
        <w:instrText xml:space="preserve"> ADDIN EN.CITE &lt;EndNote&gt;&lt;Cite&gt;&lt;Author&gt;Mlynsky&lt;/Author&gt;&lt;Year&gt;2017&lt;/Year&gt;&lt;RecNum&gt;61&lt;/RecNum&gt;&lt;DisplayText&gt;[37]&lt;/DisplayText&gt;&lt;record&gt;&lt;rec-number&gt;61&lt;/rec-number&gt;&lt;foreign-keys&gt;&lt;key app="EN" db-id="zxs52ffvft0fp6exzthv5fd6f00x5z2ax2ew" timestamp="1514507670"&gt;61&lt;/key&gt;&lt;/foreign-keys&gt;&lt;ref-type name="Journal Article"&gt;17&lt;/ref-type&gt;&lt;contributors&gt;&lt;authors&gt;&lt;author&gt;Mlynsky, Vojtech&lt;/author&gt;&lt;author&gt;Bussi, Giovanni&lt;/author&gt;&lt;/authors&gt;&lt;/contributors&gt;&lt;titles&gt;&lt;title&gt;Molecular Simulations Reveal an Interplay Between SHAPE Reagent Binding and RNA Flexibilty&lt;/title&gt;&lt;secondary-title&gt;The Journal of Physical Chemistry Letters&lt;/secondary-title&gt;&lt;/titles&gt;&lt;pages&gt;acs.jpclett.7b02921&lt;/pages&gt;&lt;dates&gt;&lt;year&gt;2017&lt;/year&gt;&lt;/dates&gt;&lt;urls&gt;&lt;/urls&gt;&lt;electronic-resource-num&gt;10.1021/acs.jpclett.7b02921&lt;/electronic-resource-num&gt;&lt;/record&gt;&lt;/Cite&gt;&lt;/EndNote&gt;</w:instrText>
      </w:r>
      <w:r>
        <w:fldChar w:fldCharType="separate"/>
      </w:r>
      <w:r>
        <w:rPr>
          <w:noProof/>
        </w:rPr>
        <w:t>[37]</w:t>
      </w:r>
      <w:r>
        <w:fldChar w:fldCharType="end"/>
      </w:r>
      <w:r>
        <w:t xml:space="preserve">. </w:t>
      </w:r>
    </w:p>
    <w:p w14:paraId="3FD53EF7" w14:textId="77777777" w:rsidR="002F18BD" w:rsidRDefault="002F18BD" w:rsidP="002F18BD">
      <w:pPr>
        <w:pStyle w:val="Paragraphesuite"/>
        <w:jc w:val="center"/>
      </w:pPr>
      <w:r>
        <w:rPr>
          <w:noProof/>
        </w:rPr>
        <mc:AlternateContent>
          <mc:Choice Requires="wps">
            <w:drawing>
              <wp:anchor distT="45720" distB="45720" distL="114300" distR="114300" simplePos="0" relativeHeight="251766784" behindDoc="0" locked="1" layoutInCell="1" allowOverlap="1" wp14:anchorId="1656DFA3" wp14:editId="1DCE3B12">
                <wp:simplePos x="0" y="0"/>
                <wp:positionH relativeFrom="page">
                  <wp:posOffset>2877185</wp:posOffset>
                </wp:positionH>
                <wp:positionV relativeFrom="paragraph">
                  <wp:posOffset>1499235</wp:posOffset>
                </wp:positionV>
                <wp:extent cx="532130" cy="327025"/>
                <wp:effectExtent l="0" t="0" r="127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327025"/>
                        </a:xfrm>
                        <a:prstGeom prst="rect">
                          <a:avLst/>
                        </a:prstGeom>
                        <a:solidFill>
                          <a:schemeClr val="tx1"/>
                        </a:solidFill>
                        <a:ln w="9525">
                          <a:noFill/>
                          <a:miter lim="800000"/>
                          <a:headEnd/>
                          <a:tailEnd/>
                        </a:ln>
                      </wps:spPr>
                      <wps:txbx>
                        <w:txbxContent>
                          <w:p w14:paraId="46972316" w14:textId="77777777" w:rsidR="00656A96" w:rsidRPr="00CD5021" w:rsidRDefault="00656A96" w:rsidP="002F18BD">
                            <w:pPr>
                              <w:rPr>
                                <w:color w:val="FFFFFF" w:themeColor="background1"/>
                                <w:vertAlign w:val="subscript"/>
                                <w:lang w:val="en-CA"/>
                              </w:rPr>
                            </w:pPr>
                            <w:r>
                              <w:rPr>
                                <w:color w:val="FFFFFF" w:themeColor="background1"/>
                                <w:lang w:val="en-CA"/>
                              </w:rPr>
                              <w:t>CO</w:t>
                            </w:r>
                            <w:r>
                              <w:rPr>
                                <w:color w:val="FFFFFF" w:themeColor="background1"/>
                                <w:vertAlign w:val="subscript"/>
                                <w:lang w:val="en-CA"/>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56DFA3" id="_x0000_s1032" type="#_x0000_t202" style="position:absolute;left:0;text-align:left;margin-left:226.55pt;margin-top:118.05pt;width:41.9pt;height:25.75pt;z-index:251766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" fillcolor="black [3213]" stroked="f">
                <v:textbox>
                  <w:txbxContent>
                    <w:p w14:paraId="46972316" w14:textId="77777777" w:rsidR="00656A96" w:rsidRPr="00CD5021" w:rsidRDefault="00656A96" w:rsidP="002F18BD">
                      <w:pPr>
                        <w:rPr>
                          <w:color w:val="FFFFFF" w:themeColor="background1"/>
                          <w:vertAlign w:val="subscript"/>
                          <w:lang w:val="en-CA"/>
                        </w:rPr>
                      </w:pPr>
                      <w:r>
                        <w:rPr>
                          <w:color w:val="FFFFFF" w:themeColor="background1"/>
                          <w:lang w:val="en-CA"/>
                        </w:rPr>
                        <w:t>CO</w:t>
                      </w:r>
                      <w:r>
                        <w:rPr>
                          <w:color w:val="FFFFFF" w:themeColor="background1"/>
                          <w:vertAlign w:val="subscript"/>
                          <w:lang w:val="en-CA"/>
                        </w:rPr>
                        <w:t>2</w:t>
                      </w:r>
                    </w:p>
                  </w:txbxContent>
                </v:textbox>
                <w10:wrap anchorx="page"/>
                <w10:anchorlock/>
              </v:shape>
            </w:pict>
          </mc:Fallback>
        </mc:AlternateContent>
      </w:r>
      <w:r>
        <w:rPr>
          <w:noProof/>
        </w:rPr>
        <mc:AlternateContent>
          <mc:Choice Requires="wps">
            <w:drawing>
              <wp:anchor distT="45720" distB="45720" distL="114300" distR="114300" simplePos="0" relativeHeight="251765760" behindDoc="0" locked="1" layoutInCell="1" allowOverlap="1" wp14:anchorId="0BBCE6A0" wp14:editId="68E84DBB">
                <wp:simplePos x="0" y="0"/>
                <wp:positionH relativeFrom="page">
                  <wp:posOffset>4407535</wp:posOffset>
                </wp:positionH>
                <wp:positionV relativeFrom="paragraph">
                  <wp:posOffset>1800225</wp:posOffset>
                </wp:positionV>
                <wp:extent cx="832485" cy="289560"/>
                <wp:effectExtent l="0" t="0" r="5715"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289560"/>
                        </a:xfrm>
                        <a:prstGeom prst="rect">
                          <a:avLst/>
                        </a:prstGeom>
                        <a:solidFill>
                          <a:schemeClr val="tx1"/>
                        </a:solidFill>
                        <a:ln w="9525">
                          <a:noFill/>
                          <a:miter lim="800000"/>
                          <a:headEnd/>
                          <a:tailEnd/>
                        </a:ln>
                      </wps:spPr>
                      <wps:txbx>
                        <w:txbxContent>
                          <w:p w14:paraId="74ECBED5" w14:textId="77777777" w:rsidR="00656A96" w:rsidRPr="001A55BA" w:rsidRDefault="00656A96" w:rsidP="002F18BD">
                            <w:pPr>
                              <w:rPr>
                                <w:color w:val="FFFFFF" w:themeColor="background1"/>
                                <w:lang w:val="en-CA"/>
                              </w:rPr>
                            </w:pPr>
                            <w:r>
                              <w:rPr>
                                <w:color w:val="FFFFFF" w:themeColor="background1"/>
                                <w:lang w:val="en-CA"/>
                              </w:rPr>
                              <w:t>1m7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CE6A0" id="_x0000_s1033" type="#_x0000_t202" style="position:absolute;left:0;text-align:left;margin-left:347.05pt;margin-top:141.75pt;width:65.55pt;height:22.8pt;z-index:2517657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" fillcolor="black [3213]" stroked="f">
                <v:textbox>
                  <w:txbxContent>
                    <w:p w14:paraId="74ECBED5" w14:textId="77777777" w:rsidR="00656A96" w:rsidRPr="001A55BA" w:rsidRDefault="00656A96" w:rsidP="002F18BD">
                      <w:pPr>
                        <w:rPr>
                          <w:color w:val="FFFFFF" w:themeColor="background1"/>
                          <w:lang w:val="en-CA"/>
                        </w:rPr>
                      </w:pPr>
                      <w:r>
                        <w:rPr>
                          <w:color w:val="FFFFFF" w:themeColor="background1"/>
                          <w:lang w:val="en-CA"/>
                        </w:rPr>
                        <w:t>1m7</w:t>
                      </w:r>
                    </w:p>
                  </w:txbxContent>
                </v:textbox>
                <w10:wrap anchorx="page"/>
                <w10:anchorlock/>
              </v:shape>
            </w:pict>
          </mc:Fallback>
        </mc:AlternateContent>
      </w:r>
      <w:r>
        <w:rPr>
          <w:noProof/>
        </w:rPr>
        <mc:AlternateContent>
          <mc:Choice Requires="wps">
            <w:drawing>
              <wp:anchor distT="45720" distB="45720" distL="114300" distR="114300" simplePos="0" relativeHeight="251731968" behindDoc="0" locked="1" layoutInCell="1" allowOverlap="1" wp14:anchorId="32FAF552" wp14:editId="60A22454">
                <wp:simplePos x="0" y="0"/>
                <wp:positionH relativeFrom="page">
                  <wp:posOffset>2808605</wp:posOffset>
                </wp:positionH>
                <wp:positionV relativeFrom="paragraph">
                  <wp:posOffset>233045</wp:posOffset>
                </wp:positionV>
                <wp:extent cx="1486535" cy="320040"/>
                <wp:effectExtent l="0" t="0" r="0" b="381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320040"/>
                        </a:xfrm>
                        <a:prstGeom prst="rect">
                          <a:avLst/>
                        </a:prstGeom>
                        <a:solidFill>
                          <a:schemeClr val="tx1"/>
                        </a:solidFill>
                        <a:ln w="9525">
                          <a:noFill/>
                          <a:miter lim="800000"/>
                          <a:headEnd/>
                          <a:tailEnd/>
                        </a:ln>
                      </wps:spPr>
                      <wps:txbx>
                        <w:txbxContent>
                          <w:p w14:paraId="7AA0B3C7" w14:textId="77777777" w:rsidR="00656A96" w:rsidRPr="001A55BA" w:rsidRDefault="00656A96" w:rsidP="002F18BD">
                            <w:pPr>
                              <w:jc w:val="center"/>
                              <w:rPr>
                                <w:color w:val="FFFFFF" w:themeColor="background1"/>
                                <w:lang w:val="en-CA"/>
                              </w:rPr>
                            </w:pPr>
                            <w:r>
                              <w:rPr>
                                <w:color w:val="FFFFFF" w:themeColor="background1"/>
                              </w:rPr>
                              <w:t>Nucléotide modifié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AF552" id="_x0000_s1034" type="#_x0000_t202" style="position:absolute;left:0;text-align:left;margin-left:221.15pt;margin-top:18.35pt;width:117.05pt;height:25.2pt;z-index:2517319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" fillcolor="black [3213]" stroked="f">
                <v:textbox>
                  <w:txbxContent>
                    <w:p w14:paraId="7AA0B3C7" w14:textId="77777777" w:rsidR="00656A96" w:rsidRPr="001A55BA" w:rsidRDefault="00656A96" w:rsidP="002F18BD">
                      <w:pPr>
                        <w:jc w:val="center"/>
                        <w:rPr>
                          <w:color w:val="FFFFFF" w:themeColor="background1"/>
                          <w:lang w:val="en-CA"/>
                        </w:rPr>
                      </w:pPr>
                      <w:r>
                        <w:rPr>
                          <w:color w:val="FFFFFF" w:themeColor="background1"/>
                        </w:rPr>
                        <w:t>Nucléotide modifié</w:t>
                      </w:r>
                    </w:p>
                  </w:txbxContent>
                </v:textbox>
                <w10:wrap anchorx="page"/>
                <w10:anchorlock/>
              </v:shape>
            </w:pict>
          </mc:Fallback>
        </mc:AlternateContent>
      </w:r>
      <w:r>
        <w:rPr>
          <w:noProof/>
        </w:rPr>
        <mc:AlternateContent>
          <mc:Choice Requires="wps">
            <w:drawing>
              <wp:anchor distT="45720" distB="45720" distL="114300" distR="114300" simplePos="0" relativeHeight="251730944" behindDoc="0" locked="1" layoutInCell="1" allowOverlap="1" wp14:anchorId="475886AD" wp14:editId="2A3384B9">
                <wp:simplePos x="0" y="0"/>
                <wp:positionH relativeFrom="page">
                  <wp:posOffset>4267200</wp:posOffset>
                </wp:positionH>
                <wp:positionV relativeFrom="paragraph">
                  <wp:posOffset>237490</wp:posOffset>
                </wp:positionV>
                <wp:extent cx="1108710" cy="257175"/>
                <wp:effectExtent l="0" t="0" r="0" b="9525"/>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8710" cy="257175"/>
                        </a:xfrm>
                        <a:prstGeom prst="rect">
                          <a:avLst/>
                        </a:prstGeom>
                        <a:solidFill>
                          <a:schemeClr val="tx1"/>
                        </a:solidFill>
                        <a:ln w="9525">
                          <a:noFill/>
                          <a:miter lim="800000"/>
                          <a:headEnd/>
                          <a:tailEnd/>
                        </a:ln>
                      </wps:spPr>
                      <wps:txbx>
                        <w:txbxContent>
                          <w:p w14:paraId="4A9E77F4" w14:textId="77777777" w:rsidR="00656A96" w:rsidRPr="001A55BA" w:rsidRDefault="00656A96" w:rsidP="002F18BD">
                            <w:pPr>
                              <w:rPr>
                                <w:color w:val="FFFFFF" w:themeColor="background1"/>
                                <w:lang w:val="en-CA"/>
                              </w:rPr>
                            </w:pPr>
                            <w:proofErr w:type="spellStart"/>
                            <w:r>
                              <w:rPr>
                                <w:color w:val="FFFFFF" w:themeColor="background1"/>
                                <w:lang w:val="en-CA"/>
                              </w:rPr>
                              <w:t>Adénine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886AD" id="_x0000_s1035" type="#_x0000_t202" style="position:absolute;left:0;text-align:left;margin-left:336pt;margin-top:18.7pt;width:87.3pt;height:20.25pt;z-index:251730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" fillcolor="black [3213]" stroked="f">
                <v:textbox>
                  <w:txbxContent>
                    <w:p w14:paraId="4A9E77F4" w14:textId="77777777" w:rsidR="00656A96" w:rsidRPr="001A55BA" w:rsidRDefault="00656A96" w:rsidP="002F18BD">
                      <w:pPr>
                        <w:rPr>
                          <w:color w:val="FFFFFF" w:themeColor="background1"/>
                          <w:lang w:val="en-CA"/>
                        </w:rPr>
                      </w:pPr>
                      <w:proofErr w:type="spellStart"/>
                      <w:r>
                        <w:rPr>
                          <w:color w:val="FFFFFF" w:themeColor="background1"/>
                          <w:lang w:val="en-CA"/>
                        </w:rPr>
                        <w:t>Adénine</w:t>
                      </w:r>
                      <w:proofErr w:type="spellEnd"/>
                    </w:p>
                  </w:txbxContent>
                </v:textbox>
                <w10:wrap anchorx="page"/>
                <w10:anchorlock/>
              </v:shape>
            </w:pict>
          </mc:Fallback>
        </mc:AlternateContent>
      </w:r>
      <w:r>
        <w:rPr>
          <w:noProof/>
        </w:rPr>
        <w:drawing>
          <wp:inline distT="0" distB="0" distL="0" distR="0" wp14:anchorId="157779F0" wp14:editId="238D9FAA">
            <wp:extent cx="2497540" cy="1859776"/>
            <wp:effectExtent l="228600" t="228600" r="226695" b="2362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4023" cy="187949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2DD4E10" w14:textId="77777777" w:rsidR="002F18BD" w:rsidRPr="002F18BD" w:rsidRDefault="002F18BD" w:rsidP="002F18BD">
      <w:pPr>
        <w:pStyle w:val="Figure"/>
        <w:rPr>
          <w:vanish/>
          <w:specVanish/>
        </w:rPr>
      </w:pPr>
      <w:bookmarkStart w:id="205" w:name="_Toc521353178"/>
      <w:r w:rsidRPr="00E15844">
        <w:t>Réaction chimique du 1M7 avec le 2’OH du sucre d’un nucléotide.</w:t>
      </w:r>
      <w:bookmarkStart w:id="206" w:name="_Toc521325667"/>
      <w:bookmarkStart w:id="207" w:name="_Toc521325911"/>
      <w:bookmarkStart w:id="208" w:name="_Toc521325957"/>
      <w:bookmarkStart w:id="209" w:name="_Toc521326011"/>
      <w:bookmarkStart w:id="210" w:name="_Toc521326057"/>
      <w:bookmarkStart w:id="211" w:name="_Toc521326103"/>
      <w:bookmarkStart w:id="212" w:name="_Toc521326149"/>
      <w:bookmarkStart w:id="213" w:name="_Toc521326195"/>
      <w:bookmarkEnd w:id="205"/>
      <w:bookmarkEnd w:id="206"/>
      <w:bookmarkEnd w:id="207"/>
      <w:bookmarkEnd w:id="208"/>
      <w:bookmarkEnd w:id="209"/>
      <w:bookmarkEnd w:id="210"/>
      <w:bookmarkEnd w:id="211"/>
      <w:bookmarkEnd w:id="212"/>
      <w:bookmarkEnd w:id="213"/>
    </w:p>
    <w:p w14:paraId="2F08BA4B" w14:textId="77777777" w:rsidR="002F18BD" w:rsidRPr="0032326D" w:rsidRDefault="002F18BD" w:rsidP="004B5464">
      <w:pPr>
        <w:pStyle w:val="Figure20"/>
      </w:pPr>
      <w:r w:rsidRPr="0032326D">
        <w:t xml:space="preserve"> Cette image provient du wiki d’</w:t>
      </w:r>
      <w:proofErr w:type="spellStart"/>
      <w:r w:rsidRPr="0032326D">
        <w:t>Eterna</w:t>
      </w:r>
      <w:proofErr w:type="spellEnd"/>
      <w:r w:rsidRPr="0032326D">
        <w:t xml:space="preserve">, un jeu vidéo consacré à la structure des ARN : </w:t>
      </w:r>
      <w:hyperlink r:id="rId35" w:history="1">
        <w:r w:rsidRPr="0032326D">
          <w:rPr>
            <w:rFonts w:ascii="Segoe UI" w:hAnsi="Segoe UI" w:cs="Segoe UI"/>
            <w:sz w:val="18"/>
            <w:szCs w:val="18"/>
            <w:lang w:eastAsia="en-CA"/>
          </w:rPr>
          <w:t>http://eternawiki.org/wiki/index.php5/1M7</w:t>
        </w:r>
      </w:hyperlink>
      <w:r w:rsidRPr="0032326D">
        <w:t xml:space="preserve">. Elle a été confectionnée par </w:t>
      </w:r>
      <w:proofErr w:type="spellStart"/>
      <w:r w:rsidRPr="0032326D">
        <w:t>Omei</w:t>
      </w:r>
      <w:proofErr w:type="spellEnd"/>
      <w:r w:rsidRPr="0032326D">
        <w:t>.</w:t>
      </w:r>
    </w:p>
    <w:p w14:paraId="7CDF9A19" w14:textId="77777777" w:rsidR="002F18BD" w:rsidRDefault="002F18BD" w:rsidP="002F18BD">
      <w:pPr>
        <w:pStyle w:val="Heading1"/>
      </w:pPr>
      <w:bookmarkStart w:id="214" w:name="_Toc502671851"/>
      <w:bookmarkStart w:id="215" w:name="_Toc521325107"/>
      <w:bookmarkStart w:id="216" w:name="_Toc521353135"/>
      <w:bookmarkEnd w:id="45"/>
      <w:r>
        <w:t xml:space="preserve">Chapitre </w:t>
      </w:r>
      <w:r w:rsidR="00D24421">
        <w:t>1: RNASS</w:t>
      </w:r>
      <w:r>
        <w:t>_v2 </w:t>
      </w:r>
      <w:bookmarkEnd w:id="214"/>
      <w:r>
        <w:t xml:space="preserve">: Obtenir la réactivité des </w:t>
      </w:r>
      <w:bookmarkEnd w:id="215"/>
      <w:r w:rsidR="00FC3DCB">
        <w:t>S-S</w:t>
      </w:r>
      <w:bookmarkEnd w:id="216"/>
    </w:p>
    <w:p w14:paraId="29279C88" w14:textId="2516640B" w:rsidR="002F18BD" w:rsidRDefault="002F18BD" w:rsidP="002F18BD">
      <w:pPr>
        <w:pStyle w:val="Paragraphe"/>
      </w:pPr>
      <w:r>
        <w:t xml:space="preserve">RNASS_v2 est un script écrit en dans le langage informatique </w:t>
      </w:r>
      <w:r w:rsidRPr="004A2FB9">
        <w:rPr>
          <w:i/>
        </w:rPr>
        <w:t>python</w:t>
      </w:r>
      <w:r>
        <w:t>. Il est spécialement conçu, pour faire le lien entre les données de sondages chimique</w:t>
      </w:r>
      <w:r w:rsidR="00D63683">
        <w:t>s</w:t>
      </w:r>
      <w:r>
        <w:t xml:space="preserve"> de l’ARN et la SS produite par les logiciels </w:t>
      </w:r>
      <w:r w:rsidRPr="007476FB">
        <w:rPr>
          <w:i/>
        </w:rPr>
        <w:t>MCFlashfold</w:t>
      </w:r>
      <w:r>
        <w:t xml:space="preserve"> et </w:t>
      </w:r>
      <w:r w:rsidRPr="007476FB">
        <w:rPr>
          <w:i/>
        </w:rPr>
        <w:t>RNAsubopt</w:t>
      </w:r>
      <w:r>
        <w:t xml:space="preserve">. Ce script prend </w:t>
      </w:r>
      <w:r>
        <w:lastRenderedPageBreak/>
        <w:t xml:space="preserve">en entrée une liste d’ARN. Il produit en sortie un fichier JSON. Ces fichiers sont ensuite utilisés pour peupler une base de données qui sert à prédire la réactivité des </w:t>
      </w:r>
      <w:proofErr w:type="gramStart"/>
      <w:r w:rsidR="00656A96">
        <w:t>nt.</w:t>
      </w:r>
      <w:r>
        <w:t>.</w:t>
      </w:r>
      <w:proofErr w:type="gramEnd"/>
      <w:r>
        <w:t xml:space="preserve"> Dans ce chapitre, je décris les étapes de son fonctionnement. Il a deux modes : </w:t>
      </w:r>
    </w:p>
    <w:p w14:paraId="6FACD329" w14:textId="77777777" w:rsidR="002F18BD" w:rsidRDefault="002F18BD" w:rsidP="002F18BD">
      <w:pPr>
        <w:pStyle w:val="Paragraphe"/>
        <w:numPr>
          <w:ilvl w:val="0"/>
          <w:numId w:val="41"/>
        </w:numPr>
      </w:pPr>
      <w:r>
        <w:t xml:space="preserve">Le mode : apprentissage </w:t>
      </w:r>
    </w:p>
    <w:p w14:paraId="542DD038" w14:textId="77777777" w:rsidR="002F18BD" w:rsidRDefault="002F18BD" w:rsidP="002F18BD">
      <w:pPr>
        <w:pStyle w:val="Paragraphe"/>
        <w:numPr>
          <w:ilvl w:val="0"/>
          <w:numId w:val="41"/>
        </w:numPr>
      </w:pPr>
      <w:r>
        <w:t>Le mode : prédiction</w:t>
      </w:r>
    </w:p>
    <w:p w14:paraId="7C99C5CA" w14:textId="77777777" w:rsidR="002F18BD" w:rsidRDefault="00FC3DCB" w:rsidP="002F18BD">
      <w:pPr>
        <w:pStyle w:val="Heading2"/>
      </w:pPr>
      <w:bookmarkStart w:id="217" w:name="_Hlk521328809"/>
      <w:bookmarkStart w:id="218" w:name="_Toc502671852"/>
      <w:bookmarkStart w:id="219" w:name="_Toc521325108"/>
      <w:bookmarkStart w:id="220" w:name="_Toc521353136"/>
      <w:r>
        <w:t xml:space="preserve">3.1 </w:t>
      </w:r>
      <w:bookmarkEnd w:id="217"/>
      <w:r w:rsidR="002F18BD">
        <w:t>De l’obtention des données à la prédiction discrète</w:t>
      </w:r>
      <w:bookmarkEnd w:id="218"/>
      <w:bookmarkEnd w:id="219"/>
      <w:bookmarkEnd w:id="220"/>
    </w:p>
    <w:p w14:paraId="3245C13B" w14:textId="77777777" w:rsidR="002F18BD" w:rsidRDefault="00FC3DCB" w:rsidP="002F18BD">
      <w:pPr>
        <w:pStyle w:val="Heading3"/>
      </w:pPr>
      <w:bookmarkStart w:id="221" w:name="_Toc502671853"/>
      <w:r>
        <w:t xml:space="preserve">3.1.1 </w:t>
      </w:r>
      <w:r w:rsidR="002F18BD">
        <w:t>Extraction des données</w:t>
      </w:r>
      <w:bookmarkEnd w:id="221"/>
    </w:p>
    <w:p w14:paraId="3912CF2C" w14:textId="77777777" w:rsidR="002F18BD" w:rsidRDefault="002F18BD" w:rsidP="002F18BD">
      <w:pPr>
        <w:pStyle w:val="Paragraphe"/>
      </w:pPr>
      <w:r>
        <w:t xml:space="preserve">La procédure pour obtenir expérimentalement les données de la </w:t>
      </w:r>
      <w:r w:rsidRPr="00AB0DEE">
        <w:t>RMDB</w:t>
      </w:r>
      <w:r>
        <w:t xml:space="preserve"> et les traitements numériques subséquents sont bien expliqués dans la documentation </w:t>
      </w:r>
      <w:r>
        <w:fldChar w:fldCharType="begin"/>
      </w:r>
      <w:r>
        <w:instrText xml:space="preserve"> ADDIN EN.CITE &lt;EndNote&gt;&lt;Cite&gt;&lt;Author&gt;Kladwang&lt;/Author&gt;&lt;Year&gt;2014&lt;/Year&gt;&lt;RecNum&gt;27&lt;/RecNum&gt;&lt;DisplayText&gt;[33, 34]&lt;/DisplayText&gt;&lt;record&gt;&lt;rec-number&gt;27&lt;/rec-number&gt;&lt;foreign-keys&gt;&lt;key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Cite&gt;&lt;Author&gt;Seetin&lt;/Author&gt;&lt;Year&gt;2014&lt;/Year&gt;&lt;RecNum&gt;41&lt;/RecNum&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[33, 34]</w:t>
      </w:r>
      <w:r>
        <w:fldChar w:fldCharType="end"/>
      </w:r>
      <w:r>
        <w:t xml:space="preserve"> et sur le forum d’« </w:t>
      </w:r>
      <w:r w:rsidRPr="005155B3">
        <w:rPr>
          <w:i/>
        </w:rPr>
        <w:t>ETERNA</w:t>
      </w:r>
      <w:r>
        <w:t xml:space="preserve"> » </w:t>
      </w:r>
      <w:r>
        <w:fldChar w:fldCharType="begin"/>
      </w:r>
      <w:r>
        <w:instrText xml:space="preserve"> ADDIN EN.CITE &lt;EndNote&gt;&lt;Cite&gt;&lt;Author&gt;d&amp;apos;Eterna&lt;/Author&gt;&lt;RecNum&gt;38&lt;/RecNum&gt;&lt;DisplayText&gt;[38]&lt;/DisplayText&gt;&lt;record&gt;&lt;rec-number&gt;38&lt;/rec-number&gt;&lt;foreign-keys&gt;&lt;key app="EN" db-id="zxs52ffvft0fp6exzthv5fd6f00x5z2ax2ew" timestamp="1512426520"&gt;38&lt;/key&gt;&lt;/foreign-keys&gt;&lt;ref-type name="Journal Article"&gt;17&lt;/ref-type&gt;&lt;contributors&gt;&lt;authors&gt;&lt;author&gt;Joueurs d&amp;apos;Eterna&lt;/author&gt;&lt;/authors&gt;&lt;/contributors&gt;&lt;titles&gt;&lt;/titles&gt;&lt;dates&gt;&lt;/dates&gt;&lt;urls&gt;&lt;related-urls&gt;&lt;url&gt;https://getsatisfaction.com/eternagame/&lt;/url&gt;&lt;/related-urls&gt;&lt;/urls&gt;&lt;/record&gt;&lt;/Cite&gt;&lt;/EndNote&gt;</w:instrText>
      </w:r>
      <w:r>
        <w:fldChar w:fldCharType="separate"/>
      </w:r>
      <w:r>
        <w:rPr>
          <w:noProof/>
        </w:rPr>
        <w:t>[38]</w:t>
      </w:r>
      <w:r>
        <w:fldChar w:fldCharType="end"/>
      </w:r>
      <w:r>
        <w:t xml:space="preserve">. Pour les données d’« </w:t>
      </w:r>
      <w:r w:rsidRPr="005155B3">
        <w:rPr>
          <w:i/>
        </w:rPr>
        <w:t>ETERNA</w:t>
      </w:r>
      <w:r>
        <w:t xml:space="preserve"> », une interface de programmation (API) a été mise en place pour que la communauté puisse les obtenir facilement. Il suffit de trouver la liste des « laboratoires » et de faire une requête à l’API (voir l’annexe). Les « laboratoires » sont des ensembles de données créés dans un but précis, ce but peut être l’étude d’une boucle, d’un renflement ou de toutes autres caractéristiques. Plusieurs informations sont disponibles sur les « laboratoires », nous retrouvons entre autres : leurs auteurs, leur identifiant numérique, la date de leur création, leur titre et une description. Par exemple, le tableau de la page suivante correspond à l’expérience : « </w:t>
      </w:r>
      <w:r w:rsidRPr="009C066D">
        <w:t>ETERNA_R00_0000</w:t>
      </w:r>
      <w:r>
        <w:t xml:space="preserve"> »</w:t>
      </w:r>
    </w:p>
    <w:p w14:paraId="21A2A38D" w14:textId="77777777" w:rsidR="002F18BD" w:rsidRDefault="002F18BD" w:rsidP="002F18BD">
      <w:pPr>
        <w:spacing w:line="240" w:lineRule="auto"/>
        <w:jc w:val="left"/>
      </w:pPr>
      <w:r>
        <w:br w:type="page"/>
      </w:r>
    </w:p>
    <w:p w14:paraId="77692685" w14:textId="77777777" w:rsidR="002F18BD" w:rsidRDefault="002F18BD" w:rsidP="002F18BD">
      <w:pPr>
        <w:pStyle w:val="Paragraphe"/>
      </w:pPr>
    </w:p>
    <w:p w14:paraId="17F7B567" w14:textId="77777777" w:rsidR="002F18BD" w:rsidRDefault="002F18BD" w:rsidP="002F18BD">
      <w:pPr>
        <w:pStyle w:val="Tableau"/>
      </w:pPr>
      <w:bookmarkStart w:id="222" w:name="_Toc521325133"/>
      <w:bookmarkStart w:id="223" w:name="_Toc521353159"/>
      <w:r>
        <w:t>Exemple d’information sur les expériences de la RMDB. (</w:t>
      </w:r>
      <w:r w:rsidRPr="009C066D">
        <w:t>ETERNA_R00_0000</w:t>
      </w:r>
      <w:r>
        <w:t>)</w:t>
      </w:r>
      <w:bookmarkEnd w:id="222"/>
      <w:bookmarkEnd w:id="223"/>
    </w:p>
    <w:tbl>
      <w:tblPr>
        <w:tblStyle w:val="ListTable5Dark-Accent5"/>
        <w:tblpPr w:leftFromText="180" w:rightFromText="180" w:vertAnchor="page" w:horzAnchor="margin" w:tblpY="3601"/>
        <w:tblW w:w="0" w:type="auto"/>
        <w:shd w:val="clear" w:color="auto" w:fill="B4C6E7" w:themeFill="accent1" w:themeFillTint="66"/>
        <w:tblLayout w:type="fixed"/>
        <w:tblLook w:val="04A0" w:firstRow="1" w:lastRow="0" w:firstColumn="1" w:lastColumn="0" w:noHBand="0" w:noVBand="1"/>
      </w:tblPr>
      <w:tblGrid>
        <w:gridCol w:w="2670"/>
        <w:gridCol w:w="5534"/>
      </w:tblGrid>
      <w:tr w:rsidR="002F18BD" w:rsidRPr="009C066D" w14:paraId="3D990EEF" w14:textId="77777777" w:rsidTr="002F18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70" w:type="dxa"/>
            <w:tcBorders>
              <w:top w:val="single" w:sz="24" w:space="0" w:color="5B9BD5" w:themeColor="accent5"/>
              <w:right w:val="single" w:sz="4" w:space="0" w:color="FFFFFF" w:themeColor="background1"/>
            </w:tcBorders>
            <w:shd w:val="clear" w:color="auto" w:fill="ACB9CA" w:themeFill="text2" w:themeFillTint="66"/>
            <w:vAlign w:val="center"/>
          </w:tcPr>
          <w:p w14:paraId="14F6F847" w14:textId="77777777" w:rsidR="002F18BD" w:rsidRPr="009C066D" w:rsidRDefault="002F18BD" w:rsidP="002F18BD">
            <w:pPr>
              <w:spacing w:after="100" w:afterAutospacing="1" w:line="240" w:lineRule="auto"/>
              <w:ind w:firstLine="709"/>
              <w:jc w:val="left"/>
              <w:rPr>
                <w:color w:val="222222"/>
                <w:sz w:val="36"/>
                <w:szCs w:val="30"/>
                <w:lang w:val="en-US" w:eastAsia="en-US"/>
              </w:rPr>
            </w:pPr>
            <w:r w:rsidRPr="009C066D">
              <w:rPr>
                <w:color w:val="222222"/>
                <w:sz w:val="36"/>
                <w:szCs w:val="30"/>
                <w:lang w:val="en-US" w:eastAsia="en-US"/>
              </w:rPr>
              <w:t>Nom</w:t>
            </w:r>
          </w:p>
        </w:tc>
        <w:tc>
          <w:tcPr>
            <w:tcW w:w="5534" w:type="dxa"/>
            <w:tcBorders>
              <w:top w:val="single" w:sz="24" w:space="0" w:color="5B9BD5" w:themeColor="accent5"/>
              <w:left w:val="single" w:sz="4" w:space="0" w:color="FFFFFF" w:themeColor="background1"/>
            </w:tcBorders>
            <w:shd w:val="clear" w:color="auto" w:fill="ACB9CA" w:themeFill="text2" w:themeFillTint="66"/>
          </w:tcPr>
          <w:p w14:paraId="619F76AF" w14:textId="77777777" w:rsidR="002F18BD" w:rsidRPr="009C066D" w:rsidRDefault="002F18BD" w:rsidP="002F18BD">
            <w:pPr>
              <w:spacing w:after="100" w:afterAutospacing="1" w:line="240" w:lineRule="auto"/>
              <w:jc w:val="center"/>
              <w:cnfStyle w:val="100000000000" w:firstRow="1" w:lastRow="0" w:firstColumn="0" w:lastColumn="0" w:oddVBand="0" w:evenVBand="0" w:oddHBand="0" w:evenHBand="0" w:firstRowFirstColumn="0" w:firstRowLastColumn="0" w:lastRowFirstColumn="0" w:lastRowLastColumn="0"/>
              <w:rPr>
                <w:color w:val="222222"/>
                <w:sz w:val="36"/>
                <w:szCs w:val="30"/>
                <w:lang w:val="en-US" w:eastAsia="en-US"/>
              </w:rPr>
            </w:pPr>
            <w:proofErr w:type="spellStart"/>
            <w:r w:rsidRPr="009C066D">
              <w:rPr>
                <w:color w:val="222222"/>
                <w:sz w:val="36"/>
                <w:szCs w:val="30"/>
                <w:lang w:val="en-US" w:eastAsia="en-US"/>
              </w:rPr>
              <w:t>Valeur</w:t>
            </w:r>
            <w:proofErr w:type="spellEnd"/>
          </w:p>
        </w:tc>
      </w:tr>
      <w:tr w:rsidR="002F18BD" w:rsidRPr="009C066D" w14:paraId="0C963290" w14:textId="77777777"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33DECE3A" w14:textId="77777777" w:rsidR="002F18BD" w:rsidRPr="009C066D" w:rsidRDefault="002F18BD" w:rsidP="002F18BD">
            <w:pPr>
              <w:spacing w:after="100" w:afterAutospacing="1" w:line="240" w:lineRule="auto"/>
              <w:jc w:val="left"/>
              <w:rPr>
                <w:color w:val="222222"/>
                <w:sz w:val="30"/>
                <w:szCs w:val="30"/>
                <w:lang w:val="en-US" w:eastAsia="en-US"/>
              </w:rPr>
            </w:pPr>
            <w:r>
              <w:rPr>
                <w:color w:val="222222"/>
                <w:sz w:val="30"/>
                <w:szCs w:val="30"/>
                <w:lang w:val="en-US" w:eastAsia="en-US"/>
              </w:rPr>
              <w:t>A</w:t>
            </w:r>
            <w:r w:rsidRPr="009C066D">
              <w:rPr>
                <w:color w:val="222222"/>
                <w:sz w:val="30"/>
                <w:szCs w:val="30"/>
                <w:lang w:val="en-US" w:eastAsia="en-US"/>
              </w:rPr>
              <w:t>uthors</w:t>
            </w:r>
          </w:p>
        </w:tc>
        <w:tc>
          <w:tcPr>
            <w:tcW w:w="5534" w:type="dxa"/>
            <w:shd w:val="clear" w:color="auto" w:fill="B4C6E7" w:themeFill="accent1" w:themeFillTint="66"/>
            <w:vAlign w:val="center"/>
            <w:hideMark/>
          </w:tcPr>
          <w:p w14:paraId="059A5407" w14:textId="77777777" w:rsidR="002F18BD" w:rsidRPr="009C066D" w:rsidRDefault="002F18BD" w:rsidP="002F18B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Ann </w:t>
            </w:r>
            <w:proofErr w:type="spellStart"/>
            <w:r w:rsidRPr="009C066D">
              <w:rPr>
                <w:color w:val="222222"/>
                <w:sz w:val="30"/>
                <w:szCs w:val="30"/>
                <w:lang w:val="en-US" w:eastAsia="en-US"/>
              </w:rPr>
              <w:t>Kladwang</w:t>
            </w:r>
            <w:proofErr w:type="spellEnd"/>
            <w:r w:rsidRPr="009C066D">
              <w:rPr>
                <w:color w:val="222222"/>
                <w:sz w:val="30"/>
                <w:szCs w:val="30"/>
                <w:lang w:val="en-US" w:eastAsia="en-US"/>
              </w:rPr>
              <w:t xml:space="preserve">, </w:t>
            </w: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players, </w:t>
            </w:r>
            <w:proofErr w:type="spellStart"/>
            <w:r w:rsidRPr="009C066D">
              <w:rPr>
                <w:color w:val="222222"/>
                <w:sz w:val="30"/>
                <w:szCs w:val="30"/>
                <w:lang w:val="en-US" w:eastAsia="en-US"/>
              </w:rPr>
              <w:t>Rhiju</w:t>
            </w:r>
            <w:proofErr w:type="spellEnd"/>
            <w:r w:rsidRPr="009C066D">
              <w:rPr>
                <w:color w:val="222222"/>
                <w:sz w:val="30"/>
                <w:szCs w:val="30"/>
                <w:lang w:val="en-US" w:eastAsia="en-US"/>
              </w:rPr>
              <w:t xml:space="preserve"> Das.</w:t>
            </w:r>
          </w:p>
        </w:tc>
      </w:tr>
      <w:tr w:rsidR="002F18BD" w:rsidRPr="00D80AFE" w14:paraId="45EA7874" w14:textId="77777777" w:rsidTr="002F18B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791E839E" w14:textId="77777777" w:rsidR="002F18BD" w:rsidRPr="009C066D" w:rsidRDefault="002F18BD" w:rsidP="002F18BD">
            <w:pPr>
              <w:spacing w:after="100" w:afterAutospacing="1" w:line="240" w:lineRule="auto"/>
              <w:jc w:val="left"/>
              <w:rPr>
                <w:color w:val="222222"/>
                <w:sz w:val="30"/>
                <w:szCs w:val="30"/>
                <w:lang w:val="en-US" w:eastAsia="en-US"/>
              </w:rPr>
            </w:pPr>
            <w:r>
              <w:rPr>
                <w:color w:val="222222"/>
                <w:sz w:val="30"/>
                <w:szCs w:val="30"/>
                <w:lang w:val="en-US" w:eastAsia="en-US"/>
              </w:rPr>
              <w:t>C</w:t>
            </w:r>
            <w:r w:rsidRPr="009C066D">
              <w:rPr>
                <w:color w:val="222222"/>
                <w:sz w:val="30"/>
                <w:szCs w:val="30"/>
                <w:lang w:val="en-US" w:eastAsia="en-US"/>
              </w:rPr>
              <w:t>omments</w:t>
            </w:r>
          </w:p>
        </w:tc>
        <w:tc>
          <w:tcPr>
            <w:tcW w:w="5534" w:type="dxa"/>
            <w:shd w:val="clear" w:color="auto" w:fill="B4C6E7" w:themeFill="accent1" w:themeFillTint="66"/>
            <w:vAlign w:val="center"/>
            <w:hideMark/>
          </w:tcPr>
          <w:p w14:paraId="22AC4547" w14:textId="77777777" w:rsidR="002F18BD" w:rsidRPr="009C066D" w:rsidRDefault="002F18BD" w:rsidP="002F18B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Output of </w:t>
            </w:r>
            <w:proofErr w:type="spellStart"/>
            <w:r w:rsidRPr="009C066D">
              <w:rPr>
                <w:color w:val="222222"/>
                <w:sz w:val="30"/>
                <w:szCs w:val="30"/>
                <w:lang w:val="en-US" w:eastAsia="en-US"/>
              </w:rPr>
              <w:t>MAPseeker</w:t>
            </w:r>
            <w:proofErr w:type="spellEnd"/>
            <w:r w:rsidRPr="009C066D">
              <w:rPr>
                <w:color w:val="222222"/>
                <w:sz w:val="30"/>
                <w:szCs w:val="30"/>
                <w:lang w:val="en-US" w:eastAsia="en-US"/>
              </w:rPr>
              <w:t xml:space="preserve"> v1.2 from data: 122112_RD_EteRNAPlayerProjects_1M7test</w:t>
            </w:r>
          </w:p>
        </w:tc>
      </w:tr>
      <w:tr w:rsidR="002F18BD" w:rsidRPr="009C066D" w14:paraId="4A79D8BF" w14:textId="77777777"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4F1BD4CE" w14:textId="77777777" w:rsidR="002F18BD" w:rsidRPr="009C066D" w:rsidRDefault="002F18BD" w:rsidP="002F18BD">
            <w:pPr>
              <w:spacing w:after="100" w:afterAutospacing="1" w:line="240" w:lineRule="auto"/>
              <w:jc w:val="left"/>
              <w:rPr>
                <w:color w:val="222222"/>
                <w:sz w:val="30"/>
                <w:szCs w:val="30"/>
                <w:lang w:val="en-US" w:eastAsia="en-US"/>
              </w:rPr>
            </w:pPr>
            <w:proofErr w:type="spellStart"/>
            <w:r>
              <w:rPr>
                <w:color w:val="222222"/>
                <w:sz w:val="30"/>
                <w:szCs w:val="30"/>
                <w:lang w:val="en-US" w:eastAsia="en-US"/>
              </w:rPr>
              <w:t>C</w:t>
            </w:r>
            <w:r w:rsidRPr="009C066D">
              <w:rPr>
                <w:color w:val="222222"/>
                <w:sz w:val="30"/>
                <w:szCs w:val="30"/>
                <w:lang w:val="en-US" w:eastAsia="en-US"/>
              </w:rPr>
              <w:t>onstruct_count</w:t>
            </w:r>
            <w:proofErr w:type="spellEnd"/>
          </w:p>
        </w:tc>
        <w:tc>
          <w:tcPr>
            <w:tcW w:w="5534" w:type="dxa"/>
            <w:shd w:val="clear" w:color="auto" w:fill="B4C6E7" w:themeFill="accent1" w:themeFillTint="66"/>
            <w:vAlign w:val="center"/>
            <w:hideMark/>
          </w:tcPr>
          <w:p w14:paraId="79BFB46E" w14:textId="77777777" w:rsidR="002F18BD" w:rsidRPr="009C066D" w:rsidRDefault="002F18BD" w:rsidP="002F18B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2059</w:t>
            </w:r>
          </w:p>
        </w:tc>
      </w:tr>
      <w:tr w:rsidR="002F18BD" w:rsidRPr="009C066D" w14:paraId="75CA6858" w14:textId="77777777" w:rsidTr="002F18B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3F7CE9BC" w14:textId="77777777" w:rsidR="002F18BD" w:rsidRPr="009C066D" w:rsidRDefault="002F18BD" w:rsidP="002F18B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Creation_date</w:t>
            </w:r>
            <w:proofErr w:type="spellEnd"/>
          </w:p>
        </w:tc>
        <w:tc>
          <w:tcPr>
            <w:tcW w:w="5534" w:type="dxa"/>
            <w:shd w:val="clear" w:color="auto" w:fill="B4C6E7" w:themeFill="accent1" w:themeFillTint="66"/>
            <w:vAlign w:val="center"/>
            <w:hideMark/>
          </w:tcPr>
          <w:p w14:paraId="361F9CAD" w14:textId="77777777" w:rsidR="002F18BD" w:rsidRPr="009C066D" w:rsidRDefault="002F18BD" w:rsidP="002F18B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06/10/15</w:t>
            </w:r>
          </w:p>
        </w:tc>
      </w:tr>
      <w:tr w:rsidR="002F18BD" w:rsidRPr="009C066D" w14:paraId="4CA7BD21" w14:textId="77777777"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7111ED74" w14:textId="77777777" w:rsidR="002F18BD" w:rsidRPr="009C066D" w:rsidRDefault="002F18BD" w:rsidP="002F18BD">
            <w:pPr>
              <w:spacing w:after="100" w:afterAutospacing="1" w:line="240" w:lineRule="auto"/>
              <w:jc w:val="left"/>
              <w:rPr>
                <w:color w:val="222222"/>
                <w:sz w:val="30"/>
                <w:szCs w:val="30"/>
                <w:lang w:val="en-US" w:eastAsia="en-US"/>
              </w:rPr>
            </w:pPr>
            <w:r w:rsidRPr="009C066D">
              <w:rPr>
                <w:color w:val="222222"/>
                <w:sz w:val="30"/>
                <w:szCs w:val="30"/>
                <w:lang w:val="en-US" w:eastAsia="en-US"/>
              </w:rPr>
              <w:t>Modifier</w:t>
            </w:r>
          </w:p>
        </w:tc>
        <w:tc>
          <w:tcPr>
            <w:tcW w:w="5534" w:type="dxa"/>
            <w:shd w:val="clear" w:color="auto" w:fill="B4C6E7" w:themeFill="accent1" w:themeFillTint="66"/>
            <w:vAlign w:val="center"/>
            <w:hideMark/>
          </w:tcPr>
          <w:p w14:paraId="57CF7426" w14:textId="77777777" w:rsidR="002F18BD" w:rsidRPr="009C066D" w:rsidRDefault="002F18BD" w:rsidP="002F18B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1M7</w:t>
            </w:r>
          </w:p>
        </w:tc>
      </w:tr>
      <w:tr w:rsidR="002F18BD" w:rsidRPr="009C066D" w14:paraId="2953F653" w14:textId="77777777" w:rsidTr="002F18B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5A0F8755" w14:textId="77777777" w:rsidR="002F18BD" w:rsidRPr="009C066D" w:rsidRDefault="002F18BD" w:rsidP="002F18BD">
            <w:pPr>
              <w:spacing w:after="100" w:afterAutospacing="1" w:line="240" w:lineRule="auto"/>
              <w:jc w:val="left"/>
              <w:rPr>
                <w:color w:val="222222"/>
                <w:sz w:val="30"/>
                <w:szCs w:val="30"/>
                <w:lang w:val="en-US" w:eastAsia="en-US"/>
              </w:rPr>
            </w:pPr>
            <w:r w:rsidRPr="009C066D">
              <w:rPr>
                <w:color w:val="222222"/>
                <w:sz w:val="30"/>
                <w:szCs w:val="30"/>
                <w:lang w:val="en-US" w:eastAsia="en-US"/>
              </w:rPr>
              <w:t>Chemical</w:t>
            </w:r>
          </w:p>
        </w:tc>
        <w:tc>
          <w:tcPr>
            <w:tcW w:w="5534" w:type="dxa"/>
            <w:shd w:val="clear" w:color="auto" w:fill="B4C6E7" w:themeFill="accent1" w:themeFillTint="66"/>
            <w:vAlign w:val="center"/>
            <w:hideMark/>
          </w:tcPr>
          <w:p w14:paraId="20C7BABF" w14:textId="77777777" w:rsidR="002F18BD" w:rsidRPr="009C066D" w:rsidRDefault="002F18BD" w:rsidP="002F18B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eastAsia="en-US"/>
              </w:rPr>
            </w:pPr>
            <w:r w:rsidRPr="009C066D">
              <w:rPr>
                <w:color w:val="222222"/>
                <w:sz w:val="30"/>
                <w:szCs w:val="30"/>
                <w:lang w:eastAsia="en-US"/>
              </w:rPr>
              <w:t>MgCl2:10mM,HEPES:50mM(pH8.0)</w:t>
            </w:r>
          </w:p>
        </w:tc>
      </w:tr>
      <w:tr w:rsidR="002F18BD" w:rsidRPr="009C066D" w14:paraId="2E395B2A" w14:textId="77777777"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151D85D4" w14:textId="77777777" w:rsidR="002F18BD" w:rsidRPr="009C066D" w:rsidRDefault="002F18BD" w:rsidP="002F18B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Data_count</w:t>
            </w:r>
            <w:proofErr w:type="spellEnd"/>
          </w:p>
        </w:tc>
        <w:tc>
          <w:tcPr>
            <w:tcW w:w="5534" w:type="dxa"/>
            <w:shd w:val="clear" w:color="auto" w:fill="B4C6E7" w:themeFill="accent1" w:themeFillTint="66"/>
            <w:vAlign w:val="center"/>
            <w:hideMark/>
          </w:tcPr>
          <w:p w14:paraId="28A3C7EB" w14:textId="77777777" w:rsidR="002F18BD" w:rsidRPr="009C066D" w:rsidRDefault="002F18BD" w:rsidP="002F18B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162582</w:t>
            </w:r>
          </w:p>
        </w:tc>
      </w:tr>
      <w:tr w:rsidR="002F18BD" w:rsidRPr="00D80AFE" w14:paraId="67ABD5D0" w14:textId="77777777" w:rsidTr="002F18B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696B1719" w14:textId="77777777" w:rsidR="002F18BD" w:rsidRPr="009C066D" w:rsidRDefault="002F18BD" w:rsidP="002F18BD">
            <w:pPr>
              <w:spacing w:after="100" w:afterAutospacing="1" w:line="240" w:lineRule="auto"/>
              <w:jc w:val="left"/>
              <w:rPr>
                <w:color w:val="222222"/>
                <w:sz w:val="30"/>
                <w:szCs w:val="30"/>
                <w:lang w:val="en-US" w:eastAsia="en-US"/>
              </w:rPr>
            </w:pPr>
            <w:r w:rsidRPr="009C066D">
              <w:rPr>
                <w:color w:val="222222"/>
                <w:sz w:val="30"/>
                <w:szCs w:val="30"/>
                <w:lang w:val="en-US" w:eastAsia="en-US"/>
              </w:rPr>
              <w:t>Description</w:t>
            </w:r>
          </w:p>
        </w:tc>
        <w:tc>
          <w:tcPr>
            <w:tcW w:w="5534" w:type="dxa"/>
            <w:shd w:val="clear" w:color="auto" w:fill="B4C6E7" w:themeFill="accent1" w:themeFillTint="66"/>
            <w:vAlign w:val="center"/>
            <w:hideMark/>
          </w:tcPr>
          <w:p w14:paraId="4C6206CD" w14:textId="77777777" w:rsidR="002F18BD" w:rsidRPr="009C066D" w:rsidRDefault="002F18BD" w:rsidP="002F18B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The first 'cloud lab' experiments -- </w:t>
            </w: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player designs from 2012, testing a wide range of hypotheses.</w:t>
            </w:r>
          </w:p>
        </w:tc>
      </w:tr>
      <w:tr w:rsidR="002F18BD" w:rsidRPr="009C066D" w14:paraId="7F44675A" w14:textId="77777777"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4636899E" w14:textId="77777777" w:rsidR="002F18BD" w:rsidRPr="009C066D" w:rsidRDefault="002F18BD" w:rsidP="002F18BD">
            <w:pPr>
              <w:spacing w:after="100" w:afterAutospacing="1" w:line="240" w:lineRule="auto"/>
              <w:jc w:val="left"/>
              <w:rPr>
                <w:color w:val="222222"/>
                <w:sz w:val="30"/>
                <w:szCs w:val="30"/>
                <w:lang w:val="en-US" w:eastAsia="en-US"/>
              </w:rPr>
            </w:pPr>
            <w:r w:rsidRPr="009C066D">
              <w:rPr>
                <w:color w:val="222222"/>
                <w:sz w:val="30"/>
                <w:szCs w:val="30"/>
                <w:lang w:val="en-US" w:eastAsia="en-US"/>
              </w:rPr>
              <w:t>Name</w:t>
            </w:r>
          </w:p>
        </w:tc>
        <w:tc>
          <w:tcPr>
            <w:tcW w:w="5534" w:type="dxa"/>
            <w:shd w:val="clear" w:color="auto" w:fill="B4C6E7" w:themeFill="accent1" w:themeFillTint="66"/>
            <w:vAlign w:val="center"/>
            <w:hideMark/>
          </w:tcPr>
          <w:p w14:paraId="354A524F" w14:textId="77777777" w:rsidR="002F18BD" w:rsidRPr="009C066D" w:rsidRDefault="002F18BD" w:rsidP="002F18B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Cloud Lab</w:t>
            </w:r>
          </w:p>
        </w:tc>
      </w:tr>
      <w:tr w:rsidR="002F18BD" w:rsidRPr="009C066D" w14:paraId="7DB2FC33" w14:textId="77777777" w:rsidTr="002F18B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7E3DF2E9" w14:textId="77777777" w:rsidR="002F18BD" w:rsidRPr="009C066D" w:rsidRDefault="002F18BD" w:rsidP="002F18B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Rmdb_id</w:t>
            </w:r>
            <w:proofErr w:type="spellEnd"/>
          </w:p>
        </w:tc>
        <w:tc>
          <w:tcPr>
            <w:tcW w:w="5534" w:type="dxa"/>
            <w:shd w:val="clear" w:color="auto" w:fill="B4C6E7" w:themeFill="accent1" w:themeFillTint="66"/>
            <w:vAlign w:val="center"/>
            <w:hideMark/>
          </w:tcPr>
          <w:p w14:paraId="299CC15E" w14:textId="77777777" w:rsidR="002F18BD" w:rsidRPr="009C066D" w:rsidRDefault="002F18BD" w:rsidP="002F18B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bookmarkStart w:id="224" w:name="_Hlk521089423"/>
            <w:r w:rsidRPr="009C066D">
              <w:rPr>
                <w:color w:val="222222"/>
                <w:sz w:val="30"/>
                <w:szCs w:val="30"/>
                <w:lang w:val="en-US" w:eastAsia="en-US"/>
              </w:rPr>
              <w:t>ETERNA_R00_0000</w:t>
            </w:r>
            <w:bookmarkEnd w:id="224"/>
          </w:p>
        </w:tc>
      </w:tr>
    </w:tbl>
    <w:p w14:paraId="5682348D" w14:textId="77777777" w:rsidR="002F18BD" w:rsidRDefault="002F18BD" w:rsidP="002F18BD">
      <w:pPr>
        <w:pStyle w:val="Paragraphe"/>
      </w:pPr>
      <w:r>
        <w:t xml:space="preserve"> Un script </w:t>
      </w:r>
      <w:r w:rsidRPr="00E870BF">
        <w:rPr>
          <w:i/>
        </w:rPr>
        <w:t>python</w:t>
      </w:r>
      <w:r>
        <w:t xml:space="preserve"> nommé : eternaTSV.py utilise cet API et produit une liste d’ARN avec leur séquence, les données de réactivité chimique et d’autres informations reliées à l’expérience qui les a créées. </w:t>
      </w:r>
      <w:bookmarkStart w:id="225" w:name="_Hlk501368814"/>
    </w:p>
    <w:p w14:paraId="5C26E129" w14:textId="77777777" w:rsidR="002F18BD" w:rsidRDefault="002F18BD" w:rsidP="002F18BD">
      <w:pPr>
        <w:pStyle w:val="Paragraphesuite"/>
      </w:pPr>
      <w:r>
        <w:t xml:space="preserve">Il est aussi possible de télécharger les fichiers </w:t>
      </w:r>
      <w:r w:rsidRPr="005155B3">
        <w:rPr>
          <w:i/>
        </w:rPr>
        <w:t>RDAT</w:t>
      </w:r>
      <w:r>
        <w:t xml:space="preserve"> de la base de données, </w:t>
      </w:r>
      <w:r w:rsidRPr="00AB0DEE">
        <w:t>RMDB</w:t>
      </w:r>
      <w:r>
        <w:t>.</w:t>
      </w:r>
      <w:bookmarkEnd w:id="225"/>
      <w:r>
        <w:t xml:space="preserve"> Ces fichiers viennent avec un script </w:t>
      </w:r>
      <w:r w:rsidRPr="007476FB">
        <w:rPr>
          <w:i/>
        </w:rPr>
        <w:t>python</w:t>
      </w:r>
      <w:r>
        <w:t xml:space="preserve"> qui se nomme </w:t>
      </w:r>
      <w:r w:rsidRPr="007476FB">
        <w:rPr>
          <w:i/>
        </w:rPr>
        <w:t>handler.py</w:t>
      </w:r>
      <w:r>
        <w:t xml:space="preserve">. Chose surprenante le vecteur de réactivité n’est pas de la même longueur que la séquence elle-même. On doit phaser le vecteur de réactivité avec un attribut nommé : « </w:t>
      </w:r>
      <w:r w:rsidRPr="00E870BF">
        <w:rPr>
          <w:i/>
        </w:rPr>
        <w:t>offset</w:t>
      </w:r>
      <w:r>
        <w:t xml:space="preserve"> ». Ceci s’explique par le fait que l’ARN possède une séquence qui permet sont identification lors du séquençage. Cette séquence n’a pas de données de réactivité.</w:t>
      </w:r>
    </w:p>
    <w:p w14:paraId="5A98B6DD" w14:textId="77777777" w:rsidR="002F18BD" w:rsidRDefault="002F18BD" w:rsidP="002F18BD">
      <w:pPr>
        <w:spacing w:line="240" w:lineRule="auto"/>
        <w:jc w:val="left"/>
      </w:pPr>
      <w:r>
        <w:br w:type="page"/>
      </w:r>
    </w:p>
    <w:p w14:paraId="2FAC1560" w14:textId="77777777" w:rsidR="002F18BD" w:rsidRDefault="002F18BD" w:rsidP="002F18BD">
      <w:pPr>
        <w:spacing w:line="240" w:lineRule="auto"/>
        <w:jc w:val="left"/>
      </w:pPr>
    </w:p>
    <w:p w14:paraId="77BCDC96" w14:textId="77777777" w:rsidR="002F18BD" w:rsidRDefault="002F18BD" w:rsidP="002F18BD">
      <w:pPr>
        <w:pStyle w:val="Heading4"/>
      </w:pPr>
      <w:r>
        <w:t xml:space="preserve">Carte de chaleur ( </w:t>
      </w:r>
      <w:proofErr w:type="spellStart"/>
      <w:r w:rsidRPr="00E870BF">
        <w:rPr>
          <w:i/>
        </w:rPr>
        <w:t>heatmap</w:t>
      </w:r>
      <w:proofErr w:type="spellEnd"/>
      <w:r>
        <w:rPr>
          <w:i/>
        </w:rPr>
        <w:t xml:space="preserve"> </w:t>
      </w:r>
      <w:r>
        <w:t>)</w:t>
      </w:r>
    </w:p>
    <w:p w14:paraId="23676918" w14:textId="157FD1CC" w:rsidR="002F18BD" w:rsidRPr="007C2397" w:rsidRDefault="002F18BD" w:rsidP="002F18BD">
      <w:pPr>
        <w:pStyle w:val="Paragraphe"/>
      </w:pPr>
      <w:r>
        <w:t>L’image ci-dessous représente les 2059 séquences sondées de l’expérience : « </w:t>
      </w:r>
      <w:r w:rsidRPr="007C2397">
        <w:t>ETERNA_R00_0000</w:t>
      </w:r>
      <w:r>
        <w:t> ». Chaque séquence vient avec une structure dont la réactivité chimique est connue pour atténuer les variations entre les séquences. Les ARN sont aussi munis d’un identifiant sous forme de chaine nucléotidique te</w:t>
      </w:r>
      <w:r w:rsidR="00D63683">
        <w:t>l</w:t>
      </w:r>
      <w:r>
        <w:t xml:space="preserve"> que décrit dans le protocole du SHAPE-</w:t>
      </w:r>
      <w:proofErr w:type="spellStart"/>
      <w:r>
        <w:t>seq</w:t>
      </w:r>
      <w:proofErr w:type="spellEnd"/>
      <w:r>
        <w:t xml:space="preserve"> </w:t>
      </w:r>
      <w:r>
        <w:fldChar w:fldCharType="begin">
          <w:fldData xml:space="preserve">PEVuZE5vdGU+PENpdGU+PEF1dGhvcj5MdWNrczwvQXV0aG9yPjxZZWFyPjIwMTE8L1llYXI+PFJl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</w:fldData>
        </w:fldChar>
      </w:r>
      <w:r>
        <w:instrText xml:space="preserve"> ADDIN EN.CITE </w:instrText>
      </w:r>
      <w:r>
        <w:fldChar w:fldCharType="begin">
          <w:fldData xml:space="preserve">PEVuZE5vdGU+PENpdGU+PEF1dGhvcj5MdWNrczwvQXV0aG9yPjxZZWFyPjIwMTE8L1llYXI+PFJl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</w:fldData>
        </w:fldChar>
      </w:r>
      <w:r>
        <w:instrText xml:space="preserve"> ADDIN EN.CITE.DATA </w:instrText>
      </w:r>
      <w:r>
        <w:fldChar w:fldCharType="end"/>
      </w:r>
      <w:r>
        <w:fldChar w:fldCharType="separate"/>
      </w:r>
      <w:r>
        <w:rPr>
          <w:noProof/>
        </w:rPr>
        <w:t>[35]</w:t>
      </w:r>
      <w:r>
        <w:fldChar w:fldCharType="end"/>
      </w:r>
      <w:r>
        <w:t>.</w:t>
      </w:r>
    </w:p>
    <w:p w14:paraId="51378846" w14:textId="77777777" w:rsidR="002F18BD" w:rsidRDefault="002F18BD" w:rsidP="002F18BD">
      <w:pPr>
        <w:spacing w:line="240" w:lineRule="auto"/>
        <w:jc w:val="left"/>
      </w:pPr>
      <w:r>
        <w:rPr>
          <w:noProof/>
        </w:rPr>
        <w:drawing>
          <wp:inline distT="0" distB="0" distL="0" distR="0" wp14:anchorId="0B330E6F" wp14:editId="40BD6B5A">
            <wp:extent cx="5234305" cy="4098925"/>
            <wp:effectExtent l="0" t="0" r="444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34305" cy="4098925"/>
                    </a:xfrm>
                    <a:prstGeom prst="rect">
                      <a:avLst/>
                    </a:prstGeom>
                    <a:noFill/>
                    <a:ln>
                      <a:noFill/>
                    </a:ln>
                  </pic:spPr>
                </pic:pic>
              </a:graphicData>
            </a:graphic>
          </wp:inline>
        </w:drawing>
      </w:r>
    </w:p>
    <w:p w14:paraId="5A73B501" w14:textId="77777777" w:rsidR="002F18BD" w:rsidRDefault="002F18BD" w:rsidP="002F18BD">
      <w:pPr>
        <w:spacing w:line="240" w:lineRule="auto"/>
        <w:jc w:val="left"/>
      </w:pPr>
    </w:p>
    <w:p w14:paraId="23F3BD75" w14:textId="77777777" w:rsidR="002F18BD" w:rsidRPr="002F18BD" w:rsidRDefault="002F18BD" w:rsidP="00D24421">
      <w:pPr>
        <w:pStyle w:val="Figure"/>
        <w:ind w:right="184"/>
        <w:rPr>
          <w:vanish/>
          <w:specVanish/>
        </w:rPr>
      </w:pPr>
      <w:bookmarkStart w:id="226" w:name="_Toc521353179"/>
      <w:r>
        <w:t xml:space="preserve">Carte de chaleur de l’expérience : « </w:t>
      </w:r>
      <w:r w:rsidRPr="000C5282">
        <w:t>ETERNA_R00_0000</w:t>
      </w:r>
      <w:r>
        <w:t xml:space="preserve"> ».</w:t>
      </w:r>
      <w:bookmarkStart w:id="227" w:name="_Toc521325668"/>
      <w:bookmarkStart w:id="228" w:name="_Toc521325912"/>
      <w:bookmarkStart w:id="229" w:name="_Toc521325958"/>
      <w:bookmarkStart w:id="230" w:name="_Toc521326012"/>
      <w:bookmarkStart w:id="231" w:name="_Toc521326058"/>
      <w:bookmarkStart w:id="232" w:name="_Toc521326104"/>
      <w:bookmarkStart w:id="233" w:name="_Toc521326150"/>
      <w:bookmarkStart w:id="234" w:name="_Toc521326196"/>
      <w:bookmarkEnd w:id="226"/>
      <w:bookmarkEnd w:id="227"/>
      <w:bookmarkEnd w:id="228"/>
      <w:bookmarkEnd w:id="229"/>
      <w:bookmarkEnd w:id="230"/>
      <w:bookmarkEnd w:id="231"/>
      <w:bookmarkEnd w:id="232"/>
      <w:bookmarkEnd w:id="233"/>
      <w:bookmarkEnd w:id="234"/>
    </w:p>
    <w:p w14:paraId="58B80007" w14:textId="77777777" w:rsidR="002F18BD" w:rsidRDefault="002F18BD" w:rsidP="004B5464">
      <w:pPr>
        <w:pStyle w:val="Figure20"/>
      </w:pPr>
      <w:r>
        <w:t xml:space="preserve"> </w:t>
      </w:r>
      <w:r w:rsidRPr="0032326D">
        <w:t xml:space="preserve">Chaque ligne représente une séquence et les colonnes représentent la réactivité associée à chaque nucléotide. Cette figure provient du site web de la RMDB :  </w:t>
      </w:r>
      <w:hyperlink r:id="rId37" w:history="1">
        <w:r w:rsidRPr="0032326D">
          <w:rPr>
            <w:rStyle w:val="Hyperlink"/>
          </w:rPr>
          <w:t>https://rmdb.stanford.edu/detail/ETERNA_R00_0000</w:t>
        </w:r>
      </w:hyperlink>
      <w:r w:rsidRPr="0032326D">
        <w:t>.</w:t>
      </w:r>
    </w:p>
    <w:p w14:paraId="25E5F42C" w14:textId="77777777" w:rsidR="00FC3DCB" w:rsidRPr="0032326D" w:rsidRDefault="00FC3DCB" w:rsidP="004B5464">
      <w:pPr>
        <w:pStyle w:val="Figure20"/>
      </w:pPr>
    </w:p>
    <w:p w14:paraId="01D4F77B" w14:textId="47CDE7C6" w:rsidR="002F18BD" w:rsidRDefault="002F18BD" w:rsidP="002F18BD">
      <w:pPr>
        <w:pStyle w:val="Paragraphesuite"/>
      </w:pPr>
      <w:r>
        <w:lastRenderedPageBreak/>
        <w:t xml:space="preserve">Les figures suivantes démontrent que l’algorithme </w:t>
      </w:r>
      <w:r w:rsidR="00D63683">
        <w:t>qui aligne</w:t>
      </w:r>
      <w:r>
        <w:t xml:space="preserve"> la séquence sur le vecteur de réactivité est cohérent avec les données de la </w:t>
      </w:r>
      <w:bookmarkStart w:id="235" w:name="_Hlk521313878"/>
      <w:r w:rsidRPr="00AB0DEE">
        <w:t>RMDB</w:t>
      </w:r>
      <w:bookmarkEnd w:id="235"/>
      <w:r>
        <w:t xml:space="preserve">. Chacune des trois figures </w:t>
      </w:r>
      <w:proofErr w:type="gramStart"/>
      <w:r>
        <w:t>a</w:t>
      </w:r>
      <w:proofErr w:type="gramEnd"/>
      <w:r>
        <w:t xml:space="preserve"> deux </w:t>
      </w:r>
      <w:r w:rsidR="00D63683">
        <w:t>SS</w:t>
      </w:r>
      <w:r>
        <w:t xml:space="preserve">, celles de gauche proviennent de RDV et celles de droite proviennent du site web de la </w:t>
      </w:r>
      <w:r w:rsidRPr="00AB0DEE">
        <w:t>RMDB</w:t>
      </w:r>
      <w:r>
        <w:t xml:space="preserve">. On voit que les données de réactivités correspondent. </w:t>
      </w:r>
    </w:p>
    <w:p w14:paraId="6226E5B3" w14:textId="77777777" w:rsidR="002F18BD" w:rsidRDefault="002F18BD" w:rsidP="002F18BD">
      <w:pPr>
        <w:pStyle w:val="Paragraphesuite"/>
      </w:pPr>
      <w:r>
        <w:rPr>
          <w:noProof/>
        </w:rPr>
        <w:drawing>
          <wp:inline distT="0" distB="0" distL="0" distR="0" wp14:anchorId="3DCC29EC" wp14:editId="5C710E7C">
            <wp:extent cx="5108766" cy="249865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3938" cy="2501181"/>
                    </a:xfrm>
                    <a:prstGeom prst="rect">
                      <a:avLst/>
                    </a:prstGeom>
                    <a:noFill/>
                    <a:ln>
                      <a:noFill/>
                    </a:ln>
                  </pic:spPr>
                </pic:pic>
              </a:graphicData>
            </a:graphic>
          </wp:inline>
        </w:drawing>
      </w:r>
    </w:p>
    <w:p w14:paraId="0946F0D4" w14:textId="77777777" w:rsidR="002F18BD" w:rsidRDefault="002F18BD" w:rsidP="002F18BD">
      <w:pPr>
        <w:pStyle w:val="Paragraphesuite"/>
      </w:pPr>
      <w:r>
        <w:rPr>
          <w:noProof/>
        </w:rPr>
        <w:drawing>
          <wp:inline distT="0" distB="0" distL="0" distR="0" wp14:anchorId="78459D62" wp14:editId="21B3BFD9">
            <wp:extent cx="5039832" cy="2602990"/>
            <wp:effectExtent l="0" t="0" r="889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1942" cy="2609245"/>
                    </a:xfrm>
                    <a:prstGeom prst="rect">
                      <a:avLst/>
                    </a:prstGeom>
                    <a:noFill/>
                    <a:ln>
                      <a:noFill/>
                    </a:ln>
                  </pic:spPr>
                </pic:pic>
              </a:graphicData>
            </a:graphic>
          </wp:inline>
        </w:drawing>
      </w:r>
    </w:p>
    <w:p w14:paraId="0191B59C" w14:textId="77777777" w:rsidR="002F18BD" w:rsidRPr="002F18BD" w:rsidRDefault="002F18BD" w:rsidP="002F18BD">
      <w:pPr>
        <w:pStyle w:val="Figure"/>
        <w:rPr>
          <w:vanish/>
          <w:specVanish/>
        </w:rPr>
      </w:pPr>
      <w:bookmarkStart w:id="236" w:name="_Toc521353180"/>
      <w:r w:rsidRPr="009C066D">
        <w:t>Le</w:t>
      </w:r>
      <w:r>
        <w:t>s données</w:t>
      </w:r>
      <w:r w:rsidRPr="009C066D">
        <w:t xml:space="preserve"> de réactivités </w:t>
      </w:r>
      <w:r>
        <w:t>sont également phasées</w:t>
      </w:r>
      <w:r w:rsidRPr="009C066D">
        <w:t xml:space="preserve"> </w:t>
      </w:r>
      <w:r>
        <w:t>pour</w:t>
      </w:r>
      <w:r w:rsidRPr="009C066D">
        <w:t xml:space="preserve"> </w:t>
      </w:r>
      <w:r w:rsidRPr="00AB0DEE">
        <w:t>RDV</w:t>
      </w:r>
      <w:r w:rsidRPr="009C066D">
        <w:t xml:space="preserve"> et le site web de la </w:t>
      </w:r>
      <w:r w:rsidRPr="00AB0DEE">
        <w:t>RMDB</w:t>
      </w:r>
      <w:r w:rsidRPr="009C066D">
        <w:t>.</w:t>
      </w:r>
      <w:bookmarkStart w:id="237" w:name="_Toc521325669"/>
      <w:bookmarkStart w:id="238" w:name="_Toc521325913"/>
      <w:bookmarkStart w:id="239" w:name="_Toc521325959"/>
      <w:bookmarkStart w:id="240" w:name="_Toc521326013"/>
      <w:bookmarkStart w:id="241" w:name="_Toc521326059"/>
      <w:bookmarkStart w:id="242" w:name="_Toc521326105"/>
      <w:bookmarkStart w:id="243" w:name="_Toc521326151"/>
      <w:bookmarkStart w:id="244" w:name="_Toc521326197"/>
      <w:bookmarkEnd w:id="236"/>
      <w:bookmarkEnd w:id="237"/>
      <w:bookmarkEnd w:id="238"/>
      <w:bookmarkEnd w:id="239"/>
      <w:bookmarkEnd w:id="240"/>
      <w:bookmarkEnd w:id="241"/>
      <w:bookmarkEnd w:id="242"/>
      <w:bookmarkEnd w:id="243"/>
      <w:bookmarkEnd w:id="244"/>
    </w:p>
    <w:p w14:paraId="4DF0C4D0" w14:textId="359EA01E" w:rsidR="002F18BD" w:rsidRPr="0032326D" w:rsidRDefault="002F18BD" w:rsidP="004B5464">
      <w:pPr>
        <w:pStyle w:val="Figure20"/>
      </w:pPr>
      <w:r w:rsidRPr="0032326D">
        <w:rPr>
          <w:b/>
        </w:rPr>
        <w:t xml:space="preserve"> </w:t>
      </w:r>
      <w:r w:rsidRPr="0032326D">
        <w:t xml:space="preserve">Bien que les structures secondaires soient différentes, les données de réactivité chimique sont identiques </w:t>
      </w:r>
      <w:r w:rsidR="00D63683">
        <w:t xml:space="preserve">( </w:t>
      </w:r>
      <w:r w:rsidRPr="0032326D">
        <w:t>voir la figure suivante</w:t>
      </w:r>
      <w:r w:rsidR="00D63683">
        <w:t xml:space="preserve"> )</w:t>
      </w:r>
      <w:r w:rsidRPr="0032326D">
        <w:t xml:space="preserve">. </w:t>
      </w:r>
    </w:p>
    <w:p w14:paraId="28BB40AC" w14:textId="77777777" w:rsidR="002F18BD" w:rsidRDefault="002F18BD" w:rsidP="002F18BD">
      <w:pPr>
        <w:spacing w:line="240" w:lineRule="auto"/>
        <w:jc w:val="left"/>
        <w:sectPr w:rsidR="002F18BD" w:rsidSect="00605030">
          <w:footerReference w:type="default" r:id="rId40"/>
          <w:headerReference w:type="first" r:id="rId41"/>
          <w:pgSz w:w="12240" w:h="15840"/>
          <w:pgMar w:top="2275" w:right="1701" w:bottom="1701" w:left="2275" w:header="1411" w:footer="706" w:gutter="0"/>
          <w:pgNumType w:start="3"/>
          <w:cols w:space="708"/>
          <w:titlePg/>
          <w:docGrid w:linePitch="326"/>
        </w:sectPr>
      </w:pPr>
    </w:p>
    <w:p w14:paraId="32ACD503" w14:textId="77777777" w:rsidR="002F18BD" w:rsidRDefault="002F18BD" w:rsidP="002F18BD">
      <w:pPr>
        <w:pStyle w:val="Paragraphesuite"/>
      </w:pPr>
      <w:r>
        <w:rPr>
          <w:noProof/>
        </w:rPr>
        <w:lastRenderedPageBreak/>
        <mc:AlternateContent>
          <mc:Choice Requires="wps">
            <w:drawing>
              <wp:anchor distT="0" distB="0" distL="114300" distR="114300" simplePos="0" relativeHeight="251736064" behindDoc="0" locked="0" layoutInCell="1" allowOverlap="1" wp14:anchorId="07D3BC6E" wp14:editId="60F07E35">
                <wp:simplePos x="0" y="0"/>
                <wp:positionH relativeFrom="column">
                  <wp:posOffset>3714502</wp:posOffset>
                </wp:positionH>
                <wp:positionV relativeFrom="paragraph">
                  <wp:posOffset>-188319</wp:posOffset>
                </wp:positionV>
                <wp:extent cx="2210462" cy="1296063"/>
                <wp:effectExtent l="0" t="0" r="56515" b="56515"/>
                <wp:wrapNone/>
                <wp:docPr id="321" name="Connector: Curved 321"/>
                <wp:cNvGraphicFramePr/>
                <a:graphic xmlns:a="http://schemas.openxmlformats.org/drawingml/2006/main">
                  <a:graphicData uri="http://schemas.microsoft.com/office/word/2010/wordprocessingShape">
                    <wps:wsp>
                      <wps:cNvCnPr/>
                      <wps:spPr>
                        <a:xfrm>
                          <a:off x="0" y="0"/>
                          <a:ext cx="2210462" cy="1296063"/>
                        </a:xfrm>
                        <a:prstGeom prst="curvedConnector3">
                          <a:avLst>
                            <a:gd name="adj1" fmla="val 9763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E4237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21" o:spid="_x0000_s1026" type="#_x0000_t38" style="position:absolute;margin-left:292.5pt;margin-top:-14.85pt;width:174.05pt;height:102.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" adj="21089" strokecolor="black [3200]"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0526A494" wp14:editId="368475C4">
                <wp:simplePos x="0" y="0"/>
                <wp:positionH relativeFrom="column">
                  <wp:posOffset>2115792</wp:posOffset>
                </wp:positionH>
                <wp:positionV relativeFrom="paragraph">
                  <wp:posOffset>216673</wp:posOffset>
                </wp:positionV>
                <wp:extent cx="286247" cy="254441"/>
                <wp:effectExtent l="38100" t="0" r="19050" b="69850"/>
                <wp:wrapNone/>
                <wp:docPr id="320" name="Connector: Curved 320"/>
                <wp:cNvGraphicFramePr/>
                <a:graphic xmlns:a="http://schemas.openxmlformats.org/drawingml/2006/main">
                  <a:graphicData uri="http://schemas.microsoft.com/office/word/2010/wordprocessingShape">
                    <wps:wsp>
                      <wps:cNvCnPr/>
                      <wps:spPr>
                        <a:xfrm flipH="1">
                          <a:off x="0" y="0"/>
                          <a:ext cx="286247" cy="254441"/>
                        </a:xfrm>
                        <a:prstGeom prst="curvedConnector3">
                          <a:avLst>
                            <a:gd name="adj1" fmla="val 582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A68A40" id="Connector: Curved 320" o:spid="_x0000_s1026" type="#_x0000_t38" style="position:absolute;margin-left:166.6pt;margin-top:17.05pt;width:22.55pt;height:20.05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" adj="12581" strokecolor="black [3200]" strokeweight=".5pt">
                <v:stroke endarrow="block" joinstyle="miter"/>
              </v:shape>
            </w:pict>
          </mc:Fallback>
        </mc:AlternateContent>
      </w:r>
      <w:r>
        <w:rPr>
          <w:noProof/>
        </w:rPr>
        <w:drawing>
          <wp:anchor distT="0" distB="0" distL="114300" distR="114300" simplePos="0" relativeHeight="251732992" behindDoc="0" locked="0" layoutInCell="1" allowOverlap="1" wp14:anchorId="12A6BC4B" wp14:editId="219245CA">
            <wp:simplePos x="0" y="0"/>
            <wp:positionH relativeFrom="column">
              <wp:posOffset>2563496</wp:posOffset>
            </wp:positionH>
            <wp:positionV relativeFrom="paragraph">
              <wp:posOffset>-825500</wp:posOffset>
            </wp:positionV>
            <wp:extent cx="1849856" cy="2075883"/>
            <wp:effectExtent l="77470" t="0" r="0" b="22796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8411139">
                      <a:off x="0" y="0"/>
                      <a:ext cx="1849856" cy="207588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038C273C" wp14:editId="32C9DBE6">
                <wp:simplePos x="0" y="0"/>
                <wp:positionH relativeFrom="column">
                  <wp:posOffset>3879215</wp:posOffset>
                </wp:positionH>
                <wp:positionV relativeFrom="paragraph">
                  <wp:posOffset>1241425</wp:posOffset>
                </wp:positionV>
                <wp:extent cx="234950" cy="1993900"/>
                <wp:effectExtent l="0" t="0" r="0" b="6350"/>
                <wp:wrapNone/>
                <wp:docPr id="210" name="Text Box 210"/>
                <wp:cNvGraphicFramePr/>
                <a:graphic xmlns:a="http://schemas.openxmlformats.org/drawingml/2006/main">
                  <a:graphicData uri="http://schemas.microsoft.com/office/word/2010/wordprocessingShape">
                    <wps:wsp>
                      <wps:cNvSpPr txBox="1"/>
                      <wps:spPr>
                        <a:xfrm>
                          <a:off x="0" y="0"/>
                          <a:ext cx="234950" cy="1993900"/>
                        </a:xfrm>
                        <a:prstGeom prst="rect">
                          <a:avLst/>
                        </a:prstGeom>
                        <a:solidFill>
                          <a:schemeClr val="lt1"/>
                        </a:solidFill>
                        <a:ln w="6350">
                          <a:noFill/>
                        </a:ln>
                      </wps:spPr>
                      <wps:txbx>
                        <w:txbxContent>
                          <w:p w14:paraId="31684D97" w14:textId="77777777" w:rsidR="00656A96" w:rsidRDefault="00656A96" w:rsidP="002F18BD">
                            <w:pPr>
                              <w:spacing w:line="240" w:lineRule="auto"/>
                            </w:pPr>
                            <w:r>
                              <w:t>Réactivité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C273C" id="Text Box 210" o:spid="_x0000_s1036" type="#_x0000_t202" style="position:absolute;left:0;text-align:left;margin-left:305.45pt;margin-top:97.75pt;width:18.5pt;height:15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" fillcolor="white [3201]" stroked="f" strokeweight=".5pt">
                <v:textbox>
                  <w:txbxContent>
                    <w:p w14:paraId="31684D97" w14:textId="77777777" w:rsidR="00656A96" w:rsidRDefault="00656A96" w:rsidP="002F18BD">
                      <w:pPr>
                        <w:spacing w:line="240" w:lineRule="auto"/>
                      </w:pPr>
                      <w:r>
                        <w:t>Réactivité</w:t>
                      </w:r>
                    </w:p>
                  </w:txbxContent>
                </v:textbox>
              </v:shape>
            </w:pict>
          </mc:Fallback>
        </mc:AlternateContent>
      </w:r>
      <w:r>
        <w:rPr>
          <w:noProof/>
        </w:rPr>
        <w:drawing>
          <wp:inline distT="0" distB="0" distL="0" distR="0" wp14:anchorId="0505DBC1" wp14:editId="4CCC1C62">
            <wp:extent cx="7410450" cy="409529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509892" cy="4150250"/>
                    </a:xfrm>
                    <a:prstGeom prst="rect">
                      <a:avLst/>
                    </a:prstGeom>
                    <a:noFill/>
                    <a:ln>
                      <a:noFill/>
                    </a:ln>
                  </pic:spPr>
                </pic:pic>
              </a:graphicData>
            </a:graphic>
          </wp:inline>
        </w:drawing>
      </w:r>
    </w:p>
    <w:p w14:paraId="2B74955B" w14:textId="77777777" w:rsidR="002F18BD" w:rsidRPr="002F18BD" w:rsidRDefault="002F18BD" w:rsidP="002F18BD">
      <w:pPr>
        <w:pStyle w:val="Figure"/>
        <w:rPr>
          <w:vanish/>
          <w:specVanish/>
        </w:rPr>
      </w:pPr>
      <w:bookmarkStart w:id="245" w:name="_Toc521353181"/>
      <w:r w:rsidRPr="009C066D">
        <w:t xml:space="preserve">Comparaison entre une structure produite par </w:t>
      </w:r>
      <w:r w:rsidRPr="009C066D">
        <w:rPr>
          <w:i/>
        </w:rPr>
        <w:t>RNA</w:t>
      </w:r>
      <w:r>
        <w:rPr>
          <w:i/>
        </w:rPr>
        <w:t xml:space="preserve"> D</w:t>
      </w:r>
      <w:r w:rsidRPr="009C066D">
        <w:rPr>
          <w:i/>
        </w:rPr>
        <w:t xml:space="preserve">ynamic </w:t>
      </w:r>
      <w:r>
        <w:rPr>
          <w:i/>
        </w:rPr>
        <w:t>V</w:t>
      </w:r>
      <w:r w:rsidRPr="009C066D">
        <w:rPr>
          <w:i/>
        </w:rPr>
        <w:t>iewer</w:t>
      </w:r>
      <w:r w:rsidRPr="009C066D">
        <w:t xml:space="preserve"> et son homologue pris de la page web de la </w:t>
      </w:r>
      <w:r w:rsidRPr="00AB0DEE">
        <w:t>RMDB</w:t>
      </w:r>
      <w:r>
        <w:t>.</w:t>
      </w:r>
      <w:bookmarkEnd w:id="245"/>
      <w:r>
        <w:t xml:space="preserve"> </w:t>
      </w:r>
      <w:bookmarkStart w:id="246" w:name="_Toc521325670"/>
      <w:bookmarkStart w:id="247" w:name="_Toc521325914"/>
      <w:bookmarkStart w:id="248" w:name="_Toc521325960"/>
      <w:bookmarkStart w:id="249" w:name="_Toc521326014"/>
      <w:bookmarkStart w:id="250" w:name="_Toc521326060"/>
      <w:bookmarkStart w:id="251" w:name="_Toc521326106"/>
      <w:bookmarkStart w:id="252" w:name="_Toc521326152"/>
      <w:bookmarkStart w:id="253" w:name="_Toc521326198"/>
      <w:bookmarkEnd w:id="246"/>
      <w:bookmarkEnd w:id="247"/>
      <w:bookmarkEnd w:id="248"/>
      <w:bookmarkEnd w:id="249"/>
      <w:bookmarkEnd w:id="250"/>
      <w:bookmarkEnd w:id="251"/>
      <w:bookmarkEnd w:id="252"/>
      <w:bookmarkEnd w:id="253"/>
    </w:p>
    <w:p w14:paraId="32927F8E" w14:textId="2E647FA7" w:rsidR="002F18BD" w:rsidRPr="0032326D" w:rsidRDefault="002F18BD" w:rsidP="004B5464">
      <w:pPr>
        <w:pStyle w:val="Figure20"/>
      </w:pPr>
      <w:r>
        <w:t xml:space="preserve"> </w:t>
      </w:r>
      <w:r w:rsidRPr="0032326D">
        <w:t xml:space="preserve">Les deux échelles de réactivité permettent d’avoir une idée de la réactivité des </w:t>
      </w:r>
      <w:proofErr w:type="gramStart"/>
      <w:r w:rsidR="00656A96">
        <w:t>nt.</w:t>
      </w:r>
      <w:r w:rsidRPr="0032326D">
        <w:t>.</w:t>
      </w:r>
      <w:proofErr w:type="gramEnd"/>
      <w:r w:rsidRPr="0032326D">
        <w:t xml:space="preserve"> Un nucléotide gris ou blanc n’a pas de valeur de réactivité. Les deux structures du haut ( plus grosses ) correspondent à la dernière double hélice de la SS. La guanine est en 5’ et la cytosine en 3’. </w:t>
      </w:r>
    </w:p>
    <w:p w14:paraId="3934269B" w14:textId="77777777" w:rsidR="002F18BD" w:rsidRDefault="002F18BD" w:rsidP="002F18BD">
      <w:pPr>
        <w:pStyle w:val="Paragraphe"/>
        <w:sectPr w:rsidR="002F18BD" w:rsidSect="002F18BD">
          <w:pgSz w:w="15840" w:h="12240" w:orient="landscape"/>
          <w:pgMar w:top="2275" w:right="2275" w:bottom="1701" w:left="1701" w:header="1411" w:footer="706" w:gutter="0"/>
          <w:cols w:space="708"/>
          <w:titlePg/>
          <w:docGrid w:linePitch="326"/>
        </w:sectPr>
      </w:pPr>
    </w:p>
    <w:p w14:paraId="20B9CEBE" w14:textId="77777777" w:rsidR="002F18BD" w:rsidRDefault="002F18BD" w:rsidP="002F18BD">
      <w:pPr>
        <w:pStyle w:val="Heading3"/>
      </w:pPr>
      <w:bookmarkStart w:id="254" w:name="_Toc502671862"/>
      <w:r>
        <w:lastRenderedPageBreak/>
        <w:t xml:space="preserve">Algorithme d’identification des </w:t>
      </w:r>
      <w:bookmarkEnd w:id="254"/>
      <w:r>
        <w:t>cycles</w:t>
      </w:r>
    </w:p>
    <w:p w14:paraId="133D1EFA" w14:textId="77777777" w:rsidR="002F18BD" w:rsidRDefault="002F18BD" w:rsidP="002F18BD">
      <w:pPr>
        <w:keepNext/>
      </w:pPr>
      <w:r>
        <w:rPr>
          <w:noProof/>
        </w:rPr>
        <w:drawing>
          <wp:anchor distT="0" distB="0" distL="114300" distR="114300" simplePos="0" relativeHeight="251752448" behindDoc="0" locked="0" layoutInCell="1" allowOverlap="1" wp14:anchorId="4D69A7F4" wp14:editId="695D1900">
            <wp:simplePos x="0" y="0"/>
            <wp:positionH relativeFrom="margin">
              <wp:posOffset>3550242</wp:posOffset>
            </wp:positionH>
            <wp:positionV relativeFrom="paragraph">
              <wp:posOffset>1712881</wp:posOffset>
            </wp:positionV>
            <wp:extent cx="1689502" cy="842499"/>
            <wp:effectExtent l="57150" t="57150" r="120650" b="11049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04944" cy="85019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1424" behindDoc="0" locked="0" layoutInCell="1" allowOverlap="1" wp14:anchorId="3394FB47" wp14:editId="7578AA4E">
                <wp:simplePos x="0" y="0"/>
                <wp:positionH relativeFrom="column">
                  <wp:posOffset>3873120</wp:posOffset>
                </wp:positionH>
                <wp:positionV relativeFrom="paragraph">
                  <wp:posOffset>792585</wp:posOffset>
                </wp:positionV>
                <wp:extent cx="457490" cy="485694"/>
                <wp:effectExtent l="81280" t="90170" r="81280" b="100330"/>
                <wp:wrapNone/>
                <wp:docPr id="22" name="Rectangle 22"/>
                <wp:cNvGraphicFramePr/>
                <a:graphic xmlns:a="http://schemas.openxmlformats.org/drawingml/2006/main">
                  <a:graphicData uri="http://schemas.microsoft.com/office/word/2010/wordprocessingShape">
                    <wps:wsp>
                      <wps:cNvSpPr/>
                      <wps:spPr>
                        <a:xfrm rot="4196273">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95760" id="Rectangle 22" o:spid="_x0000_s1026" style="position:absolute;margin-left:304.95pt;margin-top:62.4pt;width:36pt;height:38.25pt;rotation:4583449fd;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750400" behindDoc="0" locked="0" layoutInCell="1" allowOverlap="1" wp14:anchorId="312A7889" wp14:editId="455EDF89">
                <wp:simplePos x="0" y="0"/>
                <wp:positionH relativeFrom="column">
                  <wp:posOffset>3627550</wp:posOffset>
                </wp:positionH>
                <wp:positionV relativeFrom="paragraph">
                  <wp:posOffset>874142</wp:posOffset>
                </wp:positionV>
                <wp:extent cx="457490" cy="485694"/>
                <wp:effectExtent l="81280" t="90170" r="81280" b="100330"/>
                <wp:wrapNone/>
                <wp:docPr id="21" name="Rectangle 21"/>
                <wp:cNvGraphicFramePr/>
                <a:graphic xmlns:a="http://schemas.openxmlformats.org/drawingml/2006/main">
                  <a:graphicData uri="http://schemas.microsoft.com/office/word/2010/wordprocessingShape">
                    <wps:wsp>
                      <wps:cNvSpPr/>
                      <wps:spPr>
                        <a:xfrm rot="4196273">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12A4C" id="Rectangle 21" o:spid="_x0000_s1026" style="position:absolute;margin-left:285.65pt;margin-top:68.85pt;width:36pt;height:38.25pt;rotation:4583449fd;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" filled="f" strokecolor="#1f3763 [1604]" strokeweight="1pt"/>
            </w:pict>
          </mc:Fallback>
        </mc:AlternateContent>
      </w:r>
      <w:r>
        <w:rPr>
          <w:noProof/>
        </w:rPr>
        <mc:AlternateContent>
          <mc:Choice Requires="wps">
            <w:drawing>
              <wp:anchor distT="0" distB="0" distL="114300" distR="114300" simplePos="0" relativeHeight="251749376" behindDoc="0" locked="0" layoutInCell="1" allowOverlap="1" wp14:anchorId="63B25459" wp14:editId="4B5AC268">
                <wp:simplePos x="0" y="0"/>
                <wp:positionH relativeFrom="column">
                  <wp:posOffset>3041650</wp:posOffset>
                </wp:positionH>
                <wp:positionV relativeFrom="paragraph">
                  <wp:posOffset>1170305</wp:posOffset>
                </wp:positionV>
                <wp:extent cx="457490" cy="485694"/>
                <wp:effectExtent l="100330" t="109220" r="81280" b="119380"/>
                <wp:wrapNone/>
                <wp:docPr id="20" name="Rectangle 20"/>
                <wp:cNvGraphicFramePr/>
                <a:graphic xmlns:a="http://schemas.openxmlformats.org/drawingml/2006/main">
                  <a:graphicData uri="http://schemas.microsoft.com/office/word/2010/wordprocessingShape">
                    <wps:wsp>
                      <wps:cNvSpPr/>
                      <wps:spPr>
                        <a:xfrm rot="3516544">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12315" id="Rectangle 20" o:spid="_x0000_s1026" style="position:absolute;margin-left:239.5pt;margin-top:92.15pt;width:36pt;height:38.25pt;rotation:3841004fd;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" filled="f" strokecolor="#1f3763 [1604]" strokeweight="1pt"/>
            </w:pict>
          </mc:Fallback>
        </mc:AlternateContent>
      </w:r>
      <w:r>
        <w:rPr>
          <w:noProof/>
        </w:rPr>
        <mc:AlternateContent>
          <mc:Choice Requires="wps">
            <w:drawing>
              <wp:anchor distT="0" distB="0" distL="114300" distR="114300" simplePos="0" relativeHeight="251748352" behindDoc="0" locked="0" layoutInCell="1" allowOverlap="1" wp14:anchorId="73E0F515" wp14:editId="182716A6">
                <wp:simplePos x="0" y="0"/>
                <wp:positionH relativeFrom="column">
                  <wp:posOffset>2840355</wp:posOffset>
                </wp:positionH>
                <wp:positionV relativeFrom="paragraph">
                  <wp:posOffset>1307465</wp:posOffset>
                </wp:positionV>
                <wp:extent cx="457490" cy="485694"/>
                <wp:effectExtent l="133350" t="114300" r="133350" b="105410"/>
                <wp:wrapNone/>
                <wp:docPr id="19" name="Rectangle 19"/>
                <wp:cNvGraphicFramePr/>
                <a:graphic xmlns:a="http://schemas.openxmlformats.org/drawingml/2006/main">
                  <a:graphicData uri="http://schemas.microsoft.com/office/word/2010/wordprocessingShape">
                    <wps:wsp>
                      <wps:cNvSpPr/>
                      <wps:spPr>
                        <a:xfrm rot="2446235">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83CA3" id="Rectangle 19" o:spid="_x0000_s1026" style="position:absolute;margin-left:223.65pt;margin-top:102.95pt;width:36pt;height:38.25pt;rotation:2671941fd;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" filled="f" strokecolor="#1f3763 [1604]" strokeweight="1pt"/>
            </w:pict>
          </mc:Fallback>
        </mc:AlternateContent>
      </w:r>
      <w:r>
        <w:rPr>
          <w:noProof/>
        </w:rPr>
        <mc:AlternateContent>
          <mc:Choice Requires="wps">
            <w:drawing>
              <wp:anchor distT="0" distB="0" distL="114300" distR="114300" simplePos="0" relativeHeight="251747328" behindDoc="0" locked="0" layoutInCell="1" allowOverlap="1" wp14:anchorId="2E9CA710" wp14:editId="4AC1D299">
                <wp:simplePos x="0" y="0"/>
                <wp:positionH relativeFrom="column">
                  <wp:posOffset>3230557</wp:posOffset>
                </wp:positionH>
                <wp:positionV relativeFrom="paragraph">
                  <wp:posOffset>865076</wp:posOffset>
                </wp:positionV>
                <wp:extent cx="621710" cy="724928"/>
                <wp:effectExtent l="152400" t="114300" r="159385" b="113665"/>
                <wp:wrapNone/>
                <wp:docPr id="18" name="Rectangle 18"/>
                <wp:cNvGraphicFramePr/>
                <a:graphic xmlns:a="http://schemas.openxmlformats.org/drawingml/2006/main">
                  <a:graphicData uri="http://schemas.microsoft.com/office/word/2010/wordprocessingShape">
                    <wps:wsp>
                      <wps:cNvSpPr/>
                      <wps:spPr>
                        <a:xfrm rot="20012823">
                          <a:off x="0" y="0"/>
                          <a:ext cx="621710" cy="7249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AF492" id="Rectangle 18" o:spid="_x0000_s1026" style="position:absolute;margin-left:254.35pt;margin-top:68.1pt;width:48.95pt;height:57.1pt;rotation:-1733621fd;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746304" behindDoc="0" locked="0" layoutInCell="1" allowOverlap="1" wp14:anchorId="08B923DB" wp14:editId="41A14E18">
                <wp:simplePos x="0" y="0"/>
                <wp:positionH relativeFrom="column">
                  <wp:posOffset>4106763</wp:posOffset>
                </wp:positionH>
                <wp:positionV relativeFrom="paragraph">
                  <wp:posOffset>445105</wp:posOffset>
                </wp:positionV>
                <wp:extent cx="852813" cy="902902"/>
                <wp:effectExtent l="133350" t="133350" r="99695" b="126365"/>
                <wp:wrapNone/>
                <wp:docPr id="17" name="Rectangle 17"/>
                <wp:cNvGraphicFramePr/>
                <a:graphic xmlns:a="http://schemas.openxmlformats.org/drawingml/2006/main">
                  <a:graphicData uri="http://schemas.microsoft.com/office/word/2010/wordprocessingShape">
                    <wps:wsp>
                      <wps:cNvSpPr/>
                      <wps:spPr>
                        <a:xfrm rot="20599937">
                          <a:off x="0" y="0"/>
                          <a:ext cx="852813" cy="90290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EEE70" id="Rectangle 17" o:spid="_x0000_s1026" style="position:absolute;margin-left:323.35pt;margin-top:35.05pt;width:67.15pt;height:71.1pt;rotation:-1092335fd;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745280" behindDoc="0" locked="0" layoutInCell="1" allowOverlap="1" wp14:anchorId="643DB7C6" wp14:editId="2EC00497">
                <wp:simplePos x="0" y="0"/>
                <wp:positionH relativeFrom="column">
                  <wp:posOffset>2328175</wp:posOffset>
                </wp:positionH>
                <wp:positionV relativeFrom="paragraph">
                  <wp:posOffset>1443370</wp:posOffset>
                </wp:positionV>
                <wp:extent cx="835200" cy="856800"/>
                <wp:effectExtent l="0" t="0" r="22225" b="19685"/>
                <wp:wrapNone/>
                <wp:docPr id="16" name="Rectangle 16"/>
                <wp:cNvGraphicFramePr/>
                <a:graphic xmlns:a="http://schemas.openxmlformats.org/drawingml/2006/main">
                  <a:graphicData uri="http://schemas.microsoft.com/office/word/2010/wordprocessingShape">
                    <wps:wsp>
                      <wps:cNvSpPr/>
                      <wps:spPr>
                        <a:xfrm>
                          <a:off x="0" y="0"/>
                          <a:ext cx="835200" cy="856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F0125" id="Rectangle 16" o:spid="_x0000_s1026" style="position:absolute;margin-left:183.3pt;margin-top:113.65pt;width:65.75pt;height:67.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" filled="f" strokecolor="#1f3763 [1604]" strokeweight="1pt"/>
            </w:pict>
          </mc:Fallback>
        </mc:AlternateContent>
      </w:r>
      <w:r>
        <w:rPr>
          <w:noProof/>
        </w:rPr>
        <mc:AlternateContent>
          <mc:Choice Requires="wps">
            <w:drawing>
              <wp:anchor distT="0" distB="0" distL="114300" distR="114300" simplePos="0" relativeHeight="251744256" behindDoc="0" locked="0" layoutInCell="1" allowOverlap="1" wp14:anchorId="177CF0A5" wp14:editId="2F28B0FA">
                <wp:simplePos x="0" y="0"/>
                <wp:positionH relativeFrom="column">
                  <wp:posOffset>2388490</wp:posOffset>
                </wp:positionH>
                <wp:positionV relativeFrom="paragraph">
                  <wp:posOffset>2087616</wp:posOffset>
                </wp:positionV>
                <wp:extent cx="413644" cy="439922"/>
                <wp:effectExtent l="76200" t="76200" r="81915" b="74930"/>
                <wp:wrapNone/>
                <wp:docPr id="15" name="Rectangle 15"/>
                <wp:cNvGraphicFramePr/>
                <a:graphic xmlns:a="http://schemas.openxmlformats.org/drawingml/2006/main">
                  <a:graphicData uri="http://schemas.microsoft.com/office/word/2010/wordprocessingShape">
                    <wps:wsp>
                      <wps:cNvSpPr/>
                      <wps:spPr>
                        <a:xfrm rot="933707">
                          <a:off x="0" y="0"/>
                          <a:ext cx="413644" cy="4399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A183F" id="Rectangle 15" o:spid="_x0000_s1026" style="position:absolute;margin-left:188.05pt;margin-top:164.4pt;width:32.55pt;height:34.65pt;rotation:1019857fd;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743232" behindDoc="0" locked="0" layoutInCell="1" allowOverlap="1" wp14:anchorId="471A21CA" wp14:editId="508F1A59">
                <wp:simplePos x="0" y="0"/>
                <wp:positionH relativeFrom="column">
                  <wp:posOffset>1921671</wp:posOffset>
                </wp:positionH>
                <wp:positionV relativeFrom="paragraph">
                  <wp:posOffset>1528344</wp:posOffset>
                </wp:positionV>
                <wp:extent cx="590641" cy="617328"/>
                <wp:effectExtent l="152400" t="133350" r="133350" b="144780"/>
                <wp:wrapNone/>
                <wp:docPr id="14" name="Rectangle 14"/>
                <wp:cNvGraphicFramePr/>
                <a:graphic xmlns:a="http://schemas.openxmlformats.org/drawingml/2006/main">
                  <a:graphicData uri="http://schemas.microsoft.com/office/word/2010/wordprocessingShape">
                    <wps:wsp>
                      <wps:cNvSpPr/>
                      <wps:spPr>
                        <a:xfrm rot="2153392">
                          <a:off x="0" y="0"/>
                          <a:ext cx="590641" cy="6173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A693D" id="Rectangle 14" o:spid="_x0000_s1026" style="position:absolute;margin-left:151.3pt;margin-top:120.35pt;width:46.5pt;height:48.6pt;rotation:2352078fd;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" filled="f" strokecolor="#1f3763 [1604]" strokeweight="1pt"/>
            </w:pict>
          </mc:Fallback>
        </mc:AlternateContent>
      </w:r>
      <w:r>
        <w:rPr>
          <w:noProof/>
        </w:rPr>
        <mc:AlternateContent>
          <mc:Choice Requires="wps">
            <w:drawing>
              <wp:anchor distT="0" distB="0" distL="114300" distR="114300" simplePos="0" relativeHeight="251742208" behindDoc="0" locked="0" layoutInCell="1" allowOverlap="1" wp14:anchorId="1CF2AB9D" wp14:editId="24AE735D">
                <wp:simplePos x="0" y="0"/>
                <wp:positionH relativeFrom="column">
                  <wp:posOffset>1774415</wp:posOffset>
                </wp:positionH>
                <wp:positionV relativeFrom="paragraph">
                  <wp:posOffset>1300060</wp:posOffset>
                </wp:positionV>
                <wp:extent cx="457490" cy="485694"/>
                <wp:effectExtent l="114300" t="114300" r="114300" b="105410"/>
                <wp:wrapNone/>
                <wp:docPr id="13" name="Rectangle 13"/>
                <wp:cNvGraphicFramePr/>
                <a:graphic xmlns:a="http://schemas.openxmlformats.org/drawingml/2006/main">
                  <a:graphicData uri="http://schemas.microsoft.com/office/word/2010/wordprocessingShape">
                    <wps:wsp>
                      <wps:cNvSpPr/>
                      <wps:spPr>
                        <a:xfrm rot="2153392">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A2B07" id="Rectangle 13" o:spid="_x0000_s1026" style="position:absolute;margin-left:139.7pt;margin-top:102.35pt;width:36pt;height:38.25pt;rotation:2352078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741184" behindDoc="0" locked="0" layoutInCell="1" allowOverlap="1" wp14:anchorId="538C7BA5" wp14:editId="4F704002">
                <wp:simplePos x="0" y="0"/>
                <wp:positionH relativeFrom="column">
                  <wp:posOffset>1594935</wp:posOffset>
                </wp:positionH>
                <wp:positionV relativeFrom="paragraph">
                  <wp:posOffset>1141720</wp:posOffset>
                </wp:positionV>
                <wp:extent cx="457490" cy="485694"/>
                <wp:effectExtent l="114300" t="114300" r="114300" b="105410"/>
                <wp:wrapNone/>
                <wp:docPr id="12" name="Rectangle 12"/>
                <wp:cNvGraphicFramePr/>
                <a:graphic xmlns:a="http://schemas.openxmlformats.org/drawingml/2006/main">
                  <a:graphicData uri="http://schemas.microsoft.com/office/word/2010/wordprocessingShape">
                    <wps:wsp>
                      <wps:cNvSpPr/>
                      <wps:spPr>
                        <a:xfrm rot="2153392">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9A989" id="Rectangle 12" o:spid="_x0000_s1026" style="position:absolute;margin-left:125.6pt;margin-top:89.9pt;width:36pt;height:38.25pt;rotation:235207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" filled="f" strokecolor="#1f3763 [1604]" strokeweight="1pt"/>
            </w:pict>
          </mc:Fallback>
        </mc:AlternateContent>
      </w:r>
      <w:r>
        <w:rPr>
          <w:noProof/>
        </w:rPr>
        <mc:AlternateContent>
          <mc:Choice Requires="wps">
            <w:drawing>
              <wp:anchor distT="0" distB="0" distL="114300" distR="114300" simplePos="0" relativeHeight="251740160" behindDoc="0" locked="0" layoutInCell="1" allowOverlap="1" wp14:anchorId="2054691E" wp14:editId="615155F3">
                <wp:simplePos x="0" y="0"/>
                <wp:positionH relativeFrom="column">
                  <wp:posOffset>1385570</wp:posOffset>
                </wp:positionH>
                <wp:positionV relativeFrom="paragraph">
                  <wp:posOffset>1012190</wp:posOffset>
                </wp:positionV>
                <wp:extent cx="457490" cy="485694"/>
                <wp:effectExtent l="114300" t="95250" r="114300" b="105410"/>
                <wp:wrapNone/>
                <wp:docPr id="11" name="Rectangle 11"/>
                <wp:cNvGraphicFramePr/>
                <a:graphic xmlns:a="http://schemas.openxmlformats.org/drawingml/2006/main">
                  <a:graphicData uri="http://schemas.microsoft.com/office/word/2010/wordprocessingShape">
                    <wps:wsp>
                      <wps:cNvSpPr/>
                      <wps:spPr>
                        <a:xfrm rot="1734910">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D5B95" id="Rectangle 11" o:spid="_x0000_s1026" style="position:absolute;margin-left:109.1pt;margin-top:79.7pt;width:36pt;height:38.25pt;rotation:1894984fd;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" filled="f" strokecolor="#1f3763 [1604]" strokeweight="1pt"/>
            </w:pict>
          </mc:Fallback>
        </mc:AlternateContent>
      </w:r>
      <w:r>
        <w:rPr>
          <w:noProof/>
        </w:rPr>
        <mc:AlternateContent>
          <mc:Choice Requires="wps">
            <w:drawing>
              <wp:anchor distT="0" distB="0" distL="114300" distR="114300" simplePos="0" relativeHeight="251739136" behindDoc="0" locked="0" layoutInCell="1" allowOverlap="1" wp14:anchorId="085B3202" wp14:editId="2D9A2B54">
                <wp:simplePos x="0" y="0"/>
                <wp:positionH relativeFrom="column">
                  <wp:posOffset>1177115</wp:posOffset>
                </wp:positionH>
                <wp:positionV relativeFrom="paragraph">
                  <wp:posOffset>889830</wp:posOffset>
                </wp:positionV>
                <wp:extent cx="457490" cy="485694"/>
                <wp:effectExtent l="95250" t="76200" r="95250" b="86360"/>
                <wp:wrapNone/>
                <wp:docPr id="10" name="Rectangle 10"/>
                <wp:cNvGraphicFramePr/>
                <a:graphic xmlns:a="http://schemas.openxmlformats.org/drawingml/2006/main">
                  <a:graphicData uri="http://schemas.microsoft.com/office/word/2010/wordprocessingShape">
                    <wps:wsp>
                      <wps:cNvSpPr/>
                      <wps:spPr>
                        <a:xfrm rot="1173981">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20E54" id="Rectangle 10" o:spid="_x0000_s1026" style="position:absolute;margin-left:92.7pt;margin-top:70.05pt;width:36pt;height:38.25pt;rotation:1282300fd;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" filled="f" strokecolor="#1f3763 [1604]" strokeweight="1pt"/>
            </w:pict>
          </mc:Fallback>
        </mc:AlternateContent>
      </w:r>
      <w:r>
        <w:rPr>
          <w:noProof/>
        </w:rPr>
        <mc:AlternateContent>
          <mc:Choice Requires="wps">
            <w:drawing>
              <wp:anchor distT="0" distB="0" distL="114300" distR="114300" simplePos="0" relativeHeight="251738112" behindDoc="0" locked="0" layoutInCell="1" allowOverlap="1" wp14:anchorId="0E7CFCA0" wp14:editId="6BF4480F">
                <wp:simplePos x="0" y="0"/>
                <wp:positionH relativeFrom="column">
                  <wp:posOffset>950023</wp:posOffset>
                </wp:positionH>
                <wp:positionV relativeFrom="paragraph">
                  <wp:posOffset>772693</wp:posOffset>
                </wp:positionV>
                <wp:extent cx="457490" cy="485694"/>
                <wp:effectExtent l="95250" t="76200" r="95250" b="86360"/>
                <wp:wrapNone/>
                <wp:docPr id="9" name="Rectangle 9"/>
                <wp:cNvGraphicFramePr/>
                <a:graphic xmlns:a="http://schemas.openxmlformats.org/drawingml/2006/main">
                  <a:graphicData uri="http://schemas.microsoft.com/office/word/2010/wordprocessingShape">
                    <wps:wsp>
                      <wps:cNvSpPr/>
                      <wps:spPr>
                        <a:xfrm rot="1173981">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B54E6" id="Rectangle 9" o:spid="_x0000_s1026" style="position:absolute;margin-left:74.8pt;margin-top:60.85pt;width:36pt;height:38.25pt;rotation:1282300fd;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" filled="f" strokecolor="#1f3763 [1604]" strokeweight="1pt"/>
            </w:pict>
          </mc:Fallback>
        </mc:AlternateContent>
      </w:r>
      <w:r>
        <w:rPr>
          <w:noProof/>
        </w:rPr>
        <mc:AlternateContent>
          <mc:Choice Requires="wps">
            <w:drawing>
              <wp:anchor distT="0" distB="0" distL="114300" distR="114300" simplePos="0" relativeHeight="251737088" behindDoc="0" locked="0" layoutInCell="1" allowOverlap="1" wp14:anchorId="157D61A9" wp14:editId="06184DC4">
                <wp:simplePos x="0" y="0"/>
                <wp:positionH relativeFrom="column">
                  <wp:posOffset>160655</wp:posOffset>
                </wp:positionH>
                <wp:positionV relativeFrom="paragraph">
                  <wp:posOffset>219075</wp:posOffset>
                </wp:positionV>
                <wp:extent cx="1022400" cy="1231200"/>
                <wp:effectExtent l="190500" t="152400" r="158750" b="160020"/>
                <wp:wrapNone/>
                <wp:docPr id="8" name="Rectangle 8"/>
                <wp:cNvGraphicFramePr/>
                <a:graphic xmlns:a="http://schemas.openxmlformats.org/drawingml/2006/main">
                  <a:graphicData uri="http://schemas.microsoft.com/office/word/2010/wordprocessingShape">
                    <wps:wsp>
                      <wps:cNvSpPr/>
                      <wps:spPr>
                        <a:xfrm rot="1173981">
                          <a:off x="0" y="0"/>
                          <a:ext cx="1022400" cy="1231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DD0617" id="Rectangle 8" o:spid="_x0000_s1026" style="position:absolute;margin-left:12.65pt;margin-top:17.25pt;width:80.5pt;height:96.95pt;rotation:1282300fd;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" filled="f" strokecolor="#1f3763 [1604]" strokeweight="1pt"/>
            </w:pict>
          </mc:Fallback>
        </mc:AlternateContent>
      </w:r>
      <w:r>
        <w:rPr>
          <w:noProof/>
        </w:rPr>
        <w:drawing>
          <wp:inline distT="0" distB="0" distL="0" distR="0" wp14:anchorId="6D6C029C" wp14:editId="63AD1388">
            <wp:extent cx="5241290" cy="2613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1290" cy="2613660"/>
                    </a:xfrm>
                    <a:prstGeom prst="rect">
                      <a:avLst/>
                    </a:prstGeom>
                    <a:noFill/>
                    <a:ln>
                      <a:noFill/>
                    </a:ln>
                  </pic:spPr>
                </pic:pic>
              </a:graphicData>
            </a:graphic>
          </wp:inline>
        </w:drawing>
      </w:r>
    </w:p>
    <w:p w14:paraId="2ADA0908" w14:textId="77777777" w:rsidR="002F18BD" w:rsidRDefault="002F18BD" w:rsidP="002F18BD">
      <w:pPr>
        <w:keepNext/>
      </w:pPr>
    </w:p>
    <w:p w14:paraId="099931D4" w14:textId="502E65FB" w:rsidR="002F18BD" w:rsidRPr="002F18BD" w:rsidRDefault="006F6E84" w:rsidP="002F18BD">
      <w:pPr>
        <w:pStyle w:val="Figure"/>
        <w:rPr>
          <w:vanish/>
          <w:specVanish/>
        </w:rPr>
      </w:pPr>
      <w:bookmarkStart w:id="255" w:name="_Toc521353182"/>
      <w:r>
        <w:t>SS</w:t>
      </w:r>
      <w:r w:rsidR="002F18BD" w:rsidRPr="002E3E7B">
        <w:t xml:space="preserve"> provenant de FORNA.</w:t>
      </w:r>
      <w:bookmarkEnd w:id="255"/>
      <w:r w:rsidR="002F18BD">
        <w:t xml:space="preserve"> </w:t>
      </w:r>
    </w:p>
    <w:p w14:paraId="55195527" w14:textId="77777777" w:rsidR="002F18BD" w:rsidRDefault="002F18BD" w:rsidP="004B5464">
      <w:pPr>
        <w:pStyle w:val="Figure20"/>
      </w:pPr>
      <w:r>
        <w:t xml:space="preserve"> Les doubles hélices sont vertes, les renflements sont rouges et les loupes terminales et intérieurs bleus et jaunes respectivement. Les cycles sont placés dans des boites. La figure originale est en bas à droite.</w:t>
      </w:r>
      <w:bookmarkStart w:id="256" w:name="_Toc521325671"/>
      <w:bookmarkStart w:id="257" w:name="_Toc521325915"/>
      <w:bookmarkStart w:id="258" w:name="_Toc521325961"/>
      <w:bookmarkStart w:id="259" w:name="_Toc521326015"/>
      <w:bookmarkStart w:id="260" w:name="_Toc521326061"/>
      <w:bookmarkStart w:id="261" w:name="_Toc521326107"/>
      <w:bookmarkStart w:id="262" w:name="_Toc521326153"/>
      <w:bookmarkStart w:id="263" w:name="_Toc521326199"/>
      <w:bookmarkEnd w:id="256"/>
      <w:bookmarkEnd w:id="257"/>
      <w:bookmarkEnd w:id="258"/>
      <w:bookmarkEnd w:id="259"/>
      <w:bookmarkEnd w:id="260"/>
      <w:bookmarkEnd w:id="261"/>
      <w:bookmarkEnd w:id="262"/>
      <w:bookmarkEnd w:id="263"/>
    </w:p>
    <w:p w14:paraId="47E4896A" w14:textId="77777777" w:rsidR="00FC3DCB" w:rsidRDefault="00FC3DCB" w:rsidP="004B5464">
      <w:pPr>
        <w:pStyle w:val="Figure20"/>
      </w:pPr>
    </w:p>
    <w:p w14:paraId="257895F4" w14:textId="77777777" w:rsidR="002F18BD" w:rsidRDefault="002F18BD" w:rsidP="002F18BD">
      <w:r>
        <w:t xml:space="preserve">La première étape consiste à rechercher les voisins pairés du nucléotide, on les nommera : le voisin gauche (en 5’) et le voisin droit (en 3’). Ensuite, l’algorithme se divise en deux branches. Soit le nucléotide est </w:t>
      </w:r>
      <w:r w:rsidRPr="005155B3">
        <w:t>pairé ou il est non pairé</w:t>
      </w:r>
      <w:r>
        <w:t xml:space="preserve">. Lorsqu’il est </w:t>
      </w:r>
      <w:r w:rsidRPr="005155B3">
        <w:t>pairé</w:t>
      </w:r>
      <w:r>
        <w:t xml:space="preserve">, il fera partie d’un cycle comportant deux brins, la longueur de chaque brin est déterminée et ajoutée au début de la chaine de caractères de sortie. </w:t>
      </w:r>
    </w:p>
    <w:p w14:paraId="1E1D8171" w14:textId="77777777" w:rsidR="002F18BD" w:rsidRDefault="002F18BD" w:rsidP="002F18BD">
      <w:r>
        <w:t xml:space="preserve">Lorsque le nucléotide est </w:t>
      </w:r>
      <w:r w:rsidRPr="005155B3">
        <w:t>non pairé</w:t>
      </w:r>
      <w:r>
        <w:t xml:space="preserve">, deux autres branches sont accessibles. Soit, il se trouve dans une </w:t>
      </w:r>
      <w:r w:rsidRPr="005155B3">
        <w:t>boucle</w:t>
      </w:r>
      <w:r>
        <w:t xml:space="preserve">, dans ce cas, le </w:t>
      </w:r>
      <w:r w:rsidRPr="005155B3">
        <w:rPr>
          <w:u w:val="single"/>
        </w:rPr>
        <w:t>partenaire</w:t>
      </w:r>
      <w:r>
        <w:t xml:space="preserve"> du premier voisin en 5’ pairé et le premier voisin en 3’pairé sont le même nt, soit que le nt est dans </w:t>
      </w:r>
      <w:r w:rsidRPr="005155B3">
        <w:t xml:space="preserve">une </w:t>
      </w:r>
      <w:r w:rsidRPr="005155B3">
        <w:rPr>
          <w:u w:val="single"/>
        </w:rPr>
        <w:t>boucle interne ou un renflement</w:t>
      </w:r>
      <w:r>
        <w:t xml:space="preserve">, les deux derniers cas sont gérés de la même façon. </w:t>
      </w:r>
    </w:p>
    <w:p w14:paraId="6CFB90AF" w14:textId="5A92B229" w:rsidR="002F18BD" w:rsidRDefault="002F18BD" w:rsidP="002F18BD">
      <w:r>
        <w:t xml:space="preserve">Dans tous les cas, lorsqu’il est non pairé, il appartient à un seul cycle, la </w:t>
      </w:r>
      <w:r w:rsidRPr="0049713A">
        <w:t>figure 1</w:t>
      </w:r>
      <w:r w:rsidR="00617789">
        <w:t>4</w:t>
      </w:r>
      <w:r>
        <w:t xml:space="preserve"> nous le démontre clairement.</w:t>
      </w:r>
    </w:p>
    <w:p w14:paraId="09EA721A" w14:textId="7C76DCF8" w:rsidR="002F18BD" w:rsidRDefault="002F18BD" w:rsidP="002F18BD">
      <w:r>
        <w:lastRenderedPageBreak/>
        <w:t xml:space="preserve">Dans le cas de la boucle, on comptabilise le nombre de </w:t>
      </w:r>
      <w:r w:rsidR="00656A96">
        <w:t>nt.</w:t>
      </w:r>
      <w:r>
        <w:t xml:space="preserve"> non pairés, plus les deux premiers et dans les deux autres cas, c’est la distance en </w:t>
      </w:r>
      <w:r w:rsidR="00656A96">
        <w:t>nt.</w:t>
      </w:r>
      <w:r>
        <w:t xml:space="preserve"> entre les deux voisins pairés et leurs partenaires qui est comptabilisé. </w:t>
      </w:r>
    </w:p>
    <w:p w14:paraId="022811E9" w14:textId="2C4FA217" w:rsidR="002F18BD" w:rsidRDefault="002F18BD" w:rsidP="002F18BD">
      <w:r>
        <w:t xml:space="preserve">Finalement, on identifie la </w:t>
      </w:r>
      <w:r w:rsidR="007E00A6">
        <w:t>S-S</w:t>
      </w:r>
      <w:r>
        <w:t xml:space="preserve"> par la séquence des ou du brin(s) le composant et on ajoute la position du nucléotide. La valeur de la position débute toujours par 0. </w:t>
      </w:r>
    </w:p>
    <w:p w14:paraId="5643CF8A" w14:textId="060A2081" w:rsidR="002F18BD" w:rsidRDefault="002F18BD" w:rsidP="002F18BD">
      <w:r>
        <w:rPr>
          <w:noProof/>
        </w:rPr>
        <w:drawing>
          <wp:anchor distT="0" distB="0" distL="114300" distR="114300" simplePos="0" relativeHeight="251753472" behindDoc="0" locked="0" layoutInCell="1" allowOverlap="1" wp14:anchorId="01D321CD" wp14:editId="1BC45D56">
            <wp:simplePos x="0" y="0"/>
            <wp:positionH relativeFrom="margin">
              <wp:align>center</wp:align>
            </wp:positionH>
            <wp:positionV relativeFrom="paragraph">
              <wp:posOffset>890551</wp:posOffset>
            </wp:positionV>
            <wp:extent cx="3381154" cy="4375247"/>
            <wp:effectExtent l="0" t="0" r="0" b="635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81154" cy="4375247"/>
                    </a:xfrm>
                    <a:prstGeom prst="rect">
                      <a:avLst/>
                    </a:prstGeom>
                    <a:noFill/>
                    <a:ln>
                      <a:noFill/>
                    </a:ln>
                  </pic:spPr>
                </pic:pic>
              </a:graphicData>
            </a:graphic>
            <wp14:sizeRelH relativeFrom="margin">
              <wp14:pctWidth>0</wp14:pctWidth>
            </wp14:sizeRelH>
            <wp14:sizeRelV relativeFrom="margin">
              <wp14:pctHeight>0</wp14:pctHeight>
            </wp14:sizeRelV>
          </wp:anchor>
        </w:drawing>
      </w:r>
      <w:r>
        <w:t>Ceci est fait pour chaque SS généré par les deux logiciels. Cet algorithme fonctionne avec n’importe quel logiciel fournissant une ou des SS sous forme de chaine de caractère</w:t>
      </w:r>
      <w:r w:rsidR="007E00A6">
        <w:t>s</w:t>
      </w:r>
      <w:r>
        <w:t xml:space="preserve"> ou sous forme de liste de paires de bases. La figure suivante illustre cet algorithme. </w:t>
      </w:r>
    </w:p>
    <w:p w14:paraId="027DCE4F" w14:textId="77777777" w:rsidR="002F18BD" w:rsidRDefault="002F18BD" w:rsidP="002F18BD">
      <w:pPr>
        <w:jc w:val="center"/>
      </w:pPr>
    </w:p>
    <w:p w14:paraId="2F6069C4" w14:textId="77777777" w:rsidR="002F18BD" w:rsidRDefault="002F18BD" w:rsidP="002F18BD">
      <w:pPr>
        <w:jc w:val="center"/>
      </w:pPr>
    </w:p>
    <w:p w14:paraId="20C65F78" w14:textId="77777777" w:rsidR="002F18BD" w:rsidRDefault="002F18BD" w:rsidP="002F18BD">
      <w:pPr>
        <w:jc w:val="center"/>
      </w:pPr>
    </w:p>
    <w:p w14:paraId="75495236" w14:textId="77777777" w:rsidR="002F18BD" w:rsidRDefault="002F18BD" w:rsidP="002F18BD">
      <w:pPr>
        <w:jc w:val="center"/>
      </w:pPr>
    </w:p>
    <w:p w14:paraId="18E3D6BC" w14:textId="77777777" w:rsidR="002F18BD" w:rsidRDefault="002F18BD" w:rsidP="002F18BD">
      <w:pPr>
        <w:jc w:val="center"/>
      </w:pPr>
    </w:p>
    <w:p w14:paraId="77B19A2C" w14:textId="77777777" w:rsidR="002F18BD" w:rsidRDefault="002F18BD" w:rsidP="002F18BD">
      <w:pPr>
        <w:jc w:val="center"/>
      </w:pPr>
    </w:p>
    <w:p w14:paraId="73748CCE" w14:textId="77777777" w:rsidR="002F18BD" w:rsidRDefault="002F18BD" w:rsidP="002F18BD">
      <w:pPr>
        <w:jc w:val="center"/>
      </w:pPr>
    </w:p>
    <w:p w14:paraId="594AC0BB" w14:textId="77777777" w:rsidR="002F18BD" w:rsidRDefault="002F18BD" w:rsidP="002F18BD">
      <w:pPr>
        <w:jc w:val="center"/>
      </w:pPr>
    </w:p>
    <w:p w14:paraId="23D0B68E" w14:textId="77777777" w:rsidR="002F18BD" w:rsidRDefault="002F18BD" w:rsidP="002F18BD">
      <w:pPr>
        <w:jc w:val="center"/>
      </w:pPr>
    </w:p>
    <w:p w14:paraId="18F8194A" w14:textId="77777777" w:rsidR="002F18BD" w:rsidRDefault="002F18BD" w:rsidP="002F18BD">
      <w:pPr>
        <w:jc w:val="center"/>
      </w:pPr>
    </w:p>
    <w:p w14:paraId="00EEEC1A" w14:textId="77777777" w:rsidR="002F18BD" w:rsidRDefault="002F18BD" w:rsidP="002F18BD">
      <w:pPr>
        <w:jc w:val="center"/>
      </w:pPr>
    </w:p>
    <w:p w14:paraId="68E4481B" w14:textId="77777777" w:rsidR="002F18BD" w:rsidRDefault="002F18BD" w:rsidP="002F18BD">
      <w:pPr>
        <w:jc w:val="center"/>
      </w:pPr>
    </w:p>
    <w:p w14:paraId="18AF2986" w14:textId="77777777" w:rsidR="002F18BD" w:rsidRDefault="002F18BD" w:rsidP="002F18BD">
      <w:pPr>
        <w:jc w:val="center"/>
      </w:pPr>
    </w:p>
    <w:p w14:paraId="12D8C656" w14:textId="77777777" w:rsidR="002F18BD" w:rsidRDefault="002F18BD" w:rsidP="002F18BD">
      <w:pPr>
        <w:jc w:val="center"/>
      </w:pPr>
    </w:p>
    <w:p w14:paraId="213D7DC0" w14:textId="77777777" w:rsidR="002F18BD" w:rsidRDefault="002F18BD" w:rsidP="002F18BD">
      <w:pPr>
        <w:jc w:val="center"/>
      </w:pPr>
    </w:p>
    <w:p w14:paraId="4F0E048B" w14:textId="77777777" w:rsidR="002F18BD" w:rsidRDefault="002F18BD" w:rsidP="002F18BD">
      <w:pPr>
        <w:jc w:val="center"/>
      </w:pPr>
    </w:p>
    <w:p w14:paraId="67D12182" w14:textId="4027DC1D" w:rsidR="002F18BD" w:rsidRPr="002F18BD" w:rsidRDefault="002F18BD" w:rsidP="002F18BD">
      <w:pPr>
        <w:pStyle w:val="Figure"/>
        <w:rPr>
          <w:vanish/>
          <w:specVanish/>
        </w:rPr>
      </w:pPr>
      <w:bookmarkStart w:id="264" w:name="_Toc521353183"/>
      <w:r w:rsidRPr="005155B3">
        <w:t xml:space="preserve">Illustration de l’algorithme d’identification des </w:t>
      </w:r>
      <w:r w:rsidR="00FD49DA">
        <w:t>S-S</w:t>
      </w:r>
      <w:r w:rsidRPr="005155B3">
        <w:t>.</w:t>
      </w:r>
      <w:bookmarkEnd w:id="264"/>
      <w:r w:rsidRPr="005155B3">
        <w:t xml:space="preserve"> </w:t>
      </w:r>
      <w:bookmarkStart w:id="265" w:name="_Toc521325672"/>
      <w:bookmarkStart w:id="266" w:name="_Toc521325916"/>
      <w:bookmarkStart w:id="267" w:name="_Toc521325962"/>
      <w:bookmarkStart w:id="268" w:name="_Toc521326016"/>
      <w:bookmarkStart w:id="269" w:name="_Toc521326062"/>
      <w:bookmarkStart w:id="270" w:name="_Toc521326108"/>
      <w:bookmarkStart w:id="271" w:name="_Toc521326154"/>
      <w:bookmarkStart w:id="272" w:name="_Toc521326200"/>
      <w:bookmarkEnd w:id="265"/>
      <w:bookmarkEnd w:id="266"/>
      <w:bookmarkEnd w:id="267"/>
      <w:bookmarkEnd w:id="268"/>
      <w:bookmarkEnd w:id="269"/>
      <w:bookmarkEnd w:id="270"/>
      <w:bookmarkEnd w:id="271"/>
      <w:bookmarkEnd w:id="272"/>
    </w:p>
    <w:p w14:paraId="5CFF7056" w14:textId="21717C56" w:rsidR="002F18BD" w:rsidRPr="0032326D" w:rsidRDefault="002F18BD" w:rsidP="004B5464">
      <w:pPr>
        <w:pStyle w:val="Figure20"/>
      </w:pPr>
      <w:r>
        <w:t xml:space="preserve"> </w:t>
      </w:r>
      <w:r w:rsidRPr="0032326D">
        <w:t>Pour faire ses prédictions</w:t>
      </w:r>
      <w:r w:rsidR="00D63683">
        <w:t>,</w:t>
      </w:r>
      <w:r w:rsidRPr="0032326D">
        <w:t xml:space="preserve"> cette fonction à besoin d’une base de données donnant la réactivité des S-S ( un tuple : identifiant / valeur ).</w:t>
      </w:r>
      <w:r w:rsidRPr="0032326D">
        <w:br w:type="page"/>
      </w:r>
    </w:p>
    <w:p w14:paraId="4E857399" w14:textId="77777777" w:rsidR="002F18BD" w:rsidRPr="00EF2B88" w:rsidRDefault="00FC3DCB" w:rsidP="00FC3DCB">
      <w:pPr>
        <w:pStyle w:val="Heading2"/>
      </w:pPr>
      <w:bookmarkStart w:id="273" w:name="_Toc502671854"/>
      <w:bookmarkStart w:id="274" w:name="_Toc521353137"/>
      <w:r>
        <w:lastRenderedPageBreak/>
        <w:t xml:space="preserve">3.2 </w:t>
      </w:r>
      <w:bookmarkEnd w:id="273"/>
      <w:r>
        <w:t>Cr</w:t>
      </w:r>
      <w:r w:rsidR="00750E05">
        <w:t>é</w:t>
      </w:r>
      <w:r>
        <w:t xml:space="preserve">ation des </w:t>
      </w:r>
      <w:r w:rsidR="00750E05">
        <w:t>ensembles de données</w:t>
      </w:r>
      <w:bookmarkEnd w:id="274"/>
    </w:p>
    <w:p w14:paraId="70B0A50C" w14:textId="15A5AC4F" w:rsidR="002F18BD" w:rsidRDefault="002F18BD" w:rsidP="002F18BD">
      <w:pPr>
        <w:pStyle w:val="Paragraphesuite"/>
      </w:pPr>
      <w:r>
        <w:t xml:space="preserve">Après la première analyse de mon </w:t>
      </w:r>
      <w:r w:rsidR="00D63683">
        <w:t>algorithme</w:t>
      </w:r>
      <w:r>
        <w:t>, les ARN dont le score de prédiction moyen bas était systématiquement des ARN ayant un contenu en adénine ou un score de réactivité moyen élevé. Pour vérifier cette hypothèse, plusieurs ensembles de données ont été généré</w:t>
      </w:r>
      <w:r w:rsidR="007E00A6">
        <w:t>s</w:t>
      </w:r>
      <w:r>
        <w:t xml:space="preserve">. </w:t>
      </w:r>
    </w:p>
    <w:p w14:paraId="43B8AFDA" w14:textId="0FD00EDF" w:rsidR="002F18BD" w:rsidRDefault="002F18BD" w:rsidP="002F18BD">
      <w:pPr>
        <w:pStyle w:val="Paragraphesuite"/>
      </w:pPr>
      <w:r>
        <w:t>Différents seuils ont été testés. Ces paramètres sont : le score de réactivité moyen, une valeur nommée « </w:t>
      </w:r>
      <w:r w:rsidRPr="009C066D">
        <w:rPr>
          <w:i/>
        </w:rPr>
        <w:t>signal to noise</w:t>
      </w:r>
      <w:r>
        <w:rPr>
          <w:i/>
        </w:rPr>
        <w:t> </w:t>
      </w:r>
      <w:r>
        <w:t>», fournie avec chaque ARN sondé et la diversité d’ensemble des SS des ARN. Le paramètre : proportion en adénine a été fixé à au plus 50%. Tout cela dans le but de réduire le bruit apporté par l’incertitude au niveau de l’expérience de sondage chimique et de la prédiction des SS.</w:t>
      </w:r>
    </w:p>
    <w:p w14:paraId="1F3F06A7" w14:textId="12F0448F" w:rsidR="002F18BD" w:rsidRDefault="002F18BD" w:rsidP="002F18BD">
      <w:pPr>
        <w:pStyle w:val="Paragraphesuite"/>
      </w:pPr>
      <w:r>
        <w:t>Pour comparer la valeur prédictive anticipée des différents ensembles de données cré</w:t>
      </w:r>
      <w:r w:rsidR="009C762B">
        <w:t>é</w:t>
      </w:r>
      <w:r>
        <w:t xml:space="preserve">s à partir des seuils sur ces paramètres, une formule ayant comme caractéristique de donner un résultat bas lorsque l’ensemble sépare bien les S-S a été utilisée. Chaque S-S de chaque ARN est pris en compte. </w:t>
      </w:r>
    </w:p>
    <w:p w14:paraId="4FEF00F2" w14:textId="4D8DA7AA" w:rsidR="002F18BD" w:rsidRDefault="002F18BD" w:rsidP="002F18BD">
      <w:pPr>
        <w:pStyle w:val="Paragraphesuite"/>
      </w:pPr>
      <w:r>
        <w:t>Dit autrement, les paramètres ont été optimisés sur leur pouvoir à séparer les S-S en deux groupes, les S-S  réactives et celles qui ne sont pas. La formule est expliquée plus loin.</w:t>
      </w:r>
    </w:p>
    <w:p w14:paraId="1F041A4F" w14:textId="77777777" w:rsidR="002F18BD" w:rsidRPr="005155B3" w:rsidRDefault="002F18BD" w:rsidP="002F18BD">
      <w:pPr>
        <w:pStyle w:val="Paragraphesuite"/>
        <w:sectPr w:rsidR="002F18BD" w:rsidRPr="005155B3" w:rsidSect="002F18BD">
          <w:pgSz w:w="12240" w:h="15840"/>
          <w:pgMar w:top="2275" w:right="1701" w:bottom="1701" w:left="2275" w:header="1411" w:footer="706" w:gutter="0"/>
          <w:cols w:space="708"/>
          <w:titlePg/>
          <w:docGrid w:linePitch="326"/>
        </w:sectPr>
      </w:pPr>
      <w:r w:rsidRPr="005155B3">
        <w:t>Les prochaines figures donnent la distribution de :</w:t>
      </w:r>
    </w:p>
    <w:p w14:paraId="7B720CBB" w14:textId="77777777" w:rsidR="002F18BD" w:rsidRPr="005155B3" w:rsidRDefault="002F18BD" w:rsidP="002F18BD">
      <w:pPr>
        <w:pStyle w:val="Paragraphe"/>
        <w:numPr>
          <w:ilvl w:val="0"/>
          <w:numId w:val="43"/>
        </w:numPr>
      </w:pPr>
      <w:r>
        <w:t>l</w:t>
      </w:r>
      <w:r w:rsidRPr="005155B3">
        <w:t>a diversité d’ensemble (figure 1</w:t>
      </w:r>
      <w:r>
        <w:t>4</w:t>
      </w:r>
      <w:r w:rsidRPr="005155B3">
        <w:t>)</w:t>
      </w:r>
    </w:p>
    <w:p w14:paraId="615F5F70" w14:textId="77777777" w:rsidR="002F18BD" w:rsidRPr="005155B3" w:rsidRDefault="002F18BD" w:rsidP="002F18BD">
      <w:pPr>
        <w:pStyle w:val="Paragraphe"/>
        <w:numPr>
          <w:ilvl w:val="0"/>
          <w:numId w:val="43"/>
        </w:numPr>
      </w:pPr>
      <w:r>
        <w:t>l</w:t>
      </w:r>
      <w:r w:rsidRPr="005155B3">
        <w:t>a réactivité moyenne (figure 1</w:t>
      </w:r>
      <w:r>
        <w:t>5</w:t>
      </w:r>
      <w:r w:rsidRPr="005155B3">
        <w:t>)</w:t>
      </w:r>
    </w:p>
    <w:p w14:paraId="22DD2F1F" w14:textId="77777777" w:rsidR="002F18BD" w:rsidRPr="005155B3" w:rsidRDefault="002F18BD" w:rsidP="002F18BD">
      <w:pPr>
        <w:pStyle w:val="Paragraphe"/>
        <w:numPr>
          <w:ilvl w:val="0"/>
          <w:numId w:val="43"/>
        </w:numPr>
        <w:tabs>
          <w:tab w:val="left" w:pos="270"/>
        </w:tabs>
      </w:pPr>
      <w:r>
        <w:t>l</w:t>
      </w:r>
      <w:r w:rsidRPr="005155B3">
        <w:t xml:space="preserve">e « </w:t>
      </w:r>
      <w:r w:rsidRPr="005155B3">
        <w:rPr>
          <w:i/>
        </w:rPr>
        <w:t>signal to noise</w:t>
      </w:r>
      <w:r w:rsidRPr="005155B3">
        <w:t xml:space="preserve"> » (figure 1</w:t>
      </w:r>
      <w:r>
        <w:t>6</w:t>
      </w:r>
      <w:r w:rsidRPr="005155B3">
        <w:t xml:space="preserve">) </w:t>
      </w:r>
    </w:p>
    <w:p w14:paraId="1A656D2A" w14:textId="77777777" w:rsidR="002F18BD" w:rsidRDefault="002F18BD" w:rsidP="002F18BD">
      <w:pPr>
        <w:pStyle w:val="Paragraphe"/>
        <w:ind w:left="720" w:firstLine="0"/>
        <w:sectPr w:rsidR="002F18BD" w:rsidSect="002F18BD">
          <w:type w:val="continuous"/>
          <w:pgSz w:w="12240" w:h="15840"/>
          <w:pgMar w:top="2275" w:right="1701" w:bottom="1701" w:left="2275" w:header="1411" w:footer="706" w:gutter="0"/>
          <w:cols w:space="708"/>
          <w:titlePg/>
          <w:docGrid w:linePitch="326"/>
        </w:sectPr>
      </w:pPr>
    </w:p>
    <w:p w14:paraId="4019A0E0" w14:textId="77777777" w:rsidR="002F18BD" w:rsidRDefault="002F18BD" w:rsidP="002F18BD">
      <w:pPr>
        <w:pStyle w:val="Paragraphesuite"/>
      </w:pPr>
      <w:r>
        <w:rPr>
          <w:noProof/>
        </w:rPr>
        <w:lastRenderedPageBreak/>
        <w:drawing>
          <wp:inline distT="0" distB="0" distL="0" distR="0" wp14:anchorId="573D77FF" wp14:editId="6C31549D">
            <wp:extent cx="5509471" cy="3343702"/>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37314" cy="3360600"/>
                    </a:xfrm>
                    <a:prstGeom prst="rect">
                      <a:avLst/>
                    </a:prstGeom>
                    <a:noFill/>
                    <a:ln>
                      <a:noFill/>
                    </a:ln>
                  </pic:spPr>
                </pic:pic>
              </a:graphicData>
            </a:graphic>
          </wp:inline>
        </w:drawing>
      </w:r>
    </w:p>
    <w:p w14:paraId="323D8931" w14:textId="77777777" w:rsidR="002F18BD" w:rsidRPr="002F18BD" w:rsidRDefault="002F18BD" w:rsidP="002F18BD">
      <w:pPr>
        <w:pStyle w:val="Figure"/>
        <w:rPr>
          <w:vanish/>
          <w:specVanish/>
        </w:rPr>
      </w:pPr>
      <w:bookmarkStart w:id="275" w:name="_Toc521353184"/>
      <w:r w:rsidRPr="009C066D">
        <w:t>La distribution de la diversité d’ensemble de 1000 ARN provenant de la RMDB.</w:t>
      </w:r>
      <w:bookmarkStart w:id="276" w:name="_Toc521325673"/>
      <w:bookmarkStart w:id="277" w:name="_Toc521325917"/>
      <w:bookmarkStart w:id="278" w:name="_Toc521325963"/>
      <w:bookmarkStart w:id="279" w:name="_Toc521326017"/>
      <w:bookmarkStart w:id="280" w:name="_Toc521326063"/>
      <w:bookmarkStart w:id="281" w:name="_Toc521326109"/>
      <w:bookmarkStart w:id="282" w:name="_Toc521326155"/>
      <w:bookmarkStart w:id="283" w:name="_Toc521326201"/>
      <w:bookmarkEnd w:id="275"/>
      <w:bookmarkEnd w:id="276"/>
      <w:bookmarkEnd w:id="277"/>
      <w:bookmarkEnd w:id="278"/>
      <w:bookmarkEnd w:id="279"/>
      <w:bookmarkEnd w:id="280"/>
      <w:bookmarkEnd w:id="281"/>
      <w:bookmarkEnd w:id="282"/>
      <w:bookmarkEnd w:id="283"/>
    </w:p>
    <w:p w14:paraId="7DC4F224" w14:textId="5140C655" w:rsidR="002F18BD" w:rsidRDefault="002F18BD" w:rsidP="004B5464">
      <w:pPr>
        <w:pStyle w:val="Figure20"/>
      </w:pPr>
      <w:r w:rsidRPr="0032326D">
        <w:t xml:space="preserve"> </w:t>
      </w:r>
      <w:r w:rsidR="009C762B">
        <w:t>Sur l’axe vertical</w:t>
      </w:r>
      <w:r w:rsidRPr="0032326D">
        <w:t>, les valeurs de la diversité d’ensemble se situe</w:t>
      </w:r>
      <w:r w:rsidR="009C762B">
        <w:t>nt</w:t>
      </w:r>
      <w:r w:rsidRPr="0032326D">
        <w:t xml:space="preserve"> entre 0 et 20. Une valeur basse signifie que toutes les structures sous-optimale ressemblent à la </w:t>
      </w:r>
      <w:r w:rsidR="006F6E84">
        <w:t>SS</w:t>
      </w:r>
      <w:r w:rsidRPr="0032326D">
        <w:t xml:space="preserve"> optimale</w:t>
      </w:r>
      <w:r w:rsidR="009C762B">
        <w:t>s</w:t>
      </w:r>
      <w:r w:rsidRPr="0032326D">
        <w:t xml:space="preserve">, la MFE. </w:t>
      </w:r>
      <w:r w:rsidR="009C762B">
        <w:t>Sur l’axe horizontal</w:t>
      </w:r>
      <w:r w:rsidRPr="0032326D">
        <w:t>, 1000 ARN ont été classés en ordre croissant.</w:t>
      </w:r>
    </w:p>
    <w:p w14:paraId="078A4B03" w14:textId="77777777" w:rsidR="00FC3DCB" w:rsidRPr="0032326D" w:rsidRDefault="00FC3DCB" w:rsidP="004B5464">
      <w:pPr>
        <w:pStyle w:val="Figure20"/>
      </w:pPr>
    </w:p>
    <w:p w14:paraId="5F6C7659" w14:textId="0B7FEBBB" w:rsidR="002F18BD" w:rsidRPr="005155B3" w:rsidRDefault="002F18BD" w:rsidP="002F18BD">
      <w:pPr>
        <w:pStyle w:val="Paragraphesuite"/>
      </w:pPr>
      <w:r>
        <w:t>Puisque seule la SS d’énergie minimale a été étudié</w:t>
      </w:r>
      <w:r w:rsidR="009C762B">
        <w:t>e</w:t>
      </w:r>
      <w:r>
        <w:t>, il est important qu’elle reflète bien la structure de l’ARN. Pour augmenter les chances que la structure de minimum d’énergie soit la bonne, un seuil a été placé sur la diversité d’ensemble (DE). Tous les ARN ayant une DE inférieure au paramètre testé à chaque itération ont été repliés et analysés.</w:t>
      </w:r>
    </w:p>
    <w:p w14:paraId="5F052061" w14:textId="77777777" w:rsidR="002F18BD" w:rsidRDefault="002F18BD" w:rsidP="002F18BD">
      <w:pPr>
        <w:pStyle w:val="Paragraphesuite"/>
        <w:jc w:val="center"/>
      </w:pPr>
      <w:r>
        <w:rPr>
          <w:noProof/>
        </w:rPr>
        <w:lastRenderedPageBreak/>
        <w:drawing>
          <wp:inline distT="0" distB="0" distL="0" distR="0" wp14:anchorId="3B880937" wp14:editId="6CD65852">
            <wp:extent cx="3649866" cy="2185059"/>
            <wp:effectExtent l="0" t="0" r="8255" b="571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4780" cy="2217934"/>
                    </a:xfrm>
                    <a:prstGeom prst="rect">
                      <a:avLst/>
                    </a:prstGeom>
                    <a:noFill/>
                    <a:ln>
                      <a:noFill/>
                    </a:ln>
                  </pic:spPr>
                </pic:pic>
              </a:graphicData>
            </a:graphic>
          </wp:inline>
        </w:drawing>
      </w:r>
    </w:p>
    <w:p w14:paraId="62B8003A" w14:textId="77777777" w:rsidR="002F18BD" w:rsidRPr="002F18BD" w:rsidRDefault="002F18BD" w:rsidP="002F18BD">
      <w:pPr>
        <w:pStyle w:val="Figure"/>
        <w:rPr>
          <w:vanish/>
          <w:specVanish/>
        </w:rPr>
      </w:pPr>
      <w:bookmarkStart w:id="284" w:name="_Toc521353185"/>
      <w:r w:rsidRPr="009C066D">
        <w:t xml:space="preserve">La distribution de la </w:t>
      </w:r>
      <w:r>
        <w:t>réactivité moyenne</w:t>
      </w:r>
      <w:r w:rsidRPr="009C066D">
        <w:t xml:space="preserve"> de </w:t>
      </w:r>
      <w:r>
        <w:t>2500</w:t>
      </w:r>
      <w:r w:rsidRPr="009C066D">
        <w:t xml:space="preserve"> ARN provenant de la RMDB.</w:t>
      </w:r>
      <w:bookmarkStart w:id="285" w:name="_Toc521325674"/>
      <w:bookmarkStart w:id="286" w:name="_Toc521325918"/>
      <w:bookmarkStart w:id="287" w:name="_Toc521325964"/>
      <w:bookmarkStart w:id="288" w:name="_Toc521326018"/>
      <w:bookmarkStart w:id="289" w:name="_Toc521326064"/>
      <w:bookmarkStart w:id="290" w:name="_Toc521326110"/>
      <w:bookmarkStart w:id="291" w:name="_Toc521326156"/>
      <w:bookmarkStart w:id="292" w:name="_Toc521326202"/>
      <w:bookmarkEnd w:id="284"/>
      <w:bookmarkEnd w:id="285"/>
      <w:bookmarkEnd w:id="286"/>
      <w:bookmarkEnd w:id="287"/>
      <w:bookmarkEnd w:id="288"/>
      <w:bookmarkEnd w:id="289"/>
      <w:bookmarkEnd w:id="290"/>
      <w:bookmarkEnd w:id="291"/>
      <w:bookmarkEnd w:id="292"/>
    </w:p>
    <w:p w14:paraId="47EDACDA" w14:textId="1E4A1DF2" w:rsidR="002F18BD" w:rsidRPr="0032326D" w:rsidRDefault="002F18BD" w:rsidP="004B5464">
      <w:pPr>
        <w:pStyle w:val="Figure20"/>
      </w:pPr>
      <w:r w:rsidRPr="0032326D">
        <w:t xml:space="preserve"> </w:t>
      </w:r>
      <w:r w:rsidR="007E00A6">
        <w:t>Sur l’axe vertical</w:t>
      </w:r>
      <w:r w:rsidRPr="0032326D">
        <w:t>, les valeurs du score de réactivité moyen situe entre -1.5 et 4. Ces valeurs sont normalisées sur une structure connue ajouté</w:t>
      </w:r>
      <w:r w:rsidR="007E00A6">
        <w:t>e</w:t>
      </w:r>
      <w:r w:rsidRPr="0032326D">
        <w:t xml:space="preserve"> à la séquence. </w:t>
      </w:r>
      <w:r w:rsidR="007E00A6">
        <w:t>Sur l’axe horizontal</w:t>
      </w:r>
      <w:r w:rsidRPr="0032326D">
        <w:t>, près de 2500 ARN ont été classés en ordre croissant de réactivité moyenne.</w:t>
      </w:r>
    </w:p>
    <w:p w14:paraId="040D03BC" w14:textId="77777777" w:rsidR="002F18BD" w:rsidRPr="009C066D" w:rsidRDefault="002F18BD" w:rsidP="002F18BD">
      <w:pPr>
        <w:pStyle w:val="Paragraphesuite"/>
        <w:jc w:val="center"/>
      </w:pPr>
      <w:r>
        <w:rPr>
          <w:noProof/>
        </w:rPr>
        <w:drawing>
          <wp:inline distT="0" distB="0" distL="0" distR="0" wp14:anchorId="76073DB8" wp14:editId="0ED7A678">
            <wp:extent cx="3486150" cy="2397466"/>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27004" cy="2425562"/>
                    </a:xfrm>
                    <a:prstGeom prst="rect">
                      <a:avLst/>
                    </a:prstGeom>
                    <a:noFill/>
                    <a:ln>
                      <a:noFill/>
                    </a:ln>
                  </pic:spPr>
                </pic:pic>
              </a:graphicData>
            </a:graphic>
          </wp:inline>
        </w:drawing>
      </w:r>
    </w:p>
    <w:p w14:paraId="0255034A" w14:textId="77777777" w:rsidR="002F18BD" w:rsidRPr="002F18BD" w:rsidRDefault="002F18BD" w:rsidP="002F18BD">
      <w:pPr>
        <w:pStyle w:val="Figure"/>
        <w:rPr>
          <w:vanish/>
          <w:specVanish/>
        </w:rPr>
      </w:pPr>
      <w:bookmarkStart w:id="293" w:name="_Toc521353186"/>
      <w:r w:rsidRPr="009C066D">
        <w:t>La distribution d</w:t>
      </w:r>
      <w:r>
        <w:t xml:space="preserve">u « </w:t>
      </w:r>
      <w:r w:rsidRPr="009C066D">
        <w:rPr>
          <w:i/>
        </w:rPr>
        <w:t>signal to noise</w:t>
      </w:r>
      <w:r>
        <w:t xml:space="preserve"> » </w:t>
      </w:r>
      <w:r w:rsidRPr="009C066D">
        <w:t xml:space="preserve">de </w:t>
      </w:r>
      <w:r>
        <w:t>2500</w:t>
      </w:r>
      <w:r w:rsidRPr="009C066D">
        <w:t xml:space="preserve"> ARN provenant de la RMDB.</w:t>
      </w:r>
      <w:bookmarkStart w:id="294" w:name="_Toc521325675"/>
      <w:bookmarkStart w:id="295" w:name="_Toc521325919"/>
      <w:bookmarkStart w:id="296" w:name="_Toc521325965"/>
      <w:bookmarkStart w:id="297" w:name="_Toc521326019"/>
      <w:bookmarkStart w:id="298" w:name="_Toc521326065"/>
      <w:bookmarkStart w:id="299" w:name="_Toc521326111"/>
      <w:bookmarkStart w:id="300" w:name="_Toc521326157"/>
      <w:bookmarkStart w:id="301" w:name="_Toc521326203"/>
      <w:bookmarkEnd w:id="293"/>
      <w:bookmarkEnd w:id="294"/>
      <w:bookmarkEnd w:id="295"/>
      <w:bookmarkEnd w:id="296"/>
      <w:bookmarkEnd w:id="297"/>
      <w:bookmarkEnd w:id="298"/>
      <w:bookmarkEnd w:id="299"/>
      <w:bookmarkEnd w:id="300"/>
      <w:bookmarkEnd w:id="301"/>
    </w:p>
    <w:p w14:paraId="126BE602" w14:textId="4CC28B94" w:rsidR="002F18BD" w:rsidRDefault="002F18BD" w:rsidP="004B5464">
      <w:pPr>
        <w:pStyle w:val="Figure20"/>
      </w:pPr>
      <w:r w:rsidRPr="0032326D">
        <w:t xml:space="preserve"> </w:t>
      </w:r>
      <w:r w:rsidR="007E00A6">
        <w:t>Sur l’axe vertical</w:t>
      </w:r>
      <w:r w:rsidRPr="0032326D">
        <w:t>, les valeurs du score de réactivité moyen</w:t>
      </w:r>
      <w:r w:rsidR="00DF72C4">
        <w:t xml:space="preserve"> se</w:t>
      </w:r>
      <w:r w:rsidRPr="0032326D">
        <w:t xml:space="preserve"> situent entre 0 et 25. Une valeur au-dessus de 1 est considéré</w:t>
      </w:r>
      <w:r w:rsidR="00527B68">
        <w:t>e</w:t>
      </w:r>
      <w:r w:rsidRPr="0032326D">
        <w:t xml:space="preserve"> comme bonne. Plus la valeur est basse moins le signal est fort en comparaison à l’erreur. </w:t>
      </w:r>
      <w:r w:rsidR="007E00A6">
        <w:t>Sur l’axe horizontale</w:t>
      </w:r>
      <w:r w:rsidRPr="0032326D">
        <w:t>, près de 500 ARN provenant de la RMDB ont été classés en ordre croissant.</w:t>
      </w:r>
    </w:p>
    <w:p w14:paraId="50639014" w14:textId="77777777" w:rsidR="00FC3DCB" w:rsidRPr="0032326D" w:rsidRDefault="00FC3DCB" w:rsidP="004B5464">
      <w:pPr>
        <w:pStyle w:val="Figure20"/>
      </w:pPr>
    </w:p>
    <w:p w14:paraId="169B2656" w14:textId="77777777" w:rsidR="002F18BD" w:rsidRDefault="002F18BD" w:rsidP="002F18BD">
      <w:pPr>
        <w:pStyle w:val="Heading3"/>
      </w:pPr>
      <w:r>
        <w:lastRenderedPageBreak/>
        <w:t>L’équation à optimiser</w:t>
      </w:r>
    </w:p>
    <w:p w14:paraId="591A6744" w14:textId="5E717C57" w:rsidR="002F18BD" w:rsidRDefault="002F18BD" w:rsidP="002F18BD">
      <w:pPr>
        <w:pStyle w:val="Paragraphe"/>
      </w:pPr>
      <w:r>
        <w:t>La prochaine section présente une équation utilisée pour mesurer le pouvoir d’un ensemble de paramètre</w:t>
      </w:r>
      <w:r w:rsidR="00527B68">
        <w:t>s</w:t>
      </w:r>
      <w:r>
        <w:t xml:space="preserve"> à classer la réactivité des </w:t>
      </w:r>
      <w:proofErr w:type="gramStart"/>
      <w:r w:rsidR="00656A96">
        <w:t>nt.</w:t>
      </w:r>
      <w:r>
        <w:t>.</w:t>
      </w:r>
      <w:proofErr w:type="gramEnd"/>
      <w:r>
        <w:t xml:space="preserve"> </w:t>
      </w:r>
    </w:p>
    <w:p w14:paraId="64F8741E" w14:textId="309D27D0" w:rsidR="002F18BD" w:rsidRDefault="002F18BD" w:rsidP="002F18BD">
      <w:pPr>
        <w:pStyle w:val="Paragraphesuite"/>
      </w:pPr>
      <w:r>
        <w:t xml:space="preserve">L’ensemble de paramètres est utilisé pour générer un ensemble d’ARN. Les </w:t>
      </w:r>
      <w:r w:rsidR="00656A96">
        <w:t>nt.</w:t>
      </w:r>
      <w:r>
        <w:t xml:space="preserve"> de ces ARN sont classés en trois catégories : </w:t>
      </w:r>
    </w:p>
    <w:p w14:paraId="2A8B89A0" w14:textId="55C4DD85" w:rsidR="002F18BD" w:rsidRPr="009C066D" w:rsidRDefault="002F18BD" w:rsidP="002F18BD">
      <w:pPr>
        <w:pStyle w:val="Tableau"/>
      </w:pPr>
      <w:bookmarkStart w:id="302" w:name="_Toc521325134"/>
      <w:bookmarkStart w:id="303" w:name="_Toc521353160"/>
      <w:r>
        <w:t xml:space="preserve">Catégories de </w:t>
      </w:r>
      <w:r w:rsidR="00656A96">
        <w:t>nt.</w:t>
      </w:r>
      <w:r>
        <w:t xml:space="preserve"> en fonction de leur réactivité</w:t>
      </w:r>
      <w:bookmarkEnd w:id="302"/>
      <w:bookmarkEnd w:id="303"/>
    </w:p>
    <w:tbl>
      <w:tblPr>
        <w:tblStyle w:val="ListTable1Light-Accent5"/>
        <w:tblW w:w="0" w:type="auto"/>
        <w:tblLook w:val="04A0" w:firstRow="1" w:lastRow="0" w:firstColumn="1" w:lastColumn="0" w:noHBand="0" w:noVBand="1"/>
      </w:tblPr>
      <w:tblGrid>
        <w:gridCol w:w="4410"/>
        <w:gridCol w:w="2460"/>
        <w:gridCol w:w="928"/>
      </w:tblGrid>
      <w:tr w:rsidR="002F18BD" w14:paraId="1D95E378" w14:textId="77777777" w:rsidTr="002F18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Borders>
              <w:top w:val="threeDEmboss" w:sz="24" w:space="0" w:color="FFFFFF" w:themeColor="background1"/>
              <w:left w:val="threeDEmboss" w:sz="24" w:space="0" w:color="FFFFFF" w:themeColor="background1"/>
            </w:tcBorders>
          </w:tcPr>
          <w:p w14:paraId="462B9A17" w14:textId="06DB26BB" w:rsidR="002F18BD" w:rsidRPr="009C066D" w:rsidRDefault="002F18BD" w:rsidP="002F18BD">
            <w:pPr>
              <w:pStyle w:val="Paragraphe"/>
              <w:ind w:left="187" w:firstLine="0"/>
              <w:rPr>
                <w:b w:val="0"/>
              </w:rPr>
            </w:pPr>
            <w:r w:rsidRPr="009C066D">
              <w:rPr>
                <w:b w:val="0"/>
              </w:rPr>
              <w:t xml:space="preserve">Les </w:t>
            </w:r>
            <w:r w:rsidR="00656A96">
              <w:rPr>
                <w:b w:val="0"/>
              </w:rPr>
              <w:t>nt.</w:t>
            </w:r>
            <w:r w:rsidRPr="009C066D">
              <w:rPr>
                <w:b w:val="0"/>
              </w:rPr>
              <w:t xml:space="preserve"> de basse</w:t>
            </w:r>
            <w:r>
              <w:rPr>
                <w:b w:val="0"/>
              </w:rPr>
              <w:t>s</w:t>
            </w:r>
            <w:r w:rsidRPr="009C066D">
              <w:rPr>
                <w:b w:val="0"/>
              </w:rPr>
              <w:t xml:space="preserve"> réactivité</w:t>
            </w:r>
            <w:r>
              <w:rPr>
                <w:b w:val="0"/>
              </w:rPr>
              <w:t>s</w:t>
            </w:r>
          </w:p>
        </w:tc>
        <w:tc>
          <w:tcPr>
            <w:tcW w:w="2460" w:type="dxa"/>
            <w:tcBorders>
              <w:top w:val="threeDEmboss" w:sz="24" w:space="0" w:color="FFFFFF" w:themeColor="background1"/>
            </w:tcBorders>
          </w:tcPr>
          <w:p w14:paraId="11C32B77" w14:textId="77777777" w:rsidR="002F18BD" w:rsidRPr="009C066D" w:rsidRDefault="002F18BD" w:rsidP="002F18BD">
            <w:pPr>
              <w:pStyle w:val="Paragraphe"/>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R</w:t>
            </w:r>
            <w:r w:rsidRPr="009C066D">
              <w:rPr>
                <w:b w:val="0"/>
              </w:rPr>
              <w:t>éactivité &lt; 0,5</w:t>
            </w:r>
          </w:p>
        </w:tc>
        <w:tc>
          <w:tcPr>
            <w:tcW w:w="928" w:type="dxa"/>
            <w:tcBorders>
              <w:top w:val="threeDEmboss" w:sz="24" w:space="0" w:color="FFFFFF" w:themeColor="background1"/>
              <w:right w:val="threeDEmboss" w:sz="24" w:space="0" w:color="FFFFFF" w:themeColor="background1"/>
            </w:tcBorders>
          </w:tcPr>
          <w:p w14:paraId="0767362C" w14:textId="77777777" w:rsidR="002F18BD" w:rsidRPr="009C066D" w:rsidRDefault="002F18BD" w:rsidP="002F18BD">
            <w:pPr>
              <w:pStyle w:val="Paragraphe"/>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Low</w:t>
            </w:r>
          </w:p>
        </w:tc>
      </w:tr>
      <w:tr w:rsidR="002F18BD" w14:paraId="00231485" w14:textId="77777777"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Borders>
              <w:left w:val="threeDEmboss" w:sz="24" w:space="0" w:color="FFFFFF" w:themeColor="background1"/>
            </w:tcBorders>
          </w:tcPr>
          <w:p w14:paraId="1A442FE3" w14:textId="7BEBA0A6" w:rsidR="002F18BD" w:rsidRPr="009C066D" w:rsidRDefault="002F18BD" w:rsidP="002F18BD">
            <w:pPr>
              <w:pStyle w:val="Paragraphe"/>
              <w:ind w:left="187" w:firstLine="0"/>
              <w:rPr>
                <w:b w:val="0"/>
              </w:rPr>
            </w:pPr>
            <w:r w:rsidRPr="009C066D">
              <w:rPr>
                <w:b w:val="0"/>
              </w:rPr>
              <w:t xml:space="preserve">Les </w:t>
            </w:r>
            <w:r w:rsidR="00656A96">
              <w:rPr>
                <w:b w:val="0"/>
              </w:rPr>
              <w:t>nt</w:t>
            </w:r>
            <w:r w:rsidR="001E6CD2">
              <w:rPr>
                <w:b w:val="0"/>
              </w:rPr>
              <w:t>.</w:t>
            </w:r>
            <w:r w:rsidRPr="009C066D">
              <w:rPr>
                <w:b w:val="0"/>
              </w:rPr>
              <w:t xml:space="preserve"> de moyennes réactivités</w:t>
            </w:r>
          </w:p>
        </w:tc>
        <w:tc>
          <w:tcPr>
            <w:tcW w:w="2460" w:type="dxa"/>
          </w:tcPr>
          <w:p w14:paraId="44EDE145" w14:textId="77777777" w:rsidR="002F18BD" w:rsidRDefault="002F18BD" w:rsidP="002F18BD">
            <w:pPr>
              <w:pStyle w:val="Paragraphe"/>
              <w:ind w:firstLine="0"/>
              <w:jc w:val="left"/>
              <w:cnfStyle w:val="000000100000" w:firstRow="0" w:lastRow="0" w:firstColumn="0" w:lastColumn="0" w:oddVBand="0" w:evenVBand="0" w:oddHBand="1" w:evenHBand="0" w:firstRowFirstColumn="0" w:firstRowLastColumn="0" w:lastRowFirstColumn="0" w:lastRowLastColumn="0"/>
            </w:pPr>
            <w:r>
              <w:t>0.5 &lt; Réactivité &lt; 1.5</w:t>
            </w:r>
          </w:p>
        </w:tc>
        <w:tc>
          <w:tcPr>
            <w:tcW w:w="928" w:type="dxa"/>
            <w:tcBorders>
              <w:right w:val="threeDEmboss" w:sz="24" w:space="0" w:color="FFFFFF" w:themeColor="background1"/>
            </w:tcBorders>
          </w:tcPr>
          <w:p w14:paraId="74E7EAAE" w14:textId="77777777" w:rsidR="002F18BD" w:rsidRDefault="002F18BD" w:rsidP="002F18BD">
            <w:pPr>
              <w:pStyle w:val="Paragraphe"/>
              <w:ind w:firstLine="0"/>
              <w:jc w:val="left"/>
              <w:cnfStyle w:val="000000100000" w:firstRow="0" w:lastRow="0" w:firstColumn="0" w:lastColumn="0" w:oddVBand="0" w:evenVBand="0" w:oddHBand="1" w:evenHBand="0" w:firstRowFirstColumn="0" w:firstRowLastColumn="0" w:lastRowFirstColumn="0" w:lastRowLastColumn="0"/>
            </w:pPr>
            <w:proofErr w:type="spellStart"/>
            <w:r>
              <w:t>Bg</w:t>
            </w:r>
            <w:proofErr w:type="spellEnd"/>
          </w:p>
        </w:tc>
      </w:tr>
      <w:tr w:rsidR="002F18BD" w14:paraId="62C08F2E" w14:textId="77777777" w:rsidTr="002F18BD">
        <w:tc>
          <w:tcPr>
            <w:cnfStyle w:val="001000000000" w:firstRow="0" w:lastRow="0" w:firstColumn="1" w:lastColumn="0" w:oddVBand="0" w:evenVBand="0" w:oddHBand="0" w:evenHBand="0" w:firstRowFirstColumn="0" w:firstRowLastColumn="0" w:lastRowFirstColumn="0" w:lastRowLastColumn="0"/>
            <w:tcW w:w="4410" w:type="dxa"/>
            <w:tcBorders>
              <w:left w:val="threeDEmboss" w:sz="24" w:space="0" w:color="FFFFFF" w:themeColor="background1"/>
              <w:bottom w:val="threeDEmboss" w:sz="24" w:space="0" w:color="FFFFFF" w:themeColor="background1"/>
            </w:tcBorders>
          </w:tcPr>
          <w:p w14:paraId="5CD6D6CE" w14:textId="66AE978C" w:rsidR="002F18BD" w:rsidRPr="009C066D" w:rsidRDefault="002F18BD" w:rsidP="002F18BD">
            <w:pPr>
              <w:pStyle w:val="Paragraphe"/>
              <w:ind w:left="187" w:firstLine="0"/>
              <w:rPr>
                <w:b w:val="0"/>
              </w:rPr>
            </w:pPr>
            <w:r w:rsidRPr="009C066D">
              <w:rPr>
                <w:b w:val="0"/>
              </w:rPr>
              <w:t xml:space="preserve">Les </w:t>
            </w:r>
            <w:r w:rsidR="001E6CD2">
              <w:rPr>
                <w:b w:val="0"/>
              </w:rPr>
              <w:t>nt.</w:t>
            </w:r>
            <w:r w:rsidRPr="009C066D">
              <w:rPr>
                <w:b w:val="0"/>
              </w:rPr>
              <w:t xml:space="preserve"> de hautes réactivités</w:t>
            </w:r>
          </w:p>
        </w:tc>
        <w:tc>
          <w:tcPr>
            <w:tcW w:w="2460" w:type="dxa"/>
            <w:tcBorders>
              <w:bottom w:val="threeDEmboss" w:sz="24" w:space="0" w:color="FFFFFF" w:themeColor="background1"/>
            </w:tcBorders>
          </w:tcPr>
          <w:p w14:paraId="38FB8849" w14:textId="77777777" w:rsidR="002F18BD" w:rsidRDefault="002F18BD" w:rsidP="002F18BD">
            <w:pPr>
              <w:pStyle w:val="Paragraphe"/>
              <w:ind w:firstLine="0"/>
              <w:jc w:val="left"/>
              <w:cnfStyle w:val="000000000000" w:firstRow="0" w:lastRow="0" w:firstColumn="0" w:lastColumn="0" w:oddVBand="0" w:evenVBand="0" w:oddHBand="0" w:evenHBand="0" w:firstRowFirstColumn="0" w:firstRowLastColumn="0" w:lastRowFirstColumn="0" w:lastRowLastColumn="0"/>
            </w:pPr>
            <w:r>
              <w:t>1.5 &lt; Réactivité</w:t>
            </w:r>
          </w:p>
        </w:tc>
        <w:tc>
          <w:tcPr>
            <w:tcW w:w="928" w:type="dxa"/>
            <w:tcBorders>
              <w:bottom w:val="threeDEmboss" w:sz="24" w:space="0" w:color="FFFFFF" w:themeColor="background1"/>
              <w:right w:val="threeDEmboss" w:sz="24" w:space="0" w:color="FFFFFF" w:themeColor="background1"/>
            </w:tcBorders>
          </w:tcPr>
          <w:p w14:paraId="24A82C84" w14:textId="77777777" w:rsidR="002F18BD" w:rsidRDefault="002F18BD" w:rsidP="002F18BD">
            <w:pPr>
              <w:pStyle w:val="Paragraphe"/>
              <w:ind w:firstLine="0"/>
              <w:jc w:val="left"/>
              <w:cnfStyle w:val="000000000000" w:firstRow="0" w:lastRow="0" w:firstColumn="0" w:lastColumn="0" w:oddVBand="0" w:evenVBand="0" w:oddHBand="0" w:evenHBand="0" w:firstRowFirstColumn="0" w:firstRowLastColumn="0" w:lastRowFirstColumn="0" w:lastRowLastColumn="0"/>
            </w:pPr>
            <w:r>
              <w:t>Hi</w:t>
            </w:r>
          </w:p>
        </w:tc>
      </w:tr>
    </w:tbl>
    <w:p w14:paraId="1041BFA4" w14:textId="77777777" w:rsidR="002F18BD" w:rsidRPr="009C066D" w:rsidRDefault="002F18BD" w:rsidP="002F18BD">
      <w:pPr>
        <w:pStyle w:val="Paragraphe"/>
      </w:pPr>
    </w:p>
    <w:p w14:paraId="4561A795" w14:textId="77777777" w:rsidR="002F18BD" w:rsidRDefault="002F18BD" w:rsidP="002F18BD">
      <w:pPr>
        <w:pStyle w:val="Heading4"/>
      </w:pPr>
      <w:r>
        <w:t>Explication de l’équation</w:t>
      </w:r>
    </w:p>
    <w:p w14:paraId="4E66D106" w14:textId="3E4E008D" w:rsidR="002F18BD" w:rsidRDefault="002F18BD" w:rsidP="002F18BD">
      <w:pPr>
        <w:pStyle w:val="Paragraphesuite"/>
      </w:pPr>
      <w:r>
        <w:t xml:space="preserve">Les S-S sont compilées dans une base de données en prenant en compte la position du nucléotide d’intérêt dans la S-S et sa réactivité classée dans l’une des catégories du tableau ci-dessus. L’occurrence des S-S est comptée par catégorie. Les </w:t>
      </w:r>
      <w:r w:rsidR="001E6CD2">
        <w:t>nt.</w:t>
      </w:r>
      <w:r>
        <w:t xml:space="preserve"> ayant une réactivité élevée sont désigné</w:t>
      </w:r>
      <w:r w:rsidR="00527B68">
        <w:t>s</w:t>
      </w:r>
      <w:r>
        <w:t xml:space="preserve"> par : </w:t>
      </w:r>
      <w:proofErr w:type="spellStart"/>
      <w:r>
        <w:t>o</w:t>
      </w:r>
      <w:r>
        <w:rPr>
          <w:vertAlign w:val="subscript"/>
        </w:rPr>
        <w:t>Hi</w:t>
      </w:r>
      <w:proofErr w:type="spellEnd"/>
      <w:r>
        <w:t>(s-s), tandis que ceux ayant une réactivité basse sont désigné</w:t>
      </w:r>
      <w:r w:rsidR="00527B68">
        <w:t>s</w:t>
      </w:r>
      <w:r>
        <w:t xml:space="preserve"> par : </w:t>
      </w:r>
      <w:proofErr w:type="spellStart"/>
      <w:r>
        <w:t>o</w:t>
      </w:r>
      <w:r>
        <w:rPr>
          <w:vertAlign w:val="subscript"/>
        </w:rPr>
        <w:t>Low</w:t>
      </w:r>
      <w:proofErr w:type="spellEnd"/>
      <w:r>
        <w:t xml:space="preserve">(s-s). </w:t>
      </w:r>
    </w:p>
    <w:p w14:paraId="596DC179" w14:textId="44EF9852" w:rsidR="002F18BD" w:rsidRDefault="002F18BD" w:rsidP="002F18BD">
      <w:pPr>
        <w:pStyle w:val="Paragraphesuite"/>
      </w:pPr>
      <w:r>
        <w:t xml:space="preserve">La différence entre l’occurrence des </w:t>
      </w:r>
      <w:r w:rsidR="00FD49DA">
        <w:t>S-S</w:t>
      </w:r>
      <w:r>
        <w:t xml:space="preserve"> élevé</w:t>
      </w:r>
      <w:r w:rsidR="00527B68">
        <w:t>e</w:t>
      </w:r>
      <w:r>
        <w:t>s (</w:t>
      </w:r>
      <w:proofErr w:type="spellStart"/>
      <w:r>
        <w:t>o</w:t>
      </w:r>
      <w:r>
        <w:rPr>
          <w:vertAlign w:val="subscript"/>
        </w:rPr>
        <w:t>Hi</w:t>
      </w:r>
      <w:proofErr w:type="spellEnd"/>
      <w:r>
        <w:t>(s-s)) et basses</w:t>
      </w:r>
      <w:r w:rsidR="00FD49DA">
        <w:t> </w:t>
      </w:r>
      <w:r>
        <w:t>(</w:t>
      </w:r>
      <w:proofErr w:type="spellStart"/>
      <w:r>
        <w:t>o</w:t>
      </w:r>
      <w:r>
        <w:rPr>
          <w:vertAlign w:val="subscript"/>
        </w:rPr>
        <w:t>Low</w:t>
      </w:r>
      <w:proofErr w:type="spellEnd"/>
      <w:r>
        <w:t xml:space="preserve">(s-s)) est calculée et elle est divisée par la somme des deux occurrences. À partir d’ici les </w:t>
      </w:r>
      <w:r w:rsidR="001E6CD2">
        <w:t>nt.</w:t>
      </w:r>
      <w:r>
        <w:t xml:space="preserve"> d’une S-S ayant que des valeurs élevées obtiennent une valeur de 1, tandis que les </w:t>
      </w:r>
      <w:r w:rsidR="001E6CD2">
        <w:t>nt.</w:t>
      </w:r>
      <w:r>
        <w:t xml:space="preserve"> d’une S-S ayant que des valeurs basses obtien</w:t>
      </w:r>
      <w:r w:rsidR="00DF72C4">
        <w:t>nent</w:t>
      </w:r>
      <w:r>
        <w:t xml:space="preserve"> une valeur de -1. Toutes les valeurs intermédiaires sont possibles. Dans les figures représentant le pouvoir discriminant théorique des ensembles de données (figure</w:t>
      </w:r>
      <w:r w:rsidR="007E00A6">
        <w:t xml:space="preserve"> 19, 20 et 21</w:t>
      </w:r>
      <w:r>
        <w:t>), les points représentent cette valeur.</w:t>
      </w:r>
    </w:p>
    <w:p w14:paraId="62A4272E" w14:textId="04F84EB1" w:rsidR="002F18BD" w:rsidRDefault="002F18BD" w:rsidP="002F18BD">
      <w:pPr>
        <w:pStyle w:val="Paragraphesuite"/>
      </w:pPr>
      <w:r>
        <w:lastRenderedPageBreak/>
        <w:t xml:space="preserve">La valeur absolue (abs) de ces valeurs est prise et on la soustrait à 1 pour qu’une </w:t>
      </w:r>
      <w:r w:rsidR="007E00A6">
        <w:t>S-S</w:t>
      </w:r>
      <w:r>
        <w:t xml:space="preserve"> ayant constamment des valeurs de réactivité de la même catégorie ai un score de 0. Pour favoriser les basses valeurs de façon non linéaire, le carré de cette valeur est pris. Une démonstration de ce que donne cette dernière manipulation est faite à l’aide du tableau IV</w:t>
      </w:r>
      <w:r w:rsidR="007E00A6">
        <w:t xml:space="preserve"> ( v</w:t>
      </w:r>
      <w:r>
        <w:t>oir l’explication en</w:t>
      </w:r>
      <w:r w:rsidR="00527B68">
        <w:t xml:space="preserve"> </w:t>
      </w:r>
      <w:r>
        <w:t>dessous</w:t>
      </w:r>
      <w:r w:rsidR="007E00A6">
        <w:t xml:space="preserve"> )</w:t>
      </w:r>
      <w:r>
        <w:t>.</w:t>
      </w:r>
    </w:p>
    <w:p w14:paraId="4E8002F3" w14:textId="36B34839" w:rsidR="002F18BD" w:rsidRPr="009C066D" w:rsidRDefault="002F18BD" w:rsidP="002F18BD">
      <w:pPr>
        <w:pStyle w:val="Tableau"/>
        <w:ind w:left="1440"/>
      </w:pPr>
      <w:bookmarkStart w:id="304" w:name="_Toc521325135"/>
      <w:bookmarkStart w:id="305" w:name="_Toc521353161"/>
      <w:r>
        <w:t>Propriété du carré pour des valeur</w:t>
      </w:r>
      <w:r w:rsidR="00527B68">
        <w:t>s</w:t>
      </w:r>
      <w:r>
        <w:t xml:space="preserve"> entre 0 et 1</w:t>
      </w:r>
      <w:bookmarkEnd w:id="304"/>
      <w:bookmarkEnd w:id="305"/>
    </w:p>
    <w:tbl>
      <w:tblPr>
        <w:tblStyle w:val="GridTable1Light-Accent1"/>
        <w:tblW w:w="0" w:type="auto"/>
        <w:jc w:val="center"/>
        <w:tblLook w:val="04A0" w:firstRow="1" w:lastRow="0" w:firstColumn="1" w:lastColumn="0" w:noHBand="0" w:noVBand="1"/>
      </w:tblPr>
      <w:tblGrid>
        <w:gridCol w:w="923"/>
        <w:gridCol w:w="1843"/>
        <w:gridCol w:w="1334"/>
        <w:gridCol w:w="2254"/>
      </w:tblGrid>
      <w:tr w:rsidR="002F18BD" w14:paraId="638E31B1" w14:textId="77777777" w:rsidTr="002F18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FFFFFF" w:themeColor="background1"/>
              <w:left w:val="threeDEmboss" w:sz="24" w:space="0" w:color="FFFFFF" w:themeColor="background1"/>
            </w:tcBorders>
          </w:tcPr>
          <w:p w14:paraId="1FFE0C0E" w14:textId="77777777" w:rsidR="002F18BD" w:rsidRDefault="002F18BD" w:rsidP="002F18BD">
            <w:pPr>
              <w:pStyle w:val="Paragraphesuite"/>
            </w:pPr>
            <w:r>
              <w:t>Valeur</w:t>
            </w:r>
          </w:p>
        </w:tc>
        <w:tc>
          <w:tcPr>
            <w:tcW w:w="0" w:type="auto"/>
            <w:tcBorders>
              <w:top w:val="threeDEmboss" w:sz="24" w:space="0" w:color="FFFFFF" w:themeColor="background1"/>
            </w:tcBorders>
          </w:tcPr>
          <w:p w14:paraId="70213E83" w14:textId="77777777" w:rsidR="002F18BD" w:rsidRDefault="002F18BD" w:rsidP="002F18BD">
            <w:pPr>
              <w:pStyle w:val="Paragraphesuite"/>
              <w:cnfStyle w:val="100000000000" w:firstRow="1" w:lastRow="0" w:firstColumn="0" w:lastColumn="0" w:oddVBand="0" w:evenVBand="0" w:oddHBand="0" w:evenHBand="0" w:firstRowFirstColumn="0" w:firstRowLastColumn="0" w:lastRowFirstColumn="0" w:lastRowLastColumn="0"/>
            </w:pPr>
            <w:r>
              <w:t>Valeur au carré</w:t>
            </w:r>
          </w:p>
        </w:tc>
        <w:tc>
          <w:tcPr>
            <w:tcW w:w="0" w:type="auto"/>
            <w:tcBorders>
              <w:top w:val="threeDEmboss" w:sz="24" w:space="0" w:color="FFFFFF" w:themeColor="background1"/>
            </w:tcBorders>
          </w:tcPr>
          <w:p w14:paraId="46682818" w14:textId="77777777" w:rsidR="002F18BD" w:rsidRDefault="002F18BD" w:rsidP="002F18BD">
            <w:pPr>
              <w:pStyle w:val="Paragraphesuite"/>
              <w:cnfStyle w:val="100000000000" w:firstRow="1" w:lastRow="0" w:firstColumn="0" w:lastColumn="0" w:oddVBand="0" w:evenVBand="0" w:oddHBand="0" w:evenHBand="0" w:firstRowFirstColumn="0" w:firstRowLastColumn="0" w:lastRowFirstColumn="0" w:lastRowLastColumn="0"/>
            </w:pPr>
            <w:r>
              <w:t xml:space="preserve">2 </w:t>
            </w:r>
            <m:oMath>
              <m:r>
                <m:rPr>
                  <m:sty m:val="bi"/>
                </m:rPr>
                <w:rPr>
                  <w:rFonts w:ascii="Cambria Math" w:eastAsia="Cambria Math" w:hAnsi="Cambria Math" w:cs="Cambria Math"/>
                </w:rPr>
                <m:t>×</m:t>
              </m:r>
            </m:oMath>
            <w:r>
              <w:t xml:space="preserve"> Valeur</w:t>
            </w:r>
          </w:p>
        </w:tc>
        <w:tc>
          <w:tcPr>
            <w:tcW w:w="0" w:type="auto"/>
            <w:tcBorders>
              <w:top w:val="threeDEmboss" w:sz="24" w:space="0" w:color="FFFFFF" w:themeColor="background1"/>
              <w:right w:val="threeDEmboss" w:sz="24" w:space="0" w:color="FFFFFF" w:themeColor="background1"/>
            </w:tcBorders>
          </w:tcPr>
          <w:p w14:paraId="24D6E7FA" w14:textId="77777777" w:rsidR="002F18BD" w:rsidRDefault="002F18BD" w:rsidP="002F18BD">
            <w:pPr>
              <w:pStyle w:val="Paragraphesuite"/>
              <w:cnfStyle w:val="100000000000" w:firstRow="1" w:lastRow="0" w:firstColumn="0" w:lastColumn="0" w:oddVBand="0" w:evenVBand="0" w:oddHBand="0" w:evenHBand="0" w:firstRowFirstColumn="0" w:firstRowLastColumn="0" w:lastRowFirstColumn="0" w:lastRowLastColumn="0"/>
            </w:pPr>
            <w:r>
              <w:t xml:space="preserve">2 </w:t>
            </w:r>
            <m:oMath>
              <m:r>
                <m:rPr>
                  <m:sty m:val="bi"/>
                </m:rPr>
                <w:rPr>
                  <w:rFonts w:ascii="Cambria Math" w:eastAsia="Cambria Math" w:hAnsi="Cambria Math" w:cs="Cambria Math"/>
                </w:rPr>
                <m:t>×</m:t>
              </m:r>
            </m:oMath>
            <w:r>
              <w:t xml:space="preserve"> Valeur au carré</w:t>
            </w:r>
          </w:p>
        </w:tc>
      </w:tr>
      <w:tr w:rsidR="002F18BD" w14:paraId="549689E7" w14:textId="77777777" w:rsidTr="002F18BD">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FFFFFF" w:themeColor="background1"/>
            </w:tcBorders>
            <w:vAlign w:val="center"/>
          </w:tcPr>
          <w:p w14:paraId="61154544" w14:textId="77777777" w:rsidR="002F18BD" w:rsidRPr="00D53208" w:rsidRDefault="002F18BD" w:rsidP="002F18BD">
            <w:pPr>
              <w:pStyle w:val="Paragraphesuite"/>
              <w:jc w:val="center"/>
              <w:rPr>
                <w:b w:val="0"/>
              </w:rPr>
            </w:pPr>
            <w:r w:rsidRPr="00D53208">
              <w:rPr>
                <w:b w:val="0"/>
              </w:rPr>
              <w:t>0.05</w:t>
            </w:r>
          </w:p>
        </w:tc>
        <w:tc>
          <w:tcPr>
            <w:tcW w:w="0" w:type="auto"/>
            <w:vAlign w:val="center"/>
          </w:tcPr>
          <w:p w14:paraId="080F261C" w14:textId="77777777" w:rsidR="002F18BD"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pPr>
            <w:r>
              <w:t>0.</w:t>
            </w:r>
            <w:r w:rsidRPr="009C066D">
              <w:t>0025</w:t>
            </w:r>
          </w:p>
        </w:tc>
        <w:tc>
          <w:tcPr>
            <w:tcW w:w="0" w:type="auto"/>
            <w:vAlign w:val="center"/>
          </w:tcPr>
          <w:p w14:paraId="4835C2EF" w14:textId="77777777" w:rsidR="002F18BD" w:rsidRPr="00D53208"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rPr>
                <w:i/>
              </w:rPr>
            </w:pPr>
            <w:r w:rsidRPr="00D53208">
              <w:rPr>
                <w:i/>
              </w:rPr>
              <w:t>0.1</w:t>
            </w:r>
          </w:p>
        </w:tc>
        <w:tc>
          <w:tcPr>
            <w:tcW w:w="0" w:type="auto"/>
            <w:tcBorders>
              <w:right w:val="threeDEmboss" w:sz="24" w:space="0" w:color="FFFFFF" w:themeColor="background1"/>
            </w:tcBorders>
            <w:vAlign w:val="center"/>
          </w:tcPr>
          <w:p w14:paraId="51841E98" w14:textId="77777777" w:rsidR="002F18BD" w:rsidRPr="00D53208"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rPr>
                <w:u w:val="single"/>
              </w:rPr>
            </w:pPr>
            <w:r w:rsidRPr="00D53208">
              <w:rPr>
                <w:u w:val="single"/>
              </w:rPr>
              <w:t>0.005</w:t>
            </w:r>
          </w:p>
        </w:tc>
      </w:tr>
      <w:tr w:rsidR="002F18BD" w14:paraId="1245F057" w14:textId="77777777" w:rsidTr="002F18BD">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FFFFFF" w:themeColor="background1"/>
              <w:bottom w:val="threeDEmboss" w:sz="24" w:space="0" w:color="FFFFFF" w:themeColor="background1"/>
            </w:tcBorders>
            <w:vAlign w:val="center"/>
          </w:tcPr>
          <w:p w14:paraId="2E355735" w14:textId="77777777" w:rsidR="002F18BD" w:rsidRPr="00D53208" w:rsidRDefault="002F18BD" w:rsidP="002F18BD">
            <w:pPr>
              <w:pStyle w:val="Paragraphesuite"/>
              <w:jc w:val="center"/>
              <w:rPr>
                <w:b w:val="0"/>
                <w:i/>
              </w:rPr>
            </w:pPr>
            <w:r w:rsidRPr="00D53208">
              <w:rPr>
                <w:b w:val="0"/>
                <w:i/>
              </w:rPr>
              <w:t>0.1</w:t>
            </w:r>
          </w:p>
        </w:tc>
        <w:tc>
          <w:tcPr>
            <w:tcW w:w="0" w:type="auto"/>
            <w:tcBorders>
              <w:bottom w:val="threeDEmboss" w:sz="24" w:space="0" w:color="FFFFFF" w:themeColor="background1"/>
            </w:tcBorders>
            <w:vAlign w:val="center"/>
          </w:tcPr>
          <w:p w14:paraId="4F5F627F" w14:textId="77777777" w:rsidR="002F18BD" w:rsidRPr="00D53208"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rPr>
                <w:u w:val="single"/>
              </w:rPr>
            </w:pPr>
            <w:r w:rsidRPr="00D53208">
              <w:rPr>
                <w:u w:val="single"/>
              </w:rPr>
              <w:t>0.01</w:t>
            </w:r>
          </w:p>
        </w:tc>
        <w:tc>
          <w:tcPr>
            <w:tcW w:w="0" w:type="auto"/>
            <w:tcBorders>
              <w:bottom w:val="threeDEmboss" w:sz="24" w:space="0" w:color="FFFFFF" w:themeColor="background1"/>
            </w:tcBorders>
            <w:vAlign w:val="center"/>
          </w:tcPr>
          <w:p w14:paraId="19527E9A" w14:textId="77777777" w:rsidR="002F18BD"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pPr>
            <w:r>
              <w:t>0.2</w:t>
            </w:r>
          </w:p>
        </w:tc>
        <w:tc>
          <w:tcPr>
            <w:tcW w:w="0" w:type="auto"/>
            <w:tcBorders>
              <w:bottom w:val="threeDEmboss" w:sz="24" w:space="0" w:color="FFFFFF" w:themeColor="background1"/>
              <w:right w:val="threeDEmboss" w:sz="24" w:space="0" w:color="FFFFFF" w:themeColor="background1"/>
            </w:tcBorders>
            <w:vAlign w:val="center"/>
          </w:tcPr>
          <w:p w14:paraId="0CCF92F8" w14:textId="77777777" w:rsidR="002F18BD"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pPr>
            <w:r>
              <w:t>0.02</w:t>
            </w:r>
          </w:p>
        </w:tc>
      </w:tr>
    </w:tbl>
    <w:p w14:paraId="2021EE95" w14:textId="58916D87" w:rsidR="002F18BD" w:rsidRDefault="002F18BD" w:rsidP="002F18BD">
      <w:pPr>
        <w:pStyle w:val="Paragraphesuite"/>
      </w:pPr>
      <w:r>
        <w:t>Le tableau ci-dessus montre que la somme de deux valeurs basses identiques (0.05) mis</w:t>
      </w:r>
      <w:r w:rsidR="00527B68">
        <w:t>e</w:t>
      </w:r>
      <w:r>
        <w:t xml:space="preserve"> au carrée est plus petite que le carré d’une valeur deux fois plus élevé</w:t>
      </w:r>
      <w:r w:rsidR="00527B68">
        <w:t>e</w:t>
      </w:r>
      <w:r>
        <w:t xml:space="preserve"> (0.01), tandis que leur simple somme est équivalente. Le but étant de favoriser de manière non lin</w:t>
      </w:r>
      <w:r w:rsidR="00527B68">
        <w:t>é</w:t>
      </w:r>
      <w:r>
        <w:t xml:space="preserve">aire les petites valeurs. L’optimisation de </w:t>
      </w:r>
      <w:r w:rsidR="00527B68">
        <w:t>c</w:t>
      </w:r>
      <w:r>
        <w:t xml:space="preserve">e paramètre reste à faire. </w:t>
      </w:r>
    </w:p>
    <w:p w14:paraId="50CA8DB7" w14:textId="2D73F675" w:rsidR="002F18BD" w:rsidRPr="00D53208" w:rsidRDefault="002F18BD" w:rsidP="002F18BD">
      <w:pPr>
        <w:pStyle w:val="Paragraphesuite"/>
        <w:rPr>
          <w:u w:val="single"/>
        </w:rPr>
      </w:pPr>
      <w:r>
        <w:t xml:space="preserve">Il faut noter aussi que la performance d’un ensemble d’ARN à entrainer un algorithme d’apprentissage machine qui a pour tâche de prédire la réactivité chimique des </w:t>
      </w:r>
      <w:r w:rsidR="001E6CD2">
        <w:t>nt.</w:t>
      </w:r>
      <w:r>
        <w:t xml:space="preserve"> ne dépend pas seulement de ce paramètre.</w:t>
      </w:r>
    </w:p>
    <w:p w14:paraId="05AB792E" w14:textId="77777777" w:rsidR="002F18BD" w:rsidRPr="005155B3" w:rsidRDefault="002F18BD" w:rsidP="002F18BD">
      <w:pPr>
        <w:pStyle w:val="Paragraphe"/>
        <w:tabs>
          <w:tab w:val="right" w:pos="8190"/>
        </w:tabs>
      </w:pPr>
      <m:oMath>
        <m:r>
          <w:rPr>
            <w:rFonts w:ascii="Cambria Math" w:eastAsia="Cambria Math" w:hAnsi="Cambria Math" w:cs="Cambria Math"/>
          </w:rPr>
          <m:t>Discriminant=</m:t>
        </m:r>
        <m:box>
          <m:boxPr>
            <m:ctrlPr>
              <w:rPr>
                <w:rFonts w:ascii="Cambria Math" w:eastAsia="Cambria Math" w:hAnsi="Cambria Math" w:cs="Cambria Math"/>
                <w:i/>
              </w:rPr>
            </m:ctrlPr>
          </m:boxPr>
          <m:e>
            <m:argPr>
              <m:argSz m:val="-1"/>
            </m:argPr>
            <m:f>
              <m:fPr>
                <m:ctrlPr>
                  <w:rPr>
                    <w:rFonts w:ascii="Cambria Math" w:eastAsia="Cambria Math" w:hAnsi="Cambria Math" w:cs="Cambria Math"/>
                    <w:i/>
                  </w:rPr>
                </m:ctrlPr>
              </m:fPr>
              <m:num>
                <m:d>
                  <m:dPr>
                    <m:ctrlPr>
                      <w:rPr>
                        <w:rFonts w:ascii="Cambria Math" w:eastAsia="Cambria Math" w:hAnsi="Cambria Math" w:cs="Cambria Math"/>
                        <w:i/>
                      </w:rPr>
                    </m:ctrlPr>
                  </m:dPr>
                  <m:e>
                    <m:nary>
                      <m:naryPr>
                        <m:chr m:val="∑"/>
                        <m:grow m:val="1"/>
                        <m:ctrlPr>
                          <w:rPr>
                            <w:rFonts w:ascii="Cambria Math" w:hAnsi="Cambria Math"/>
                          </w:rPr>
                        </m:ctrlPr>
                      </m:naryPr>
                      <m:sub/>
                      <m:sup/>
                      <m:e>
                        <m:sSup>
                          <m:sSupPr>
                            <m:ctrlPr>
                              <w:rPr>
                                <w:rFonts w:ascii="Cambria Math" w:hAnsi="Cambria Math"/>
                                <w:lang w:val="en-US"/>
                              </w:rPr>
                            </m:ctrlPr>
                          </m:sSupPr>
                          <m:e>
                            <m:d>
                              <m:dPr>
                                <m:ctrlPr>
                                  <w:rPr>
                                    <w:rFonts w:ascii="Cambria Math" w:hAnsi="Cambria Math"/>
                                    <w:i/>
                                    <w:lang w:val="en-US"/>
                                  </w:rPr>
                                </m:ctrlPr>
                              </m:dPr>
                              <m:e>
                                <m:r>
                                  <w:rPr>
                                    <w:rFonts w:ascii="Cambria Math" w:hAnsi="Cambria Math"/>
                                  </w:rPr>
                                  <m:t>1-</m:t>
                                </m:r>
                                <m:r>
                                  <w:rPr>
                                    <w:rFonts w:ascii="Cambria Math" w:hAnsi="Cambria Math"/>
                                    <w:lang w:val="en-US"/>
                                  </w:rPr>
                                  <m:t>abs</m:t>
                                </m:r>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rPr>
                                              <m:t>s-s</m:t>
                                            </m:r>
                                          </m:e>
                                        </m:d>
                                        <m:r>
                                          <w:rPr>
                                            <w:rFonts w:ascii="Cambria Math" w:hAnsi="Cambria Math"/>
                                          </w:rPr>
                                          <m:t>-</m:t>
                                        </m:r>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rPr>
                                              <m:t>s-s</m:t>
                                            </m:r>
                                          </m:e>
                                        </m:d>
                                      </m:num>
                                      <m:den>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rPr>
                                              <m:t>s-s</m:t>
                                            </m:r>
                                          </m:e>
                                        </m:d>
                                        <m:r>
                                          <w:rPr>
                                            <w:rFonts w:ascii="Cambria Math" w:hAnsi="Cambria Math"/>
                                          </w:rPr>
                                          <m:t>+</m:t>
                                        </m:r>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rPr>
                                              <m:t>s-s</m:t>
                                            </m:r>
                                          </m:e>
                                        </m:d>
                                      </m:den>
                                    </m:f>
                                  </m:e>
                                </m:d>
                              </m:e>
                            </m:d>
                          </m:e>
                          <m:sup>
                            <m:r>
                              <w:rPr>
                                <w:rFonts w:ascii="Cambria Math" w:hAnsi="Cambria Math"/>
                              </w:rPr>
                              <m:t>2</m:t>
                            </m:r>
                          </m:sup>
                        </m:sSup>
                        <m:r>
                          <w:rPr>
                            <w:rFonts w:ascii="Cambria Math" w:hAnsi="Cambria Math"/>
                          </w:rPr>
                          <m:t xml:space="preserve">     </m:t>
                        </m:r>
                      </m:e>
                    </m:nary>
                  </m:e>
                </m:d>
              </m:num>
              <m:den>
                <m:r>
                  <w:rPr>
                    <w:rFonts w:ascii="Cambria Math" w:eastAsia="Cambria Math" w:hAnsi="Cambria Math" w:cs="Cambria Math"/>
                  </w:rPr>
                  <m:t>total</m:t>
                </m:r>
              </m:den>
            </m:f>
          </m:e>
        </m:box>
      </m:oMath>
      <w:r w:rsidRPr="005155B3">
        <w:t xml:space="preserve"> </w:t>
      </w:r>
      <w:r>
        <w:tab/>
      </w:r>
      <w:r w:rsidRPr="005155B3">
        <w:t>Équation 1</w:t>
      </w:r>
    </w:p>
    <w:p w14:paraId="1E548911" w14:textId="1C64CB29" w:rsidR="002F18BD" w:rsidRDefault="002F18BD" w:rsidP="002F18BD">
      <w:pPr>
        <w:pStyle w:val="Paragraphesuite"/>
      </w:pPr>
      <w:r>
        <w:t>Les prochaines pages sont consacrées à des figures représentant la courbe obtenue lorsqu’on classe les S-S par leur ratio de l’équation 1 (Valeur obtenue avant de prendre la valeur absolu</w:t>
      </w:r>
      <w:r w:rsidR="00527B68">
        <w:t>e</w:t>
      </w:r>
      <w:r>
        <w:t xml:space="preserve">). Le discriminant est placé dans l’encadré en haut à gauche. Une autre caractéristique qui indique qu’un ensemble de </w:t>
      </w:r>
      <w:r w:rsidR="00FD49DA">
        <w:t>S-S</w:t>
      </w:r>
      <w:r>
        <w:t xml:space="preserve"> performera bien, est son nombre de </w:t>
      </w:r>
      <w:r w:rsidR="00FD49DA">
        <w:t>S-S</w:t>
      </w:r>
      <w:r>
        <w:t>, plus il est grand, meilleur seront les prédictions.</w:t>
      </w:r>
      <w:r w:rsidR="00DF72C4">
        <w:t xml:space="preserve"> Ce nombre est visible à la fin de l’axe horizontal.</w:t>
      </w:r>
    </w:p>
    <w:p w14:paraId="2C1B2339" w14:textId="77777777" w:rsidR="002F18BD" w:rsidRDefault="002F18BD" w:rsidP="002F18BD">
      <w:pPr>
        <w:pStyle w:val="Paragraphesuite"/>
        <w:jc w:val="center"/>
        <w:rPr>
          <w:lang w:val="en-US"/>
        </w:rPr>
      </w:pPr>
      <w:r>
        <w:rPr>
          <w:noProof/>
        </w:rPr>
        <w:lastRenderedPageBreak/>
        <mc:AlternateContent>
          <mc:Choice Requires="wps">
            <w:drawing>
              <wp:anchor distT="0" distB="0" distL="114300" distR="114300" simplePos="0" relativeHeight="251755520" behindDoc="0" locked="0" layoutInCell="1" allowOverlap="1" wp14:anchorId="021A0F5B" wp14:editId="7219243F">
                <wp:simplePos x="0" y="0"/>
                <wp:positionH relativeFrom="column">
                  <wp:posOffset>2463273</wp:posOffset>
                </wp:positionH>
                <wp:positionV relativeFrom="paragraph">
                  <wp:posOffset>267419</wp:posOffset>
                </wp:positionV>
                <wp:extent cx="1828800" cy="1828800"/>
                <wp:effectExtent l="0" t="0" r="0" b="7620"/>
                <wp:wrapNone/>
                <wp:docPr id="343" name="Text Box 3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1B6568" w14:textId="77777777" w:rsidR="00656A96" w:rsidRPr="00972684" w:rsidRDefault="00656A96" w:rsidP="002F18BD">
                            <w:pPr>
                              <w:rPr>
                                <w:b/>
                                <w:sz w:val="40"/>
                                <w:szCs w:val="40"/>
                              </w:rPr>
                            </w:pPr>
                            <w:r w:rsidRPr="00972684">
                              <w:rPr>
                                <w:b/>
                                <w:sz w:val="40"/>
                                <w:szCs w:val="40"/>
                              </w:rPr>
                              <w:t>RNAsubopt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1A0F5B" id="Text Box 343" o:spid="_x0000_s1037" type="#_x0000_t202" style="position:absolute;left:0;text-align:left;margin-left:193.95pt;margin-top:21.05pt;width:2in;height:2in;z-index:2517555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zT4JQIAAFM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" filled="f" stroked="f">
                <v:textbox style="mso-fit-shape-to-text:t">
                  <w:txbxContent>
                    <w:p w14:paraId="771B6568" w14:textId="77777777" w:rsidR="00656A96" w:rsidRPr="00972684" w:rsidRDefault="00656A96" w:rsidP="002F18BD">
                      <w:pPr>
                        <w:rPr>
                          <w:b/>
                          <w:sz w:val="40"/>
                          <w:szCs w:val="40"/>
                        </w:rPr>
                      </w:pPr>
                      <w:r w:rsidRPr="00972684">
                        <w:rPr>
                          <w:b/>
                          <w:sz w:val="40"/>
                          <w:szCs w:val="40"/>
                        </w:rPr>
                        <w:t>RNAsubopt</w:t>
                      </w:r>
                    </w:p>
                  </w:txbxContent>
                </v:textbox>
              </v:shape>
            </w:pict>
          </mc:Fallback>
        </mc:AlternateContent>
      </w:r>
      <w:r>
        <w:rPr>
          <w:noProof/>
          <w:lang w:val="en-US"/>
        </w:rPr>
        <w:drawing>
          <wp:inline distT="0" distB="0" distL="0" distR="0" wp14:anchorId="719D7754" wp14:editId="3B0DDC1B">
            <wp:extent cx="3278038" cy="2147502"/>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5034" cy="2197943"/>
                    </a:xfrm>
                    <a:prstGeom prst="rect">
                      <a:avLst/>
                    </a:prstGeom>
                    <a:noFill/>
                    <a:ln>
                      <a:noFill/>
                    </a:ln>
                  </pic:spPr>
                </pic:pic>
              </a:graphicData>
            </a:graphic>
          </wp:inline>
        </w:drawing>
      </w:r>
    </w:p>
    <w:p w14:paraId="28231794" w14:textId="274D55ED" w:rsidR="002F18BD" w:rsidRPr="005155B3" w:rsidRDefault="002F18BD" w:rsidP="002F18BD">
      <w:pPr>
        <w:pStyle w:val="Figure"/>
      </w:pPr>
      <w:bookmarkStart w:id="306" w:name="_Toc521353187"/>
      <w:r w:rsidRPr="005155B3">
        <w:t xml:space="preserve">Courbe du pouvoir discriminant des </w:t>
      </w:r>
      <w:r w:rsidR="00DF72C4">
        <w:t>S-S</w:t>
      </w:r>
      <w:r w:rsidRPr="005155B3">
        <w:t xml:space="preserve"> du logiciel de repliement des ARN</w:t>
      </w:r>
      <w:r>
        <w:t xml:space="preserve"> en </w:t>
      </w:r>
      <w:r w:rsidR="006F6E84">
        <w:t>SS</w:t>
      </w:r>
      <w:r w:rsidRPr="005155B3">
        <w:t xml:space="preserve">, </w:t>
      </w:r>
      <w:bookmarkStart w:id="307" w:name="_Hlk521070061"/>
      <w:r w:rsidRPr="005155B3">
        <w:t>RNAsubopt</w:t>
      </w:r>
      <w:bookmarkEnd w:id="307"/>
      <w:r w:rsidRPr="005155B3">
        <w:t>.</w:t>
      </w:r>
      <w:bookmarkStart w:id="308" w:name="_Toc521325676"/>
      <w:bookmarkStart w:id="309" w:name="_Toc521325920"/>
      <w:bookmarkStart w:id="310" w:name="_Toc521325966"/>
      <w:bookmarkStart w:id="311" w:name="_Toc521326020"/>
      <w:bookmarkStart w:id="312" w:name="_Toc521326066"/>
      <w:bookmarkStart w:id="313" w:name="_Toc521326112"/>
      <w:bookmarkStart w:id="314" w:name="_Toc521326158"/>
      <w:bookmarkStart w:id="315" w:name="_Toc521326204"/>
      <w:bookmarkEnd w:id="306"/>
      <w:bookmarkEnd w:id="308"/>
      <w:bookmarkEnd w:id="309"/>
      <w:bookmarkEnd w:id="310"/>
      <w:bookmarkEnd w:id="311"/>
      <w:bookmarkEnd w:id="312"/>
      <w:bookmarkEnd w:id="313"/>
      <w:bookmarkEnd w:id="314"/>
      <w:bookmarkEnd w:id="315"/>
    </w:p>
    <w:p w14:paraId="654C4262" w14:textId="77777777" w:rsidR="002F18BD" w:rsidRDefault="002F18BD" w:rsidP="002F18BD">
      <w:pPr>
        <w:pStyle w:val="Paragraphesuite"/>
        <w:jc w:val="center"/>
      </w:pPr>
      <w:r>
        <w:rPr>
          <w:noProof/>
        </w:rPr>
        <mc:AlternateContent>
          <mc:Choice Requires="wps">
            <w:drawing>
              <wp:anchor distT="0" distB="0" distL="114300" distR="114300" simplePos="0" relativeHeight="251754496" behindDoc="0" locked="0" layoutInCell="1" allowOverlap="1" wp14:anchorId="7C5DE6CC" wp14:editId="396C1825">
                <wp:simplePos x="0" y="0"/>
                <wp:positionH relativeFrom="column">
                  <wp:posOffset>2433305</wp:posOffset>
                </wp:positionH>
                <wp:positionV relativeFrom="paragraph">
                  <wp:posOffset>357667</wp:posOffset>
                </wp:positionV>
                <wp:extent cx="1828800" cy="1828800"/>
                <wp:effectExtent l="0" t="0" r="0" b="7620"/>
                <wp:wrapNone/>
                <wp:docPr id="342" name="Text Box 3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A3DBDE" w14:textId="77777777" w:rsidR="00656A96" w:rsidRPr="00972684" w:rsidRDefault="00656A96" w:rsidP="002F18BD">
                            <w:pPr>
                              <w:rPr>
                                <w:b/>
                                <w:sz w:val="36"/>
                                <w:szCs w:val="36"/>
                              </w:rPr>
                            </w:pPr>
                            <w:r w:rsidRPr="00972684">
                              <w:rPr>
                                <w:b/>
                                <w:sz w:val="36"/>
                                <w:szCs w:val="36"/>
                              </w:rPr>
                              <w:t>MCFlashfold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5DE6CC" id="Text Box 342" o:spid="_x0000_s1038" type="#_x0000_t202" style="position:absolute;left:0;text-align:left;margin-left:191.6pt;margin-top:28.15pt;width:2in;height:2in;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jEEJQIAAFM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" filled="f" stroked="f">
                <v:textbox style="mso-fit-shape-to-text:t">
                  <w:txbxContent>
                    <w:p w14:paraId="49A3DBDE" w14:textId="77777777" w:rsidR="00656A96" w:rsidRPr="00972684" w:rsidRDefault="00656A96" w:rsidP="002F18BD">
                      <w:pPr>
                        <w:rPr>
                          <w:b/>
                          <w:sz w:val="36"/>
                          <w:szCs w:val="36"/>
                        </w:rPr>
                      </w:pPr>
                      <w:r w:rsidRPr="00972684">
                        <w:rPr>
                          <w:b/>
                          <w:sz w:val="36"/>
                          <w:szCs w:val="36"/>
                        </w:rPr>
                        <w:t>MCFlashfold</w:t>
                      </w:r>
                    </w:p>
                  </w:txbxContent>
                </v:textbox>
              </v:shape>
            </w:pict>
          </mc:Fallback>
        </mc:AlternateContent>
      </w:r>
      <w:r>
        <w:rPr>
          <w:noProof/>
        </w:rPr>
        <w:drawing>
          <wp:inline distT="0" distB="0" distL="0" distR="0" wp14:anchorId="02E71CFC" wp14:editId="774FA558">
            <wp:extent cx="3444949" cy="2110370"/>
            <wp:effectExtent l="0" t="0" r="3175"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03531" cy="2146258"/>
                    </a:xfrm>
                    <a:prstGeom prst="rect">
                      <a:avLst/>
                    </a:prstGeom>
                    <a:noFill/>
                    <a:ln>
                      <a:noFill/>
                    </a:ln>
                  </pic:spPr>
                </pic:pic>
              </a:graphicData>
            </a:graphic>
          </wp:inline>
        </w:drawing>
      </w:r>
    </w:p>
    <w:p w14:paraId="399B9D97" w14:textId="4F4A7560" w:rsidR="002F18BD" w:rsidRPr="005155B3" w:rsidRDefault="002F18BD" w:rsidP="002F18BD">
      <w:pPr>
        <w:pStyle w:val="Figure"/>
      </w:pPr>
      <w:bookmarkStart w:id="316" w:name="_Toc521353188"/>
      <w:r w:rsidRPr="005155B3">
        <w:t xml:space="preserve">Courbe du pouvoir discriminant des </w:t>
      </w:r>
      <w:r w:rsidR="00DF72C4">
        <w:t>S-S</w:t>
      </w:r>
      <w:r w:rsidRPr="005155B3">
        <w:t xml:space="preserve"> du logiciel de repliement des ARN</w:t>
      </w:r>
      <w:r>
        <w:t xml:space="preserve"> en </w:t>
      </w:r>
      <w:r w:rsidR="006F6E84">
        <w:t>SS</w:t>
      </w:r>
      <w:r>
        <w:t>, MCFlashfold</w:t>
      </w:r>
      <w:bookmarkStart w:id="317" w:name="_Toc521325677"/>
      <w:bookmarkStart w:id="318" w:name="_Toc521325921"/>
      <w:bookmarkStart w:id="319" w:name="_Toc521325967"/>
      <w:bookmarkStart w:id="320" w:name="_Toc521326021"/>
      <w:bookmarkStart w:id="321" w:name="_Toc521326067"/>
      <w:bookmarkStart w:id="322" w:name="_Toc521326113"/>
      <w:bookmarkStart w:id="323" w:name="_Toc521326159"/>
      <w:bookmarkStart w:id="324" w:name="_Toc521326205"/>
      <w:bookmarkEnd w:id="316"/>
      <w:bookmarkEnd w:id="317"/>
      <w:bookmarkEnd w:id="318"/>
      <w:bookmarkEnd w:id="319"/>
      <w:bookmarkEnd w:id="320"/>
      <w:bookmarkEnd w:id="321"/>
      <w:bookmarkEnd w:id="322"/>
      <w:bookmarkEnd w:id="323"/>
      <w:bookmarkEnd w:id="324"/>
    </w:p>
    <w:p w14:paraId="64C4C58E" w14:textId="6941EF72" w:rsidR="00AB57AF" w:rsidRDefault="002F18BD" w:rsidP="002F18BD">
      <w:pPr>
        <w:pStyle w:val="Paragraphesuite"/>
      </w:pPr>
      <w:r>
        <w:t>On voit dans les deux figures ci-dessus que les courbes se ressemble</w:t>
      </w:r>
      <w:r w:rsidR="00527B68">
        <w:t>nt</w:t>
      </w:r>
      <w:r>
        <w:t xml:space="preserve"> beaucoup. Chaque point est une S-S ayant au minimum cinq occurrences dans la base de données (toutes catégories confondues, « Hi », « </w:t>
      </w:r>
      <w:proofErr w:type="spellStart"/>
      <w:r>
        <w:t>Bg</w:t>
      </w:r>
      <w:proofErr w:type="spellEnd"/>
      <w:r>
        <w:t xml:space="preserve"> » et « Low »).</w:t>
      </w:r>
    </w:p>
    <w:p w14:paraId="21F98A97" w14:textId="1DDEDCD9" w:rsidR="002F18BD" w:rsidRDefault="002F18BD" w:rsidP="002F18BD">
      <w:pPr>
        <w:pStyle w:val="Paragraphesuite"/>
      </w:pPr>
      <w:r>
        <w:t>Dans les petit</w:t>
      </w:r>
      <w:r w:rsidR="00FC3DCB">
        <w:t>s</w:t>
      </w:r>
      <w:r>
        <w:t xml:space="preserve"> ensembles de données, la valeur du discriminant est plus basse pour le logiciel de RNAsubopt, ce qui indique une meilleure discrimination, mais le nombre de S-S est plus grand chez MCFlashfold, ce qui indique qu’il peut prédire un ensemble plus diversifié d’ARN.</w:t>
      </w:r>
      <w:r w:rsidR="00957741">
        <w:t xml:space="preserve"> L’espace des S-S est aussi moins grand pour MCFlashfold.</w:t>
      </w:r>
    </w:p>
    <w:p w14:paraId="7D46896F" w14:textId="77777777" w:rsidR="002F18BD" w:rsidRDefault="002F18BD" w:rsidP="002F18BD">
      <w:pPr>
        <w:pStyle w:val="Paragraphesuite"/>
      </w:pPr>
      <w:r>
        <w:lastRenderedPageBreak/>
        <w:t xml:space="preserve">Pour des grands ensembles de données, RNAsubopt a de </w:t>
      </w:r>
      <w:r w:rsidR="00FC3DCB">
        <w:t>meilleures valeurs</w:t>
      </w:r>
      <w:r>
        <w:t xml:space="preserve"> dans les deux catégories ( voir tableau V pour RNAsubopt et tableau VI pour MCFlashfold).</w:t>
      </w:r>
    </w:p>
    <w:p w14:paraId="16136B93" w14:textId="77777777" w:rsidR="002F18BD" w:rsidRDefault="002F18BD" w:rsidP="002F18BD">
      <w:pPr>
        <w:pStyle w:val="Heading4"/>
      </w:pPr>
      <w:r>
        <w:t>Choix de l’ensemble d’entrainement</w:t>
      </w:r>
    </w:p>
    <w:p w14:paraId="0212B0CF" w14:textId="5181B944" w:rsidR="002F18BD" w:rsidRDefault="002F18BD" w:rsidP="002F18BD">
      <w:pPr>
        <w:pStyle w:val="Paragraphe"/>
      </w:pPr>
      <w:r>
        <w:t>À l’aide des tableaux de la page suivante</w:t>
      </w:r>
      <w:r w:rsidR="00643B3F">
        <w:t>,</w:t>
      </w:r>
      <w:r>
        <w:t xml:space="preserve"> les paramètres ont été choisi</w:t>
      </w:r>
      <w:r w:rsidR="00643B3F">
        <w:t>s</w:t>
      </w:r>
      <w:r>
        <w:t>.</w:t>
      </w:r>
      <w:r w:rsidR="00AB57AF">
        <w:t xml:space="preserve"> </w:t>
      </w:r>
      <w:r w:rsidR="00DF72C4">
        <w:t>Les informations suivante</w:t>
      </w:r>
      <w:r w:rsidR="00AB57AF">
        <w:t>s</w:t>
      </w:r>
      <w:r w:rsidR="00DF72C4">
        <w:t xml:space="preserve"> sont disponibles pour chaque combinaison de paramètres pour les deux logiciels</w:t>
      </w:r>
      <w:r>
        <w:t>:</w:t>
      </w:r>
    </w:p>
    <w:p w14:paraId="5EB8E46E" w14:textId="3FC64A75" w:rsidR="00AB57AF" w:rsidRDefault="00AB57AF" w:rsidP="00AB57AF">
      <w:pPr>
        <w:pStyle w:val="Paragraphe"/>
        <w:numPr>
          <w:ilvl w:val="0"/>
          <w:numId w:val="44"/>
        </w:numPr>
      </w:pPr>
      <w:r>
        <w:t>Le nombre d’ARN de l’ensemble de données.</w:t>
      </w:r>
    </w:p>
    <w:p w14:paraId="1554BA7B" w14:textId="77777777" w:rsidR="00AB57AF" w:rsidRDefault="00AB57AF" w:rsidP="00AB57AF">
      <w:pPr>
        <w:pStyle w:val="Paragraphe"/>
        <w:numPr>
          <w:ilvl w:val="0"/>
          <w:numId w:val="44"/>
        </w:numPr>
      </w:pPr>
      <w:r>
        <w:t>Le nombre de S-S ayant plus de cinq occurrences.</w:t>
      </w:r>
    </w:p>
    <w:p w14:paraId="6E82CA69" w14:textId="77777777" w:rsidR="00AB57AF" w:rsidRDefault="00AB57AF" w:rsidP="00AB57AF">
      <w:pPr>
        <w:pStyle w:val="Paragraphe"/>
        <w:numPr>
          <w:ilvl w:val="0"/>
          <w:numId w:val="44"/>
        </w:numPr>
      </w:pPr>
      <w:r>
        <w:t>Le discriminant (la valeur de l’équation 1)</w:t>
      </w:r>
    </w:p>
    <w:p w14:paraId="2A9C1429" w14:textId="77777777" w:rsidR="00AB57AF" w:rsidRDefault="00AB57AF" w:rsidP="00AB57AF">
      <w:pPr>
        <w:pStyle w:val="Paragraphe"/>
        <w:numPr>
          <w:ilvl w:val="0"/>
          <w:numId w:val="44"/>
        </w:numPr>
      </w:pPr>
      <w:r>
        <w:t>La valeur de la diversité d’ensemble (DE)</w:t>
      </w:r>
    </w:p>
    <w:p w14:paraId="01C15D9A" w14:textId="77777777" w:rsidR="002F18BD" w:rsidRDefault="002F18BD" w:rsidP="002F18BD">
      <w:pPr>
        <w:spacing w:line="240" w:lineRule="auto"/>
        <w:jc w:val="left"/>
      </w:pPr>
    </w:p>
    <w:p w14:paraId="72309C1B" w14:textId="77777777" w:rsidR="002F18BD" w:rsidRDefault="002F18BD" w:rsidP="00AB57AF">
      <w:pPr>
        <w:spacing w:line="240" w:lineRule="auto"/>
        <w:jc w:val="center"/>
      </w:pPr>
      <w:r>
        <w:rPr>
          <w:noProof/>
        </w:rPr>
        <w:drawing>
          <wp:inline distT="0" distB="0" distL="0" distR="0" wp14:anchorId="45870AD8" wp14:editId="3C8BD0A5">
            <wp:extent cx="4496143" cy="234638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3253" cy="2360533"/>
                    </a:xfrm>
                    <a:prstGeom prst="rect">
                      <a:avLst/>
                    </a:prstGeom>
                    <a:noFill/>
                    <a:ln>
                      <a:noFill/>
                    </a:ln>
                  </pic:spPr>
                </pic:pic>
              </a:graphicData>
            </a:graphic>
          </wp:inline>
        </w:drawing>
      </w:r>
    </w:p>
    <w:p w14:paraId="4DE1BCBC" w14:textId="78AD4F46" w:rsidR="002F18BD" w:rsidRPr="00AB57AF" w:rsidRDefault="002F18BD" w:rsidP="00AB57AF">
      <w:pPr>
        <w:pStyle w:val="Figure"/>
        <w:ind w:right="467"/>
        <w:rPr>
          <w:vanish/>
          <w:specVanish/>
        </w:rPr>
      </w:pPr>
      <w:bookmarkStart w:id="325" w:name="_Toc521353189"/>
      <w:r>
        <w:t>Courbe du pouvoir discriminant de l’ensemble de donnée</w:t>
      </w:r>
      <w:r w:rsidR="00643B3F">
        <w:t>s</w:t>
      </w:r>
      <w:r>
        <w:t xml:space="preserve"> ayant la plus petite valeur pour l’équation 1, le discriminant.</w:t>
      </w:r>
      <w:bookmarkStart w:id="326" w:name="_Toc521325678"/>
      <w:bookmarkStart w:id="327" w:name="_Toc521325922"/>
      <w:bookmarkStart w:id="328" w:name="_Toc521325968"/>
      <w:bookmarkStart w:id="329" w:name="_Toc521326022"/>
      <w:bookmarkStart w:id="330" w:name="_Toc521326068"/>
      <w:bookmarkStart w:id="331" w:name="_Toc521326114"/>
      <w:bookmarkStart w:id="332" w:name="_Toc521326160"/>
      <w:bookmarkStart w:id="333" w:name="_Toc521326206"/>
      <w:bookmarkEnd w:id="325"/>
      <w:bookmarkEnd w:id="326"/>
      <w:bookmarkEnd w:id="327"/>
      <w:bookmarkEnd w:id="328"/>
      <w:bookmarkEnd w:id="329"/>
      <w:bookmarkEnd w:id="330"/>
      <w:bookmarkEnd w:id="331"/>
      <w:bookmarkEnd w:id="332"/>
      <w:bookmarkEnd w:id="333"/>
    </w:p>
    <w:p w14:paraId="33C22D36" w14:textId="2BC72E03" w:rsidR="00AB57AF" w:rsidRDefault="00AB57AF" w:rsidP="00AB57AF">
      <w:pPr>
        <w:pStyle w:val="Figure20"/>
      </w:pPr>
      <w:r>
        <w:t xml:space="preserve"> On recherche une pente franche comme celle-ci, moins le nombre de S-S est grand au milieu de l’axe vertical, mieux la classification se fera.</w:t>
      </w:r>
    </w:p>
    <w:p w14:paraId="0669E694" w14:textId="0926C7AC" w:rsidR="00DF72C4" w:rsidRPr="00DF72C4" w:rsidRDefault="000954B2" w:rsidP="00DF72C4">
      <w:pPr>
        <w:pStyle w:val="Paragraphesuite"/>
      </w:pPr>
      <w:r>
        <w:t>Dans les tableaux de la page suivante, on remarque que le discriminant augmente ou reste égale avec une augmentation de la DE. Ceci est dû au fait que seul</w:t>
      </w:r>
      <w:r w:rsidR="00643B3F">
        <w:t>e</w:t>
      </w:r>
      <w:r>
        <w:t xml:space="preserve"> la structure de minimum d’énergie a été considéré</w:t>
      </w:r>
      <w:r w:rsidR="00643B3F">
        <w:t>e</w:t>
      </w:r>
      <w:r>
        <w:t>. Les S-S expliquent moins bien la réactivité chimique des nt. appartenant aux ARN ayant une DE plus élevé</w:t>
      </w:r>
      <w:r w:rsidR="00643B3F">
        <w:t>e</w:t>
      </w:r>
      <w:r>
        <w:t>.</w:t>
      </w:r>
    </w:p>
    <w:p w14:paraId="20EEA583" w14:textId="77777777" w:rsidR="002F18BD" w:rsidRDefault="002F18BD" w:rsidP="002F18BD">
      <w:pPr>
        <w:pStyle w:val="Tableau"/>
      </w:pPr>
      <w:bookmarkStart w:id="334" w:name="_Toc521325136"/>
      <w:bookmarkStart w:id="335" w:name="_Hlk521316660"/>
      <w:bookmarkStart w:id="336" w:name="_Toc521353162"/>
      <w:r>
        <w:lastRenderedPageBreak/>
        <w:t>Tableau comparatif des paramètres de l’ensemble d’entrainement</w:t>
      </w:r>
      <w:r>
        <w:br/>
        <w:t xml:space="preserve"> du logiciel RNAsubopt</w:t>
      </w:r>
      <w:bookmarkEnd w:id="334"/>
      <w:bookmarkEnd w:id="336"/>
    </w:p>
    <w:tbl>
      <w:tblPr>
        <w:tblW w:w="0" w:type="auto"/>
        <w:tblInd w:w="-441" w:type="dxa"/>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tblLook w:val="0000" w:firstRow="0" w:lastRow="0" w:firstColumn="0" w:lastColumn="0" w:noHBand="0" w:noVBand="0"/>
      </w:tblPr>
      <w:tblGrid>
        <w:gridCol w:w="1863"/>
        <w:gridCol w:w="516"/>
        <w:gridCol w:w="756"/>
        <w:gridCol w:w="948"/>
        <w:gridCol w:w="788"/>
        <w:gridCol w:w="536"/>
        <w:gridCol w:w="876"/>
        <w:gridCol w:w="956"/>
        <w:gridCol w:w="716"/>
        <w:gridCol w:w="536"/>
      </w:tblGrid>
      <w:tr w:rsidR="002F18BD" w14:paraId="0F18F933" w14:textId="77777777" w:rsidTr="002F18BD">
        <w:trPr>
          <w:trHeight w:val="207"/>
        </w:trPr>
        <w:tc>
          <w:tcPr>
            <w:tcW w:w="0" w:type="auto"/>
            <w:vMerge w:val="restart"/>
            <w:tcBorders>
              <w:top w:val="double" w:sz="4" w:space="0" w:color="5B9BD5" w:themeColor="accent5"/>
              <w:left w:val="double" w:sz="4" w:space="0" w:color="5B9BD5" w:themeColor="accent5"/>
              <w:bottom w:val="nil"/>
              <w:right w:val="nil"/>
            </w:tcBorders>
            <w:shd w:val="clear" w:color="auto" w:fill="000000" w:themeFill="text1"/>
            <w:vAlign w:val="bottom"/>
          </w:tcPr>
          <w:p w14:paraId="7E504EC1" w14:textId="77777777" w:rsidR="002F18BD" w:rsidRPr="00900D66" w:rsidRDefault="002F18BD" w:rsidP="002F18BD">
            <w:pPr>
              <w:spacing w:line="240" w:lineRule="auto"/>
              <w:jc w:val="right"/>
              <w:rPr>
                <w:b/>
              </w:rPr>
            </w:pPr>
            <w:bookmarkStart w:id="337" w:name="_Hlk521273133"/>
            <w:bookmarkEnd w:id="335"/>
            <w:r w:rsidRPr="00900D66">
              <w:rPr>
                <w:b/>
              </w:rPr>
              <w:t>RNAsubopt</w:t>
            </w:r>
          </w:p>
        </w:tc>
        <w:tc>
          <w:tcPr>
            <w:tcW w:w="0" w:type="auto"/>
            <w:tcBorders>
              <w:top w:val="double" w:sz="4" w:space="0" w:color="5B9BD5" w:themeColor="accent5"/>
              <w:left w:val="nil"/>
              <w:bottom w:val="nil"/>
              <w:right w:val="double" w:sz="12" w:space="0" w:color="5B9BD5" w:themeColor="accent5"/>
            </w:tcBorders>
            <w:shd w:val="clear" w:color="auto" w:fill="000000" w:themeFill="text1"/>
            <w:vAlign w:val="center"/>
          </w:tcPr>
          <w:p w14:paraId="69EA3CD8" w14:textId="77777777" w:rsidR="002F18BD" w:rsidRPr="00900D66" w:rsidRDefault="002F18BD" w:rsidP="002F18BD">
            <w:pPr>
              <w:spacing w:line="240" w:lineRule="auto"/>
              <w:jc w:val="center"/>
              <w:rPr>
                <w:b/>
              </w:rPr>
            </w:pPr>
          </w:p>
        </w:tc>
        <w:tc>
          <w:tcPr>
            <w:tcW w:w="0" w:type="auto"/>
            <w:gridSpan w:val="8"/>
            <w:tcBorders>
              <w:left w:val="double" w:sz="12" w:space="0" w:color="5B9BD5" w:themeColor="accent5"/>
            </w:tcBorders>
            <w:shd w:val="clear" w:color="auto" w:fill="DEEAF6" w:themeFill="accent5" w:themeFillTint="33"/>
            <w:vAlign w:val="center"/>
          </w:tcPr>
          <w:p w14:paraId="5A2D18B0" w14:textId="77777777" w:rsidR="002F18BD" w:rsidRDefault="002F18BD" w:rsidP="002F18BD">
            <w:pPr>
              <w:spacing w:line="240" w:lineRule="auto"/>
              <w:jc w:val="center"/>
            </w:pPr>
            <w:r>
              <w:t xml:space="preserve">Seuil sur le </w:t>
            </w:r>
            <w:r>
              <w:br/>
              <w:t>« signal to noise »</w:t>
            </w:r>
          </w:p>
        </w:tc>
      </w:tr>
      <w:tr w:rsidR="002F18BD" w14:paraId="04CFCDFA" w14:textId="77777777" w:rsidTr="002F18BD">
        <w:trPr>
          <w:trHeight w:val="242"/>
        </w:trPr>
        <w:tc>
          <w:tcPr>
            <w:tcW w:w="0" w:type="auto"/>
            <w:vMerge/>
            <w:tcBorders>
              <w:top w:val="nil"/>
              <w:left w:val="double" w:sz="4" w:space="0" w:color="5B9BD5" w:themeColor="accent5"/>
              <w:bottom w:val="nil"/>
              <w:right w:val="nil"/>
            </w:tcBorders>
            <w:shd w:val="clear" w:color="auto" w:fill="000000" w:themeFill="text1"/>
            <w:vAlign w:val="center"/>
          </w:tcPr>
          <w:p w14:paraId="4C1CC429" w14:textId="77777777" w:rsidR="002F18BD" w:rsidRPr="00900D66" w:rsidRDefault="002F18BD" w:rsidP="002F18BD">
            <w:pPr>
              <w:spacing w:line="240" w:lineRule="auto"/>
              <w:jc w:val="center"/>
              <w:rPr>
                <w:b/>
              </w:rPr>
            </w:pPr>
          </w:p>
        </w:tc>
        <w:tc>
          <w:tcPr>
            <w:tcW w:w="0" w:type="auto"/>
            <w:tcBorders>
              <w:top w:val="nil"/>
              <w:left w:val="nil"/>
              <w:bottom w:val="nil"/>
              <w:right w:val="double" w:sz="12" w:space="0" w:color="5B9BD5" w:themeColor="accent5"/>
            </w:tcBorders>
            <w:shd w:val="clear" w:color="auto" w:fill="000000" w:themeFill="text1"/>
            <w:vAlign w:val="center"/>
          </w:tcPr>
          <w:p w14:paraId="069E404D" w14:textId="77777777" w:rsidR="002F18BD" w:rsidRPr="00900D66" w:rsidRDefault="002F18BD" w:rsidP="002F18BD">
            <w:pPr>
              <w:spacing w:line="240" w:lineRule="auto"/>
              <w:jc w:val="center"/>
              <w:rPr>
                <w:b/>
              </w:rPr>
            </w:pPr>
          </w:p>
        </w:tc>
        <w:tc>
          <w:tcPr>
            <w:tcW w:w="0" w:type="auto"/>
            <w:gridSpan w:val="4"/>
            <w:tcBorders>
              <w:left w:val="double" w:sz="12" w:space="0" w:color="5B9BD5" w:themeColor="accent5"/>
              <w:right w:val="double" w:sz="12" w:space="0" w:color="5B9BD5" w:themeColor="accent5"/>
            </w:tcBorders>
            <w:shd w:val="clear" w:color="auto" w:fill="BDD6EE" w:themeFill="accent5" w:themeFillTint="66"/>
            <w:vAlign w:val="center"/>
          </w:tcPr>
          <w:p w14:paraId="00157091" w14:textId="77777777" w:rsidR="002F18BD" w:rsidRDefault="002F18BD" w:rsidP="002F18BD">
            <w:pPr>
              <w:tabs>
                <w:tab w:val="left" w:pos="991"/>
              </w:tabs>
              <w:spacing w:line="240" w:lineRule="auto"/>
              <w:jc w:val="center"/>
            </w:pPr>
            <w:r>
              <w:t>6</w:t>
            </w:r>
          </w:p>
        </w:tc>
        <w:tc>
          <w:tcPr>
            <w:tcW w:w="0" w:type="auto"/>
            <w:gridSpan w:val="4"/>
            <w:tcBorders>
              <w:left w:val="double" w:sz="12" w:space="0" w:color="5B9BD5" w:themeColor="accent5"/>
            </w:tcBorders>
            <w:shd w:val="clear" w:color="auto" w:fill="BDD6EE" w:themeFill="accent5" w:themeFillTint="66"/>
            <w:vAlign w:val="center"/>
          </w:tcPr>
          <w:p w14:paraId="518C0CB1" w14:textId="77777777" w:rsidR="002F18BD" w:rsidRDefault="002F18BD" w:rsidP="002F18BD">
            <w:pPr>
              <w:spacing w:line="240" w:lineRule="auto"/>
              <w:jc w:val="center"/>
            </w:pPr>
            <w:r>
              <w:t>1.5</w:t>
            </w:r>
          </w:p>
        </w:tc>
      </w:tr>
      <w:tr w:rsidR="002F18BD" w14:paraId="79509155" w14:textId="77777777" w:rsidTr="002F18BD">
        <w:trPr>
          <w:trHeight w:val="495"/>
        </w:trPr>
        <w:tc>
          <w:tcPr>
            <w:tcW w:w="0" w:type="auto"/>
            <w:tcBorders>
              <w:top w:val="nil"/>
              <w:left w:val="double" w:sz="4" w:space="0" w:color="5B9BD5" w:themeColor="accent5"/>
              <w:bottom w:val="double" w:sz="4" w:space="0" w:color="5B9BD5" w:themeColor="accent5"/>
              <w:right w:val="nil"/>
            </w:tcBorders>
            <w:shd w:val="clear" w:color="auto" w:fill="000000" w:themeFill="text1"/>
            <w:vAlign w:val="center"/>
          </w:tcPr>
          <w:p w14:paraId="331DB19C" w14:textId="77777777" w:rsidR="002F18BD" w:rsidRDefault="002F18BD" w:rsidP="002F18BD">
            <w:pPr>
              <w:spacing w:line="240" w:lineRule="auto"/>
              <w:jc w:val="center"/>
            </w:pPr>
          </w:p>
        </w:tc>
        <w:tc>
          <w:tcPr>
            <w:tcW w:w="0" w:type="auto"/>
            <w:tcBorders>
              <w:top w:val="nil"/>
              <w:left w:val="nil"/>
              <w:bottom w:val="double" w:sz="4" w:space="0" w:color="5B9BD5" w:themeColor="accent5"/>
              <w:right w:val="double" w:sz="12" w:space="0" w:color="5B9BD5" w:themeColor="accent5"/>
            </w:tcBorders>
            <w:shd w:val="clear" w:color="auto" w:fill="000000" w:themeFill="text1"/>
            <w:vAlign w:val="center"/>
          </w:tcPr>
          <w:p w14:paraId="15337395" w14:textId="77777777" w:rsidR="002F18BD" w:rsidRDefault="002F18BD" w:rsidP="002F18BD">
            <w:pPr>
              <w:spacing w:line="240" w:lineRule="auto"/>
              <w:jc w:val="center"/>
            </w:pPr>
          </w:p>
        </w:tc>
        <w:tc>
          <w:tcPr>
            <w:tcW w:w="0" w:type="auto"/>
            <w:tcBorders>
              <w:left w:val="double" w:sz="12" w:space="0" w:color="5B9BD5" w:themeColor="accent5"/>
              <w:bottom w:val="double" w:sz="4" w:space="0" w:color="5B9BD5" w:themeColor="accent5"/>
              <w:right w:val="single" w:sz="12" w:space="0" w:color="4472C4" w:themeColor="accent1"/>
            </w:tcBorders>
            <w:shd w:val="clear" w:color="auto" w:fill="9CC2E5" w:themeFill="accent5" w:themeFillTint="99"/>
            <w:vAlign w:val="center"/>
          </w:tcPr>
          <w:p w14:paraId="71E5E0A9" w14:textId="77777777" w:rsidR="002F18BD" w:rsidRDefault="002F18BD" w:rsidP="002F18BD">
            <w:pPr>
              <w:spacing w:line="240" w:lineRule="auto"/>
              <w:jc w:val="center"/>
            </w:pPr>
            <w:r>
              <w:t>RNA</w:t>
            </w:r>
          </w:p>
        </w:tc>
        <w:tc>
          <w:tcPr>
            <w:tcW w:w="0" w:type="auto"/>
            <w:tcBorders>
              <w:left w:val="single" w:sz="12" w:space="0" w:color="4472C4" w:themeColor="accent1"/>
              <w:bottom w:val="double" w:sz="4" w:space="0" w:color="5B9BD5" w:themeColor="accent5"/>
              <w:right w:val="single" w:sz="12" w:space="0" w:color="auto"/>
            </w:tcBorders>
            <w:shd w:val="clear" w:color="auto" w:fill="9CC2E5" w:themeFill="accent5" w:themeFillTint="99"/>
            <w:vAlign w:val="center"/>
          </w:tcPr>
          <w:p w14:paraId="1AE8A2D1" w14:textId="77777777" w:rsidR="002F18BD" w:rsidRDefault="002F18BD" w:rsidP="002F18BD">
            <w:pPr>
              <w:pStyle w:val="Paragraphe"/>
              <w:ind w:firstLine="0"/>
              <w:jc w:val="center"/>
            </w:pPr>
            <w:proofErr w:type="spellStart"/>
            <w:r>
              <w:t>Occ</w:t>
            </w:r>
            <w:proofErr w:type="spellEnd"/>
            <w:r>
              <w:t>.</w:t>
            </w:r>
          </w:p>
        </w:tc>
        <w:tc>
          <w:tcPr>
            <w:tcW w:w="0" w:type="auto"/>
            <w:tcBorders>
              <w:left w:val="single" w:sz="12" w:space="0" w:color="auto"/>
              <w:bottom w:val="double" w:sz="4" w:space="0" w:color="5B9BD5" w:themeColor="accent5"/>
              <w:right w:val="single" w:sz="12" w:space="0" w:color="auto"/>
            </w:tcBorders>
            <w:shd w:val="clear" w:color="auto" w:fill="9CC2E5" w:themeFill="accent5" w:themeFillTint="99"/>
            <w:vAlign w:val="center"/>
          </w:tcPr>
          <w:p w14:paraId="69BAE34C" w14:textId="77777777" w:rsidR="002F18BD" w:rsidRDefault="002F18BD" w:rsidP="002F18BD">
            <w:pPr>
              <w:pStyle w:val="Paragraphe"/>
              <w:ind w:firstLine="0"/>
              <w:jc w:val="center"/>
            </w:pPr>
            <w:r>
              <w:t>Disc.</w:t>
            </w:r>
          </w:p>
        </w:tc>
        <w:tc>
          <w:tcPr>
            <w:tcW w:w="0" w:type="auto"/>
            <w:tcBorders>
              <w:left w:val="single" w:sz="12" w:space="0" w:color="auto"/>
              <w:bottom w:val="double" w:sz="4" w:space="0" w:color="5B9BD5" w:themeColor="accent5"/>
              <w:right w:val="double" w:sz="12" w:space="0" w:color="5B9BD5" w:themeColor="accent5"/>
            </w:tcBorders>
            <w:shd w:val="clear" w:color="auto" w:fill="9CC2E5" w:themeFill="accent5" w:themeFillTint="99"/>
            <w:vAlign w:val="center"/>
          </w:tcPr>
          <w:p w14:paraId="41AEBD5D" w14:textId="77777777" w:rsidR="002F18BD" w:rsidRDefault="002F18BD" w:rsidP="002F18BD">
            <w:pPr>
              <w:pStyle w:val="Paragraphe"/>
              <w:ind w:firstLine="0"/>
              <w:jc w:val="center"/>
            </w:pPr>
            <w:r>
              <w:t>DE</w:t>
            </w:r>
          </w:p>
        </w:tc>
        <w:tc>
          <w:tcPr>
            <w:tcW w:w="0" w:type="auto"/>
            <w:tcBorders>
              <w:left w:val="double" w:sz="12" w:space="0" w:color="5B9BD5" w:themeColor="accent5"/>
              <w:bottom w:val="double" w:sz="4" w:space="0" w:color="5B9BD5" w:themeColor="accent5"/>
              <w:right w:val="single" w:sz="12" w:space="0" w:color="4472C4" w:themeColor="accent1"/>
            </w:tcBorders>
            <w:shd w:val="clear" w:color="auto" w:fill="9CC2E5" w:themeFill="accent5" w:themeFillTint="99"/>
            <w:vAlign w:val="center"/>
          </w:tcPr>
          <w:p w14:paraId="67A3820F" w14:textId="77777777" w:rsidR="002F18BD" w:rsidRDefault="002F18BD" w:rsidP="002F18BD">
            <w:pPr>
              <w:spacing w:line="240" w:lineRule="auto"/>
              <w:jc w:val="center"/>
            </w:pPr>
            <w:r>
              <w:t>RNA</w:t>
            </w:r>
          </w:p>
        </w:tc>
        <w:tc>
          <w:tcPr>
            <w:tcW w:w="0" w:type="auto"/>
            <w:tcBorders>
              <w:left w:val="single" w:sz="12" w:space="0" w:color="4472C4" w:themeColor="accent1"/>
              <w:bottom w:val="double" w:sz="4" w:space="0" w:color="5B9BD5" w:themeColor="accent5"/>
              <w:right w:val="single" w:sz="12" w:space="0" w:color="auto"/>
            </w:tcBorders>
            <w:shd w:val="clear" w:color="auto" w:fill="9CC2E5" w:themeFill="accent5" w:themeFillTint="99"/>
            <w:vAlign w:val="center"/>
          </w:tcPr>
          <w:p w14:paraId="06C15B29" w14:textId="77777777" w:rsidR="002F18BD" w:rsidRDefault="002F18BD" w:rsidP="002F18BD">
            <w:pPr>
              <w:pStyle w:val="Paragraphe"/>
              <w:ind w:firstLine="0"/>
              <w:jc w:val="center"/>
            </w:pPr>
            <w:proofErr w:type="spellStart"/>
            <w:r>
              <w:t>Occ</w:t>
            </w:r>
            <w:proofErr w:type="spellEnd"/>
            <w:r>
              <w:t>.</w:t>
            </w:r>
          </w:p>
        </w:tc>
        <w:tc>
          <w:tcPr>
            <w:tcW w:w="0" w:type="auto"/>
            <w:tcBorders>
              <w:left w:val="single" w:sz="12" w:space="0" w:color="auto"/>
              <w:bottom w:val="double" w:sz="4" w:space="0" w:color="5B9BD5" w:themeColor="accent5"/>
              <w:right w:val="single" w:sz="12" w:space="0" w:color="auto"/>
            </w:tcBorders>
            <w:shd w:val="clear" w:color="auto" w:fill="9CC2E5" w:themeFill="accent5" w:themeFillTint="99"/>
            <w:vAlign w:val="center"/>
          </w:tcPr>
          <w:p w14:paraId="42D2E1FA" w14:textId="77777777" w:rsidR="002F18BD" w:rsidRDefault="002F18BD" w:rsidP="002F18BD">
            <w:pPr>
              <w:pStyle w:val="Paragraphe"/>
              <w:ind w:firstLine="0"/>
              <w:jc w:val="center"/>
            </w:pPr>
            <w:r>
              <w:t>Disc.</w:t>
            </w:r>
          </w:p>
        </w:tc>
        <w:tc>
          <w:tcPr>
            <w:tcW w:w="0" w:type="auto"/>
            <w:tcBorders>
              <w:left w:val="single" w:sz="12" w:space="0" w:color="auto"/>
              <w:bottom w:val="double" w:sz="4" w:space="0" w:color="5B9BD5" w:themeColor="accent5"/>
            </w:tcBorders>
            <w:shd w:val="clear" w:color="auto" w:fill="9CC2E5" w:themeFill="accent5" w:themeFillTint="99"/>
            <w:vAlign w:val="center"/>
          </w:tcPr>
          <w:p w14:paraId="2F34027F" w14:textId="77777777" w:rsidR="002F18BD" w:rsidRDefault="002F18BD" w:rsidP="002F18BD">
            <w:pPr>
              <w:pStyle w:val="Paragraphe"/>
              <w:ind w:firstLine="0"/>
              <w:jc w:val="center"/>
            </w:pPr>
            <w:r>
              <w:t>DE</w:t>
            </w:r>
          </w:p>
        </w:tc>
      </w:tr>
      <w:tr w:rsidR="002F18BD" w14:paraId="0D7B51D7" w14:textId="77777777" w:rsidTr="002F18BD">
        <w:trPr>
          <w:trHeight w:val="304"/>
        </w:trPr>
        <w:tc>
          <w:tcPr>
            <w:tcW w:w="0" w:type="auto"/>
            <w:vMerge w:val="restart"/>
            <w:tcBorders>
              <w:top w:val="double" w:sz="4" w:space="0" w:color="5B9BD5" w:themeColor="accent5"/>
            </w:tcBorders>
            <w:shd w:val="clear" w:color="auto" w:fill="DEEAF6" w:themeFill="accent5" w:themeFillTint="33"/>
            <w:vAlign w:val="center"/>
          </w:tcPr>
          <w:p w14:paraId="22E469DC" w14:textId="77777777" w:rsidR="002F18BD" w:rsidRDefault="002F18BD" w:rsidP="002F18BD">
            <w:pPr>
              <w:spacing w:line="240" w:lineRule="auto"/>
              <w:jc w:val="center"/>
            </w:pPr>
            <w:bookmarkStart w:id="338" w:name="_Hlk521168260"/>
            <w:bookmarkStart w:id="339" w:name="_Hlk521224829"/>
            <w:bookmarkStart w:id="340" w:name="_Hlk521283753"/>
            <w:r>
              <w:t>Seuil sur le score</w:t>
            </w:r>
            <w:bookmarkEnd w:id="338"/>
          </w:p>
        </w:tc>
        <w:tc>
          <w:tcPr>
            <w:tcW w:w="0" w:type="auto"/>
            <w:vMerge w:val="restart"/>
            <w:tcBorders>
              <w:top w:val="double" w:sz="4" w:space="0" w:color="5B9BD5" w:themeColor="accent5"/>
              <w:right w:val="double" w:sz="12" w:space="0" w:color="5B9BD5" w:themeColor="accent5"/>
            </w:tcBorders>
            <w:shd w:val="clear" w:color="auto" w:fill="BDD6EE" w:themeFill="accent5" w:themeFillTint="66"/>
            <w:vAlign w:val="center"/>
          </w:tcPr>
          <w:p w14:paraId="2FBDD9B1" w14:textId="77777777" w:rsidR="002F18BD" w:rsidRDefault="002F18BD" w:rsidP="002F18BD">
            <w:pPr>
              <w:spacing w:line="240" w:lineRule="auto"/>
              <w:jc w:val="center"/>
            </w:pPr>
            <w:r>
              <w:t>1</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14:paraId="21551AB1" w14:textId="77777777" w:rsidR="002F18BD" w:rsidRDefault="002F18BD" w:rsidP="002F18BD">
            <w:pPr>
              <w:spacing w:line="240" w:lineRule="auto"/>
              <w:jc w:val="center"/>
            </w:pPr>
            <w:r>
              <w:t>2 715</w:t>
            </w:r>
          </w:p>
        </w:tc>
        <w:tc>
          <w:tcPr>
            <w:tcW w:w="0" w:type="auto"/>
            <w:tcBorders>
              <w:left w:val="single" w:sz="12" w:space="0" w:color="4472C4" w:themeColor="accent1"/>
              <w:bottom w:val="single" w:sz="4" w:space="0" w:color="4472C4" w:themeColor="accent1"/>
              <w:right w:val="single" w:sz="12" w:space="0" w:color="auto"/>
            </w:tcBorders>
            <w:vAlign w:val="center"/>
          </w:tcPr>
          <w:p w14:paraId="58EDC567" w14:textId="77777777" w:rsidR="002F18BD" w:rsidRDefault="002F18BD" w:rsidP="002F18BD">
            <w:pPr>
              <w:tabs>
                <w:tab w:val="decimal" w:pos="311"/>
              </w:tabs>
              <w:spacing w:line="240" w:lineRule="auto"/>
              <w:jc w:val="center"/>
            </w:pPr>
            <w:r>
              <w:t>1 886</w:t>
            </w:r>
          </w:p>
        </w:tc>
        <w:tc>
          <w:tcPr>
            <w:tcW w:w="0" w:type="auto"/>
            <w:tcBorders>
              <w:left w:val="single" w:sz="12" w:space="0" w:color="auto"/>
              <w:bottom w:val="single" w:sz="4" w:space="0" w:color="4472C4" w:themeColor="accent1"/>
              <w:right w:val="single" w:sz="12" w:space="0" w:color="auto"/>
            </w:tcBorders>
            <w:vAlign w:val="center"/>
          </w:tcPr>
          <w:p w14:paraId="34BAD6BD" w14:textId="77777777" w:rsidR="002F18BD" w:rsidRDefault="002F18BD" w:rsidP="002F18BD">
            <w:pPr>
              <w:tabs>
                <w:tab w:val="decimal" w:pos="271"/>
              </w:tabs>
              <w:spacing w:line="240" w:lineRule="auto"/>
              <w:jc w:val="center"/>
            </w:pPr>
            <w:r>
              <w:t>0.06</w:t>
            </w:r>
          </w:p>
        </w:tc>
        <w:tc>
          <w:tcPr>
            <w:tcW w:w="0" w:type="auto"/>
            <w:tcBorders>
              <w:left w:val="single" w:sz="12" w:space="0" w:color="auto"/>
              <w:bottom w:val="single" w:sz="4" w:space="0" w:color="4472C4" w:themeColor="accent1"/>
              <w:right w:val="double" w:sz="12" w:space="0" w:color="5B9BD5" w:themeColor="accent5"/>
            </w:tcBorders>
            <w:vAlign w:val="center"/>
          </w:tcPr>
          <w:p w14:paraId="7ECCCDB9" w14:textId="77777777" w:rsidR="002F18BD" w:rsidRDefault="002F18BD" w:rsidP="002F18BD">
            <w:pPr>
              <w:spacing w:line="240" w:lineRule="auto"/>
              <w:jc w:val="center"/>
            </w:pPr>
            <w:r>
              <w:t>5</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14:paraId="11FD33D6" w14:textId="77777777" w:rsidR="002F18BD" w:rsidRDefault="002F18BD" w:rsidP="002F18BD">
            <w:pPr>
              <w:spacing w:line="240" w:lineRule="auto"/>
              <w:jc w:val="center"/>
            </w:pPr>
            <w:r>
              <w:rPr>
                <w:sz w:val="22"/>
              </w:rPr>
              <w:t>18 212</w:t>
            </w:r>
          </w:p>
        </w:tc>
        <w:tc>
          <w:tcPr>
            <w:tcW w:w="0" w:type="auto"/>
            <w:tcBorders>
              <w:left w:val="single" w:sz="12" w:space="0" w:color="4472C4" w:themeColor="accent1"/>
              <w:bottom w:val="single" w:sz="4" w:space="0" w:color="4472C4" w:themeColor="accent1"/>
              <w:right w:val="single" w:sz="12" w:space="0" w:color="auto"/>
            </w:tcBorders>
            <w:vAlign w:val="center"/>
          </w:tcPr>
          <w:p w14:paraId="39BA5582" w14:textId="77777777" w:rsidR="002F18BD" w:rsidRDefault="002F18BD" w:rsidP="002F18BD">
            <w:pPr>
              <w:tabs>
                <w:tab w:val="decimal" w:pos="320"/>
              </w:tabs>
              <w:spacing w:line="240" w:lineRule="auto"/>
              <w:jc w:val="center"/>
            </w:pPr>
            <w:r>
              <w:t>7 074</w:t>
            </w:r>
          </w:p>
        </w:tc>
        <w:tc>
          <w:tcPr>
            <w:tcW w:w="0" w:type="auto"/>
            <w:tcBorders>
              <w:left w:val="single" w:sz="12" w:space="0" w:color="auto"/>
              <w:bottom w:val="single" w:sz="4" w:space="0" w:color="4472C4" w:themeColor="accent1"/>
              <w:right w:val="single" w:sz="12" w:space="0" w:color="auto"/>
            </w:tcBorders>
            <w:vAlign w:val="center"/>
          </w:tcPr>
          <w:p w14:paraId="3C6F41FB" w14:textId="77777777" w:rsidR="002F18BD" w:rsidRDefault="002F18BD" w:rsidP="002F18BD">
            <w:pPr>
              <w:tabs>
                <w:tab w:val="decimal" w:pos="181"/>
              </w:tabs>
              <w:spacing w:line="240" w:lineRule="auto"/>
              <w:jc w:val="center"/>
            </w:pPr>
            <w:r>
              <w:t>0.05</w:t>
            </w:r>
          </w:p>
        </w:tc>
        <w:tc>
          <w:tcPr>
            <w:tcW w:w="0" w:type="auto"/>
            <w:tcBorders>
              <w:left w:val="single" w:sz="12" w:space="0" w:color="auto"/>
              <w:bottom w:val="single" w:sz="4" w:space="0" w:color="4472C4" w:themeColor="accent1"/>
            </w:tcBorders>
            <w:vAlign w:val="center"/>
          </w:tcPr>
          <w:p w14:paraId="1343074A" w14:textId="77777777" w:rsidR="002F18BD" w:rsidRDefault="002F18BD" w:rsidP="002F18BD">
            <w:pPr>
              <w:spacing w:line="240" w:lineRule="auto"/>
              <w:jc w:val="center"/>
            </w:pPr>
            <w:r>
              <w:t>5</w:t>
            </w:r>
          </w:p>
        </w:tc>
      </w:tr>
      <w:tr w:rsidR="002F18BD" w14:paraId="52347EC2" w14:textId="77777777" w:rsidTr="002F18BD">
        <w:trPr>
          <w:trHeight w:val="265"/>
        </w:trPr>
        <w:tc>
          <w:tcPr>
            <w:tcW w:w="0" w:type="auto"/>
            <w:vMerge/>
            <w:shd w:val="clear" w:color="auto" w:fill="DEEAF6" w:themeFill="accent5" w:themeFillTint="33"/>
            <w:vAlign w:val="center"/>
          </w:tcPr>
          <w:p w14:paraId="4EFF622C" w14:textId="77777777"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14:paraId="36660D3F" w14:textId="77777777"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14:paraId="04170CDF" w14:textId="77777777" w:rsidR="002F18BD" w:rsidRDefault="002F18BD" w:rsidP="002F18BD">
            <w:pPr>
              <w:spacing w:line="240" w:lineRule="auto"/>
              <w:jc w:val="center"/>
            </w:pPr>
            <w:r>
              <w:t>4 902</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14:paraId="03557878" w14:textId="77777777" w:rsidR="002F18BD" w:rsidRDefault="002F18BD" w:rsidP="002F18BD">
            <w:pPr>
              <w:tabs>
                <w:tab w:val="decimal" w:pos="311"/>
              </w:tabs>
              <w:spacing w:line="240" w:lineRule="auto"/>
              <w:jc w:val="center"/>
            </w:pPr>
            <w:r>
              <w:t>2 915</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14:paraId="00FB4294" w14:textId="77777777" w:rsidR="002F18BD" w:rsidRDefault="002F18BD" w:rsidP="002F18BD">
            <w:pPr>
              <w:tabs>
                <w:tab w:val="decimal" w:pos="271"/>
              </w:tabs>
              <w:spacing w:line="240" w:lineRule="auto"/>
              <w:jc w:val="center"/>
            </w:pPr>
            <w:r>
              <w:t>0.08</w:t>
            </w:r>
          </w:p>
        </w:tc>
        <w:tc>
          <w:tcPr>
            <w:tcW w:w="0" w:type="auto"/>
            <w:tcBorders>
              <w:top w:val="single" w:sz="4" w:space="0" w:color="4472C4" w:themeColor="accent1"/>
              <w:left w:val="single" w:sz="12" w:space="0" w:color="auto"/>
              <w:bottom w:val="single" w:sz="4" w:space="0" w:color="4472C4" w:themeColor="accent1"/>
              <w:right w:val="double" w:sz="12" w:space="0" w:color="5B9BD5" w:themeColor="accent5"/>
            </w:tcBorders>
            <w:shd w:val="clear" w:color="auto" w:fill="D0CECE" w:themeFill="background2" w:themeFillShade="E6"/>
            <w:vAlign w:val="center"/>
          </w:tcPr>
          <w:p w14:paraId="4235D6F8" w14:textId="77777777" w:rsidR="002F18BD" w:rsidRDefault="002F18BD" w:rsidP="002F18BD">
            <w:pPr>
              <w:spacing w:line="240" w:lineRule="auto"/>
              <w:jc w:val="center"/>
            </w:pPr>
            <w:r>
              <w:t>20</w:t>
            </w: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14:paraId="2684D292" w14:textId="77777777" w:rsidR="002F18BD" w:rsidRDefault="002F18BD" w:rsidP="002F18BD">
            <w:pPr>
              <w:spacing w:line="240" w:lineRule="auto"/>
              <w:jc w:val="center"/>
            </w:pPr>
            <w:r>
              <w:t>29 641</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14:paraId="508EEE40" w14:textId="77777777" w:rsidR="002F18BD" w:rsidRDefault="002F18BD" w:rsidP="002F18BD">
            <w:pPr>
              <w:tabs>
                <w:tab w:val="decimal" w:pos="320"/>
              </w:tabs>
              <w:spacing w:line="240" w:lineRule="auto"/>
              <w:jc w:val="center"/>
            </w:pPr>
            <w:r>
              <w:t>11 772</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14:paraId="1656E478" w14:textId="77777777" w:rsidR="002F18BD" w:rsidRDefault="002F18BD" w:rsidP="002F18BD">
            <w:pPr>
              <w:tabs>
                <w:tab w:val="decimal" w:pos="181"/>
              </w:tabs>
              <w:spacing w:line="240" w:lineRule="auto"/>
              <w:jc w:val="center"/>
            </w:pPr>
            <w:r>
              <w:t>0.07</w:t>
            </w:r>
          </w:p>
        </w:tc>
        <w:tc>
          <w:tcPr>
            <w:tcW w:w="0" w:type="auto"/>
            <w:tcBorders>
              <w:top w:val="single" w:sz="4" w:space="0" w:color="4472C4" w:themeColor="accent1"/>
              <w:left w:val="single" w:sz="12" w:space="0" w:color="auto"/>
              <w:bottom w:val="single" w:sz="4" w:space="0" w:color="4472C4" w:themeColor="accent1"/>
            </w:tcBorders>
            <w:shd w:val="clear" w:color="auto" w:fill="D0CECE" w:themeFill="background2" w:themeFillShade="E6"/>
            <w:vAlign w:val="center"/>
          </w:tcPr>
          <w:p w14:paraId="1E87938E" w14:textId="77777777" w:rsidR="002F18BD" w:rsidRDefault="002F18BD" w:rsidP="002F18BD">
            <w:pPr>
              <w:spacing w:line="240" w:lineRule="auto"/>
              <w:jc w:val="center"/>
            </w:pPr>
            <w:r>
              <w:t>20</w:t>
            </w:r>
          </w:p>
        </w:tc>
      </w:tr>
      <w:tr w:rsidR="002F18BD" w14:paraId="1D52DEF7" w14:textId="77777777" w:rsidTr="002F18BD">
        <w:trPr>
          <w:trHeight w:val="334"/>
        </w:trPr>
        <w:tc>
          <w:tcPr>
            <w:tcW w:w="0" w:type="auto"/>
            <w:vMerge/>
            <w:shd w:val="clear" w:color="auto" w:fill="DEEAF6" w:themeFill="accent5" w:themeFillTint="33"/>
            <w:vAlign w:val="center"/>
          </w:tcPr>
          <w:p w14:paraId="42EFBFF4" w14:textId="77777777"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14:paraId="02A3C790" w14:textId="77777777"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bottom w:val="double" w:sz="4" w:space="0" w:color="5B9BD5" w:themeColor="accent5"/>
              <w:right w:val="single" w:sz="12" w:space="0" w:color="4472C4" w:themeColor="accent1"/>
            </w:tcBorders>
            <w:shd w:val="clear" w:color="auto" w:fill="AEAAAA" w:themeFill="background2" w:themeFillShade="BF"/>
            <w:vAlign w:val="center"/>
          </w:tcPr>
          <w:p w14:paraId="602BA392" w14:textId="77777777" w:rsidR="002F18BD" w:rsidRDefault="002F18BD" w:rsidP="002F18BD">
            <w:pPr>
              <w:spacing w:line="240" w:lineRule="auto"/>
              <w:jc w:val="center"/>
            </w:pPr>
            <w:r>
              <w:t>5 142</w:t>
            </w:r>
          </w:p>
        </w:tc>
        <w:tc>
          <w:tcPr>
            <w:tcW w:w="0" w:type="auto"/>
            <w:tcBorders>
              <w:top w:val="single" w:sz="4" w:space="0" w:color="4472C4" w:themeColor="accent1"/>
              <w:left w:val="single" w:sz="12" w:space="0" w:color="4472C4" w:themeColor="accent1"/>
              <w:bottom w:val="double" w:sz="4" w:space="0" w:color="5B9BD5" w:themeColor="accent5"/>
              <w:right w:val="single" w:sz="12" w:space="0" w:color="auto"/>
            </w:tcBorders>
            <w:shd w:val="clear" w:color="auto" w:fill="AEAAAA" w:themeFill="background2" w:themeFillShade="BF"/>
            <w:vAlign w:val="center"/>
          </w:tcPr>
          <w:p w14:paraId="052F0418" w14:textId="77777777" w:rsidR="002F18BD" w:rsidRDefault="002F18BD" w:rsidP="002F18BD">
            <w:pPr>
              <w:tabs>
                <w:tab w:val="decimal" w:pos="311"/>
              </w:tabs>
              <w:spacing w:line="240" w:lineRule="auto"/>
              <w:jc w:val="center"/>
            </w:pPr>
            <w:r>
              <w:t>3 091</w:t>
            </w:r>
          </w:p>
        </w:tc>
        <w:tc>
          <w:tcPr>
            <w:tcW w:w="0" w:type="auto"/>
            <w:tcBorders>
              <w:top w:val="single" w:sz="4" w:space="0" w:color="4472C4" w:themeColor="accent1"/>
              <w:left w:val="single" w:sz="12" w:space="0" w:color="auto"/>
              <w:bottom w:val="double" w:sz="4" w:space="0" w:color="5B9BD5" w:themeColor="accent5"/>
              <w:right w:val="single" w:sz="12" w:space="0" w:color="auto"/>
            </w:tcBorders>
            <w:shd w:val="clear" w:color="auto" w:fill="AEAAAA" w:themeFill="background2" w:themeFillShade="BF"/>
            <w:vAlign w:val="center"/>
          </w:tcPr>
          <w:p w14:paraId="77BCADFC" w14:textId="77777777" w:rsidR="002F18BD" w:rsidRDefault="002F18BD" w:rsidP="002F18BD">
            <w:pPr>
              <w:tabs>
                <w:tab w:val="decimal" w:pos="271"/>
              </w:tabs>
              <w:spacing w:line="240" w:lineRule="auto"/>
              <w:jc w:val="center"/>
            </w:pPr>
            <w:r>
              <w:t>0.09</w:t>
            </w:r>
          </w:p>
        </w:tc>
        <w:tc>
          <w:tcPr>
            <w:tcW w:w="0" w:type="auto"/>
            <w:tcBorders>
              <w:top w:val="single" w:sz="4" w:space="0" w:color="4472C4" w:themeColor="accent1"/>
              <w:left w:val="single" w:sz="12" w:space="0" w:color="auto"/>
              <w:bottom w:val="double" w:sz="4" w:space="0" w:color="5B9BD5" w:themeColor="accent5"/>
              <w:right w:val="double" w:sz="12" w:space="0" w:color="5B9BD5" w:themeColor="accent5"/>
            </w:tcBorders>
            <w:shd w:val="clear" w:color="auto" w:fill="AEAAAA" w:themeFill="background2" w:themeFillShade="BF"/>
            <w:vAlign w:val="center"/>
          </w:tcPr>
          <w:p w14:paraId="1C6B8F44" w14:textId="77777777" w:rsidR="002F18BD" w:rsidRDefault="002F18BD" w:rsidP="002F18BD">
            <w:pPr>
              <w:spacing w:line="240" w:lineRule="auto"/>
              <w:jc w:val="center"/>
            </w:pPr>
            <w:r>
              <w:t>50</w:t>
            </w:r>
          </w:p>
        </w:tc>
        <w:tc>
          <w:tcPr>
            <w:tcW w:w="0" w:type="auto"/>
            <w:tcBorders>
              <w:top w:val="single" w:sz="4" w:space="0" w:color="4472C4" w:themeColor="accent1"/>
              <w:left w:val="double" w:sz="12" w:space="0" w:color="5B9BD5" w:themeColor="accent5"/>
              <w:bottom w:val="double" w:sz="4" w:space="0" w:color="5B9BD5" w:themeColor="accent5"/>
              <w:right w:val="single" w:sz="12" w:space="0" w:color="4472C4" w:themeColor="accent1"/>
            </w:tcBorders>
            <w:shd w:val="clear" w:color="auto" w:fill="AEAAAA" w:themeFill="background2" w:themeFillShade="BF"/>
            <w:vAlign w:val="center"/>
          </w:tcPr>
          <w:p w14:paraId="6563DAC6" w14:textId="77777777" w:rsidR="002F18BD" w:rsidRDefault="002F18BD" w:rsidP="002F18BD">
            <w:pPr>
              <w:spacing w:line="240" w:lineRule="auto"/>
              <w:jc w:val="center"/>
            </w:pPr>
            <w:r>
              <w:t>31 713</w:t>
            </w:r>
          </w:p>
        </w:tc>
        <w:tc>
          <w:tcPr>
            <w:tcW w:w="0" w:type="auto"/>
            <w:tcBorders>
              <w:top w:val="single" w:sz="4" w:space="0" w:color="4472C4" w:themeColor="accent1"/>
              <w:left w:val="single" w:sz="12" w:space="0" w:color="4472C4" w:themeColor="accent1"/>
              <w:bottom w:val="double" w:sz="4" w:space="0" w:color="5B9BD5" w:themeColor="accent5"/>
              <w:right w:val="single" w:sz="12" w:space="0" w:color="auto"/>
            </w:tcBorders>
            <w:shd w:val="clear" w:color="auto" w:fill="AEAAAA" w:themeFill="background2" w:themeFillShade="BF"/>
            <w:vAlign w:val="center"/>
          </w:tcPr>
          <w:p w14:paraId="42CCCB2D" w14:textId="77777777" w:rsidR="002F18BD" w:rsidRDefault="002F18BD" w:rsidP="002F18BD">
            <w:pPr>
              <w:tabs>
                <w:tab w:val="decimal" w:pos="320"/>
              </w:tabs>
              <w:spacing w:line="240" w:lineRule="auto"/>
              <w:jc w:val="center"/>
            </w:pPr>
            <w:r>
              <w:t>12 799</w:t>
            </w:r>
          </w:p>
        </w:tc>
        <w:tc>
          <w:tcPr>
            <w:tcW w:w="0" w:type="auto"/>
            <w:tcBorders>
              <w:top w:val="single" w:sz="4" w:space="0" w:color="4472C4" w:themeColor="accent1"/>
              <w:left w:val="single" w:sz="12" w:space="0" w:color="auto"/>
              <w:bottom w:val="double" w:sz="4" w:space="0" w:color="5B9BD5" w:themeColor="accent5"/>
              <w:right w:val="single" w:sz="12" w:space="0" w:color="auto"/>
            </w:tcBorders>
            <w:shd w:val="clear" w:color="auto" w:fill="AEAAAA" w:themeFill="background2" w:themeFillShade="BF"/>
            <w:vAlign w:val="center"/>
          </w:tcPr>
          <w:p w14:paraId="459B50BE" w14:textId="77777777" w:rsidR="002F18BD" w:rsidRDefault="002F18BD" w:rsidP="002F18BD">
            <w:pPr>
              <w:tabs>
                <w:tab w:val="decimal" w:pos="181"/>
              </w:tabs>
              <w:spacing w:line="240" w:lineRule="auto"/>
              <w:jc w:val="center"/>
            </w:pPr>
            <w:r>
              <w:t>0.08</w:t>
            </w:r>
          </w:p>
        </w:tc>
        <w:tc>
          <w:tcPr>
            <w:tcW w:w="0" w:type="auto"/>
            <w:tcBorders>
              <w:top w:val="single" w:sz="4" w:space="0" w:color="4472C4" w:themeColor="accent1"/>
              <w:left w:val="single" w:sz="12" w:space="0" w:color="auto"/>
              <w:bottom w:val="double" w:sz="4" w:space="0" w:color="5B9BD5" w:themeColor="accent5"/>
            </w:tcBorders>
            <w:shd w:val="clear" w:color="auto" w:fill="AEAAAA" w:themeFill="background2" w:themeFillShade="BF"/>
            <w:vAlign w:val="center"/>
          </w:tcPr>
          <w:p w14:paraId="7275693B" w14:textId="77777777" w:rsidR="002F18BD" w:rsidRDefault="002F18BD" w:rsidP="002F18BD">
            <w:pPr>
              <w:spacing w:line="240" w:lineRule="auto"/>
              <w:jc w:val="center"/>
            </w:pPr>
            <w:r>
              <w:t>50</w:t>
            </w:r>
          </w:p>
        </w:tc>
      </w:tr>
      <w:bookmarkEnd w:id="339"/>
      <w:tr w:rsidR="002F18BD" w14:paraId="54881F7B" w14:textId="77777777" w:rsidTr="002F18BD">
        <w:trPr>
          <w:trHeight w:val="241"/>
        </w:trPr>
        <w:tc>
          <w:tcPr>
            <w:tcW w:w="0" w:type="auto"/>
            <w:vMerge/>
            <w:shd w:val="clear" w:color="auto" w:fill="DEEAF6" w:themeFill="accent5" w:themeFillTint="33"/>
            <w:vAlign w:val="center"/>
          </w:tcPr>
          <w:p w14:paraId="0F407E2E" w14:textId="77777777" w:rsidR="002F18BD" w:rsidRDefault="002F18BD" w:rsidP="002F18BD">
            <w:pPr>
              <w:spacing w:line="240" w:lineRule="auto"/>
              <w:jc w:val="center"/>
            </w:pPr>
          </w:p>
        </w:tc>
        <w:tc>
          <w:tcPr>
            <w:tcW w:w="0" w:type="auto"/>
            <w:vMerge w:val="restart"/>
            <w:tcBorders>
              <w:right w:val="double" w:sz="12" w:space="0" w:color="5B9BD5" w:themeColor="accent5"/>
            </w:tcBorders>
            <w:shd w:val="clear" w:color="auto" w:fill="BDD6EE" w:themeFill="accent5" w:themeFillTint="66"/>
            <w:vAlign w:val="center"/>
          </w:tcPr>
          <w:p w14:paraId="38355306" w14:textId="77777777" w:rsidR="002F18BD" w:rsidRDefault="002F18BD" w:rsidP="002F18BD">
            <w:pPr>
              <w:spacing w:line="240" w:lineRule="auto"/>
              <w:jc w:val="center"/>
            </w:pPr>
            <w:r>
              <w:t>1.5</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14:paraId="70BEDC60" w14:textId="77777777" w:rsidR="002F18BD" w:rsidRDefault="002F18BD" w:rsidP="002F18BD">
            <w:pPr>
              <w:spacing w:line="240" w:lineRule="auto"/>
              <w:jc w:val="center"/>
            </w:pPr>
            <w:r>
              <w:t>2 793</w:t>
            </w:r>
          </w:p>
        </w:tc>
        <w:tc>
          <w:tcPr>
            <w:tcW w:w="0" w:type="auto"/>
            <w:tcBorders>
              <w:left w:val="single" w:sz="12" w:space="0" w:color="4472C4" w:themeColor="accent1"/>
              <w:bottom w:val="single" w:sz="4" w:space="0" w:color="4472C4" w:themeColor="accent1"/>
              <w:right w:val="single" w:sz="12" w:space="0" w:color="auto"/>
            </w:tcBorders>
            <w:vAlign w:val="center"/>
          </w:tcPr>
          <w:p w14:paraId="65194EDA" w14:textId="77777777" w:rsidR="002F18BD" w:rsidRDefault="002F18BD" w:rsidP="002F18BD">
            <w:pPr>
              <w:tabs>
                <w:tab w:val="decimal" w:pos="311"/>
              </w:tabs>
              <w:spacing w:line="240" w:lineRule="auto"/>
              <w:jc w:val="center"/>
            </w:pPr>
            <w:r>
              <w:t>1 910</w:t>
            </w:r>
          </w:p>
        </w:tc>
        <w:tc>
          <w:tcPr>
            <w:tcW w:w="0" w:type="auto"/>
            <w:tcBorders>
              <w:left w:val="single" w:sz="12" w:space="0" w:color="auto"/>
              <w:bottom w:val="single" w:sz="4" w:space="0" w:color="4472C4" w:themeColor="accent1"/>
              <w:right w:val="single" w:sz="12" w:space="0" w:color="auto"/>
            </w:tcBorders>
            <w:vAlign w:val="center"/>
          </w:tcPr>
          <w:p w14:paraId="16F2E454" w14:textId="77777777" w:rsidR="002F18BD" w:rsidRDefault="002F18BD" w:rsidP="002F18BD">
            <w:pPr>
              <w:tabs>
                <w:tab w:val="decimal" w:pos="271"/>
              </w:tabs>
              <w:spacing w:line="240" w:lineRule="auto"/>
              <w:jc w:val="center"/>
            </w:pPr>
            <w:r>
              <w:t>0.06</w:t>
            </w:r>
          </w:p>
        </w:tc>
        <w:tc>
          <w:tcPr>
            <w:tcW w:w="0" w:type="auto"/>
            <w:tcBorders>
              <w:left w:val="single" w:sz="12" w:space="0" w:color="auto"/>
              <w:bottom w:val="single" w:sz="4" w:space="0" w:color="4472C4" w:themeColor="accent1"/>
              <w:right w:val="double" w:sz="12" w:space="0" w:color="5B9BD5" w:themeColor="accent5"/>
            </w:tcBorders>
            <w:vAlign w:val="center"/>
          </w:tcPr>
          <w:p w14:paraId="7F2E29E7" w14:textId="77777777" w:rsidR="002F18BD" w:rsidRDefault="002F18BD" w:rsidP="002F18BD">
            <w:pPr>
              <w:spacing w:line="240" w:lineRule="auto"/>
              <w:jc w:val="center"/>
            </w:pPr>
            <w:r>
              <w:t>5</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14:paraId="290A7662" w14:textId="77777777" w:rsidR="002F18BD" w:rsidRDefault="002F18BD" w:rsidP="002F18BD">
            <w:pPr>
              <w:spacing w:line="240" w:lineRule="auto"/>
              <w:jc w:val="center"/>
            </w:pPr>
            <w:r>
              <w:t>18 492</w:t>
            </w:r>
          </w:p>
        </w:tc>
        <w:tc>
          <w:tcPr>
            <w:tcW w:w="0" w:type="auto"/>
            <w:tcBorders>
              <w:left w:val="single" w:sz="12" w:space="0" w:color="4472C4" w:themeColor="accent1"/>
              <w:bottom w:val="single" w:sz="4" w:space="0" w:color="4472C4" w:themeColor="accent1"/>
              <w:right w:val="single" w:sz="12" w:space="0" w:color="auto"/>
            </w:tcBorders>
            <w:vAlign w:val="center"/>
          </w:tcPr>
          <w:p w14:paraId="116C63FF" w14:textId="77777777" w:rsidR="002F18BD" w:rsidRDefault="002F18BD" w:rsidP="002F18BD">
            <w:pPr>
              <w:tabs>
                <w:tab w:val="decimal" w:pos="320"/>
              </w:tabs>
              <w:spacing w:line="240" w:lineRule="auto"/>
              <w:jc w:val="center"/>
            </w:pPr>
            <w:r>
              <w:t>7 140</w:t>
            </w:r>
          </w:p>
        </w:tc>
        <w:tc>
          <w:tcPr>
            <w:tcW w:w="0" w:type="auto"/>
            <w:tcBorders>
              <w:left w:val="single" w:sz="12" w:space="0" w:color="auto"/>
              <w:bottom w:val="single" w:sz="4" w:space="0" w:color="4472C4" w:themeColor="accent1"/>
              <w:right w:val="single" w:sz="12" w:space="0" w:color="auto"/>
            </w:tcBorders>
            <w:vAlign w:val="center"/>
          </w:tcPr>
          <w:p w14:paraId="0644F1AD" w14:textId="77777777" w:rsidR="002F18BD" w:rsidRDefault="002F18BD" w:rsidP="002F18BD">
            <w:pPr>
              <w:tabs>
                <w:tab w:val="decimal" w:pos="181"/>
              </w:tabs>
              <w:spacing w:line="240" w:lineRule="auto"/>
              <w:jc w:val="center"/>
            </w:pPr>
            <w:r>
              <w:t>0.05</w:t>
            </w:r>
          </w:p>
        </w:tc>
        <w:tc>
          <w:tcPr>
            <w:tcW w:w="0" w:type="auto"/>
            <w:tcBorders>
              <w:left w:val="single" w:sz="12" w:space="0" w:color="auto"/>
              <w:bottom w:val="single" w:sz="4" w:space="0" w:color="4472C4" w:themeColor="accent1"/>
            </w:tcBorders>
            <w:vAlign w:val="center"/>
          </w:tcPr>
          <w:p w14:paraId="1DF82AA1" w14:textId="77777777" w:rsidR="002F18BD" w:rsidRDefault="002F18BD" w:rsidP="002F18BD">
            <w:pPr>
              <w:spacing w:line="240" w:lineRule="auto"/>
              <w:jc w:val="center"/>
            </w:pPr>
            <w:r>
              <w:t>5</w:t>
            </w:r>
          </w:p>
        </w:tc>
      </w:tr>
      <w:tr w:rsidR="002F18BD" w14:paraId="1110FC59" w14:textId="77777777" w:rsidTr="002F18BD">
        <w:trPr>
          <w:trHeight w:val="334"/>
        </w:trPr>
        <w:tc>
          <w:tcPr>
            <w:tcW w:w="0" w:type="auto"/>
            <w:vMerge/>
            <w:shd w:val="clear" w:color="auto" w:fill="DEEAF6" w:themeFill="accent5" w:themeFillTint="33"/>
            <w:vAlign w:val="center"/>
          </w:tcPr>
          <w:p w14:paraId="052C85FB" w14:textId="77777777"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14:paraId="181CAEED" w14:textId="77777777"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14:paraId="1F6F6B2E" w14:textId="77777777" w:rsidR="002F18BD" w:rsidRDefault="002F18BD" w:rsidP="002F18BD">
            <w:pPr>
              <w:spacing w:line="240" w:lineRule="auto"/>
              <w:jc w:val="center"/>
            </w:pPr>
            <w:r>
              <w:t>5 037</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14:paraId="106F7637" w14:textId="77777777" w:rsidR="002F18BD" w:rsidRDefault="002F18BD" w:rsidP="002F18BD">
            <w:pPr>
              <w:tabs>
                <w:tab w:val="decimal" w:pos="311"/>
              </w:tabs>
              <w:spacing w:line="240" w:lineRule="auto"/>
              <w:jc w:val="center"/>
            </w:pPr>
            <w:r>
              <w:t>1 961</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14:paraId="1F16DFCB" w14:textId="77777777" w:rsidR="002F18BD" w:rsidRDefault="002F18BD" w:rsidP="002F18BD">
            <w:pPr>
              <w:tabs>
                <w:tab w:val="decimal" w:pos="271"/>
              </w:tabs>
              <w:spacing w:line="240" w:lineRule="auto"/>
              <w:jc w:val="center"/>
            </w:pPr>
            <w:r>
              <w:t>0.08</w:t>
            </w:r>
          </w:p>
        </w:tc>
        <w:tc>
          <w:tcPr>
            <w:tcW w:w="0" w:type="auto"/>
            <w:tcBorders>
              <w:top w:val="single" w:sz="4" w:space="0" w:color="4472C4" w:themeColor="accent1"/>
              <w:left w:val="single" w:sz="12" w:space="0" w:color="auto"/>
              <w:bottom w:val="single" w:sz="4" w:space="0" w:color="4472C4" w:themeColor="accent1"/>
              <w:right w:val="double" w:sz="12" w:space="0" w:color="5B9BD5" w:themeColor="accent5"/>
            </w:tcBorders>
            <w:shd w:val="clear" w:color="auto" w:fill="D0CECE" w:themeFill="background2" w:themeFillShade="E6"/>
            <w:vAlign w:val="center"/>
          </w:tcPr>
          <w:p w14:paraId="4B9430FB" w14:textId="77777777" w:rsidR="002F18BD" w:rsidRDefault="002F18BD" w:rsidP="002F18BD">
            <w:pPr>
              <w:spacing w:line="240" w:lineRule="auto"/>
              <w:jc w:val="center"/>
            </w:pPr>
            <w:r>
              <w:t>20</w:t>
            </w: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14:paraId="0F27FCE8" w14:textId="77777777" w:rsidR="002F18BD" w:rsidRDefault="002F18BD" w:rsidP="002F18BD">
            <w:pPr>
              <w:spacing w:line="240" w:lineRule="auto"/>
              <w:jc w:val="center"/>
            </w:pPr>
            <w:r>
              <w:t>30 262</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14:paraId="0C1DFD18" w14:textId="77777777" w:rsidR="002F18BD" w:rsidRDefault="002F18BD" w:rsidP="002F18BD">
            <w:pPr>
              <w:tabs>
                <w:tab w:val="decimal" w:pos="320"/>
              </w:tabs>
              <w:spacing w:line="240" w:lineRule="auto"/>
              <w:jc w:val="center"/>
            </w:pPr>
            <w:r>
              <w:t>11 972</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14:paraId="758326A8" w14:textId="77777777" w:rsidR="002F18BD" w:rsidRDefault="002F18BD" w:rsidP="002F18BD">
            <w:pPr>
              <w:tabs>
                <w:tab w:val="decimal" w:pos="181"/>
              </w:tabs>
              <w:spacing w:line="240" w:lineRule="auto"/>
              <w:jc w:val="center"/>
            </w:pPr>
            <w:r>
              <w:t>0.07</w:t>
            </w:r>
          </w:p>
        </w:tc>
        <w:tc>
          <w:tcPr>
            <w:tcW w:w="0" w:type="auto"/>
            <w:tcBorders>
              <w:top w:val="single" w:sz="4" w:space="0" w:color="4472C4" w:themeColor="accent1"/>
              <w:left w:val="single" w:sz="12" w:space="0" w:color="auto"/>
              <w:bottom w:val="single" w:sz="4" w:space="0" w:color="4472C4" w:themeColor="accent1"/>
            </w:tcBorders>
            <w:shd w:val="clear" w:color="auto" w:fill="D0CECE" w:themeFill="background2" w:themeFillShade="E6"/>
            <w:vAlign w:val="center"/>
          </w:tcPr>
          <w:p w14:paraId="436EE9ED" w14:textId="77777777" w:rsidR="002F18BD" w:rsidRDefault="002F18BD" w:rsidP="002F18BD">
            <w:pPr>
              <w:spacing w:line="240" w:lineRule="auto"/>
              <w:jc w:val="center"/>
            </w:pPr>
            <w:r>
              <w:t>20</w:t>
            </w:r>
          </w:p>
        </w:tc>
      </w:tr>
      <w:tr w:rsidR="002F18BD" w14:paraId="2C2A1F2E" w14:textId="77777777" w:rsidTr="002F18BD">
        <w:trPr>
          <w:trHeight w:val="392"/>
        </w:trPr>
        <w:tc>
          <w:tcPr>
            <w:tcW w:w="0" w:type="auto"/>
            <w:vMerge/>
            <w:shd w:val="clear" w:color="auto" w:fill="DEEAF6" w:themeFill="accent5" w:themeFillTint="33"/>
            <w:vAlign w:val="center"/>
          </w:tcPr>
          <w:p w14:paraId="53AD8E3D" w14:textId="77777777"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14:paraId="4436A4EF" w14:textId="77777777"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bottom w:val="double" w:sz="4" w:space="0" w:color="5B9BD5" w:themeColor="accent5"/>
              <w:right w:val="single" w:sz="12" w:space="0" w:color="4472C4" w:themeColor="accent1"/>
            </w:tcBorders>
            <w:shd w:val="clear" w:color="auto" w:fill="AEAAAA" w:themeFill="background2" w:themeFillShade="BF"/>
            <w:vAlign w:val="center"/>
          </w:tcPr>
          <w:p w14:paraId="7F623871" w14:textId="77777777" w:rsidR="002F18BD" w:rsidRDefault="002F18BD" w:rsidP="002F18BD">
            <w:pPr>
              <w:spacing w:line="240" w:lineRule="auto"/>
              <w:jc w:val="center"/>
            </w:pPr>
            <w:r>
              <w:t>5 283</w:t>
            </w:r>
          </w:p>
        </w:tc>
        <w:tc>
          <w:tcPr>
            <w:tcW w:w="0" w:type="auto"/>
            <w:tcBorders>
              <w:top w:val="single" w:sz="4" w:space="0" w:color="4472C4" w:themeColor="accent1"/>
              <w:left w:val="single" w:sz="12" w:space="0" w:color="4472C4" w:themeColor="accent1"/>
              <w:bottom w:val="double" w:sz="4" w:space="0" w:color="5B9BD5" w:themeColor="accent5"/>
              <w:right w:val="single" w:sz="12" w:space="0" w:color="auto"/>
            </w:tcBorders>
            <w:shd w:val="clear" w:color="auto" w:fill="AEAAAA" w:themeFill="background2" w:themeFillShade="BF"/>
            <w:vAlign w:val="center"/>
          </w:tcPr>
          <w:p w14:paraId="761C3C29" w14:textId="77777777" w:rsidR="002F18BD" w:rsidRDefault="002F18BD" w:rsidP="002F18BD">
            <w:pPr>
              <w:tabs>
                <w:tab w:val="decimal" w:pos="311"/>
              </w:tabs>
              <w:spacing w:line="240" w:lineRule="auto"/>
              <w:jc w:val="center"/>
            </w:pPr>
            <w:r>
              <w:t>3 139</w:t>
            </w:r>
          </w:p>
        </w:tc>
        <w:tc>
          <w:tcPr>
            <w:tcW w:w="0" w:type="auto"/>
            <w:tcBorders>
              <w:top w:val="single" w:sz="4" w:space="0" w:color="4472C4" w:themeColor="accent1"/>
              <w:left w:val="single" w:sz="12" w:space="0" w:color="auto"/>
              <w:bottom w:val="double" w:sz="4" w:space="0" w:color="5B9BD5" w:themeColor="accent5"/>
              <w:right w:val="single" w:sz="12" w:space="0" w:color="auto"/>
            </w:tcBorders>
            <w:shd w:val="clear" w:color="auto" w:fill="AEAAAA" w:themeFill="background2" w:themeFillShade="BF"/>
            <w:vAlign w:val="center"/>
          </w:tcPr>
          <w:p w14:paraId="343CED80" w14:textId="77777777" w:rsidR="002F18BD" w:rsidRDefault="002F18BD" w:rsidP="002F18BD">
            <w:pPr>
              <w:tabs>
                <w:tab w:val="decimal" w:pos="271"/>
              </w:tabs>
              <w:spacing w:line="240" w:lineRule="auto"/>
              <w:jc w:val="center"/>
            </w:pPr>
            <w:r>
              <w:t>0.08</w:t>
            </w:r>
          </w:p>
        </w:tc>
        <w:tc>
          <w:tcPr>
            <w:tcW w:w="0" w:type="auto"/>
            <w:tcBorders>
              <w:top w:val="single" w:sz="4" w:space="0" w:color="4472C4" w:themeColor="accent1"/>
              <w:left w:val="single" w:sz="12" w:space="0" w:color="auto"/>
              <w:bottom w:val="double" w:sz="4" w:space="0" w:color="5B9BD5" w:themeColor="accent5"/>
              <w:right w:val="double" w:sz="12" w:space="0" w:color="5B9BD5" w:themeColor="accent5"/>
            </w:tcBorders>
            <w:shd w:val="clear" w:color="auto" w:fill="AEAAAA" w:themeFill="background2" w:themeFillShade="BF"/>
            <w:vAlign w:val="center"/>
          </w:tcPr>
          <w:p w14:paraId="2070240A" w14:textId="77777777" w:rsidR="002F18BD" w:rsidRDefault="002F18BD" w:rsidP="002F18BD">
            <w:pPr>
              <w:spacing w:line="240" w:lineRule="auto"/>
              <w:jc w:val="center"/>
            </w:pPr>
            <w:r>
              <w:t>50</w:t>
            </w:r>
          </w:p>
        </w:tc>
        <w:tc>
          <w:tcPr>
            <w:tcW w:w="0" w:type="auto"/>
            <w:tcBorders>
              <w:top w:val="single" w:sz="4" w:space="0" w:color="4472C4" w:themeColor="accent1"/>
              <w:left w:val="double" w:sz="12" w:space="0" w:color="5B9BD5" w:themeColor="accent5"/>
              <w:bottom w:val="double" w:sz="4" w:space="0" w:color="5B9BD5" w:themeColor="accent5"/>
              <w:right w:val="single" w:sz="12" w:space="0" w:color="4472C4" w:themeColor="accent1"/>
            </w:tcBorders>
            <w:shd w:val="clear" w:color="auto" w:fill="AEAAAA" w:themeFill="background2" w:themeFillShade="BF"/>
            <w:vAlign w:val="center"/>
          </w:tcPr>
          <w:p w14:paraId="092353A0" w14:textId="77777777" w:rsidR="002F18BD" w:rsidRPr="00AD16A2" w:rsidRDefault="002F18BD" w:rsidP="002F18BD">
            <w:pPr>
              <w:spacing w:line="240" w:lineRule="auto"/>
              <w:jc w:val="center"/>
              <w:rPr>
                <w:lang w:val="en-CA"/>
              </w:rPr>
            </w:pPr>
            <w:r>
              <w:t>32 415</w:t>
            </w:r>
          </w:p>
        </w:tc>
        <w:tc>
          <w:tcPr>
            <w:tcW w:w="0" w:type="auto"/>
            <w:tcBorders>
              <w:top w:val="single" w:sz="4" w:space="0" w:color="4472C4" w:themeColor="accent1"/>
              <w:left w:val="single" w:sz="12" w:space="0" w:color="4472C4" w:themeColor="accent1"/>
              <w:bottom w:val="double" w:sz="4" w:space="0" w:color="5B9BD5" w:themeColor="accent5"/>
              <w:right w:val="single" w:sz="12" w:space="0" w:color="auto"/>
            </w:tcBorders>
            <w:shd w:val="clear" w:color="auto" w:fill="AEAAAA" w:themeFill="background2" w:themeFillShade="BF"/>
            <w:vAlign w:val="center"/>
          </w:tcPr>
          <w:p w14:paraId="2B4BD93F" w14:textId="77777777" w:rsidR="002F18BD" w:rsidRDefault="002F18BD" w:rsidP="002F18BD">
            <w:pPr>
              <w:tabs>
                <w:tab w:val="decimal" w:pos="320"/>
              </w:tabs>
              <w:spacing w:line="240" w:lineRule="auto"/>
              <w:jc w:val="center"/>
            </w:pPr>
            <w:r>
              <w:t>13 045</w:t>
            </w:r>
          </w:p>
        </w:tc>
        <w:tc>
          <w:tcPr>
            <w:tcW w:w="0" w:type="auto"/>
            <w:tcBorders>
              <w:top w:val="single" w:sz="4" w:space="0" w:color="4472C4" w:themeColor="accent1"/>
              <w:left w:val="single" w:sz="12" w:space="0" w:color="auto"/>
              <w:bottom w:val="double" w:sz="4" w:space="0" w:color="5B9BD5" w:themeColor="accent5"/>
              <w:right w:val="single" w:sz="12" w:space="0" w:color="auto"/>
            </w:tcBorders>
            <w:shd w:val="clear" w:color="auto" w:fill="AEAAAA" w:themeFill="background2" w:themeFillShade="BF"/>
            <w:vAlign w:val="center"/>
          </w:tcPr>
          <w:p w14:paraId="17DA219A" w14:textId="77777777" w:rsidR="002F18BD" w:rsidRDefault="002F18BD" w:rsidP="002F18BD">
            <w:pPr>
              <w:tabs>
                <w:tab w:val="decimal" w:pos="181"/>
              </w:tabs>
              <w:spacing w:line="240" w:lineRule="auto"/>
              <w:jc w:val="center"/>
            </w:pPr>
            <w:r>
              <w:t>0.08</w:t>
            </w:r>
          </w:p>
        </w:tc>
        <w:tc>
          <w:tcPr>
            <w:tcW w:w="0" w:type="auto"/>
            <w:tcBorders>
              <w:top w:val="single" w:sz="4" w:space="0" w:color="4472C4" w:themeColor="accent1"/>
              <w:left w:val="single" w:sz="12" w:space="0" w:color="auto"/>
              <w:bottom w:val="double" w:sz="4" w:space="0" w:color="5B9BD5" w:themeColor="accent5"/>
            </w:tcBorders>
            <w:shd w:val="clear" w:color="auto" w:fill="AEAAAA" w:themeFill="background2" w:themeFillShade="BF"/>
            <w:vAlign w:val="center"/>
          </w:tcPr>
          <w:p w14:paraId="2647D103" w14:textId="77777777" w:rsidR="002F18BD" w:rsidRDefault="002F18BD" w:rsidP="002F18BD">
            <w:pPr>
              <w:spacing w:line="240" w:lineRule="auto"/>
              <w:jc w:val="center"/>
            </w:pPr>
            <w:r>
              <w:t>50</w:t>
            </w:r>
          </w:p>
        </w:tc>
      </w:tr>
      <w:tr w:rsidR="002F18BD" w14:paraId="395319B3" w14:textId="77777777" w:rsidTr="002F18BD">
        <w:trPr>
          <w:trHeight w:val="299"/>
        </w:trPr>
        <w:tc>
          <w:tcPr>
            <w:tcW w:w="0" w:type="auto"/>
            <w:vMerge/>
            <w:shd w:val="clear" w:color="auto" w:fill="DEEAF6" w:themeFill="accent5" w:themeFillTint="33"/>
            <w:vAlign w:val="center"/>
          </w:tcPr>
          <w:p w14:paraId="66FAFF4D" w14:textId="77777777" w:rsidR="002F18BD" w:rsidRDefault="002F18BD" w:rsidP="002F18BD">
            <w:pPr>
              <w:spacing w:line="240" w:lineRule="auto"/>
              <w:jc w:val="center"/>
            </w:pPr>
          </w:p>
        </w:tc>
        <w:tc>
          <w:tcPr>
            <w:tcW w:w="0" w:type="auto"/>
            <w:vMerge w:val="restart"/>
            <w:tcBorders>
              <w:right w:val="double" w:sz="12" w:space="0" w:color="5B9BD5" w:themeColor="accent5"/>
            </w:tcBorders>
            <w:shd w:val="clear" w:color="auto" w:fill="BDD6EE" w:themeFill="accent5" w:themeFillTint="66"/>
            <w:vAlign w:val="center"/>
          </w:tcPr>
          <w:p w14:paraId="462113C6" w14:textId="77777777" w:rsidR="002F18BD" w:rsidRDefault="002F18BD" w:rsidP="002F18BD">
            <w:pPr>
              <w:spacing w:line="240" w:lineRule="auto"/>
              <w:jc w:val="center"/>
            </w:pPr>
            <w:r>
              <w:t>5</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14:paraId="7E0074DC" w14:textId="77777777" w:rsidR="002F18BD" w:rsidRDefault="002F18BD" w:rsidP="002F18BD">
            <w:pPr>
              <w:spacing w:line="240" w:lineRule="auto"/>
              <w:jc w:val="center"/>
            </w:pPr>
            <w:r>
              <w:t>2 793</w:t>
            </w:r>
          </w:p>
        </w:tc>
        <w:tc>
          <w:tcPr>
            <w:tcW w:w="0" w:type="auto"/>
            <w:tcBorders>
              <w:left w:val="single" w:sz="12" w:space="0" w:color="4472C4" w:themeColor="accent1"/>
              <w:bottom w:val="single" w:sz="4" w:space="0" w:color="4472C4" w:themeColor="accent1"/>
              <w:right w:val="single" w:sz="12" w:space="0" w:color="auto"/>
            </w:tcBorders>
            <w:vAlign w:val="center"/>
          </w:tcPr>
          <w:p w14:paraId="72900545" w14:textId="77777777" w:rsidR="002F18BD" w:rsidRDefault="002F18BD" w:rsidP="002F18BD">
            <w:pPr>
              <w:tabs>
                <w:tab w:val="decimal" w:pos="311"/>
              </w:tabs>
              <w:spacing w:line="240" w:lineRule="auto"/>
              <w:jc w:val="center"/>
            </w:pPr>
            <w:r>
              <w:t>1 910</w:t>
            </w:r>
          </w:p>
        </w:tc>
        <w:tc>
          <w:tcPr>
            <w:tcW w:w="0" w:type="auto"/>
            <w:tcBorders>
              <w:left w:val="single" w:sz="12" w:space="0" w:color="auto"/>
              <w:bottom w:val="single" w:sz="4" w:space="0" w:color="4472C4" w:themeColor="accent1"/>
              <w:right w:val="single" w:sz="12" w:space="0" w:color="auto"/>
            </w:tcBorders>
            <w:vAlign w:val="center"/>
          </w:tcPr>
          <w:p w14:paraId="1A2710E5" w14:textId="77777777" w:rsidR="002F18BD" w:rsidRDefault="002F18BD" w:rsidP="002F18BD">
            <w:pPr>
              <w:tabs>
                <w:tab w:val="decimal" w:pos="271"/>
              </w:tabs>
              <w:spacing w:line="240" w:lineRule="auto"/>
              <w:jc w:val="center"/>
            </w:pPr>
            <w:r>
              <w:t>0.06</w:t>
            </w:r>
          </w:p>
        </w:tc>
        <w:tc>
          <w:tcPr>
            <w:tcW w:w="0" w:type="auto"/>
            <w:tcBorders>
              <w:left w:val="single" w:sz="12" w:space="0" w:color="auto"/>
              <w:bottom w:val="single" w:sz="4" w:space="0" w:color="4472C4" w:themeColor="accent1"/>
              <w:right w:val="double" w:sz="12" w:space="0" w:color="5B9BD5" w:themeColor="accent5"/>
            </w:tcBorders>
            <w:vAlign w:val="center"/>
          </w:tcPr>
          <w:p w14:paraId="67BFD929" w14:textId="77777777" w:rsidR="002F18BD" w:rsidRDefault="002F18BD" w:rsidP="002F18BD">
            <w:pPr>
              <w:spacing w:line="240" w:lineRule="auto"/>
              <w:jc w:val="center"/>
            </w:pPr>
            <w:r>
              <w:t>5</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14:paraId="45FAEE09" w14:textId="77777777" w:rsidR="002F18BD" w:rsidRDefault="002F18BD" w:rsidP="002F18BD">
            <w:pPr>
              <w:spacing w:line="240" w:lineRule="auto"/>
              <w:jc w:val="center"/>
            </w:pPr>
            <w:r>
              <w:t>18 496</w:t>
            </w:r>
          </w:p>
        </w:tc>
        <w:tc>
          <w:tcPr>
            <w:tcW w:w="0" w:type="auto"/>
            <w:tcBorders>
              <w:left w:val="single" w:sz="12" w:space="0" w:color="4472C4" w:themeColor="accent1"/>
              <w:bottom w:val="single" w:sz="4" w:space="0" w:color="4472C4" w:themeColor="accent1"/>
              <w:right w:val="single" w:sz="12" w:space="0" w:color="auto"/>
            </w:tcBorders>
            <w:vAlign w:val="center"/>
          </w:tcPr>
          <w:p w14:paraId="468A9793" w14:textId="77777777" w:rsidR="002F18BD" w:rsidRDefault="002F18BD" w:rsidP="002F18BD">
            <w:pPr>
              <w:tabs>
                <w:tab w:val="decimal" w:pos="320"/>
              </w:tabs>
              <w:spacing w:line="240" w:lineRule="auto"/>
              <w:jc w:val="center"/>
            </w:pPr>
            <w:r>
              <w:t>7 140</w:t>
            </w:r>
          </w:p>
        </w:tc>
        <w:tc>
          <w:tcPr>
            <w:tcW w:w="0" w:type="auto"/>
            <w:tcBorders>
              <w:left w:val="single" w:sz="12" w:space="0" w:color="auto"/>
              <w:bottom w:val="single" w:sz="4" w:space="0" w:color="4472C4" w:themeColor="accent1"/>
              <w:right w:val="single" w:sz="12" w:space="0" w:color="auto"/>
            </w:tcBorders>
            <w:vAlign w:val="center"/>
          </w:tcPr>
          <w:p w14:paraId="4DE5C71B" w14:textId="77777777" w:rsidR="002F18BD" w:rsidRDefault="002F18BD" w:rsidP="002F18BD">
            <w:pPr>
              <w:tabs>
                <w:tab w:val="decimal" w:pos="181"/>
              </w:tabs>
              <w:spacing w:line="240" w:lineRule="auto"/>
              <w:jc w:val="center"/>
            </w:pPr>
            <w:r>
              <w:t>0.06</w:t>
            </w:r>
          </w:p>
        </w:tc>
        <w:tc>
          <w:tcPr>
            <w:tcW w:w="0" w:type="auto"/>
            <w:tcBorders>
              <w:left w:val="single" w:sz="12" w:space="0" w:color="auto"/>
              <w:bottom w:val="single" w:sz="4" w:space="0" w:color="4472C4" w:themeColor="accent1"/>
            </w:tcBorders>
            <w:vAlign w:val="center"/>
          </w:tcPr>
          <w:p w14:paraId="03143572" w14:textId="77777777" w:rsidR="002F18BD" w:rsidRDefault="002F18BD" w:rsidP="002F18BD">
            <w:pPr>
              <w:spacing w:line="240" w:lineRule="auto"/>
              <w:jc w:val="center"/>
            </w:pPr>
            <w:r>
              <w:t>5</w:t>
            </w:r>
          </w:p>
        </w:tc>
      </w:tr>
      <w:tr w:rsidR="002F18BD" w14:paraId="0BEE899C" w14:textId="77777777" w:rsidTr="002F18BD">
        <w:trPr>
          <w:trHeight w:val="368"/>
        </w:trPr>
        <w:tc>
          <w:tcPr>
            <w:tcW w:w="0" w:type="auto"/>
            <w:vMerge/>
            <w:shd w:val="clear" w:color="auto" w:fill="DEEAF6" w:themeFill="accent5" w:themeFillTint="33"/>
            <w:vAlign w:val="center"/>
          </w:tcPr>
          <w:p w14:paraId="440DC637" w14:textId="77777777"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14:paraId="5F7A02D2" w14:textId="77777777"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14:paraId="66CB2022" w14:textId="77777777" w:rsidR="002F18BD" w:rsidRDefault="002F18BD" w:rsidP="002F18BD">
            <w:pPr>
              <w:spacing w:line="240" w:lineRule="auto"/>
              <w:jc w:val="center"/>
            </w:pPr>
            <w:r>
              <w:t>5 037</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14:paraId="199C9D22" w14:textId="77777777" w:rsidR="002F18BD" w:rsidRDefault="002F18BD" w:rsidP="002F18BD">
            <w:pPr>
              <w:tabs>
                <w:tab w:val="decimal" w:pos="311"/>
              </w:tabs>
              <w:spacing w:line="240" w:lineRule="auto"/>
              <w:jc w:val="center"/>
            </w:pPr>
            <w:r>
              <w:t>2 961</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14:paraId="2844E098" w14:textId="77777777" w:rsidR="002F18BD" w:rsidRDefault="002F18BD" w:rsidP="002F18BD">
            <w:pPr>
              <w:tabs>
                <w:tab w:val="decimal" w:pos="271"/>
              </w:tabs>
              <w:spacing w:line="240" w:lineRule="auto"/>
              <w:jc w:val="center"/>
            </w:pPr>
            <w:r>
              <w:t>0.08</w:t>
            </w:r>
          </w:p>
        </w:tc>
        <w:tc>
          <w:tcPr>
            <w:tcW w:w="0" w:type="auto"/>
            <w:tcBorders>
              <w:top w:val="single" w:sz="4" w:space="0" w:color="4472C4" w:themeColor="accent1"/>
              <w:left w:val="single" w:sz="12" w:space="0" w:color="auto"/>
              <w:bottom w:val="single" w:sz="4" w:space="0" w:color="4472C4" w:themeColor="accent1"/>
              <w:right w:val="double" w:sz="12" w:space="0" w:color="5B9BD5" w:themeColor="accent5"/>
            </w:tcBorders>
            <w:shd w:val="clear" w:color="auto" w:fill="D0CECE" w:themeFill="background2" w:themeFillShade="E6"/>
            <w:vAlign w:val="center"/>
          </w:tcPr>
          <w:p w14:paraId="7568E661" w14:textId="77777777" w:rsidR="002F18BD" w:rsidRDefault="002F18BD" w:rsidP="002F18BD">
            <w:pPr>
              <w:spacing w:line="240" w:lineRule="auto"/>
              <w:jc w:val="center"/>
            </w:pPr>
            <w:r>
              <w:t>20</w:t>
            </w: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14:paraId="545B1C29" w14:textId="77777777" w:rsidR="002F18BD" w:rsidRDefault="002F18BD" w:rsidP="002F18BD">
            <w:pPr>
              <w:spacing w:line="240" w:lineRule="auto"/>
              <w:jc w:val="center"/>
            </w:pPr>
            <w:r>
              <w:t>30 283</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14:paraId="465433BA" w14:textId="77777777" w:rsidR="002F18BD" w:rsidRDefault="002F18BD" w:rsidP="002F18BD">
            <w:pPr>
              <w:tabs>
                <w:tab w:val="decimal" w:pos="320"/>
              </w:tabs>
              <w:spacing w:line="240" w:lineRule="auto"/>
              <w:jc w:val="center"/>
            </w:pPr>
            <w:r>
              <w:t>11 972</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14:paraId="27513074" w14:textId="77777777" w:rsidR="002F18BD" w:rsidRDefault="002F18BD" w:rsidP="002F18BD">
            <w:pPr>
              <w:tabs>
                <w:tab w:val="decimal" w:pos="181"/>
              </w:tabs>
              <w:spacing w:line="240" w:lineRule="auto"/>
              <w:jc w:val="center"/>
            </w:pPr>
            <w:r>
              <w:t>0.07</w:t>
            </w:r>
          </w:p>
        </w:tc>
        <w:tc>
          <w:tcPr>
            <w:tcW w:w="0" w:type="auto"/>
            <w:tcBorders>
              <w:top w:val="single" w:sz="4" w:space="0" w:color="4472C4" w:themeColor="accent1"/>
              <w:left w:val="single" w:sz="12" w:space="0" w:color="auto"/>
              <w:bottom w:val="single" w:sz="4" w:space="0" w:color="4472C4" w:themeColor="accent1"/>
            </w:tcBorders>
            <w:shd w:val="clear" w:color="auto" w:fill="D0CECE" w:themeFill="background2" w:themeFillShade="E6"/>
            <w:vAlign w:val="center"/>
          </w:tcPr>
          <w:p w14:paraId="70BC895C" w14:textId="77777777" w:rsidR="002F18BD" w:rsidRDefault="002F18BD" w:rsidP="002F18BD">
            <w:pPr>
              <w:spacing w:line="240" w:lineRule="auto"/>
              <w:jc w:val="center"/>
            </w:pPr>
            <w:r>
              <w:t>20</w:t>
            </w:r>
          </w:p>
        </w:tc>
      </w:tr>
      <w:tr w:rsidR="002F18BD" w14:paraId="71746606" w14:textId="77777777" w:rsidTr="002F18BD">
        <w:trPr>
          <w:trHeight w:val="484"/>
        </w:trPr>
        <w:tc>
          <w:tcPr>
            <w:tcW w:w="0" w:type="auto"/>
            <w:vMerge/>
            <w:shd w:val="clear" w:color="auto" w:fill="DEEAF6" w:themeFill="accent5" w:themeFillTint="33"/>
            <w:vAlign w:val="center"/>
          </w:tcPr>
          <w:p w14:paraId="5921CA76" w14:textId="77777777"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14:paraId="0060F1D4" w14:textId="77777777"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right w:val="single" w:sz="12" w:space="0" w:color="4472C4" w:themeColor="accent1"/>
            </w:tcBorders>
            <w:shd w:val="clear" w:color="auto" w:fill="AEAAAA" w:themeFill="background2" w:themeFillShade="BF"/>
            <w:vAlign w:val="center"/>
          </w:tcPr>
          <w:p w14:paraId="222A0724" w14:textId="77777777" w:rsidR="002F18BD" w:rsidRDefault="002F18BD" w:rsidP="002F18BD">
            <w:pPr>
              <w:spacing w:line="240" w:lineRule="auto"/>
              <w:jc w:val="center"/>
            </w:pPr>
            <w:r>
              <w:t>5 284</w:t>
            </w:r>
          </w:p>
        </w:tc>
        <w:tc>
          <w:tcPr>
            <w:tcW w:w="0" w:type="auto"/>
            <w:tcBorders>
              <w:top w:val="single" w:sz="4" w:space="0" w:color="4472C4" w:themeColor="accent1"/>
              <w:left w:val="single" w:sz="12" w:space="0" w:color="4472C4" w:themeColor="accent1"/>
              <w:right w:val="single" w:sz="12" w:space="0" w:color="auto"/>
            </w:tcBorders>
            <w:shd w:val="clear" w:color="auto" w:fill="AEAAAA" w:themeFill="background2" w:themeFillShade="BF"/>
            <w:vAlign w:val="center"/>
          </w:tcPr>
          <w:p w14:paraId="4160C19A" w14:textId="77777777" w:rsidR="002F18BD" w:rsidRDefault="002F18BD" w:rsidP="002F18BD">
            <w:pPr>
              <w:tabs>
                <w:tab w:val="decimal" w:pos="311"/>
              </w:tabs>
              <w:spacing w:line="240" w:lineRule="auto"/>
              <w:jc w:val="center"/>
            </w:pPr>
            <w:r>
              <w:t>3 139</w:t>
            </w:r>
          </w:p>
        </w:tc>
        <w:tc>
          <w:tcPr>
            <w:tcW w:w="0" w:type="auto"/>
            <w:tcBorders>
              <w:top w:val="single" w:sz="4" w:space="0" w:color="4472C4" w:themeColor="accent1"/>
              <w:left w:val="single" w:sz="12" w:space="0" w:color="auto"/>
              <w:right w:val="single" w:sz="12" w:space="0" w:color="auto"/>
            </w:tcBorders>
            <w:shd w:val="clear" w:color="auto" w:fill="AEAAAA" w:themeFill="background2" w:themeFillShade="BF"/>
            <w:vAlign w:val="center"/>
          </w:tcPr>
          <w:p w14:paraId="37F00AC9" w14:textId="77777777" w:rsidR="002F18BD" w:rsidRDefault="002F18BD" w:rsidP="002F18BD">
            <w:pPr>
              <w:tabs>
                <w:tab w:val="decimal" w:pos="271"/>
              </w:tabs>
              <w:spacing w:line="240" w:lineRule="auto"/>
              <w:jc w:val="center"/>
            </w:pPr>
            <w:r>
              <w:t>0.09</w:t>
            </w:r>
          </w:p>
        </w:tc>
        <w:tc>
          <w:tcPr>
            <w:tcW w:w="0" w:type="auto"/>
            <w:tcBorders>
              <w:top w:val="single" w:sz="4" w:space="0" w:color="4472C4" w:themeColor="accent1"/>
              <w:left w:val="single" w:sz="12" w:space="0" w:color="auto"/>
              <w:right w:val="double" w:sz="12" w:space="0" w:color="5B9BD5" w:themeColor="accent5"/>
            </w:tcBorders>
            <w:shd w:val="clear" w:color="auto" w:fill="AEAAAA" w:themeFill="background2" w:themeFillShade="BF"/>
            <w:vAlign w:val="center"/>
          </w:tcPr>
          <w:p w14:paraId="0EDA92B2" w14:textId="77777777" w:rsidR="002F18BD" w:rsidRDefault="002F18BD" w:rsidP="002F18BD">
            <w:pPr>
              <w:spacing w:line="240" w:lineRule="auto"/>
              <w:jc w:val="center"/>
            </w:pPr>
            <w:r>
              <w:t>50</w:t>
            </w:r>
          </w:p>
        </w:tc>
        <w:tc>
          <w:tcPr>
            <w:tcW w:w="0" w:type="auto"/>
            <w:tcBorders>
              <w:top w:val="single" w:sz="4" w:space="0" w:color="4472C4" w:themeColor="accent1"/>
              <w:left w:val="double" w:sz="12" w:space="0" w:color="5B9BD5" w:themeColor="accent5"/>
              <w:right w:val="single" w:sz="12" w:space="0" w:color="4472C4" w:themeColor="accent1"/>
            </w:tcBorders>
            <w:shd w:val="clear" w:color="auto" w:fill="AEAAAA" w:themeFill="background2" w:themeFillShade="BF"/>
            <w:vAlign w:val="center"/>
          </w:tcPr>
          <w:p w14:paraId="723A69B0" w14:textId="77777777" w:rsidR="002F18BD" w:rsidRDefault="002F18BD" w:rsidP="002F18BD">
            <w:pPr>
              <w:spacing w:line="240" w:lineRule="auto"/>
              <w:jc w:val="center"/>
            </w:pPr>
            <w:r>
              <w:t>32 440</w:t>
            </w:r>
          </w:p>
        </w:tc>
        <w:tc>
          <w:tcPr>
            <w:tcW w:w="0" w:type="auto"/>
            <w:tcBorders>
              <w:top w:val="single" w:sz="4" w:space="0" w:color="4472C4" w:themeColor="accent1"/>
              <w:left w:val="single" w:sz="12" w:space="0" w:color="4472C4" w:themeColor="accent1"/>
              <w:right w:val="single" w:sz="12" w:space="0" w:color="auto"/>
            </w:tcBorders>
            <w:shd w:val="clear" w:color="auto" w:fill="AEAAAA" w:themeFill="background2" w:themeFillShade="BF"/>
            <w:vAlign w:val="center"/>
          </w:tcPr>
          <w:p w14:paraId="45F57987" w14:textId="77777777" w:rsidR="002F18BD" w:rsidRDefault="002F18BD" w:rsidP="002F18BD">
            <w:pPr>
              <w:tabs>
                <w:tab w:val="decimal" w:pos="320"/>
              </w:tabs>
              <w:spacing w:line="240" w:lineRule="auto"/>
              <w:jc w:val="center"/>
            </w:pPr>
            <w:r>
              <w:t>13 060</w:t>
            </w:r>
          </w:p>
        </w:tc>
        <w:tc>
          <w:tcPr>
            <w:tcW w:w="0" w:type="auto"/>
            <w:tcBorders>
              <w:top w:val="single" w:sz="4" w:space="0" w:color="4472C4" w:themeColor="accent1"/>
              <w:left w:val="single" w:sz="12" w:space="0" w:color="auto"/>
              <w:right w:val="single" w:sz="12" w:space="0" w:color="auto"/>
            </w:tcBorders>
            <w:shd w:val="clear" w:color="auto" w:fill="AEAAAA" w:themeFill="background2" w:themeFillShade="BF"/>
            <w:vAlign w:val="center"/>
          </w:tcPr>
          <w:p w14:paraId="7543FBCB" w14:textId="77777777" w:rsidR="002F18BD" w:rsidRDefault="002F18BD" w:rsidP="002F18BD">
            <w:pPr>
              <w:tabs>
                <w:tab w:val="decimal" w:pos="181"/>
              </w:tabs>
              <w:spacing w:line="240" w:lineRule="auto"/>
              <w:jc w:val="center"/>
            </w:pPr>
            <w:r>
              <w:t>0.08</w:t>
            </w:r>
          </w:p>
        </w:tc>
        <w:tc>
          <w:tcPr>
            <w:tcW w:w="0" w:type="auto"/>
            <w:tcBorders>
              <w:top w:val="single" w:sz="4" w:space="0" w:color="4472C4" w:themeColor="accent1"/>
              <w:left w:val="single" w:sz="12" w:space="0" w:color="auto"/>
            </w:tcBorders>
            <w:shd w:val="clear" w:color="auto" w:fill="AEAAAA" w:themeFill="background2" w:themeFillShade="BF"/>
            <w:vAlign w:val="center"/>
          </w:tcPr>
          <w:p w14:paraId="4C1F8D16" w14:textId="77777777" w:rsidR="002F18BD" w:rsidRDefault="002F18BD" w:rsidP="002F18BD">
            <w:pPr>
              <w:spacing w:line="240" w:lineRule="auto"/>
              <w:jc w:val="center"/>
            </w:pPr>
            <w:r>
              <w:t>50</w:t>
            </w:r>
          </w:p>
        </w:tc>
      </w:tr>
      <w:bookmarkEnd w:id="337"/>
      <w:bookmarkEnd w:id="340"/>
    </w:tbl>
    <w:p w14:paraId="197AD6A3" w14:textId="77777777" w:rsidR="002F18BD" w:rsidRDefault="002F18BD" w:rsidP="002F18BD">
      <w:pPr>
        <w:spacing w:line="240" w:lineRule="auto"/>
        <w:jc w:val="left"/>
      </w:pPr>
    </w:p>
    <w:p w14:paraId="1888F8C5" w14:textId="77777777" w:rsidR="002F18BD" w:rsidRDefault="002F18BD" w:rsidP="002F18BD">
      <w:pPr>
        <w:pStyle w:val="Tableau"/>
      </w:pPr>
      <w:bookmarkStart w:id="341" w:name="_Toc521325137"/>
      <w:bookmarkStart w:id="342" w:name="_Toc521353163"/>
      <w:r>
        <w:t xml:space="preserve">Tableau comparatif des paramètres de l’ensemble d’entrainement </w:t>
      </w:r>
      <w:r>
        <w:br/>
        <w:t>du logiciel MCFlashfold.</w:t>
      </w:r>
      <w:bookmarkEnd w:id="341"/>
      <w:bookmarkEnd w:id="342"/>
    </w:p>
    <w:tbl>
      <w:tblPr>
        <w:tblW w:w="0" w:type="auto"/>
        <w:tblInd w:w="-441" w:type="dxa"/>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tblLook w:val="0000" w:firstRow="0" w:lastRow="0" w:firstColumn="0" w:lastColumn="0" w:noHBand="0" w:noVBand="0"/>
      </w:tblPr>
      <w:tblGrid>
        <w:gridCol w:w="1863"/>
        <w:gridCol w:w="516"/>
        <w:gridCol w:w="756"/>
        <w:gridCol w:w="1013"/>
        <w:gridCol w:w="716"/>
        <w:gridCol w:w="536"/>
        <w:gridCol w:w="876"/>
        <w:gridCol w:w="998"/>
        <w:gridCol w:w="807"/>
        <w:gridCol w:w="536"/>
      </w:tblGrid>
      <w:tr w:rsidR="002F18BD" w14:paraId="02F0189E" w14:textId="77777777" w:rsidTr="002F18BD">
        <w:trPr>
          <w:trHeight w:val="207"/>
        </w:trPr>
        <w:tc>
          <w:tcPr>
            <w:tcW w:w="0" w:type="auto"/>
            <w:vMerge w:val="restart"/>
            <w:tcBorders>
              <w:top w:val="double" w:sz="4" w:space="0" w:color="70AD47" w:themeColor="accent6"/>
              <w:left w:val="double" w:sz="4" w:space="0" w:color="70AD47" w:themeColor="accent6"/>
              <w:bottom w:val="nil"/>
              <w:right w:val="nil"/>
            </w:tcBorders>
            <w:shd w:val="clear" w:color="auto" w:fill="000000" w:themeFill="text1"/>
            <w:vAlign w:val="bottom"/>
          </w:tcPr>
          <w:p w14:paraId="59BC50F7" w14:textId="77777777" w:rsidR="002F18BD" w:rsidRPr="00900D66" w:rsidRDefault="002F18BD" w:rsidP="002F18BD">
            <w:pPr>
              <w:spacing w:line="240" w:lineRule="auto"/>
              <w:jc w:val="right"/>
              <w:rPr>
                <w:b/>
              </w:rPr>
            </w:pPr>
            <w:r w:rsidRPr="00900D66">
              <w:rPr>
                <w:b/>
              </w:rPr>
              <w:t>MCFlashfold</w:t>
            </w:r>
          </w:p>
        </w:tc>
        <w:tc>
          <w:tcPr>
            <w:tcW w:w="0" w:type="auto"/>
            <w:tcBorders>
              <w:top w:val="double" w:sz="4" w:space="0" w:color="70AD47" w:themeColor="accent6"/>
              <w:left w:val="nil"/>
              <w:bottom w:val="nil"/>
              <w:right w:val="double" w:sz="12" w:space="0" w:color="70AD47" w:themeColor="accent6"/>
            </w:tcBorders>
            <w:shd w:val="clear" w:color="auto" w:fill="000000" w:themeFill="text1"/>
            <w:vAlign w:val="center"/>
          </w:tcPr>
          <w:p w14:paraId="287B04CD" w14:textId="77777777" w:rsidR="002F18BD" w:rsidRDefault="002F18BD" w:rsidP="002F18BD">
            <w:pPr>
              <w:spacing w:line="240" w:lineRule="auto"/>
              <w:jc w:val="center"/>
            </w:pPr>
          </w:p>
        </w:tc>
        <w:tc>
          <w:tcPr>
            <w:tcW w:w="0" w:type="auto"/>
            <w:gridSpan w:val="8"/>
            <w:tcBorders>
              <w:top w:val="double" w:sz="4" w:space="0" w:color="70AD47" w:themeColor="accent6"/>
              <w:left w:val="double" w:sz="12" w:space="0" w:color="70AD47" w:themeColor="accent6"/>
              <w:bottom w:val="double" w:sz="4" w:space="0" w:color="70AD47" w:themeColor="accent6"/>
              <w:right w:val="double" w:sz="4" w:space="0" w:color="70AD47" w:themeColor="accent6"/>
            </w:tcBorders>
            <w:shd w:val="clear" w:color="auto" w:fill="E2EFD9" w:themeFill="accent6" w:themeFillTint="33"/>
            <w:vAlign w:val="center"/>
          </w:tcPr>
          <w:p w14:paraId="1273E39F" w14:textId="77777777" w:rsidR="002F18BD" w:rsidRDefault="002F18BD" w:rsidP="002F18BD">
            <w:pPr>
              <w:spacing w:line="240" w:lineRule="auto"/>
              <w:jc w:val="center"/>
            </w:pPr>
            <w:r>
              <w:t xml:space="preserve">Seuil sur le </w:t>
            </w:r>
            <w:r>
              <w:br/>
              <w:t>« signal to noise »</w:t>
            </w:r>
          </w:p>
        </w:tc>
      </w:tr>
      <w:tr w:rsidR="002F18BD" w14:paraId="69C21AFA" w14:textId="77777777" w:rsidTr="002F18BD">
        <w:trPr>
          <w:trHeight w:val="242"/>
        </w:trPr>
        <w:tc>
          <w:tcPr>
            <w:tcW w:w="0" w:type="auto"/>
            <w:vMerge/>
            <w:tcBorders>
              <w:top w:val="nil"/>
              <w:left w:val="double" w:sz="4" w:space="0" w:color="70AD47" w:themeColor="accent6"/>
              <w:bottom w:val="nil"/>
              <w:right w:val="nil"/>
            </w:tcBorders>
            <w:shd w:val="clear" w:color="auto" w:fill="000000" w:themeFill="text1"/>
            <w:vAlign w:val="center"/>
          </w:tcPr>
          <w:p w14:paraId="4FED0E4F" w14:textId="77777777" w:rsidR="002F18BD" w:rsidRDefault="002F18BD" w:rsidP="002F18BD">
            <w:pPr>
              <w:spacing w:line="240" w:lineRule="auto"/>
              <w:jc w:val="center"/>
            </w:pPr>
          </w:p>
        </w:tc>
        <w:tc>
          <w:tcPr>
            <w:tcW w:w="0" w:type="auto"/>
            <w:tcBorders>
              <w:top w:val="nil"/>
              <w:left w:val="nil"/>
              <w:bottom w:val="nil"/>
              <w:right w:val="double" w:sz="12" w:space="0" w:color="70AD47" w:themeColor="accent6"/>
            </w:tcBorders>
            <w:shd w:val="clear" w:color="auto" w:fill="000000" w:themeFill="text1"/>
            <w:vAlign w:val="center"/>
          </w:tcPr>
          <w:p w14:paraId="544ACD49" w14:textId="77777777" w:rsidR="002F18BD" w:rsidRDefault="002F18BD" w:rsidP="002F18BD">
            <w:pPr>
              <w:spacing w:line="240" w:lineRule="auto"/>
              <w:jc w:val="center"/>
            </w:pPr>
          </w:p>
        </w:tc>
        <w:tc>
          <w:tcPr>
            <w:tcW w:w="0" w:type="auto"/>
            <w:gridSpan w:val="4"/>
            <w:tcBorders>
              <w:top w:val="double" w:sz="4" w:space="0" w:color="70AD47" w:themeColor="accent6"/>
              <w:left w:val="double" w:sz="12"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54B2392B" w14:textId="77777777" w:rsidR="002F18BD" w:rsidRDefault="002F18BD" w:rsidP="002F18BD">
            <w:pPr>
              <w:tabs>
                <w:tab w:val="left" w:pos="991"/>
              </w:tabs>
              <w:spacing w:line="240" w:lineRule="auto"/>
              <w:jc w:val="center"/>
            </w:pPr>
            <w:r>
              <w:t>6</w:t>
            </w:r>
          </w:p>
        </w:tc>
        <w:tc>
          <w:tcPr>
            <w:tcW w:w="0" w:type="auto"/>
            <w:gridSpan w:val="4"/>
            <w:tcBorders>
              <w:top w:val="double" w:sz="4" w:space="0" w:color="70AD47" w:themeColor="accent6"/>
              <w:left w:val="double" w:sz="12" w:space="0" w:color="70AD47" w:themeColor="accent6"/>
              <w:bottom w:val="double" w:sz="4" w:space="0" w:color="70AD47" w:themeColor="accent6"/>
              <w:right w:val="double" w:sz="4" w:space="0" w:color="70AD47" w:themeColor="accent6"/>
            </w:tcBorders>
            <w:shd w:val="clear" w:color="auto" w:fill="C5E0B3" w:themeFill="accent6" w:themeFillTint="66"/>
            <w:vAlign w:val="center"/>
          </w:tcPr>
          <w:p w14:paraId="544803AE" w14:textId="77777777" w:rsidR="002F18BD" w:rsidRDefault="002F18BD" w:rsidP="002F18BD">
            <w:pPr>
              <w:spacing w:line="240" w:lineRule="auto"/>
              <w:jc w:val="center"/>
            </w:pPr>
            <w:r>
              <w:t>1.5</w:t>
            </w:r>
          </w:p>
        </w:tc>
      </w:tr>
      <w:tr w:rsidR="002F18BD" w14:paraId="0E734364" w14:textId="77777777" w:rsidTr="002F18BD">
        <w:trPr>
          <w:trHeight w:val="495"/>
        </w:trPr>
        <w:tc>
          <w:tcPr>
            <w:tcW w:w="0" w:type="auto"/>
            <w:tcBorders>
              <w:top w:val="nil"/>
              <w:left w:val="double" w:sz="4" w:space="0" w:color="70AD47" w:themeColor="accent6"/>
              <w:bottom w:val="double" w:sz="4" w:space="0" w:color="70AD47" w:themeColor="accent6"/>
              <w:right w:val="nil"/>
            </w:tcBorders>
            <w:shd w:val="clear" w:color="auto" w:fill="000000" w:themeFill="text1"/>
            <w:vAlign w:val="center"/>
          </w:tcPr>
          <w:p w14:paraId="5691D0D2" w14:textId="77777777" w:rsidR="002F18BD" w:rsidRDefault="002F18BD" w:rsidP="002F18BD">
            <w:pPr>
              <w:spacing w:line="240" w:lineRule="auto"/>
              <w:jc w:val="center"/>
            </w:pPr>
          </w:p>
        </w:tc>
        <w:tc>
          <w:tcPr>
            <w:tcW w:w="0" w:type="auto"/>
            <w:tcBorders>
              <w:top w:val="nil"/>
              <w:left w:val="nil"/>
              <w:bottom w:val="double" w:sz="4" w:space="0" w:color="70AD47" w:themeColor="accent6"/>
              <w:right w:val="double" w:sz="12" w:space="0" w:color="70AD47" w:themeColor="accent6"/>
            </w:tcBorders>
            <w:shd w:val="clear" w:color="auto" w:fill="000000" w:themeFill="text1"/>
            <w:vAlign w:val="center"/>
          </w:tcPr>
          <w:p w14:paraId="3304E6A0" w14:textId="77777777" w:rsidR="002F18BD" w:rsidRDefault="002F18BD" w:rsidP="002F18BD">
            <w:pPr>
              <w:spacing w:line="240" w:lineRule="auto"/>
              <w:jc w:val="center"/>
            </w:pPr>
          </w:p>
        </w:tc>
        <w:tc>
          <w:tcPr>
            <w:tcW w:w="0" w:type="auto"/>
            <w:tcBorders>
              <w:top w:val="doub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8D08D" w:themeFill="accent6" w:themeFillTint="99"/>
            <w:vAlign w:val="center"/>
          </w:tcPr>
          <w:p w14:paraId="5E1055E6" w14:textId="77777777" w:rsidR="002F18BD" w:rsidRDefault="002F18BD" w:rsidP="002F18BD">
            <w:pPr>
              <w:spacing w:line="240" w:lineRule="auto"/>
              <w:jc w:val="center"/>
            </w:pPr>
            <w:r>
              <w:t>RNA</w:t>
            </w:r>
          </w:p>
        </w:tc>
        <w:tc>
          <w:tcPr>
            <w:tcW w:w="0" w:type="auto"/>
            <w:tcBorders>
              <w:top w:val="double" w:sz="4" w:space="0" w:color="70AD47" w:themeColor="accent6"/>
              <w:left w:val="single" w:sz="12" w:space="0" w:color="70AD47" w:themeColor="accent6"/>
              <w:bottom w:val="double" w:sz="4" w:space="0" w:color="70AD47" w:themeColor="accent6"/>
              <w:right w:val="single" w:sz="12" w:space="0" w:color="auto"/>
            </w:tcBorders>
            <w:shd w:val="clear" w:color="auto" w:fill="A8D08D" w:themeFill="accent6" w:themeFillTint="99"/>
            <w:vAlign w:val="center"/>
          </w:tcPr>
          <w:p w14:paraId="33BC473A" w14:textId="77777777" w:rsidR="002F18BD" w:rsidRDefault="002F18BD" w:rsidP="002F18BD">
            <w:pPr>
              <w:pStyle w:val="Paragraphe"/>
              <w:ind w:firstLine="0"/>
              <w:jc w:val="center"/>
            </w:pPr>
            <w:bookmarkStart w:id="343" w:name="_Hlk521347569"/>
            <w:proofErr w:type="spellStart"/>
            <w:r>
              <w:t>Occ</w:t>
            </w:r>
            <w:proofErr w:type="spellEnd"/>
            <w:r>
              <w:t>.</w:t>
            </w:r>
            <w:bookmarkEnd w:id="343"/>
          </w:p>
        </w:tc>
        <w:tc>
          <w:tcPr>
            <w:tcW w:w="0" w:type="auto"/>
            <w:tcBorders>
              <w:top w:val="double" w:sz="4" w:space="0" w:color="70AD47" w:themeColor="accent6"/>
              <w:left w:val="single" w:sz="12" w:space="0" w:color="auto"/>
              <w:bottom w:val="double" w:sz="4" w:space="0" w:color="70AD47" w:themeColor="accent6"/>
              <w:right w:val="single" w:sz="12" w:space="0" w:color="auto"/>
            </w:tcBorders>
            <w:shd w:val="clear" w:color="auto" w:fill="A8D08D" w:themeFill="accent6" w:themeFillTint="99"/>
            <w:vAlign w:val="center"/>
          </w:tcPr>
          <w:p w14:paraId="59053A69" w14:textId="77777777" w:rsidR="002F18BD" w:rsidRDefault="002F18BD" w:rsidP="002F18BD">
            <w:pPr>
              <w:pStyle w:val="Paragraphe"/>
              <w:ind w:firstLine="0"/>
              <w:jc w:val="center"/>
            </w:pPr>
            <w:bookmarkStart w:id="344" w:name="_Hlk521347550"/>
            <w:r>
              <w:t>Disc</w:t>
            </w:r>
            <w:bookmarkEnd w:id="344"/>
            <w:r>
              <w:t>.</w:t>
            </w:r>
          </w:p>
        </w:tc>
        <w:tc>
          <w:tcPr>
            <w:tcW w:w="0" w:type="auto"/>
            <w:tcBorders>
              <w:top w:val="double" w:sz="4" w:space="0" w:color="70AD47" w:themeColor="accent6"/>
              <w:left w:val="single" w:sz="12" w:space="0" w:color="auto"/>
              <w:bottom w:val="double" w:sz="4" w:space="0" w:color="70AD47" w:themeColor="accent6"/>
              <w:right w:val="double" w:sz="12" w:space="0" w:color="70AD47" w:themeColor="accent6"/>
            </w:tcBorders>
            <w:shd w:val="clear" w:color="auto" w:fill="A8D08D" w:themeFill="accent6" w:themeFillTint="99"/>
            <w:vAlign w:val="center"/>
          </w:tcPr>
          <w:p w14:paraId="389EACC8" w14:textId="77777777" w:rsidR="002F18BD" w:rsidRDefault="002F18BD" w:rsidP="002F18BD">
            <w:pPr>
              <w:pStyle w:val="Paragraphe"/>
              <w:ind w:firstLine="0"/>
              <w:jc w:val="center"/>
            </w:pPr>
            <w:r>
              <w:t>DE</w:t>
            </w:r>
          </w:p>
        </w:tc>
        <w:tc>
          <w:tcPr>
            <w:tcW w:w="0" w:type="auto"/>
            <w:tcBorders>
              <w:top w:val="doub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8D08D" w:themeFill="accent6" w:themeFillTint="99"/>
            <w:vAlign w:val="center"/>
          </w:tcPr>
          <w:p w14:paraId="3A5737F1" w14:textId="77777777" w:rsidR="002F18BD" w:rsidRDefault="002F18BD" w:rsidP="002F18BD">
            <w:pPr>
              <w:spacing w:line="240" w:lineRule="auto"/>
              <w:jc w:val="center"/>
            </w:pPr>
            <w:r>
              <w:t>RNA</w:t>
            </w:r>
          </w:p>
        </w:tc>
        <w:tc>
          <w:tcPr>
            <w:tcW w:w="998" w:type="dxa"/>
            <w:tcBorders>
              <w:top w:val="double" w:sz="4" w:space="0" w:color="70AD47" w:themeColor="accent6"/>
              <w:left w:val="single" w:sz="12" w:space="0" w:color="70AD47" w:themeColor="accent6"/>
              <w:bottom w:val="double" w:sz="4" w:space="0" w:color="70AD47" w:themeColor="accent6"/>
              <w:right w:val="single" w:sz="12" w:space="0" w:color="auto"/>
            </w:tcBorders>
            <w:shd w:val="clear" w:color="auto" w:fill="A8D08D" w:themeFill="accent6" w:themeFillTint="99"/>
            <w:vAlign w:val="center"/>
          </w:tcPr>
          <w:p w14:paraId="3F09F6BC" w14:textId="77777777" w:rsidR="002F18BD" w:rsidRDefault="002F18BD" w:rsidP="002F18BD">
            <w:pPr>
              <w:pStyle w:val="Paragraphe"/>
              <w:ind w:firstLine="0"/>
              <w:jc w:val="center"/>
            </w:pPr>
            <w:proofErr w:type="spellStart"/>
            <w:r>
              <w:t>Occ</w:t>
            </w:r>
            <w:proofErr w:type="spellEnd"/>
            <w:r>
              <w:t>.</w:t>
            </w:r>
          </w:p>
        </w:tc>
        <w:tc>
          <w:tcPr>
            <w:tcW w:w="807" w:type="dxa"/>
            <w:tcBorders>
              <w:top w:val="double" w:sz="4" w:space="0" w:color="70AD47" w:themeColor="accent6"/>
              <w:left w:val="single" w:sz="12" w:space="0" w:color="auto"/>
              <w:bottom w:val="double" w:sz="4" w:space="0" w:color="70AD47" w:themeColor="accent6"/>
              <w:right w:val="single" w:sz="12" w:space="0" w:color="auto"/>
            </w:tcBorders>
            <w:shd w:val="clear" w:color="auto" w:fill="A8D08D" w:themeFill="accent6" w:themeFillTint="99"/>
            <w:vAlign w:val="center"/>
          </w:tcPr>
          <w:p w14:paraId="7C4B707F" w14:textId="77777777" w:rsidR="002F18BD" w:rsidRDefault="002F18BD" w:rsidP="002F18BD">
            <w:pPr>
              <w:pStyle w:val="Paragraphe"/>
              <w:ind w:firstLine="0"/>
              <w:jc w:val="center"/>
            </w:pPr>
            <w:r>
              <w:t>Disc.</w:t>
            </w:r>
          </w:p>
        </w:tc>
        <w:tc>
          <w:tcPr>
            <w:tcW w:w="536" w:type="dxa"/>
            <w:tcBorders>
              <w:top w:val="double" w:sz="4" w:space="0" w:color="70AD47" w:themeColor="accent6"/>
              <w:left w:val="single" w:sz="12" w:space="0" w:color="auto"/>
              <w:bottom w:val="double" w:sz="4" w:space="0" w:color="70AD47" w:themeColor="accent6"/>
              <w:right w:val="double" w:sz="4" w:space="0" w:color="70AD47" w:themeColor="accent6"/>
            </w:tcBorders>
            <w:shd w:val="clear" w:color="auto" w:fill="A8D08D" w:themeFill="accent6" w:themeFillTint="99"/>
            <w:vAlign w:val="center"/>
          </w:tcPr>
          <w:p w14:paraId="7527AF0C" w14:textId="77777777" w:rsidR="002F18BD" w:rsidRDefault="002F18BD" w:rsidP="002F18BD">
            <w:pPr>
              <w:pStyle w:val="Paragraphe"/>
              <w:ind w:firstLine="0"/>
              <w:jc w:val="center"/>
            </w:pPr>
            <w:r>
              <w:t>DE</w:t>
            </w:r>
          </w:p>
        </w:tc>
      </w:tr>
      <w:tr w:rsidR="002F18BD" w14:paraId="444CE02E" w14:textId="77777777" w:rsidTr="002F18BD">
        <w:trPr>
          <w:trHeight w:val="219"/>
        </w:trPr>
        <w:tc>
          <w:tcPr>
            <w:tcW w:w="0" w:type="auto"/>
            <w:vMerge w:val="restart"/>
            <w:tcBorders>
              <w:top w:val="double" w:sz="4" w:space="0" w:color="70AD47" w:themeColor="accent6"/>
              <w:left w:val="double" w:sz="4" w:space="0" w:color="70AD47" w:themeColor="accent6"/>
              <w:right w:val="double" w:sz="4" w:space="0" w:color="70AD47" w:themeColor="accent6"/>
            </w:tcBorders>
            <w:shd w:val="clear" w:color="auto" w:fill="E2EFD9" w:themeFill="accent6" w:themeFillTint="33"/>
            <w:vAlign w:val="center"/>
          </w:tcPr>
          <w:p w14:paraId="76ED19AF" w14:textId="77777777" w:rsidR="002F18BD" w:rsidRDefault="002F18BD" w:rsidP="002F18BD">
            <w:pPr>
              <w:spacing w:line="240" w:lineRule="auto"/>
              <w:jc w:val="center"/>
            </w:pPr>
            <w:r>
              <w:t>Seuil sur le score</w:t>
            </w:r>
          </w:p>
        </w:tc>
        <w:tc>
          <w:tcPr>
            <w:tcW w:w="0" w:type="auto"/>
            <w:vMerge w:val="restart"/>
            <w:tcBorders>
              <w:top w:val="double" w:sz="4" w:space="0" w:color="70AD47" w:themeColor="accent6"/>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00FF3DEC" w14:textId="77777777" w:rsidR="002F18BD" w:rsidRDefault="002F18BD" w:rsidP="002F18BD">
            <w:pPr>
              <w:spacing w:line="240" w:lineRule="auto"/>
              <w:jc w:val="center"/>
            </w:pPr>
            <w:r>
              <w:t>1</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14:paraId="5AF73736" w14:textId="77777777" w:rsidR="002F18BD" w:rsidRDefault="002F18BD" w:rsidP="002F18BD">
            <w:pPr>
              <w:spacing w:line="240" w:lineRule="auto"/>
              <w:jc w:val="center"/>
            </w:pPr>
            <w:r>
              <w:t>2 715</w:t>
            </w:r>
          </w:p>
        </w:tc>
        <w:tc>
          <w:tcPr>
            <w:tcW w:w="0" w:type="auto"/>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14:paraId="590E0076" w14:textId="77777777" w:rsidR="002F18BD" w:rsidRDefault="002F18BD" w:rsidP="002F18BD">
            <w:pPr>
              <w:tabs>
                <w:tab w:val="decimal" w:pos="376"/>
              </w:tabs>
              <w:spacing w:line="240" w:lineRule="auto"/>
              <w:jc w:val="center"/>
            </w:pPr>
            <w:r>
              <w:t>2 364</w:t>
            </w:r>
          </w:p>
        </w:tc>
        <w:tc>
          <w:tcPr>
            <w:tcW w:w="0" w:type="auto"/>
            <w:tcBorders>
              <w:top w:val="double" w:sz="4" w:space="0" w:color="70AD47" w:themeColor="accent6"/>
              <w:left w:val="single" w:sz="12" w:space="0" w:color="auto"/>
              <w:bottom w:val="single" w:sz="4" w:space="0" w:color="70AD47" w:themeColor="accent6"/>
              <w:right w:val="single" w:sz="12" w:space="0" w:color="auto"/>
            </w:tcBorders>
            <w:vAlign w:val="center"/>
          </w:tcPr>
          <w:p w14:paraId="09349F1D" w14:textId="77777777" w:rsidR="002F18BD" w:rsidRDefault="002F18BD" w:rsidP="002F18BD">
            <w:pPr>
              <w:spacing w:line="240" w:lineRule="auto"/>
              <w:jc w:val="center"/>
            </w:pPr>
            <w:r>
              <w:t>0.12</w:t>
            </w:r>
          </w:p>
        </w:tc>
        <w:tc>
          <w:tcPr>
            <w:tcW w:w="0" w:type="auto"/>
            <w:tcBorders>
              <w:top w:val="double" w:sz="4" w:space="0" w:color="70AD47" w:themeColor="accent6"/>
              <w:left w:val="single" w:sz="12" w:space="0" w:color="auto"/>
              <w:bottom w:val="single" w:sz="4" w:space="0" w:color="70AD47" w:themeColor="accent6"/>
              <w:right w:val="double" w:sz="12" w:space="0" w:color="70AD47" w:themeColor="accent6"/>
            </w:tcBorders>
            <w:vAlign w:val="center"/>
          </w:tcPr>
          <w:p w14:paraId="42C8D2C2" w14:textId="77777777" w:rsidR="002F18BD" w:rsidRDefault="002F18BD" w:rsidP="002F18BD">
            <w:pPr>
              <w:spacing w:line="240" w:lineRule="auto"/>
              <w:jc w:val="center"/>
            </w:pPr>
            <w:r>
              <w:t>5</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14:paraId="2D4A314C" w14:textId="77777777" w:rsidR="002F18BD" w:rsidRDefault="002F18BD" w:rsidP="002F18BD">
            <w:pPr>
              <w:spacing w:line="240" w:lineRule="auto"/>
              <w:jc w:val="center"/>
            </w:pPr>
            <w:r>
              <w:rPr>
                <w:sz w:val="22"/>
              </w:rPr>
              <w:t>18 212</w:t>
            </w:r>
          </w:p>
        </w:tc>
        <w:tc>
          <w:tcPr>
            <w:tcW w:w="998" w:type="dxa"/>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14:paraId="1251FBC4" w14:textId="77777777" w:rsidR="002F18BD" w:rsidRDefault="002F18BD" w:rsidP="002F18BD">
            <w:pPr>
              <w:tabs>
                <w:tab w:val="decimal" w:pos="361"/>
              </w:tabs>
              <w:spacing w:line="240" w:lineRule="auto"/>
              <w:jc w:val="center"/>
            </w:pPr>
            <w:r>
              <w:t>7 461</w:t>
            </w:r>
          </w:p>
        </w:tc>
        <w:tc>
          <w:tcPr>
            <w:tcW w:w="807" w:type="dxa"/>
            <w:tcBorders>
              <w:top w:val="double" w:sz="4" w:space="0" w:color="70AD47" w:themeColor="accent6"/>
              <w:left w:val="single" w:sz="12" w:space="0" w:color="auto"/>
              <w:bottom w:val="single" w:sz="4" w:space="0" w:color="70AD47" w:themeColor="accent6"/>
              <w:right w:val="single" w:sz="12" w:space="0" w:color="auto"/>
            </w:tcBorders>
            <w:vAlign w:val="center"/>
          </w:tcPr>
          <w:p w14:paraId="6E3448CB" w14:textId="77777777" w:rsidR="002F18BD" w:rsidRDefault="002F18BD" w:rsidP="002F18BD">
            <w:pPr>
              <w:spacing w:line="240" w:lineRule="auto"/>
              <w:jc w:val="center"/>
            </w:pPr>
            <w:r>
              <w:t>0.12</w:t>
            </w:r>
          </w:p>
        </w:tc>
        <w:tc>
          <w:tcPr>
            <w:tcW w:w="536" w:type="dxa"/>
            <w:tcBorders>
              <w:top w:val="double" w:sz="4" w:space="0" w:color="70AD47" w:themeColor="accent6"/>
              <w:left w:val="single" w:sz="12" w:space="0" w:color="auto"/>
              <w:bottom w:val="single" w:sz="4" w:space="0" w:color="70AD47" w:themeColor="accent6"/>
              <w:right w:val="double" w:sz="4" w:space="0" w:color="70AD47" w:themeColor="accent6"/>
            </w:tcBorders>
            <w:vAlign w:val="center"/>
          </w:tcPr>
          <w:p w14:paraId="66D99598" w14:textId="77777777" w:rsidR="002F18BD" w:rsidRDefault="002F18BD" w:rsidP="002F18BD">
            <w:pPr>
              <w:spacing w:line="240" w:lineRule="auto"/>
              <w:jc w:val="center"/>
            </w:pPr>
            <w:r>
              <w:t>5</w:t>
            </w:r>
          </w:p>
        </w:tc>
      </w:tr>
      <w:tr w:rsidR="002F18BD" w14:paraId="7C49FE36" w14:textId="77777777" w:rsidTr="002F18BD">
        <w:trPr>
          <w:trHeight w:val="265"/>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14:paraId="54411722" w14:textId="77777777"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602145B2" w14:textId="77777777"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14:paraId="777BAF67" w14:textId="77777777" w:rsidR="002F18BD" w:rsidRDefault="002F18BD" w:rsidP="002F18BD">
            <w:pPr>
              <w:spacing w:line="240" w:lineRule="auto"/>
              <w:jc w:val="center"/>
            </w:pPr>
            <w:r>
              <w:t>4 902</w:t>
            </w:r>
          </w:p>
        </w:tc>
        <w:tc>
          <w:tcPr>
            <w:tcW w:w="0" w:type="auto"/>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14:paraId="5F04F847" w14:textId="77777777" w:rsidR="002F18BD" w:rsidRDefault="002F18BD" w:rsidP="002F18BD">
            <w:pPr>
              <w:tabs>
                <w:tab w:val="decimal" w:pos="376"/>
              </w:tabs>
              <w:spacing w:line="240" w:lineRule="auto"/>
              <w:jc w:val="center"/>
            </w:pPr>
            <w:r>
              <w:t>3 612</w:t>
            </w:r>
          </w:p>
        </w:tc>
        <w:tc>
          <w:tcPr>
            <w:tcW w:w="0" w:type="auto"/>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14:paraId="5CB5B15B" w14:textId="77777777" w:rsidR="002F18BD" w:rsidRDefault="002F18BD" w:rsidP="002F18BD">
            <w:pPr>
              <w:spacing w:line="240" w:lineRule="auto"/>
              <w:jc w:val="center"/>
            </w:pPr>
            <w:r>
              <w:t>0.14</w:t>
            </w:r>
          </w:p>
        </w:tc>
        <w:tc>
          <w:tcPr>
            <w:tcW w:w="0" w:type="auto"/>
            <w:tcBorders>
              <w:top w:val="single" w:sz="4" w:space="0" w:color="70AD47" w:themeColor="accent6"/>
              <w:left w:val="single" w:sz="12" w:space="0" w:color="auto"/>
              <w:bottom w:val="single" w:sz="4" w:space="0" w:color="70AD47" w:themeColor="accent6"/>
              <w:right w:val="double" w:sz="12" w:space="0" w:color="70AD47" w:themeColor="accent6"/>
            </w:tcBorders>
            <w:shd w:val="clear" w:color="auto" w:fill="D0CECE" w:themeFill="background2" w:themeFillShade="E6"/>
            <w:vAlign w:val="center"/>
          </w:tcPr>
          <w:p w14:paraId="4161C9AC" w14:textId="77777777" w:rsidR="002F18BD" w:rsidRDefault="002F18BD" w:rsidP="002F18BD">
            <w:pPr>
              <w:spacing w:line="240" w:lineRule="auto"/>
              <w:jc w:val="center"/>
            </w:pPr>
            <w:r>
              <w:t>20</w:t>
            </w: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14:paraId="5F82AE9D" w14:textId="77777777" w:rsidR="002F18BD" w:rsidRDefault="002F18BD" w:rsidP="002F18BD">
            <w:pPr>
              <w:spacing w:line="240" w:lineRule="auto"/>
              <w:jc w:val="center"/>
            </w:pPr>
            <w:r>
              <w:t>29 641</w:t>
            </w:r>
          </w:p>
        </w:tc>
        <w:tc>
          <w:tcPr>
            <w:tcW w:w="998" w:type="dxa"/>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14:paraId="3371A2CA" w14:textId="77777777" w:rsidR="002F18BD" w:rsidRDefault="002F18BD" w:rsidP="002F18BD">
            <w:pPr>
              <w:tabs>
                <w:tab w:val="decimal" w:pos="361"/>
              </w:tabs>
              <w:spacing w:line="240" w:lineRule="auto"/>
              <w:jc w:val="center"/>
            </w:pPr>
            <w:r>
              <w:t>10 751</w:t>
            </w:r>
          </w:p>
        </w:tc>
        <w:tc>
          <w:tcPr>
            <w:tcW w:w="807" w:type="dxa"/>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14:paraId="297EEC7C" w14:textId="77777777" w:rsidR="002F18BD" w:rsidRDefault="002F18BD" w:rsidP="002F18BD">
            <w:pPr>
              <w:spacing w:line="240" w:lineRule="auto"/>
              <w:jc w:val="center"/>
            </w:pPr>
            <w:r>
              <w:t>0.13</w:t>
            </w:r>
          </w:p>
        </w:tc>
        <w:tc>
          <w:tcPr>
            <w:tcW w:w="536" w:type="dxa"/>
            <w:tcBorders>
              <w:top w:val="single" w:sz="4" w:space="0" w:color="70AD47" w:themeColor="accent6"/>
              <w:left w:val="single" w:sz="12" w:space="0" w:color="auto"/>
              <w:bottom w:val="single" w:sz="4" w:space="0" w:color="70AD47" w:themeColor="accent6"/>
              <w:right w:val="double" w:sz="4" w:space="0" w:color="70AD47" w:themeColor="accent6"/>
            </w:tcBorders>
            <w:shd w:val="clear" w:color="auto" w:fill="D0CECE" w:themeFill="background2" w:themeFillShade="E6"/>
            <w:vAlign w:val="center"/>
          </w:tcPr>
          <w:p w14:paraId="0543275E" w14:textId="77777777" w:rsidR="002F18BD" w:rsidRDefault="002F18BD" w:rsidP="002F18BD">
            <w:pPr>
              <w:spacing w:line="240" w:lineRule="auto"/>
              <w:jc w:val="center"/>
            </w:pPr>
            <w:r>
              <w:t>20</w:t>
            </w:r>
          </w:p>
        </w:tc>
      </w:tr>
      <w:tr w:rsidR="002F18BD" w14:paraId="61C95009" w14:textId="77777777" w:rsidTr="002F18BD">
        <w:trPr>
          <w:trHeight w:val="334"/>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14:paraId="3DAA5F3E" w14:textId="77777777"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4C14B0A7" w14:textId="77777777"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14:paraId="50C9DC6B" w14:textId="77777777" w:rsidR="002F18BD" w:rsidRDefault="002F18BD" w:rsidP="002F18BD">
            <w:pPr>
              <w:spacing w:line="240" w:lineRule="auto"/>
              <w:jc w:val="center"/>
            </w:pPr>
            <w:r>
              <w:t>5 142</w:t>
            </w:r>
          </w:p>
        </w:tc>
        <w:tc>
          <w:tcPr>
            <w:tcW w:w="0" w:type="auto"/>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14:paraId="6B19E855" w14:textId="77777777" w:rsidR="002F18BD" w:rsidRDefault="002F18BD" w:rsidP="002F18BD">
            <w:pPr>
              <w:tabs>
                <w:tab w:val="decimal" w:pos="376"/>
              </w:tabs>
              <w:spacing w:line="240" w:lineRule="auto"/>
              <w:jc w:val="center"/>
            </w:pPr>
            <w:r>
              <w:t>3 779</w:t>
            </w:r>
          </w:p>
        </w:tc>
        <w:tc>
          <w:tcPr>
            <w:tcW w:w="0" w:type="auto"/>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14:paraId="5BF3018F" w14:textId="77777777" w:rsidR="002F18BD" w:rsidRDefault="002F18BD" w:rsidP="002F18BD">
            <w:pPr>
              <w:spacing w:line="240" w:lineRule="auto"/>
              <w:jc w:val="center"/>
            </w:pPr>
            <w:r>
              <w:t>0.15</w:t>
            </w:r>
          </w:p>
        </w:tc>
        <w:tc>
          <w:tcPr>
            <w:tcW w:w="0" w:type="auto"/>
            <w:tcBorders>
              <w:top w:val="single" w:sz="4" w:space="0" w:color="70AD47" w:themeColor="accent6"/>
              <w:left w:val="single" w:sz="12" w:space="0" w:color="auto"/>
              <w:bottom w:val="double" w:sz="4" w:space="0" w:color="70AD47" w:themeColor="accent6"/>
              <w:right w:val="double" w:sz="12" w:space="0" w:color="70AD47" w:themeColor="accent6"/>
            </w:tcBorders>
            <w:shd w:val="clear" w:color="auto" w:fill="AEAAAA" w:themeFill="background2" w:themeFillShade="BF"/>
            <w:vAlign w:val="center"/>
          </w:tcPr>
          <w:p w14:paraId="148FAE62" w14:textId="77777777" w:rsidR="002F18BD" w:rsidRDefault="002F18BD" w:rsidP="002F18BD">
            <w:pPr>
              <w:spacing w:line="240" w:lineRule="auto"/>
              <w:jc w:val="center"/>
            </w:pPr>
            <w:r>
              <w:t>50</w:t>
            </w: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14:paraId="67219A80" w14:textId="77777777" w:rsidR="002F18BD" w:rsidRDefault="002F18BD" w:rsidP="002F18BD">
            <w:pPr>
              <w:spacing w:line="240" w:lineRule="auto"/>
              <w:jc w:val="center"/>
            </w:pPr>
            <w:r>
              <w:t>31 713</w:t>
            </w:r>
          </w:p>
        </w:tc>
        <w:tc>
          <w:tcPr>
            <w:tcW w:w="998" w:type="dxa"/>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14:paraId="0F31037C" w14:textId="77777777" w:rsidR="002F18BD" w:rsidRDefault="002F18BD" w:rsidP="002F18BD">
            <w:pPr>
              <w:tabs>
                <w:tab w:val="decimal" w:pos="361"/>
              </w:tabs>
              <w:spacing w:line="240" w:lineRule="auto"/>
              <w:jc w:val="center"/>
            </w:pPr>
            <w:r>
              <w:t>11 329</w:t>
            </w:r>
          </w:p>
        </w:tc>
        <w:tc>
          <w:tcPr>
            <w:tcW w:w="807" w:type="dxa"/>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14:paraId="665F5D7F" w14:textId="77777777" w:rsidR="002F18BD" w:rsidRDefault="002F18BD" w:rsidP="002F18BD">
            <w:pPr>
              <w:spacing w:line="240" w:lineRule="auto"/>
              <w:jc w:val="center"/>
            </w:pPr>
            <w:r>
              <w:t>0.14</w:t>
            </w:r>
          </w:p>
        </w:tc>
        <w:tc>
          <w:tcPr>
            <w:tcW w:w="536" w:type="dxa"/>
            <w:tcBorders>
              <w:top w:val="single" w:sz="4" w:space="0" w:color="70AD47" w:themeColor="accent6"/>
              <w:left w:val="single" w:sz="12" w:space="0" w:color="auto"/>
              <w:bottom w:val="double" w:sz="4" w:space="0" w:color="70AD47" w:themeColor="accent6"/>
              <w:right w:val="double" w:sz="4" w:space="0" w:color="70AD47" w:themeColor="accent6"/>
            </w:tcBorders>
            <w:shd w:val="clear" w:color="auto" w:fill="AEAAAA" w:themeFill="background2" w:themeFillShade="BF"/>
            <w:vAlign w:val="center"/>
          </w:tcPr>
          <w:p w14:paraId="7392CCD7" w14:textId="77777777" w:rsidR="002F18BD" w:rsidRDefault="002F18BD" w:rsidP="002F18BD">
            <w:pPr>
              <w:spacing w:line="240" w:lineRule="auto"/>
              <w:jc w:val="center"/>
            </w:pPr>
            <w:r>
              <w:t>50</w:t>
            </w:r>
          </w:p>
        </w:tc>
      </w:tr>
      <w:tr w:rsidR="002F18BD" w14:paraId="3ECF1E63" w14:textId="77777777" w:rsidTr="002F18BD">
        <w:trPr>
          <w:trHeight w:val="241"/>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14:paraId="031053E6" w14:textId="77777777" w:rsidR="002F18BD" w:rsidRDefault="002F18BD" w:rsidP="002F18BD">
            <w:pPr>
              <w:spacing w:line="240" w:lineRule="auto"/>
              <w:jc w:val="center"/>
            </w:pPr>
          </w:p>
        </w:tc>
        <w:tc>
          <w:tcPr>
            <w:tcW w:w="0" w:type="auto"/>
            <w:vMerge w:val="restart"/>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246F3DE0" w14:textId="77777777" w:rsidR="002F18BD" w:rsidRDefault="002F18BD" w:rsidP="002F18BD">
            <w:pPr>
              <w:spacing w:line="240" w:lineRule="auto"/>
              <w:jc w:val="center"/>
            </w:pPr>
            <w:r>
              <w:t>1.5</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14:paraId="5AA5915E" w14:textId="77777777" w:rsidR="002F18BD" w:rsidRDefault="002F18BD" w:rsidP="002F18BD">
            <w:pPr>
              <w:spacing w:line="240" w:lineRule="auto"/>
              <w:jc w:val="center"/>
            </w:pPr>
            <w:r>
              <w:t>2 793</w:t>
            </w:r>
          </w:p>
        </w:tc>
        <w:tc>
          <w:tcPr>
            <w:tcW w:w="0" w:type="auto"/>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14:paraId="1CC6AF92" w14:textId="77777777" w:rsidR="002F18BD" w:rsidRDefault="002F18BD" w:rsidP="002F18BD">
            <w:pPr>
              <w:tabs>
                <w:tab w:val="decimal" w:pos="376"/>
              </w:tabs>
              <w:spacing w:line="240" w:lineRule="auto"/>
              <w:jc w:val="center"/>
            </w:pPr>
            <w:r>
              <w:t>2 415</w:t>
            </w:r>
          </w:p>
        </w:tc>
        <w:tc>
          <w:tcPr>
            <w:tcW w:w="0" w:type="auto"/>
            <w:tcBorders>
              <w:top w:val="double" w:sz="4" w:space="0" w:color="70AD47" w:themeColor="accent6"/>
              <w:left w:val="single" w:sz="12" w:space="0" w:color="auto"/>
              <w:bottom w:val="single" w:sz="4" w:space="0" w:color="70AD47" w:themeColor="accent6"/>
              <w:right w:val="single" w:sz="12" w:space="0" w:color="auto"/>
            </w:tcBorders>
            <w:vAlign w:val="center"/>
          </w:tcPr>
          <w:p w14:paraId="0D4A4783" w14:textId="77777777" w:rsidR="002F18BD" w:rsidRDefault="002F18BD" w:rsidP="002F18BD">
            <w:pPr>
              <w:spacing w:line="240" w:lineRule="auto"/>
              <w:jc w:val="center"/>
            </w:pPr>
            <w:r>
              <w:t>0.13</w:t>
            </w:r>
          </w:p>
        </w:tc>
        <w:tc>
          <w:tcPr>
            <w:tcW w:w="0" w:type="auto"/>
            <w:tcBorders>
              <w:top w:val="double" w:sz="4" w:space="0" w:color="70AD47" w:themeColor="accent6"/>
              <w:left w:val="single" w:sz="12" w:space="0" w:color="auto"/>
              <w:bottom w:val="single" w:sz="4" w:space="0" w:color="70AD47" w:themeColor="accent6"/>
              <w:right w:val="double" w:sz="12" w:space="0" w:color="70AD47" w:themeColor="accent6"/>
            </w:tcBorders>
            <w:vAlign w:val="center"/>
          </w:tcPr>
          <w:p w14:paraId="75A62D66" w14:textId="77777777" w:rsidR="002F18BD" w:rsidRDefault="002F18BD" w:rsidP="002F18BD">
            <w:pPr>
              <w:spacing w:line="240" w:lineRule="auto"/>
              <w:jc w:val="center"/>
            </w:pPr>
            <w:r>
              <w:t>5</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14:paraId="0328A6D5" w14:textId="77777777" w:rsidR="002F18BD" w:rsidRDefault="002F18BD" w:rsidP="002F18BD">
            <w:pPr>
              <w:spacing w:line="240" w:lineRule="auto"/>
              <w:jc w:val="center"/>
            </w:pPr>
            <w:r>
              <w:t>18 492</w:t>
            </w:r>
          </w:p>
        </w:tc>
        <w:tc>
          <w:tcPr>
            <w:tcW w:w="998" w:type="dxa"/>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14:paraId="4994E7C2" w14:textId="77777777" w:rsidR="002F18BD" w:rsidRDefault="002F18BD" w:rsidP="002F18BD">
            <w:pPr>
              <w:tabs>
                <w:tab w:val="decimal" w:pos="361"/>
              </w:tabs>
              <w:spacing w:line="240" w:lineRule="auto"/>
              <w:jc w:val="center"/>
            </w:pPr>
            <w:r>
              <w:t>7 536</w:t>
            </w:r>
          </w:p>
        </w:tc>
        <w:tc>
          <w:tcPr>
            <w:tcW w:w="807" w:type="dxa"/>
            <w:tcBorders>
              <w:top w:val="double" w:sz="4" w:space="0" w:color="70AD47" w:themeColor="accent6"/>
              <w:left w:val="single" w:sz="12" w:space="0" w:color="auto"/>
              <w:bottom w:val="single" w:sz="4" w:space="0" w:color="70AD47" w:themeColor="accent6"/>
              <w:right w:val="single" w:sz="12" w:space="0" w:color="auto"/>
            </w:tcBorders>
            <w:vAlign w:val="center"/>
          </w:tcPr>
          <w:p w14:paraId="708BE806" w14:textId="77777777" w:rsidR="002F18BD" w:rsidRDefault="002F18BD" w:rsidP="002F18BD">
            <w:pPr>
              <w:spacing w:line="240" w:lineRule="auto"/>
              <w:jc w:val="center"/>
            </w:pPr>
            <w:r>
              <w:t>0.12</w:t>
            </w:r>
          </w:p>
        </w:tc>
        <w:tc>
          <w:tcPr>
            <w:tcW w:w="536" w:type="dxa"/>
            <w:tcBorders>
              <w:top w:val="double" w:sz="4" w:space="0" w:color="70AD47" w:themeColor="accent6"/>
              <w:left w:val="single" w:sz="12" w:space="0" w:color="auto"/>
              <w:bottom w:val="single" w:sz="4" w:space="0" w:color="70AD47" w:themeColor="accent6"/>
              <w:right w:val="double" w:sz="4" w:space="0" w:color="70AD47" w:themeColor="accent6"/>
            </w:tcBorders>
            <w:vAlign w:val="center"/>
          </w:tcPr>
          <w:p w14:paraId="42512A43" w14:textId="77777777" w:rsidR="002F18BD" w:rsidRDefault="002F18BD" w:rsidP="002F18BD">
            <w:pPr>
              <w:spacing w:line="240" w:lineRule="auto"/>
              <w:jc w:val="center"/>
            </w:pPr>
            <w:r>
              <w:t>5</w:t>
            </w:r>
          </w:p>
        </w:tc>
      </w:tr>
      <w:tr w:rsidR="002F18BD" w14:paraId="26D6D901" w14:textId="77777777" w:rsidTr="002F18BD">
        <w:trPr>
          <w:trHeight w:val="334"/>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14:paraId="2ACD91D6" w14:textId="77777777"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2B60785D" w14:textId="77777777"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14:paraId="2EF6556A" w14:textId="77777777" w:rsidR="002F18BD" w:rsidRDefault="002F18BD" w:rsidP="002F18BD">
            <w:pPr>
              <w:spacing w:line="240" w:lineRule="auto"/>
              <w:jc w:val="center"/>
            </w:pPr>
            <w:r>
              <w:t>5 037</w:t>
            </w:r>
          </w:p>
        </w:tc>
        <w:tc>
          <w:tcPr>
            <w:tcW w:w="0" w:type="auto"/>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14:paraId="3B377DE1" w14:textId="77777777" w:rsidR="002F18BD" w:rsidRDefault="002F18BD" w:rsidP="002F18BD">
            <w:pPr>
              <w:tabs>
                <w:tab w:val="decimal" w:pos="376"/>
              </w:tabs>
              <w:spacing w:line="240" w:lineRule="auto"/>
              <w:jc w:val="center"/>
            </w:pPr>
            <w:r>
              <w:t>3 676</w:t>
            </w:r>
          </w:p>
        </w:tc>
        <w:tc>
          <w:tcPr>
            <w:tcW w:w="0" w:type="auto"/>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14:paraId="5AE4E752" w14:textId="77777777" w:rsidR="002F18BD" w:rsidRDefault="002F18BD" w:rsidP="002F18BD">
            <w:pPr>
              <w:spacing w:line="240" w:lineRule="auto"/>
              <w:jc w:val="center"/>
            </w:pPr>
            <w:r>
              <w:t>0.14</w:t>
            </w:r>
          </w:p>
        </w:tc>
        <w:tc>
          <w:tcPr>
            <w:tcW w:w="0" w:type="auto"/>
            <w:tcBorders>
              <w:top w:val="single" w:sz="4" w:space="0" w:color="70AD47" w:themeColor="accent6"/>
              <w:left w:val="single" w:sz="12" w:space="0" w:color="auto"/>
              <w:bottom w:val="single" w:sz="4" w:space="0" w:color="70AD47" w:themeColor="accent6"/>
              <w:right w:val="double" w:sz="12" w:space="0" w:color="70AD47" w:themeColor="accent6"/>
            </w:tcBorders>
            <w:shd w:val="clear" w:color="auto" w:fill="D0CECE" w:themeFill="background2" w:themeFillShade="E6"/>
            <w:vAlign w:val="center"/>
          </w:tcPr>
          <w:p w14:paraId="1A8B12AD" w14:textId="77777777" w:rsidR="002F18BD" w:rsidRDefault="002F18BD" w:rsidP="002F18BD">
            <w:pPr>
              <w:spacing w:line="240" w:lineRule="auto"/>
              <w:jc w:val="center"/>
            </w:pPr>
            <w:r>
              <w:t>20</w:t>
            </w: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14:paraId="6458412D" w14:textId="77777777" w:rsidR="002F18BD" w:rsidRDefault="002F18BD" w:rsidP="002F18BD">
            <w:pPr>
              <w:spacing w:line="240" w:lineRule="auto"/>
              <w:jc w:val="center"/>
            </w:pPr>
            <w:r>
              <w:t>30 262</w:t>
            </w:r>
          </w:p>
        </w:tc>
        <w:tc>
          <w:tcPr>
            <w:tcW w:w="998" w:type="dxa"/>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14:paraId="28C93C62" w14:textId="77777777" w:rsidR="002F18BD" w:rsidRDefault="002F18BD" w:rsidP="002F18BD">
            <w:pPr>
              <w:tabs>
                <w:tab w:val="decimal" w:pos="361"/>
              </w:tabs>
              <w:spacing w:line="240" w:lineRule="auto"/>
              <w:jc w:val="center"/>
            </w:pPr>
            <w:r>
              <w:t>10 876</w:t>
            </w:r>
          </w:p>
        </w:tc>
        <w:tc>
          <w:tcPr>
            <w:tcW w:w="807" w:type="dxa"/>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14:paraId="4B1E37B2" w14:textId="77777777" w:rsidR="002F18BD" w:rsidRDefault="002F18BD" w:rsidP="002F18BD">
            <w:pPr>
              <w:spacing w:line="240" w:lineRule="auto"/>
              <w:jc w:val="center"/>
            </w:pPr>
            <w:r>
              <w:t>0.14</w:t>
            </w:r>
          </w:p>
        </w:tc>
        <w:tc>
          <w:tcPr>
            <w:tcW w:w="536" w:type="dxa"/>
            <w:tcBorders>
              <w:top w:val="single" w:sz="4" w:space="0" w:color="70AD47" w:themeColor="accent6"/>
              <w:left w:val="single" w:sz="12" w:space="0" w:color="auto"/>
              <w:bottom w:val="single" w:sz="4" w:space="0" w:color="70AD47" w:themeColor="accent6"/>
              <w:right w:val="double" w:sz="4" w:space="0" w:color="70AD47" w:themeColor="accent6"/>
            </w:tcBorders>
            <w:shd w:val="clear" w:color="auto" w:fill="D0CECE" w:themeFill="background2" w:themeFillShade="E6"/>
            <w:vAlign w:val="center"/>
          </w:tcPr>
          <w:p w14:paraId="614B7510" w14:textId="77777777" w:rsidR="002F18BD" w:rsidRDefault="002F18BD" w:rsidP="002F18BD">
            <w:pPr>
              <w:spacing w:line="240" w:lineRule="auto"/>
              <w:jc w:val="center"/>
            </w:pPr>
            <w:r>
              <w:t>20</w:t>
            </w:r>
          </w:p>
        </w:tc>
      </w:tr>
      <w:tr w:rsidR="002F18BD" w14:paraId="042E1C9B" w14:textId="77777777" w:rsidTr="002F18BD">
        <w:trPr>
          <w:trHeight w:val="392"/>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14:paraId="1B4FCE50" w14:textId="77777777"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5FAA8975" w14:textId="77777777"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14:paraId="2C6848C3" w14:textId="77777777" w:rsidR="002F18BD" w:rsidRDefault="002F18BD" w:rsidP="002F18BD">
            <w:pPr>
              <w:spacing w:line="240" w:lineRule="auto"/>
              <w:jc w:val="center"/>
            </w:pPr>
            <w:r>
              <w:t>5 283</w:t>
            </w:r>
          </w:p>
        </w:tc>
        <w:tc>
          <w:tcPr>
            <w:tcW w:w="0" w:type="auto"/>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14:paraId="37BC32F6" w14:textId="77777777" w:rsidR="002F18BD" w:rsidRDefault="002F18BD" w:rsidP="002F18BD">
            <w:pPr>
              <w:tabs>
                <w:tab w:val="decimal" w:pos="376"/>
              </w:tabs>
              <w:spacing w:line="240" w:lineRule="auto"/>
              <w:jc w:val="center"/>
            </w:pPr>
            <w:r>
              <w:t>3 854</w:t>
            </w:r>
          </w:p>
        </w:tc>
        <w:tc>
          <w:tcPr>
            <w:tcW w:w="0" w:type="auto"/>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14:paraId="49FBE434" w14:textId="77777777" w:rsidR="002F18BD" w:rsidRDefault="002F18BD" w:rsidP="002F18BD">
            <w:pPr>
              <w:spacing w:line="240" w:lineRule="auto"/>
              <w:jc w:val="center"/>
            </w:pPr>
            <w:r>
              <w:t>0.15</w:t>
            </w:r>
          </w:p>
        </w:tc>
        <w:tc>
          <w:tcPr>
            <w:tcW w:w="0" w:type="auto"/>
            <w:tcBorders>
              <w:top w:val="single" w:sz="4" w:space="0" w:color="70AD47" w:themeColor="accent6"/>
              <w:left w:val="single" w:sz="12" w:space="0" w:color="auto"/>
              <w:bottom w:val="double" w:sz="4" w:space="0" w:color="70AD47" w:themeColor="accent6"/>
              <w:right w:val="double" w:sz="12" w:space="0" w:color="70AD47" w:themeColor="accent6"/>
            </w:tcBorders>
            <w:shd w:val="clear" w:color="auto" w:fill="AEAAAA" w:themeFill="background2" w:themeFillShade="BF"/>
            <w:vAlign w:val="center"/>
          </w:tcPr>
          <w:p w14:paraId="5F6E7AC0" w14:textId="77777777" w:rsidR="002F18BD" w:rsidRDefault="002F18BD" w:rsidP="002F18BD">
            <w:pPr>
              <w:spacing w:line="240" w:lineRule="auto"/>
              <w:jc w:val="center"/>
            </w:pPr>
            <w:r>
              <w:t>50</w:t>
            </w: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14:paraId="2C680C1D" w14:textId="77777777" w:rsidR="002F18BD" w:rsidRPr="00AD16A2" w:rsidRDefault="002F18BD" w:rsidP="002F18BD">
            <w:pPr>
              <w:spacing w:line="240" w:lineRule="auto"/>
              <w:jc w:val="center"/>
              <w:rPr>
                <w:lang w:val="en-CA"/>
              </w:rPr>
            </w:pPr>
            <w:r>
              <w:t>32 415</w:t>
            </w:r>
          </w:p>
        </w:tc>
        <w:tc>
          <w:tcPr>
            <w:tcW w:w="998" w:type="dxa"/>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14:paraId="2EA591BF" w14:textId="77777777" w:rsidR="002F18BD" w:rsidRDefault="002F18BD" w:rsidP="002F18BD">
            <w:pPr>
              <w:tabs>
                <w:tab w:val="decimal" w:pos="361"/>
              </w:tabs>
              <w:spacing w:line="240" w:lineRule="auto"/>
              <w:jc w:val="center"/>
            </w:pPr>
            <w:r>
              <w:t>11 471</w:t>
            </w:r>
          </w:p>
        </w:tc>
        <w:tc>
          <w:tcPr>
            <w:tcW w:w="807" w:type="dxa"/>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14:paraId="20D524BB" w14:textId="77777777" w:rsidR="002F18BD" w:rsidRDefault="002F18BD" w:rsidP="002F18BD">
            <w:pPr>
              <w:spacing w:line="240" w:lineRule="auto"/>
              <w:jc w:val="center"/>
            </w:pPr>
            <w:r>
              <w:t>0.14</w:t>
            </w:r>
          </w:p>
        </w:tc>
        <w:tc>
          <w:tcPr>
            <w:tcW w:w="536" w:type="dxa"/>
            <w:tcBorders>
              <w:top w:val="single" w:sz="4" w:space="0" w:color="70AD47" w:themeColor="accent6"/>
              <w:left w:val="single" w:sz="12" w:space="0" w:color="auto"/>
              <w:bottom w:val="double" w:sz="4" w:space="0" w:color="70AD47" w:themeColor="accent6"/>
              <w:right w:val="double" w:sz="4" w:space="0" w:color="70AD47" w:themeColor="accent6"/>
            </w:tcBorders>
            <w:shd w:val="clear" w:color="auto" w:fill="AEAAAA" w:themeFill="background2" w:themeFillShade="BF"/>
            <w:vAlign w:val="center"/>
          </w:tcPr>
          <w:p w14:paraId="2BEED355" w14:textId="77777777" w:rsidR="002F18BD" w:rsidRDefault="002F18BD" w:rsidP="002F18BD">
            <w:pPr>
              <w:spacing w:line="240" w:lineRule="auto"/>
              <w:jc w:val="center"/>
            </w:pPr>
            <w:r>
              <w:t>50</w:t>
            </w:r>
          </w:p>
        </w:tc>
      </w:tr>
      <w:tr w:rsidR="002F18BD" w14:paraId="4CBFE373" w14:textId="77777777" w:rsidTr="002F18BD">
        <w:trPr>
          <w:trHeight w:val="299"/>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14:paraId="780C06AD" w14:textId="77777777" w:rsidR="002F18BD" w:rsidRDefault="002F18BD" w:rsidP="002F18BD">
            <w:pPr>
              <w:spacing w:line="240" w:lineRule="auto"/>
              <w:jc w:val="center"/>
            </w:pPr>
            <w:bookmarkStart w:id="345" w:name="_Hlk521285830"/>
          </w:p>
        </w:tc>
        <w:tc>
          <w:tcPr>
            <w:tcW w:w="0" w:type="auto"/>
            <w:vMerge w:val="restart"/>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006906AC" w14:textId="77777777" w:rsidR="002F18BD" w:rsidRDefault="002F18BD" w:rsidP="002F18BD">
            <w:pPr>
              <w:spacing w:line="240" w:lineRule="auto"/>
              <w:jc w:val="center"/>
            </w:pPr>
            <w:r>
              <w:t>5</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14:paraId="5831B6A5" w14:textId="77777777" w:rsidR="002F18BD" w:rsidRDefault="002F18BD" w:rsidP="002F18BD">
            <w:pPr>
              <w:spacing w:line="240" w:lineRule="auto"/>
              <w:jc w:val="center"/>
            </w:pPr>
            <w:r>
              <w:t>2 793</w:t>
            </w:r>
          </w:p>
        </w:tc>
        <w:tc>
          <w:tcPr>
            <w:tcW w:w="0" w:type="auto"/>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14:paraId="0638C0B2" w14:textId="77777777" w:rsidR="002F18BD" w:rsidRDefault="002F18BD" w:rsidP="002F18BD">
            <w:pPr>
              <w:tabs>
                <w:tab w:val="decimal" w:pos="376"/>
              </w:tabs>
              <w:spacing w:line="240" w:lineRule="auto"/>
              <w:jc w:val="center"/>
            </w:pPr>
            <w:r>
              <w:t>2 415</w:t>
            </w:r>
          </w:p>
        </w:tc>
        <w:tc>
          <w:tcPr>
            <w:tcW w:w="0" w:type="auto"/>
            <w:tcBorders>
              <w:top w:val="double" w:sz="4" w:space="0" w:color="70AD47" w:themeColor="accent6"/>
              <w:left w:val="single" w:sz="12" w:space="0" w:color="auto"/>
              <w:bottom w:val="single" w:sz="4" w:space="0" w:color="70AD47" w:themeColor="accent6"/>
              <w:right w:val="single" w:sz="12" w:space="0" w:color="auto"/>
            </w:tcBorders>
            <w:vAlign w:val="center"/>
          </w:tcPr>
          <w:p w14:paraId="4A452BFA" w14:textId="77777777" w:rsidR="002F18BD" w:rsidRDefault="002F18BD" w:rsidP="002F18BD">
            <w:pPr>
              <w:spacing w:line="240" w:lineRule="auto"/>
              <w:jc w:val="center"/>
            </w:pPr>
            <w:r>
              <w:t>0.13</w:t>
            </w:r>
          </w:p>
        </w:tc>
        <w:tc>
          <w:tcPr>
            <w:tcW w:w="0" w:type="auto"/>
            <w:tcBorders>
              <w:top w:val="double" w:sz="4" w:space="0" w:color="70AD47" w:themeColor="accent6"/>
              <w:left w:val="single" w:sz="12" w:space="0" w:color="auto"/>
              <w:bottom w:val="single" w:sz="4" w:space="0" w:color="70AD47" w:themeColor="accent6"/>
              <w:right w:val="double" w:sz="12" w:space="0" w:color="70AD47" w:themeColor="accent6"/>
            </w:tcBorders>
            <w:vAlign w:val="center"/>
          </w:tcPr>
          <w:p w14:paraId="5AB50251" w14:textId="77777777" w:rsidR="002F18BD" w:rsidRDefault="002F18BD" w:rsidP="002F18BD">
            <w:pPr>
              <w:spacing w:line="240" w:lineRule="auto"/>
              <w:jc w:val="center"/>
            </w:pPr>
            <w:r>
              <w:t>5</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14:paraId="6D26B7DD" w14:textId="77777777" w:rsidR="002F18BD" w:rsidRDefault="002F18BD" w:rsidP="002F18BD">
            <w:pPr>
              <w:spacing w:line="240" w:lineRule="auto"/>
              <w:jc w:val="center"/>
            </w:pPr>
            <w:r>
              <w:t>18 496</w:t>
            </w:r>
          </w:p>
        </w:tc>
        <w:tc>
          <w:tcPr>
            <w:tcW w:w="998" w:type="dxa"/>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14:paraId="01687C58" w14:textId="77777777" w:rsidR="002F18BD" w:rsidRDefault="002F18BD" w:rsidP="002F18BD">
            <w:pPr>
              <w:tabs>
                <w:tab w:val="decimal" w:pos="361"/>
              </w:tabs>
              <w:spacing w:line="240" w:lineRule="auto"/>
              <w:jc w:val="center"/>
            </w:pPr>
            <w:r>
              <w:t>7 536</w:t>
            </w:r>
          </w:p>
        </w:tc>
        <w:tc>
          <w:tcPr>
            <w:tcW w:w="807" w:type="dxa"/>
            <w:tcBorders>
              <w:top w:val="double" w:sz="4" w:space="0" w:color="70AD47" w:themeColor="accent6"/>
              <w:left w:val="single" w:sz="12" w:space="0" w:color="auto"/>
              <w:bottom w:val="single" w:sz="4" w:space="0" w:color="70AD47" w:themeColor="accent6"/>
              <w:right w:val="single" w:sz="12" w:space="0" w:color="auto"/>
            </w:tcBorders>
            <w:vAlign w:val="center"/>
          </w:tcPr>
          <w:p w14:paraId="2076F48B" w14:textId="77777777" w:rsidR="002F18BD" w:rsidRDefault="002F18BD" w:rsidP="002F18BD">
            <w:pPr>
              <w:spacing w:line="240" w:lineRule="auto"/>
              <w:jc w:val="center"/>
            </w:pPr>
            <w:r>
              <w:t>0.12</w:t>
            </w:r>
          </w:p>
        </w:tc>
        <w:tc>
          <w:tcPr>
            <w:tcW w:w="536" w:type="dxa"/>
            <w:tcBorders>
              <w:top w:val="double" w:sz="4" w:space="0" w:color="70AD47" w:themeColor="accent6"/>
              <w:left w:val="single" w:sz="12" w:space="0" w:color="auto"/>
              <w:bottom w:val="single" w:sz="4" w:space="0" w:color="70AD47" w:themeColor="accent6"/>
              <w:right w:val="double" w:sz="4" w:space="0" w:color="70AD47" w:themeColor="accent6"/>
            </w:tcBorders>
            <w:vAlign w:val="center"/>
          </w:tcPr>
          <w:p w14:paraId="0E90314C" w14:textId="77777777" w:rsidR="002F18BD" w:rsidRDefault="002F18BD" w:rsidP="002F18BD">
            <w:pPr>
              <w:spacing w:line="240" w:lineRule="auto"/>
              <w:jc w:val="center"/>
            </w:pPr>
            <w:r>
              <w:t>5</w:t>
            </w:r>
          </w:p>
        </w:tc>
      </w:tr>
      <w:bookmarkEnd w:id="345"/>
      <w:tr w:rsidR="002F18BD" w14:paraId="3B8E024B" w14:textId="77777777" w:rsidTr="002F18BD">
        <w:trPr>
          <w:trHeight w:val="368"/>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14:paraId="788582C3" w14:textId="77777777"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34F65C0A" w14:textId="77777777"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14:paraId="6A35C65E" w14:textId="77777777" w:rsidR="002F18BD" w:rsidRDefault="002F18BD" w:rsidP="002F18BD">
            <w:pPr>
              <w:spacing w:line="240" w:lineRule="auto"/>
              <w:jc w:val="center"/>
            </w:pPr>
            <w:r>
              <w:t>5 037</w:t>
            </w:r>
          </w:p>
        </w:tc>
        <w:tc>
          <w:tcPr>
            <w:tcW w:w="0" w:type="auto"/>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14:paraId="2C080314" w14:textId="77777777" w:rsidR="002F18BD" w:rsidRDefault="002F18BD" w:rsidP="002F18BD">
            <w:pPr>
              <w:tabs>
                <w:tab w:val="decimal" w:pos="376"/>
              </w:tabs>
              <w:spacing w:line="240" w:lineRule="auto"/>
              <w:jc w:val="center"/>
            </w:pPr>
            <w:r>
              <w:t>3 676</w:t>
            </w:r>
          </w:p>
        </w:tc>
        <w:tc>
          <w:tcPr>
            <w:tcW w:w="0" w:type="auto"/>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14:paraId="4A6AE491" w14:textId="77777777" w:rsidR="002F18BD" w:rsidRDefault="002F18BD" w:rsidP="002F18BD">
            <w:pPr>
              <w:spacing w:line="240" w:lineRule="auto"/>
              <w:jc w:val="center"/>
            </w:pPr>
            <w:r>
              <w:t>0.14</w:t>
            </w:r>
          </w:p>
        </w:tc>
        <w:tc>
          <w:tcPr>
            <w:tcW w:w="0" w:type="auto"/>
            <w:tcBorders>
              <w:top w:val="single" w:sz="4" w:space="0" w:color="70AD47" w:themeColor="accent6"/>
              <w:left w:val="single" w:sz="12" w:space="0" w:color="auto"/>
              <w:bottom w:val="single" w:sz="4" w:space="0" w:color="70AD47" w:themeColor="accent6"/>
              <w:right w:val="double" w:sz="12" w:space="0" w:color="70AD47" w:themeColor="accent6"/>
            </w:tcBorders>
            <w:shd w:val="clear" w:color="auto" w:fill="D0CECE" w:themeFill="background2" w:themeFillShade="E6"/>
            <w:vAlign w:val="center"/>
          </w:tcPr>
          <w:p w14:paraId="01CF6167" w14:textId="77777777" w:rsidR="002F18BD" w:rsidRDefault="002F18BD" w:rsidP="002F18BD">
            <w:pPr>
              <w:spacing w:line="240" w:lineRule="auto"/>
              <w:jc w:val="center"/>
            </w:pPr>
            <w:r>
              <w:t>20</w:t>
            </w: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14:paraId="0BD84DEA" w14:textId="77777777" w:rsidR="002F18BD" w:rsidRDefault="002F18BD" w:rsidP="002F18BD">
            <w:pPr>
              <w:spacing w:line="240" w:lineRule="auto"/>
              <w:jc w:val="center"/>
            </w:pPr>
            <w:r>
              <w:t>30 283</w:t>
            </w:r>
          </w:p>
        </w:tc>
        <w:tc>
          <w:tcPr>
            <w:tcW w:w="998" w:type="dxa"/>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14:paraId="0431C4E8" w14:textId="77777777" w:rsidR="002F18BD" w:rsidRDefault="002F18BD" w:rsidP="002F18BD">
            <w:pPr>
              <w:tabs>
                <w:tab w:val="decimal" w:pos="361"/>
              </w:tabs>
              <w:spacing w:line="240" w:lineRule="auto"/>
              <w:jc w:val="center"/>
            </w:pPr>
            <w:r>
              <w:t>10 876</w:t>
            </w:r>
          </w:p>
        </w:tc>
        <w:tc>
          <w:tcPr>
            <w:tcW w:w="807" w:type="dxa"/>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14:paraId="045BB9EA" w14:textId="77777777" w:rsidR="002F18BD" w:rsidRDefault="002F18BD" w:rsidP="002F18BD">
            <w:pPr>
              <w:spacing w:line="240" w:lineRule="auto"/>
              <w:jc w:val="center"/>
            </w:pPr>
            <w:r>
              <w:t>0.13</w:t>
            </w:r>
          </w:p>
        </w:tc>
        <w:tc>
          <w:tcPr>
            <w:tcW w:w="536" w:type="dxa"/>
            <w:tcBorders>
              <w:top w:val="single" w:sz="4" w:space="0" w:color="70AD47" w:themeColor="accent6"/>
              <w:left w:val="single" w:sz="12" w:space="0" w:color="auto"/>
              <w:bottom w:val="single" w:sz="4" w:space="0" w:color="70AD47" w:themeColor="accent6"/>
              <w:right w:val="double" w:sz="4" w:space="0" w:color="70AD47" w:themeColor="accent6"/>
            </w:tcBorders>
            <w:shd w:val="clear" w:color="auto" w:fill="D0CECE" w:themeFill="background2" w:themeFillShade="E6"/>
            <w:vAlign w:val="center"/>
          </w:tcPr>
          <w:p w14:paraId="4DF7EEB9" w14:textId="77777777" w:rsidR="002F18BD" w:rsidRDefault="002F18BD" w:rsidP="002F18BD">
            <w:pPr>
              <w:spacing w:line="240" w:lineRule="auto"/>
              <w:jc w:val="center"/>
            </w:pPr>
            <w:r>
              <w:t>20</w:t>
            </w:r>
          </w:p>
        </w:tc>
      </w:tr>
      <w:tr w:rsidR="002F18BD" w14:paraId="27413C11" w14:textId="77777777" w:rsidTr="002F18BD">
        <w:trPr>
          <w:trHeight w:val="484"/>
        </w:trPr>
        <w:tc>
          <w:tcPr>
            <w:tcW w:w="0" w:type="auto"/>
            <w:vMerge/>
            <w:tcBorders>
              <w:left w:val="double" w:sz="4" w:space="0" w:color="70AD47" w:themeColor="accent6"/>
              <w:bottom w:val="double" w:sz="4" w:space="0" w:color="70AD47" w:themeColor="accent6"/>
              <w:right w:val="double" w:sz="4" w:space="0" w:color="70AD47" w:themeColor="accent6"/>
            </w:tcBorders>
            <w:shd w:val="clear" w:color="auto" w:fill="E2EFD9" w:themeFill="accent6" w:themeFillTint="33"/>
            <w:vAlign w:val="center"/>
          </w:tcPr>
          <w:p w14:paraId="51FAD2A8" w14:textId="77777777"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1E7067F3" w14:textId="77777777"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14:paraId="5950A4DA" w14:textId="77777777" w:rsidR="002F18BD" w:rsidRDefault="002F18BD" w:rsidP="002F18BD">
            <w:pPr>
              <w:spacing w:line="240" w:lineRule="auto"/>
              <w:jc w:val="center"/>
            </w:pPr>
            <w:r>
              <w:t>5 284</w:t>
            </w:r>
          </w:p>
        </w:tc>
        <w:tc>
          <w:tcPr>
            <w:tcW w:w="0" w:type="auto"/>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14:paraId="05D1154B" w14:textId="77777777" w:rsidR="002F18BD" w:rsidRDefault="002F18BD" w:rsidP="002F18BD">
            <w:pPr>
              <w:tabs>
                <w:tab w:val="decimal" w:pos="376"/>
              </w:tabs>
              <w:spacing w:line="240" w:lineRule="auto"/>
              <w:jc w:val="center"/>
            </w:pPr>
            <w:r>
              <w:t>3 854</w:t>
            </w:r>
          </w:p>
        </w:tc>
        <w:tc>
          <w:tcPr>
            <w:tcW w:w="0" w:type="auto"/>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14:paraId="412A8668" w14:textId="77777777" w:rsidR="002F18BD" w:rsidRDefault="002F18BD" w:rsidP="002F18BD">
            <w:pPr>
              <w:spacing w:line="240" w:lineRule="auto"/>
              <w:jc w:val="center"/>
            </w:pPr>
            <w:r>
              <w:t>0.15</w:t>
            </w:r>
          </w:p>
        </w:tc>
        <w:tc>
          <w:tcPr>
            <w:tcW w:w="0" w:type="auto"/>
            <w:tcBorders>
              <w:top w:val="single" w:sz="4" w:space="0" w:color="70AD47" w:themeColor="accent6"/>
              <w:left w:val="single" w:sz="12" w:space="0" w:color="auto"/>
              <w:bottom w:val="double" w:sz="4" w:space="0" w:color="70AD47" w:themeColor="accent6"/>
              <w:right w:val="double" w:sz="12" w:space="0" w:color="70AD47" w:themeColor="accent6"/>
            </w:tcBorders>
            <w:shd w:val="clear" w:color="auto" w:fill="AEAAAA" w:themeFill="background2" w:themeFillShade="BF"/>
            <w:vAlign w:val="center"/>
          </w:tcPr>
          <w:p w14:paraId="17732B69" w14:textId="77777777" w:rsidR="002F18BD" w:rsidRDefault="002F18BD" w:rsidP="002F18BD">
            <w:pPr>
              <w:spacing w:line="240" w:lineRule="auto"/>
              <w:jc w:val="center"/>
            </w:pPr>
            <w:r>
              <w:t>50</w:t>
            </w: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14:paraId="385516A3" w14:textId="77777777" w:rsidR="002F18BD" w:rsidRDefault="002F18BD" w:rsidP="002F18BD">
            <w:pPr>
              <w:spacing w:line="240" w:lineRule="auto"/>
              <w:jc w:val="center"/>
            </w:pPr>
            <w:r>
              <w:t>32 440</w:t>
            </w:r>
          </w:p>
        </w:tc>
        <w:tc>
          <w:tcPr>
            <w:tcW w:w="998" w:type="dxa"/>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14:paraId="33524D99" w14:textId="77777777" w:rsidR="002F18BD" w:rsidRDefault="002F18BD" w:rsidP="002F18BD">
            <w:pPr>
              <w:tabs>
                <w:tab w:val="decimal" w:pos="361"/>
              </w:tabs>
              <w:spacing w:line="240" w:lineRule="auto"/>
              <w:jc w:val="center"/>
            </w:pPr>
            <w:r>
              <w:t>11 474</w:t>
            </w:r>
          </w:p>
        </w:tc>
        <w:tc>
          <w:tcPr>
            <w:tcW w:w="807" w:type="dxa"/>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14:paraId="7777AD03" w14:textId="77777777" w:rsidR="002F18BD" w:rsidRDefault="002F18BD" w:rsidP="002F18BD">
            <w:pPr>
              <w:spacing w:line="240" w:lineRule="auto"/>
              <w:jc w:val="center"/>
            </w:pPr>
            <w:r>
              <w:t>0.14</w:t>
            </w:r>
          </w:p>
        </w:tc>
        <w:tc>
          <w:tcPr>
            <w:tcW w:w="536" w:type="dxa"/>
            <w:tcBorders>
              <w:top w:val="single" w:sz="4" w:space="0" w:color="70AD47" w:themeColor="accent6"/>
              <w:left w:val="single" w:sz="12" w:space="0" w:color="auto"/>
              <w:bottom w:val="double" w:sz="4" w:space="0" w:color="70AD47" w:themeColor="accent6"/>
              <w:right w:val="double" w:sz="4" w:space="0" w:color="70AD47" w:themeColor="accent6"/>
            </w:tcBorders>
            <w:shd w:val="clear" w:color="auto" w:fill="AEAAAA" w:themeFill="background2" w:themeFillShade="BF"/>
            <w:vAlign w:val="center"/>
          </w:tcPr>
          <w:p w14:paraId="45354267" w14:textId="77777777" w:rsidR="002F18BD" w:rsidRDefault="002F18BD" w:rsidP="002F18BD">
            <w:pPr>
              <w:spacing w:line="240" w:lineRule="auto"/>
              <w:jc w:val="center"/>
            </w:pPr>
            <w:r>
              <w:t>50</w:t>
            </w:r>
          </w:p>
        </w:tc>
      </w:tr>
    </w:tbl>
    <w:p w14:paraId="47E258B9" w14:textId="642445FA" w:rsidR="000954B2" w:rsidRDefault="000954B2" w:rsidP="000954B2">
      <w:pPr>
        <w:pStyle w:val="Paragraphesuite"/>
      </w:pPr>
      <w:bookmarkStart w:id="346" w:name="_Toc502671863"/>
      <w:bookmarkStart w:id="347" w:name="_Toc521325109"/>
      <w:r>
        <w:lastRenderedPageBreak/>
        <w:t>On note aussi que le logiciel RNAsubopt à une valeur de discrimination</w:t>
      </w:r>
      <w:r w:rsidR="00AB57AF">
        <w:t xml:space="preserve"> ( Disc. )</w:t>
      </w:r>
      <w:r>
        <w:t xml:space="preserve"> constamment inférieure au logiciel MCFlashfold. Ceci peut être dû au fait que les SS ont été optimisées avec un logiciel de la même suite que RNAsubopt avant d’être sondées. </w:t>
      </w:r>
      <w:r w:rsidR="00AB57AF">
        <w:t xml:space="preserve">Dans les tableaux de la page précédente, « </w:t>
      </w:r>
      <w:proofErr w:type="spellStart"/>
      <w:r w:rsidR="00AB57AF">
        <w:t>Occ</w:t>
      </w:r>
      <w:proofErr w:type="spellEnd"/>
      <w:r w:rsidR="00AB57AF">
        <w:t>. » signifie occurrence des S</w:t>
      </w:r>
      <w:r w:rsidR="00AB57AF">
        <w:noBreakHyphen/>
        <w:t>S ayant été aperçu plus de cinq fois.</w:t>
      </w:r>
    </w:p>
    <w:p w14:paraId="0CAA1911" w14:textId="5E0D8634" w:rsidR="002F18BD" w:rsidRDefault="00FC3DCB" w:rsidP="002F18BD">
      <w:pPr>
        <w:pStyle w:val="Heading2"/>
        <w:rPr>
          <w:sz w:val="28"/>
        </w:rPr>
      </w:pPr>
      <w:bookmarkStart w:id="348" w:name="_Toc521353138"/>
      <w:r>
        <w:t xml:space="preserve">3.3 </w:t>
      </w:r>
      <w:r w:rsidR="002F18BD">
        <w:t>Prédictions</w:t>
      </w:r>
      <w:bookmarkEnd w:id="346"/>
      <w:r w:rsidR="002F18BD">
        <w:t xml:space="preserve"> de la réactivité des nucléotides</w:t>
      </w:r>
      <w:bookmarkEnd w:id="347"/>
      <w:bookmarkEnd w:id="348"/>
    </w:p>
    <w:p w14:paraId="74906030" w14:textId="2FC6BF0B" w:rsidR="002F18BD" w:rsidRDefault="002F18BD" w:rsidP="002F18BD">
      <w:pPr>
        <w:pStyle w:val="Paragraphe"/>
      </w:pPr>
      <w:r>
        <w:t xml:space="preserve">Lors de la phase de prédiction, chaque nucléotide reçoit une valeur entre -1 et 1. Le signe qualifie la prédiction de vrai ou fausse et un poids entre 0 et 1 module la prédiction. Plus, une S-S se comporte de manière constante quant à la réactivité de ses </w:t>
      </w:r>
      <w:r w:rsidR="001E6CD2">
        <w:t>nt.</w:t>
      </w:r>
      <w:r>
        <w:t>, plus le score du poids se rapproche de 1. Contrairement, a un score fixe, ce poids permet de diminuer l’impact d’une prédiction pour laquelle les données ne sont pas en accords. De plus, il permet d’augmenter la pénalité d’une prédiction se trompant grandement.</w:t>
      </w:r>
      <w:r w:rsidRPr="00DE4460">
        <w:t xml:space="preserve"> </w:t>
      </w:r>
      <w:r>
        <w:t xml:space="preserve">RNASS_v2 produit deux informations distinctes par </w:t>
      </w:r>
      <w:r w:rsidR="00957741">
        <w:t xml:space="preserve">nt. </w:t>
      </w:r>
      <w:r>
        <w:t>qui peuvent être combiné</w:t>
      </w:r>
      <w:r w:rsidR="00643B3F">
        <w:t>s</w:t>
      </w:r>
      <w:r>
        <w:t xml:space="preserve"> pour donner une valeur qui varie entre -1 et 1. </w:t>
      </w:r>
    </w:p>
    <w:p w14:paraId="61C7086C" w14:textId="70629F39" w:rsidR="002F18BD" w:rsidRDefault="002F18BD" w:rsidP="002F18BD">
      <w:r>
        <w:t xml:space="preserve">Lorsqu’une </w:t>
      </w:r>
      <w:r w:rsidR="00957741">
        <w:t>S-S</w:t>
      </w:r>
      <w:r>
        <w:t xml:space="preserve"> a un nombre significatif de </w:t>
      </w:r>
      <w:r w:rsidR="001E6CD2">
        <w:t>nt.</w:t>
      </w:r>
      <w:r>
        <w:t xml:space="preserve"> appartenant à la classe de réactivité basse ou haute, la prédiction est considérée comme fiable et l’algorithme peut se prononcer. La somme des valeurs de prédictions modulée par le poids des </w:t>
      </w:r>
      <w:r w:rsidR="001E6CD2">
        <w:t>nt.</w:t>
      </w:r>
      <w:r>
        <w:t xml:space="preserve"> de chaque conformation donne une idée du niveau de confiance que nous avons pour cette conformation.</w:t>
      </w:r>
    </w:p>
    <w:p w14:paraId="2B9B0229" w14:textId="7F23BB61" w:rsidR="002F18BD" w:rsidRDefault="002F18BD" w:rsidP="002F18BD">
      <w:r>
        <w:t xml:space="preserve">Les </w:t>
      </w:r>
      <w:r w:rsidR="00AB57AF">
        <w:t>S-S</w:t>
      </w:r>
      <w:r>
        <w:t xml:space="preserve"> des </w:t>
      </w:r>
      <w:r w:rsidR="00957741">
        <w:t>nt.</w:t>
      </w:r>
      <w:r>
        <w:t xml:space="preserve"> qui n’ont pas assez de données et les </w:t>
      </w:r>
      <w:r w:rsidR="001E6CD2">
        <w:t>nt.</w:t>
      </w:r>
      <w:r>
        <w:t xml:space="preserve"> qui n’ont pas de valeur du tout n’ont pas de prédiction. L’étape de la prédiction est l’étape limitante dans l’algorithme. Ceci est dû au grand nombre de requêtes fait à la base de données. Ce nombre est égal au nombre de SS multiplié par le nombre de </w:t>
      </w:r>
      <w:r w:rsidR="00957741">
        <w:t>nt.</w:t>
      </w:r>
      <w:r>
        <w:t xml:space="preserve"> de la séquence pour chaque logiciel de prédiction par ARN. Le calcul de seulement 10 SS de 1000 ARN ayant 100 </w:t>
      </w:r>
      <w:r w:rsidR="00957741">
        <w:t>nt.</w:t>
      </w:r>
      <w:r>
        <w:t xml:space="preserve"> pour lesquels on a une valeur de réactivité demande 1 million de requêtes à la base de données, d’où l’importance d’optimiser les performances de la base de données en compilant les S-S par valeur de réactivité et en les indexant sur les S-S et les logiciels.</w:t>
      </w:r>
    </w:p>
    <w:p w14:paraId="74AE9A16" w14:textId="77777777" w:rsidR="002F18BD" w:rsidRDefault="002F18BD" w:rsidP="002F18BD"/>
    <w:p w14:paraId="695A2ADC" w14:textId="77777777" w:rsidR="002F18BD" w:rsidRDefault="002F18BD" w:rsidP="002F18BD">
      <w:pPr>
        <w:pStyle w:val="Heading2"/>
      </w:pPr>
      <w:bookmarkStart w:id="349" w:name="_Toc502671864"/>
      <w:bookmarkStart w:id="350" w:name="_Toc521325110"/>
      <w:bookmarkStart w:id="351" w:name="_Toc521353139"/>
      <w:r>
        <w:t>Conclusion du chapitre 1</w:t>
      </w:r>
      <w:bookmarkEnd w:id="349"/>
      <w:bookmarkEnd w:id="350"/>
      <w:bookmarkEnd w:id="351"/>
    </w:p>
    <w:p w14:paraId="432B3747" w14:textId="6B3722EB" w:rsidR="002F18BD" w:rsidRDefault="002F18BD" w:rsidP="002F18BD">
      <w:pPr>
        <w:pStyle w:val="Paragraphe"/>
      </w:pPr>
      <w:r>
        <w:t>RNASS est un ensemble de fonctions intégrant trois logiciels de prédiction des SS. Il crée des fichiers standardisés ayant une structure arborescente. Ces fichiers sont dans le format JSON. Vu la structure de ces fichiers, il est facile d’ajouter des informations sans compromettre leur compatibilité avec les logiciels qui les utilisent. Toutes les données qu’ils contiennent pourraient être calculées à la volée, mais leur « précalcul</w:t>
      </w:r>
      <w:r w:rsidR="00643B3F">
        <w:t>é</w:t>
      </w:r>
      <w:r>
        <w:t> » augmente la fluidité des outils d’analyses qui leur sont dédiés. Les limites du « précalcule » sont surtout l’espace disponible et la connaissance des besoins futurs. Cela étant dit, l’espace mémoire est de moins en moins coûteu</w:t>
      </w:r>
      <w:r w:rsidR="00643B3F">
        <w:t>x</w:t>
      </w:r>
      <w:r>
        <w:t>, cela rend le « précalcule » de plus en plus avantageux.</w:t>
      </w:r>
    </w:p>
    <w:p w14:paraId="567A7698" w14:textId="77777777" w:rsidR="002F18BD" w:rsidRDefault="002F18BD" w:rsidP="002F18BD">
      <w:pPr>
        <w:pStyle w:val="Paragraphe"/>
        <w:ind w:firstLine="0"/>
      </w:pPr>
      <w:r>
        <w:t>Le prochain chapitre présente RDV un logiciel qui permet de visualiser les données de RNASS_v2.</w:t>
      </w:r>
    </w:p>
    <w:p w14:paraId="33248AAC" w14:textId="77777777" w:rsidR="002F18BD" w:rsidRDefault="002F18BD" w:rsidP="002F18BD">
      <w:pPr>
        <w:pStyle w:val="Paragraphe"/>
      </w:pPr>
    </w:p>
    <w:p w14:paraId="1BE8C014" w14:textId="77777777" w:rsidR="002F18BD" w:rsidRDefault="002F18BD" w:rsidP="002F18BD">
      <w:pPr>
        <w:pStyle w:val="Paragraphe"/>
      </w:pPr>
      <w:r>
        <w:br w:type="page"/>
      </w:r>
    </w:p>
    <w:p w14:paraId="4B1D7FB4" w14:textId="77777777" w:rsidR="002F18BD" w:rsidRDefault="002F18BD" w:rsidP="002F18BD">
      <w:pPr>
        <w:pStyle w:val="Heading1"/>
      </w:pPr>
      <w:bookmarkStart w:id="352" w:name="_Toc20041537"/>
      <w:bookmarkStart w:id="353" w:name="_Toc20313899"/>
      <w:bookmarkStart w:id="354" w:name="_Toc20314789"/>
      <w:bookmarkStart w:id="355" w:name="_Toc502671865"/>
      <w:bookmarkStart w:id="356" w:name="_Toc521325111"/>
      <w:bookmarkStart w:id="357" w:name="_Toc521353140"/>
      <w:r w:rsidRPr="00002319">
        <w:lastRenderedPageBreak/>
        <w:t xml:space="preserve">Chapitre </w:t>
      </w:r>
      <w:bookmarkEnd w:id="352"/>
      <w:bookmarkEnd w:id="353"/>
      <w:bookmarkEnd w:id="354"/>
      <w:r>
        <w:t xml:space="preserve">2 : RDV : </w:t>
      </w:r>
      <w:r w:rsidR="00FC3DCB">
        <w:t>V</w:t>
      </w:r>
      <w:r>
        <w:t xml:space="preserve">isualisation de la </w:t>
      </w:r>
      <w:r w:rsidR="00FC3DCB">
        <w:t>SS</w:t>
      </w:r>
      <w:r>
        <w:t xml:space="preserve"> des ARN</w:t>
      </w:r>
      <w:bookmarkEnd w:id="355"/>
      <w:bookmarkEnd w:id="356"/>
      <w:bookmarkEnd w:id="357"/>
    </w:p>
    <w:p w14:paraId="45B8FE52" w14:textId="3A979123" w:rsidR="002F18BD" w:rsidRDefault="002F18BD" w:rsidP="002F18BD">
      <w:pPr>
        <w:pStyle w:val="Paragraphe"/>
      </w:pPr>
      <w:r>
        <w:t xml:space="preserve">RDV est l’abréviation de RNA Dynamic Viewer. Ce logiciel permet de visualiser les données provenant de RNASS_v2. Il a été écrit en </w:t>
      </w:r>
      <w:r w:rsidRPr="003E166C">
        <w:rPr>
          <w:i/>
        </w:rPr>
        <w:t>Javascript</w:t>
      </w:r>
      <w:r>
        <w:rPr>
          <w:i/>
        </w:rPr>
        <w:t xml:space="preserve"> / Type script </w:t>
      </w:r>
      <w:r>
        <w:t xml:space="preserve">et utilise </w:t>
      </w:r>
      <w:r w:rsidRPr="00C429E8">
        <w:rPr>
          <w:i/>
        </w:rPr>
        <w:t>MongoDB</w:t>
      </w:r>
      <w:r>
        <w:t xml:space="preserve">, </w:t>
      </w:r>
      <w:r w:rsidRPr="00C429E8">
        <w:rPr>
          <w:i/>
        </w:rPr>
        <w:t>Express</w:t>
      </w:r>
      <w:r>
        <w:t xml:space="preserve">, </w:t>
      </w:r>
      <w:r w:rsidRPr="00C429E8">
        <w:rPr>
          <w:i/>
        </w:rPr>
        <w:t>Angular</w:t>
      </w:r>
      <w:r>
        <w:t xml:space="preserve"> et </w:t>
      </w:r>
      <w:r w:rsidRPr="00C429E8">
        <w:rPr>
          <w:i/>
        </w:rPr>
        <w:t>Node.js</w:t>
      </w:r>
      <w:r>
        <w:t xml:space="preserve">. Cette suite de logiciels est nommée communément le « </w:t>
      </w:r>
      <w:r w:rsidRPr="00C429E8">
        <w:rPr>
          <w:i/>
        </w:rPr>
        <w:t>MEAN stack</w:t>
      </w:r>
      <w:r>
        <w:t xml:space="preserve"> » une suite qui permet de créer des sites </w:t>
      </w:r>
      <w:r w:rsidRPr="000B4745">
        <w:t>internet</w:t>
      </w:r>
      <w:r>
        <w:t xml:space="preserve"> modernes. RDV superpose les données de réactivités chimiques sur les SS d’un ARN. Tout comme le logiciel de visualisation de </w:t>
      </w:r>
      <w:r w:rsidR="006F6E84">
        <w:t>SS</w:t>
      </w:r>
      <w:r>
        <w:t xml:space="preserve"> FORNA, RDV utilise une librairie codée en </w:t>
      </w:r>
      <w:r w:rsidRPr="003E166C">
        <w:rPr>
          <w:i/>
        </w:rPr>
        <w:t>Javascript</w:t>
      </w:r>
      <w:r>
        <w:t xml:space="preserve"> nommé </w:t>
      </w:r>
      <w:r w:rsidRPr="00C429E8">
        <w:rPr>
          <w:i/>
        </w:rPr>
        <w:t>D3.js</w:t>
      </w:r>
      <w:r>
        <w:t xml:space="preserve"> pour représenter la </w:t>
      </w:r>
      <w:r w:rsidR="006F6E84">
        <w:t>SS</w:t>
      </w:r>
      <w:r>
        <w:t xml:space="preserve"> d’un ARN. Cette librairie implémente un champ de force </w:t>
      </w:r>
      <w:r w:rsidR="0029190A">
        <w:t>dont</w:t>
      </w:r>
      <w:r>
        <w:t xml:space="preserve"> l’objectif est de dessiner des réseaux formés de nœuds et de liens. </w:t>
      </w:r>
    </w:p>
    <w:p w14:paraId="65017923" w14:textId="77777777" w:rsidR="002F18BD" w:rsidRDefault="00FC3DCB" w:rsidP="002F18BD">
      <w:pPr>
        <w:pStyle w:val="Heading2"/>
      </w:pPr>
      <w:bookmarkStart w:id="358" w:name="_Hlk521328990"/>
      <w:bookmarkStart w:id="359" w:name="_Toc502671867"/>
      <w:bookmarkStart w:id="360" w:name="_Toc521325112"/>
      <w:bookmarkStart w:id="361" w:name="_Toc521353141"/>
      <w:r>
        <w:t xml:space="preserve">4.1 </w:t>
      </w:r>
      <w:bookmarkEnd w:id="358"/>
      <w:r w:rsidR="002F18BD">
        <w:t>Visualisation du graphe des transitions</w:t>
      </w:r>
      <w:bookmarkEnd w:id="359"/>
      <w:bookmarkEnd w:id="360"/>
      <w:bookmarkEnd w:id="361"/>
    </w:p>
    <w:p w14:paraId="04911C65" w14:textId="77777777" w:rsidR="002F18BD" w:rsidRDefault="002F18BD" w:rsidP="002F18BD">
      <w:pPr>
        <w:pStyle w:val="Paragraphe"/>
      </w:pPr>
      <w:r>
        <w:t xml:space="preserve">Parmi les fonctions innovantes de RDV se trouve la possibilité de voir un ensemble de SS les unes après les autres en continuité. Il est ainsi plus facile de voir la différence entre deux SS. </w:t>
      </w:r>
    </w:p>
    <w:p w14:paraId="4DFAF8A7" w14:textId="77777777" w:rsidR="002F18BD" w:rsidRDefault="002F18BD" w:rsidP="002F18BD">
      <w:r>
        <w:t xml:space="preserve">La transition fluide entre les SS permet aussi de mieux comprendre la dynamique des ARN. Grâce à ce logiciel, il est possible d’avoir une vue d’ensemble sur les ARN sondés. L’avantage de la flexibilité des composants est la possibilité de placer l’ARN de façon à faire ressortir une information importante. </w:t>
      </w:r>
    </w:p>
    <w:p w14:paraId="3021EDB8" w14:textId="1A545B18" w:rsidR="002F18BD" w:rsidRDefault="002F18BD" w:rsidP="002F18BD">
      <w:r>
        <w:t xml:space="preserve">Dans la vue principale, les réseaux de transition des premières SS de chaque logiciel sont dessinés à la droite de la SS actuelle. Chaque cercle représente une SS et leur position sur l’axe vertical est proportionnelle à leur énergie, plus l’énergie des </w:t>
      </w:r>
      <w:r w:rsidR="001E6CD2">
        <w:t>nt.</w:t>
      </w:r>
      <w:r>
        <w:t xml:space="preserve"> est basse plus le cercle sera bas. Un lien est dessiné entre deux SS partageant 90 % de leurs paires de bases. Un « click » sur un SS, la sélectionne.</w:t>
      </w:r>
    </w:p>
    <w:p w14:paraId="20A97786" w14:textId="77777777" w:rsidR="002F18BD" w:rsidRDefault="00FC3DCB" w:rsidP="002F18BD">
      <w:pPr>
        <w:pStyle w:val="Heading2"/>
      </w:pPr>
      <w:bookmarkStart w:id="362" w:name="_Toc502671868"/>
      <w:bookmarkStart w:id="363" w:name="_Toc521325113"/>
      <w:bookmarkStart w:id="364" w:name="_Toc521353142"/>
      <w:r>
        <w:lastRenderedPageBreak/>
        <w:t xml:space="preserve">4.2 </w:t>
      </w:r>
      <w:r w:rsidR="002F18BD">
        <w:t>Visualisation de la cohérence</w:t>
      </w:r>
      <w:bookmarkEnd w:id="362"/>
      <w:bookmarkEnd w:id="363"/>
      <w:bookmarkEnd w:id="364"/>
    </w:p>
    <w:p w14:paraId="205B14B1" w14:textId="02E63BE6" w:rsidR="002F18BD" w:rsidRPr="00B60F4D" w:rsidRDefault="002F18BD" w:rsidP="002F18BD">
      <w:r>
        <w:t xml:space="preserve">Une autre fonction innovante de RDV est la possibilité de valider une </w:t>
      </w:r>
      <w:r w:rsidR="006F6E84">
        <w:t>SS</w:t>
      </w:r>
      <w:r>
        <w:t xml:space="preserve"> prédite en se basant sur la réactivité observée de ses S-S.</w:t>
      </w:r>
    </w:p>
    <w:p w14:paraId="613588F0" w14:textId="77777777" w:rsidR="002F18BD" w:rsidRDefault="002F18BD" w:rsidP="002F18BD">
      <w:r>
        <w:t>La couleur des SS dans le graphe des transitions est reliée à la vraisemblance de la SS, plus elle est pâle meilleur elle est.</w:t>
      </w:r>
    </w:p>
    <w:p w14:paraId="5DD359B2" w14:textId="7F4562F2" w:rsidR="002F18BD" w:rsidRDefault="002F18BD" w:rsidP="002F18BD">
      <w:r>
        <w:t xml:space="preserve">Le contour des </w:t>
      </w:r>
      <w:r w:rsidR="001E6CD2">
        <w:t>nt.</w:t>
      </w:r>
      <w:r>
        <w:t xml:space="preserve"> est relié à la prédiction de RNASS_v2. Un contour rouge signifie une réactivité moyenne basse et un contour bleu signifie une réactivité moyenne élevée. </w:t>
      </w:r>
    </w:p>
    <w:p w14:paraId="1024DAD5" w14:textId="77777777" w:rsidR="002F18BD" w:rsidRDefault="002F18BD" w:rsidP="002F18BD">
      <w:r>
        <w:t>L’épaisseur du contour est reliée à la confiance de la prédiction, ce qui fait ressortir les mauvaises prédictions ayant une confiance élevée. La valeur exacte de la prédiction globale est disponible en plaçant la souris au-dessus de la conformation ou du nucléotide d’intérêt.</w:t>
      </w:r>
    </w:p>
    <w:p w14:paraId="70EBD6B2" w14:textId="77777777" w:rsidR="002F18BD" w:rsidRDefault="00FC3DCB" w:rsidP="002F18BD">
      <w:pPr>
        <w:pStyle w:val="Heading2"/>
      </w:pPr>
      <w:bookmarkStart w:id="365" w:name="_Toc502671869"/>
      <w:bookmarkStart w:id="366" w:name="_Toc521325114"/>
      <w:bookmarkStart w:id="367" w:name="_Toc521353143"/>
      <w:r>
        <w:t xml:space="preserve">4.3 </w:t>
      </w:r>
      <w:r w:rsidR="002F18BD">
        <w:t>Visualisation de la SS</w:t>
      </w:r>
      <w:bookmarkEnd w:id="365"/>
      <w:bookmarkEnd w:id="366"/>
      <w:bookmarkEnd w:id="367"/>
    </w:p>
    <w:p w14:paraId="22986925" w14:textId="77777777" w:rsidR="002F18BD" w:rsidRDefault="002F18BD" w:rsidP="002F18BD">
      <w:r>
        <w:t xml:space="preserve">La SS sélectionnée est dessinée du côté gauche de la visualisation. Dans cette visualisation, chaque cercle correspond à un nucléotide, trois modes de couleur sont disponibles, </w:t>
      </w:r>
    </w:p>
    <w:p w14:paraId="4C067B4B" w14:textId="77777777" w:rsidR="002F18BD" w:rsidRDefault="002F18BD" w:rsidP="002F18BD">
      <w:pPr>
        <w:numPr>
          <w:ilvl w:val="0"/>
          <w:numId w:val="12"/>
        </w:numPr>
        <w:spacing w:after="240"/>
        <w:ind w:left="426" w:hanging="426"/>
      </w:pPr>
      <w:r>
        <w:t xml:space="preserve">le mode : couleur selon la sorte du nucléotide </w:t>
      </w:r>
    </w:p>
    <w:p w14:paraId="2FB4D7B2" w14:textId="77777777" w:rsidR="002F18BD" w:rsidRDefault="002F18BD" w:rsidP="002F18BD">
      <w:pPr>
        <w:numPr>
          <w:ilvl w:val="0"/>
          <w:numId w:val="12"/>
        </w:numPr>
        <w:spacing w:after="240"/>
        <w:ind w:left="426" w:hanging="426"/>
      </w:pPr>
      <w:r>
        <w:t xml:space="preserve">le mode : couleur selon la réactivité du nucléotide. </w:t>
      </w:r>
    </w:p>
    <w:p w14:paraId="47C38D46" w14:textId="77777777" w:rsidR="002F18BD" w:rsidRDefault="002F18BD" w:rsidP="002F18BD">
      <w:pPr>
        <w:numPr>
          <w:ilvl w:val="0"/>
          <w:numId w:val="12"/>
        </w:numPr>
        <w:spacing w:after="240"/>
        <w:ind w:left="426" w:hanging="426"/>
      </w:pPr>
      <w:r>
        <w:t>le mode : couleur selon l’erreur reliée à chaque nucléotide.</w:t>
      </w:r>
    </w:p>
    <w:p w14:paraId="340F8674" w14:textId="77777777" w:rsidR="002F18BD" w:rsidRDefault="00FC3DCB" w:rsidP="002F18BD">
      <w:pPr>
        <w:pStyle w:val="Heading2"/>
      </w:pPr>
      <w:bookmarkStart w:id="368" w:name="_Toc502671870"/>
      <w:bookmarkStart w:id="369" w:name="_Toc521325115"/>
      <w:bookmarkStart w:id="370" w:name="_Toc521353144"/>
      <w:r>
        <w:t xml:space="preserve">4.4 </w:t>
      </w:r>
      <w:r w:rsidR="002F18BD">
        <w:t>Obtenir des détails et rechercher des ARN semblables</w:t>
      </w:r>
      <w:bookmarkEnd w:id="368"/>
      <w:bookmarkEnd w:id="369"/>
      <w:bookmarkEnd w:id="370"/>
    </w:p>
    <w:p w14:paraId="41296D62" w14:textId="1C295E16" w:rsidR="004924B1" w:rsidRDefault="002F18BD" w:rsidP="004924B1">
      <w:pPr>
        <w:pStyle w:val="Paragraphe"/>
      </w:pPr>
      <w:r>
        <w:t xml:space="preserve">La nécessité d’avoir un outil de visualisation pour ce type de prédiction vient de la présence de </w:t>
      </w:r>
      <w:r w:rsidR="001E6CD2">
        <w:t>nt.</w:t>
      </w:r>
      <w:r>
        <w:t xml:space="preserve"> se comportant de façon inattendue. Ces </w:t>
      </w:r>
      <w:r w:rsidR="001E6CD2">
        <w:t>nt.</w:t>
      </w:r>
      <w:r>
        <w:t xml:space="preserve"> sont extrêmement intéressants lorsque vient le temps de comprendre les interactions </w:t>
      </w:r>
      <w:r w:rsidR="004924B1">
        <w:t xml:space="preserve">tertiaires des nt. au </w:t>
      </w:r>
    </w:p>
    <w:p w14:paraId="52A5E9AE" w14:textId="0E37266F" w:rsidR="002F18BD" w:rsidRDefault="002F18BD" w:rsidP="002F18BD">
      <w:pPr>
        <w:pStyle w:val="Paragraphe"/>
      </w:pPr>
    </w:p>
    <w:p w14:paraId="4202945F" w14:textId="77777777" w:rsidR="002F18BD" w:rsidRDefault="002F18BD" w:rsidP="002F18BD">
      <w:pPr>
        <w:pStyle w:val="Paragraphesuite"/>
      </w:pPr>
      <w:r>
        <w:rPr>
          <w:noProof/>
        </w:rPr>
        <w:lastRenderedPageBreak/>
        <w:drawing>
          <wp:inline distT="0" distB="0" distL="0" distR="0" wp14:anchorId="71BA494C" wp14:editId="129AE179">
            <wp:extent cx="5245100" cy="26225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45100" cy="2622550"/>
                    </a:xfrm>
                    <a:prstGeom prst="rect">
                      <a:avLst/>
                    </a:prstGeom>
                    <a:noFill/>
                    <a:ln>
                      <a:noFill/>
                    </a:ln>
                  </pic:spPr>
                </pic:pic>
              </a:graphicData>
            </a:graphic>
          </wp:inline>
        </w:drawing>
      </w:r>
    </w:p>
    <w:p w14:paraId="7802EA62" w14:textId="6281D703" w:rsidR="002F18BD" w:rsidRPr="002F18BD" w:rsidRDefault="002F18BD" w:rsidP="002F18BD">
      <w:pPr>
        <w:pStyle w:val="Figure"/>
        <w:rPr>
          <w:vanish/>
          <w:specVanish/>
        </w:rPr>
      </w:pPr>
      <w:bookmarkStart w:id="371" w:name="_Toc521353190"/>
      <w:r>
        <w:t xml:space="preserve">Vue détaillée sur les </w:t>
      </w:r>
      <w:r w:rsidR="00FD49DA">
        <w:t>S-S</w:t>
      </w:r>
      <w:r>
        <w:t xml:space="preserve"> dans RDV.</w:t>
      </w:r>
      <w:bookmarkStart w:id="372" w:name="_Toc521325679"/>
      <w:bookmarkStart w:id="373" w:name="_Toc521325923"/>
      <w:bookmarkStart w:id="374" w:name="_Toc521325969"/>
      <w:bookmarkStart w:id="375" w:name="_Toc521326023"/>
      <w:bookmarkStart w:id="376" w:name="_Toc521326069"/>
      <w:bookmarkStart w:id="377" w:name="_Toc521326115"/>
      <w:bookmarkStart w:id="378" w:name="_Toc521326161"/>
      <w:bookmarkStart w:id="379" w:name="_Toc521326207"/>
      <w:bookmarkEnd w:id="371"/>
      <w:bookmarkEnd w:id="372"/>
      <w:bookmarkEnd w:id="373"/>
      <w:bookmarkEnd w:id="374"/>
      <w:bookmarkEnd w:id="375"/>
      <w:bookmarkEnd w:id="376"/>
      <w:bookmarkEnd w:id="377"/>
      <w:bookmarkEnd w:id="378"/>
      <w:bookmarkEnd w:id="379"/>
    </w:p>
    <w:p w14:paraId="22E6A4B2" w14:textId="0166778F" w:rsidR="002F18BD" w:rsidRPr="0032326D" w:rsidRDefault="002F18BD" w:rsidP="004B5464">
      <w:pPr>
        <w:pStyle w:val="Figure20"/>
      </w:pPr>
      <w:r w:rsidRPr="0032326D">
        <w:t xml:space="preserve"> Une échelle de couleur permet d’avoir une idée rapide de la réactivité moyenne des </w:t>
      </w:r>
      <w:r w:rsidR="0029190A">
        <w:t>nt.</w:t>
      </w:r>
      <w:r w:rsidRPr="0032326D">
        <w:t xml:space="preserve"> de la S-S dessinée à sa droite. Les points du graphique au centre représentent chacune des occurrences de la S-S. L’échelle à gauche est graduée de -1 à 6. Une valeur élevée au-dessus de 1 représente un </w:t>
      </w:r>
      <w:r w:rsidR="0029190A">
        <w:t>nt.</w:t>
      </w:r>
      <w:r w:rsidRPr="0032326D">
        <w:t xml:space="preserve"> réactif tandis qu’une valeur près de 0 indique une absence de réactivité. L’identifiant, le score moyen, l’écart-type et le nombre d’occurrence</w:t>
      </w:r>
      <w:r w:rsidR="00643B3F">
        <w:t>s</w:t>
      </w:r>
      <w:r w:rsidRPr="0032326D">
        <w:t xml:space="preserve"> de la S-S sont complètement à droite de la figure. Lorsqu’on clique sur le bouton « Détails », une chaine de caractère avec toutes les valeurs de réactivité s’affiche. En passant la souris sur chaque point</w:t>
      </w:r>
      <w:r w:rsidR="004924B1">
        <w:t>,</w:t>
      </w:r>
      <w:r w:rsidRPr="0032326D">
        <w:t xml:space="preserve"> on obtient l’expérience d’où provient le nucléotide et son numéro d’ARN. Il est possible de faire une recherche par identifiant et de charger différents ensembles des données.</w:t>
      </w:r>
    </w:p>
    <w:p w14:paraId="0548F425" w14:textId="60BC7CD3" w:rsidR="002F18BD" w:rsidRDefault="004924B1" w:rsidP="002F18BD">
      <w:pPr>
        <w:pStyle w:val="Paragraphesuite"/>
      </w:pPr>
      <w:r>
        <w:t>sein d’un</w:t>
      </w:r>
      <w:r>
        <w:t xml:space="preserve"> </w:t>
      </w:r>
      <w:r w:rsidR="002F18BD">
        <w:t>ARN, mais sont difficilement explicables par les S-S. Heureusement, la majorité des interactions sont locales.</w:t>
      </w:r>
    </w:p>
    <w:p w14:paraId="5ACADAC0" w14:textId="5E6C7236" w:rsidR="002F18BD" w:rsidRDefault="002F18BD" w:rsidP="002F18BD">
      <w:r>
        <w:t xml:space="preserve">Dans la vue globale, voir figure </w:t>
      </w:r>
      <w:r w:rsidR="004924B1">
        <w:t>23</w:t>
      </w:r>
      <w:r>
        <w:t>, la couleur des nœuds du réseau des conformations est reliée à cette somme. Le gradient de couleur passe du vert pâle au vert foncé pour le logiciel MCFlashfold et du rouge pâle au rouge foncé pour le logiciel RNAsubopt. Dans les deux cas, une couleur pâle signifie une moins bonne prédiction qu’une couleur foncée.</w:t>
      </w:r>
    </w:p>
    <w:p w14:paraId="3336D124" w14:textId="77777777" w:rsidR="002F18BD" w:rsidRDefault="002F18BD" w:rsidP="002F18BD">
      <w:pPr>
        <w:sectPr w:rsidR="002F18BD" w:rsidSect="00605030">
          <w:footerReference w:type="default" r:id="rId54"/>
          <w:headerReference w:type="first" r:id="rId55"/>
          <w:pgSz w:w="12240" w:h="15840" w:code="1"/>
          <w:pgMar w:top="2275" w:right="1701" w:bottom="1701" w:left="2275" w:header="1411" w:footer="706" w:gutter="0"/>
          <w:cols w:space="708"/>
          <w:titlePg/>
          <w:docGrid w:linePitch="326"/>
        </w:sectPr>
      </w:pPr>
      <w:r>
        <w:t>.</w:t>
      </w:r>
    </w:p>
    <w:p w14:paraId="5902204D" w14:textId="77777777" w:rsidR="002F18BD" w:rsidRDefault="002F18BD" w:rsidP="002F18BD">
      <w:r>
        <w:rPr>
          <w:noProof/>
        </w:rPr>
        <w:lastRenderedPageBreak/>
        <mc:AlternateContent>
          <mc:Choice Requires="wps">
            <w:drawing>
              <wp:anchor distT="0" distB="0" distL="114300" distR="114300" simplePos="0" relativeHeight="251666432" behindDoc="0" locked="0" layoutInCell="1" allowOverlap="1" wp14:anchorId="5AC891FB" wp14:editId="5B953EC5">
                <wp:simplePos x="0" y="0"/>
                <wp:positionH relativeFrom="column">
                  <wp:posOffset>4439285</wp:posOffset>
                </wp:positionH>
                <wp:positionV relativeFrom="paragraph">
                  <wp:posOffset>189230</wp:posOffset>
                </wp:positionV>
                <wp:extent cx="0" cy="81280"/>
                <wp:effectExtent l="76200" t="38100" r="95250" b="13970"/>
                <wp:wrapNone/>
                <wp:docPr id="219" name="Straight Arrow Connector 219"/>
                <wp:cNvGraphicFramePr/>
                <a:graphic xmlns:a="http://schemas.openxmlformats.org/drawingml/2006/main">
                  <a:graphicData uri="http://schemas.microsoft.com/office/word/2010/wordprocessingShape">
                    <wps:wsp>
                      <wps:cNvCnPr/>
                      <wps:spPr>
                        <a:xfrm flipV="1">
                          <a:off x="0" y="0"/>
                          <a:ext cx="0" cy="812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2F4571" id="_x0000_t32" coordsize="21600,21600" o:spt="32" o:oned="t" path="m,l21600,21600e" filled="f">
                <v:path arrowok="t" fillok="f" o:connecttype="none"/>
                <o:lock v:ext="edit" shapetype="t"/>
              </v:shapetype>
              <v:shape id="Straight Arrow Connector 219" o:spid="_x0000_s1026" type="#_x0000_t32" style="position:absolute;margin-left:349.55pt;margin-top:14.9pt;width:0;height:6.4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" strokecolor="black [3213]"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0795FDB0" wp14:editId="2031EE8E">
                <wp:simplePos x="0" y="0"/>
                <wp:positionH relativeFrom="column">
                  <wp:posOffset>4599218</wp:posOffset>
                </wp:positionH>
                <wp:positionV relativeFrom="paragraph">
                  <wp:posOffset>208280</wp:posOffset>
                </wp:positionV>
                <wp:extent cx="6263" cy="513567"/>
                <wp:effectExtent l="76200" t="38100" r="70485" b="20320"/>
                <wp:wrapNone/>
                <wp:docPr id="220" name="Straight Arrow Connector 220"/>
                <wp:cNvGraphicFramePr/>
                <a:graphic xmlns:a="http://schemas.openxmlformats.org/drawingml/2006/main">
                  <a:graphicData uri="http://schemas.microsoft.com/office/word/2010/wordprocessingShape">
                    <wps:wsp>
                      <wps:cNvCnPr/>
                      <wps:spPr>
                        <a:xfrm flipH="1" flipV="1">
                          <a:off x="0" y="0"/>
                          <a:ext cx="6263" cy="513567"/>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15D2C" id="Straight Arrow Connector 220" o:spid="_x0000_s1026" type="#_x0000_t32" style="position:absolute;margin-left:362.15pt;margin-top:16.4pt;width:.5pt;height:40.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" strokecolor="#7030a0"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699781B" wp14:editId="38A17854">
                <wp:simplePos x="0" y="0"/>
                <wp:positionH relativeFrom="column">
                  <wp:posOffset>316230</wp:posOffset>
                </wp:positionH>
                <wp:positionV relativeFrom="paragraph">
                  <wp:posOffset>138517</wp:posOffset>
                </wp:positionV>
                <wp:extent cx="8633460" cy="422656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14:paraId="004341C3" w14:textId="77777777" w:rsidR="00656A96" w:rsidRPr="00FD49CE" w:rsidRDefault="00656A96"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Traverser le graphe des transitions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99781B" id="Text Box 213" o:spid="_x0000_s1039" type="#_x0000_t202" style="position:absolute;left:0;text-align:left;margin-left:24.9pt;margin-top:10.9pt;width:679.8pt;height:332.8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" filled="f" stroked="f">
                <v:textbox style="mso-fit-shape-to-text:t">
                  <w:txbxContent>
                    <w:p w14:paraId="004341C3" w14:textId="77777777" w:rsidR="00656A96" w:rsidRPr="00FD49CE" w:rsidRDefault="00656A96"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Traverser le graphe des transitions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5920429" wp14:editId="6DB663F8">
                <wp:simplePos x="0" y="0"/>
                <wp:positionH relativeFrom="column">
                  <wp:posOffset>316230</wp:posOffset>
                </wp:positionH>
                <wp:positionV relativeFrom="paragraph">
                  <wp:posOffset>-4993</wp:posOffset>
                </wp:positionV>
                <wp:extent cx="8633460" cy="2628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8633460" cy="262890"/>
                        </a:xfrm>
                        <a:prstGeom prst="rect">
                          <a:avLst/>
                        </a:prstGeom>
                        <a:noFill/>
                        <a:ln>
                          <a:noFill/>
                        </a:ln>
                      </wps:spPr>
                      <wps:txbx>
                        <w:txbxContent>
                          <w:p w14:paraId="0D043BA8" w14:textId="77777777" w:rsidR="00656A96" w:rsidRPr="00FD49CE" w:rsidRDefault="00656A96"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 aléatoire</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SS (gardez enfoncé pour activer)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20429" id="Text Box 1" o:spid="_x0000_s1040" type="#_x0000_t202" style="position:absolute;left:0;text-align:left;margin-left:24.9pt;margin-top:-.4pt;width:679.8pt;height:20.7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" filled="f" stroked="f">
                <v:textbox>
                  <w:txbxContent>
                    <w:p w14:paraId="0D043BA8" w14:textId="77777777" w:rsidR="00656A96" w:rsidRPr="00FD49CE" w:rsidRDefault="00656A96"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 aléatoire</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SS (gardez enfoncé pour activer)</w:t>
                      </w:r>
                    </w:p>
                  </w:txbxContent>
                </v:textbox>
              </v:shape>
            </w:pict>
          </mc:Fallback>
        </mc:AlternateContent>
      </w:r>
      <w:r>
        <w:rPr>
          <w:noProof/>
        </w:rPr>
        <w:drawing>
          <wp:anchor distT="0" distB="0" distL="114300" distR="114300" simplePos="0" relativeHeight="251659264" behindDoc="0" locked="0" layoutInCell="1" allowOverlap="1" wp14:anchorId="09262173" wp14:editId="16DDF21A">
            <wp:simplePos x="0" y="0"/>
            <wp:positionH relativeFrom="margin">
              <wp:posOffset>0</wp:posOffset>
            </wp:positionH>
            <wp:positionV relativeFrom="paragraph">
              <wp:posOffset>-278678</wp:posOffset>
            </wp:positionV>
            <wp:extent cx="8633460" cy="4226560"/>
            <wp:effectExtent l="152400" t="114300" r="148590" b="17399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633460" cy="4226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19E1C17" w14:textId="77777777" w:rsidR="002F18BD" w:rsidRDefault="002F18BD" w:rsidP="002F18BD">
      <w:r>
        <w:rPr>
          <w:noProof/>
        </w:rPr>
        <mc:AlternateContent>
          <mc:Choice Requires="wps">
            <w:drawing>
              <wp:anchor distT="0" distB="0" distL="114300" distR="114300" simplePos="0" relativeHeight="251665408" behindDoc="0" locked="0" layoutInCell="1" allowOverlap="1" wp14:anchorId="5B9D8132" wp14:editId="44724C61">
                <wp:simplePos x="0" y="0"/>
                <wp:positionH relativeFrom="margin">
                  <wp:posOffset>3208867</wp:posOffset>
                </wp:positionH>
                <wp:positionV relativeFrom="paragraph">
                  <wp:posOffset>13123</wp:posOffset>
                </wp:positionV>
                <wp:extent cx="1339850" cy="412115"/>
                <wp:effectExtent l="57150" t="57150" r="50800" b="45085"/>
                <wp:wrapNone/>
                <wp:docPr id="218" name="Text Box 218"/>
                <wp:cNvGraphicFramePr/>
                <a:graphic xmlns:a="http://schemas.openxmlformats.org/drawingml/2006/main">
                  <a:graphicData uri="http://schemas.microsoft.com/office/word/2010/wordprocessingShape">
                    <wps:wsp>
                      <wps:cNvSpPr txBox="1"/>
                      <wps:spPr>
                        <a:xfrm>
                          <a:off x="0" y="0"/>
                          <a:ext cx="1339850" cy="412115"/>
                        </a:xfrm>
                        <a:prstGeom prst="rect">
                          <a:avLst/>
                        </a:prstGeom>
                        <a:ln>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14:paraId="720456EA" w14:textId="77777777" w:rsidR="00656A96" w:rsidRPr="00771889" w:rsidRDefault="00656A96" w:rsidP="002F18BD">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Mouvement aléatoire </w:t>
                            </w:r>
                          </w:p>
                          <w:p w14:paraId="2B875368" w14:textId="77777777" w:rsidR="00656A96" w:rsidRPr="00771889" w:rsidRDefault="00656A96" w:rsidP="002F18BD">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0" w:name="_Hlk500436109"/>
                            <w:bookmarkStart w:id="381" w:name="_Hlk500436110"/>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w:t>
                            </w:r>
                            <w: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380"/>
                            <w:bookmarkEnd w:id="38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D8132" id="Text Box 218" o:spid="_x0000_s1041" type="#_x0000_t202" style="position:absolute;left:0;text-align:left;margin-left:252.65pt;margin-top:1.05pt;width:105.5pt;height:32.4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" fillcolor="white [3201]" strokecolor="#e7e6e6 [3214]" strokeweight="1pt">
                <v:textbox>
                  <w:txbxContent>
                    <w:p w14:paraId="720456EA" w14:textId="77777777" w:rsidR="00656A96" w:rsidRPr="00771889" w:rsidRDefault="00656A96" w:rsidP="002F18BD">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Mouvement aléatoire </w:t>
                      </w:r>
                    </w:p>
                    <w:p w14:paraId="2B875368" w14:textId="77777777" w:rsidR="00656A96" w:rsidRPr="00771889" w:rsidRDefault="00656A96" w:rsidP="002F18BD">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2" w:name="_Hlk500436109"/>
                      <w:bookmarkStart w:id="383" w:name="_Hlk500436110"/>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w:t>
                      </w:r>
                      <w: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382"/>
                      <w:bookmarkEnd w:id="383"/>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6FE910AF" wp14:editId="5B31F58B">
                <wp:simplePos x="0" y="0"/>
                <wp:positionH relativeFrom="column">
                  <wp:posOffset>309967</wp:posOffset>
                </wp:positionH>
                <wp:positionV relativeFrom="paragraph">
                  <wp:posOffset>38735</wp:posOffset>
                </wp:positionV>
                <wp:extent cx="8633460" cy="422656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14:paraId="2F40A605" w14:textId="77777777" w:rsidR="00656A96" w:rsidRPr="00FD49CE" w:rsidRDefault="00656A96"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Changer le mode de couleur des nucléotides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E910AF" id="Text Box 214" o:spid="_x0000_s1042" type="#_x0000_t202" style="position:absolute;left:0;text-align:left;margin-left:24.4pt;margin-top:3.05pt;width:679.8pt;height:332.8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" filled="f" stroked="f">
                <v:textbox style="mso-fit-shape-to-text:t">
                  <w:txbxContent>
                    <w:p w14:paraId="2F40A605" w14:textId="77777777" w:rsidR="00656A96" w:rsidRPr="00FD49CE" w:rsidRDefault="00656A96"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Changer le mode de couleur des nucléotides</w:t>
                      </w:r>
                    </w:p>
                  </w:txbxContent>
                </v:textbox>
              </v:shape>
            </w:pict>
          </mc:Fallback>
        </mc:AlternateContent>
      </w:r>
    </w:p>
    <w:p w14:paraId="69A86A55" w14:textId="77777777" w:rsidR="002F18BD" w:rsidRDefault="002F18BD" w:rsidP="002F18BD">
      <w:r>
        <w:rPr>
          <w:noProof/>
        </w:rPr>
        <mc:AlternateContent>
          <mc:Choice Requires="wps">
            <w:drawing>
              <wp:anchor distT="0" distB="0" distL="114300" distR="114300" simplePos="0" relativeHeight="251664384" behindDoc="0" locked="0" layoutInCell="1" allowOverlap="1" wp14:anchorId="26A5CBF6" wp14:editId="418E5683">
                <wp:simplePos x="0" y="0"/>
                <wp:positionH relativeFrom="column">
                  <wp:posOffset>3530600</wp:posOffset>
                </wp:positionH>
                <wp:positionV relativeFrom="paragraph">
                  <wp:posOffset>198967</wp:posOffset>
                </wp:positionV>
                <wp:extent cx="8633460" cy="592666"/>
                <wp:effectExtent l="57150" t="57150" r="61595" b="55245"/>
                <wp:wrapNone/>
                <wp:docPr id="215" name="Text Box 215"/>
                <wp:cNvGraphicFramePr/>
                <a:graphic xmlns:a="http://schemas.openxmlformats.org/drawingml/2006/main">
                  <a:graphicData uri="http://schemas.microsoft.com/office/word/2010/wordprocessingShape">
                    <wps:wsp>
                      <wps:cNvSpPr txBox="1"/>
                      <wps:spPr>
                        <a:xfrm>
                          <a:off x="0" y="0"/>
                          <a:ext cx="8633460" cy="592666"/>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14:paraId="22E62C27" w14:textId="03903A7D" w:rsidR="00656A96" w:rsidRPr="002566AC" w:rsidRDefault="00656A96"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Arrêt</w:t>
                            </w: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prématuré</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338A83C" w14:textId="77777777" w:rsidR="00656A96" w:rsidRPr="002566AC" w:rsidRDefault="00656A96"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aléatoire</w:t>
                            </w:r>
                          </w:p>
                          <w:p w14:paraId="5F9AFE5B" w14:textId="77777777" w:rsidR="00656A96" w:rsidRPr="002566AC"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transitions</w:t>
                            </w:r>
                          </w:p>
                          <w:p w14:paraId="581CCCF0" w14:textId="77777777" w:rsidR="00656A96" w:rsidRPr="002566AC" w:rsidRDefault="00656A96"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A5CBF6" id="Text Box 215" o:spid="_x0000_s1043" type="#_x0000_t202" style="position:absolute;left:0;text-align:left;margin-left:278pt;margin-top:15.65pt;width:679.8pt;height:46.6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" fillcolor="white [3212]" strokecolor="#e7e6e6 [3214]" strokeweight=".5pt">
                <v:textbox>
                  <w:txbxContent>
                    <w:p w14:paraId="22E62C27" w14:textId="03903A7D" w:rsidR="00656A96" w:rsidRPr="002566AC" w:rsidRDefault="00656A96"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Arrêt</w:t>
                      </w: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prématuré</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338A83C" w14:textId="77777777" w:rsidR="00656A96" w:rsidRPr="002566AC" w:rsidRDefault="00656A96"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aléatoire</w:t>
                      </w:r>
                    </w:p>
                    <w:p w14:paraId="5F9AFE5B" w14:textId="77777777" w:rsidR="00656A96" w:rsidRPr="002566AC"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transitions</w:t>
                      </w:r>
                    </w:p>
                    <w:p w14:paraId="581CCCF0" w14:textId="77777777" w:rsidR="00656A96" w:rsidRPr="002566AC" w:rsidRDefault="00656A96"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7D041FC2" w14:textId="77777777" w:rsidR="002F18BD" w:rsidRDefault="002F18BD" w:rsidP="002F18BD"/>
    <w:p w14:paraId="2243505C" w14:textId="77777777" w:rsidR="002F18BD" w:rsidRDefault="002F18BD" w:rsidP="002F18BD"/>
    <w:p w14:paraId="0B6EAF12" w14:textId="77777777" w:rsidR="002F18BD" w:rsidRDefault="002F18BD" w:rsidP="002F18BD"/>
    <w:p w14:paraId="303EEA41" w14:textId="77777777" w:rsidR="002F18BD" w:rsidRDefault="002F18BD" w:rsidP="002F18BD">
      <w:r>
        <w:rPr>
          <w:noProof/>
        </w:rPr>
        <mc:AlternateContent>
          <mc:Choice Requires="wps">
            <w:drawing>
              <wp:anchor distT="0" distB="0" distL="114300" distR="114300" simplePos="0" relativeHeight="251669504" behindDoc="0" locked="0" layoutInCell="1" allowOverlap="1" wp14:anchorId="0C99B7A2" wp14:editId="002685BE">
                <wp:simplePos x="0" y="0"/>
                <wp:positionH relativeFrom="column">
                  <wp:posOffset>6948805</wp:posOffset>
                </wp:positionH>
                <wp:positionV relativeFrom="paragraph">
                  <wp:posOffset>158985</wp:posOffset>
                </wp:positionV>
                <wp:extent cx="125260" cy="400833"/>
                <wp:effectExtent l="57150" t="57150" r="27305" b="56515"/>
                <wp:wrapNone/>
                <wp:docPr id="222" name="Arrow: Up 222"/>
                <wp:cNvGraphicFramePr/>
                <a:graphic xmlns:a="http://schemas.openxmlformats.org/drawingml/2006/main">
                  <a:graphicData uri="http://schemas.microsoft.com/office/word/2010/wordprocessingShape">
                    <wps:wsp>
                      <wps:cNvSpPr/>
                      <wps:spPr>
                        <a:xfrm>
                          <a:off x="0" y="0"/>
                          <a:ext cx="125260" cy="400833"/>
                        </a:xfrm>
                        <a:prstGeom prst="upArrow">
                          <a:avLst/>
                        </a:prstGeom>
                        <a:solidFill>
                          <a:srgbClr val="00FE73"/>
                        </a:solidFill>
                        <a:ln>
                          <a:solidFill>
                            <a:srgbClr val="00FE73"/>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835B8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22" o:spid="_x0000_s1026" type="#_x0000_t68" style="position:absolute;margin-left:547.15pt;margin-top:12.5pt;width:9.85pt;height:31.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" adj="3375" fillcolor="#00fe73" strokecolor="#00fe73" strokeweight="1pt"/>
            </w:pict>
          </mc:Fallback>
        </mc:AlternateContent>
      </w:r>
    </w:p>
    <w:p w14:paraId="78AD9999" w14:textId="77777777" w:rsidR="002F18BD" w:rsidRDefault="002F18BD" w:rsidP="002F18BD"/>
    <w:p w14:paraId="36EA888E" w14:textId="77777777" w:rsidR="002F18BD" w:rsidRDefault="002F18BD" w:rsidP="002F18BD">
      <w:r>
        <w:rPr>
          <w:noProof/>
        </w:rPr>
        <mc:AlternateContent>
          <mc:Choice Requires="wps">
            <w:drawing>
              <wp:anchor distT="0" distB="0" distL="114300" distR="114300" simplePos="0" relativeHeight="251680768" behindDoc="0" locked="0" layoutInCell="1" allowOverlap="1" wp14:anchorId="60E56CDD" wp14:editId="5C8E45E2">
                <wp:simplePos x="0" y="0"/>
                <wp:positionH relativeFrom="column">
                  <wp:posOffset>7332133</wp:posOffset>
                </wp:positionH>
                <wp:positionV relativeFrom="paragraph">
                  <wp:posOffset>179493</wp:posOffset>
                </wp:positionV>
                <wp:extent cx="1182370" cy="643467"/>
                <wp:effectExtent l="57150" t="57150" r="55880" b="61595"/>
                <wp:wrapNone/>
                <wp:docPr id="233" name="Text Box 233"/>
                <wp:cNvGraphicFramePr/>
                <a:graphic xmlns:a="http://schemas.openxmlformats.org/drawingml/2006/main">
                  <a:graphicData uri="http://schemas.microsoft.com/office/word/2010/wordprocessingShape">
                    <wps:wsp>
                      <wps:cNvSpPr txBox="1"/>
                      <wps:spPr>
                        <a:xfrm>
                          <a:off x="0" y="0"/>
                          <a:ext cx="1182370" cy="643467"/>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14:paraId="60C2CECF" w14:textId="77777777" w:rsidR="00656A96" w:rsidRDefault="00656A96" w:rsidP="002F18BD">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de</w:t>
                            </w:r>
                          </w:p>
                          <w:p w14:paraId="2C84B544" w14:textId="77777777" w:rsidR="00656A96" w:rsidRPr="002566AC" w:rsidRDefault="00656A96" w:rsidP="002F18BD">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d’énergie</w:t>
                            </w:r>
                          </w:p>
                          <w:p w14:paraId="7A2AB1EA" w14:textId="77777777" w:rsidR="00656A96" w:rsidRPr="002566AC" w:rsidRDefault="00656A96"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56CDD" id="Text Box 233" o:spid="_x0000_s1044" type="#_x0000_t202" style="position:absolute;left:0;text-align:left;margin-left:577.35pt;margin-top:14.15pt;width:93.1pt;height:50.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" fillcolor="white [3212]" strokecolor="#e7e6e6 [3214]" strokeweight=".5pt">
                <v:textbox>
                  <w:txbxContent>
                    <w:p w14:paraId="60C2CECF" w14:textId="77777777" w:rsidR="00656A96" w:rsidRDefault="00656A96" w:rsidP="002F18BD">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de</w:t>
                      </w:r>
                    </w:p>
                    <w:p w14:paraId="2C84B544" w14:textId="77777777" w:rsidR="00656A96" w:rsidRPr="002566AC" w:rsidRDefault="00656A96" w:rsidP="002F18BD">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d’énergie</w:t>
                      </w:r>
                    </w:p>
                    <w:p w14:paraId="7A2AB1EA" w14:textId="77777777" w:rsidR="00656A96" w:rsidRPr="002566AC" w:rsidRDefault="00656A96"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(MFE)</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591BD108" wp14:editId="1B2F0942">
                <wp:simplePos x="0" y="0"/>
                <wp:positionH relativeFrom="column">
                  <wp:posOffset>6209752</wp:posOffset>
                </wp:positionH>
                <wp:positionV relativeFrom="paragraph">
                  <wp:posOffset>64874</wp:posOffset>
                </wp:positionV>
                <wp:extent cx="8633460" cy="263046"/>
                <wp:effectExtent l="57150" t="57150" r="61595" b="60960"/>
                <wp:wrapNone/>
                <wp:docPr id="221" name="Text Box 221"/>
                <wp:cNvGraphicFramePr/>
                <a:graphic xmlns:a="http://schemas.openxmlformats.org/drawingml/2006/main">
                  <a:graphicData uri="http://schemas.microsoft.com/office/word/2010/wordprocessingShape">
                    <wps:wsp>
                      <wps:cNvSpPr txBox="1"/>
                      <wps:spPr>
                        <a:xfrm>
                          <a:off x="0" y="0"/>
                          <a:ext cx="8633460" cy="263046"/>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14:paraId="1B578568" w14:textId="77777777" w:rsidR="00656A96" w:rsidRPr="002566AC" w:rsidRDefault="00656A96"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sélectionnée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BD108" id="Text Box 221" o:spid="_x0000_s1045" type="#_x0000_t202" style="position:absolute;left:0;text-align:left;margin-left:488.95pt;margin-top:5.1pt;width:679.8pt;height:20.7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" fillcolor="white [3212]" strokecolor="#e7e6e6 [3214]" strokeweight=".5pt">
                <v:textbox>
                  <w:txbxContent>
                    <w:p w14:paraId="1B578568" w14:textId="77777777" w:rsidR="00656A96" w:rsidRPr="002566AC" w:rsidRDefault="00656A96"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sélectionnée</w:t>
                      </w:r>
                    </w:p>
                  </w:txbxContent>
                </v:textbox>
              </v:shape>
            </w:pict>
          </mc:Fallback>
        </mc:AlternateContent>
      </w:r>
    </w:p>
    <w:p w14:paraId="5E8580BB" w14:textId="77777777" w:rsidR="002F18BD" w:rsidRDefault="002F18BD" w:rsidP="002F18BD">
      <w:r>
        <w:rPr>
          <w:noProof/>
        </w:rPr>
        <mc:AlternateContent>
          <mc:Choice Requires="wps">
            <w:drawing>
              <wp:anchor distT="0" distB="0" distL="114300" distR="114300" simplePos="0" relativeHeight="251671552" behindDoc="0" locked="0" layoutInCell="1" allowOverlap="1" wp14:anchorId="7682EB49" wp14:editId="17894635">
                <wp:simplePos x="0" y="0"/>
                <wp:positionH relativeFrom="column">
                  <wp:posOffset>2252133</wp:posOffset>
                </wp:positionH>
                <wp:positionV relativeFrom="paragraph">
                  <wp:posOffset>52070</wp:posOffset>
                </wp:positionV>
                <wp:extent cx="313055" cy="400050"/>
                <wp:effectExtent l="57150" t="57150" r="0" b="57150"/>
                <wp:wrapNone/>
                <wp:docPr id="224" name="Arrow: Bent 224"/>
                <wp:cNvGraphicFramePr/>
                <a:graphic xmlns:a="http://schemas.openxmlformats.org/drawingml/2006/main">
                  <a:graphicData uri="http://schemas.microsoft.com/office/word/2010/wordprocessingShape">
                    <wps:wsp>
                      <wps:cNvSpPr/>
                      <wps:spPr>
                        <a:xfrm>
                          <a:off x="0" y="0"/>
                          <a:ext cx="313055" cy="400050"/>
                        </a:xfrm>
                        <a:prstGeom prst="bentArrow">
                          <a:avLst>
                            <a:gd name="adj1" fmla="val 13701"/>
                            <a:gd name="adj2" fmla="val 25000"/>
                            <a:gd name="adj3" fmla="val 25000"/>
                            <a:gd name="adj4" fmla="val 43750"/>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3B788" id="Arrow: Bent 224" o:spid="_x0000_s1026" style="position:absolute;margin-left:177.35pt;margin-top:4.1pt;width:24.65pt;height: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305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" path="m,400050l,193779c,118137,61320,56817,136962,56817r97829,1l234791,r78264,78264l234791,156528r,-56818l136962,99710v-51953,,-94070,42117,-94070,94070l42892,400050,,400050xe" fillcolor="red" strokecolor="red" strokeweight="1pt">
                <v:stroke joinstyle="miter"/>
                <v:path arrowok="t" o:connecttype="custom" o:connectlocs="0,400050;0,193779;136962,56817;234791,56818;234791,0;313055,78264;234791,156528;234791,99710;136962,99710;42892,193780;42892,400050;0,400050" o:connectangles="0,0,0,0,0,0,0,0,0,0,0,0"/>
              </v:shape>
            </w:pict>
          </mc:Fallback>
        </mc:AlternateContent>
      </w:r>
    </w:p>
    <w:p w14:paraId="42A87B45" w14:textId="77777777" w:rsidR="002F18BD" w:rsidRDefault="002F18BD" w:rsidP="002F18BD">
      <w:r>
        <w:rPr>
          <w:noProof/>
        </w:rPr>
        <mc:AlternateContent>
          <mc:Choice Requires="wps">
            <w:drawing>
              <wp:anchor distT="0" distB="0" distL="114300" distR="114300" simplePos="0" relativeHeight="251681792" behindDoc="0" locked="0" layoutInCell="1" allowOverlap="1" wp14:anchorId="08572E4F" wp14:editId="13983204">
                <wp:simplePos x="0" y="0"/>
                <wp:positionH relativeFrom="column">
                  <wp:posOffset>7476622</wp:posOffset>
                </wp:positionH>
                <wp:positionV relativeFrom="paragraph">
                  <wp:posOffset>191273</wp:posOffset>
                </wp:positionV>
                <wp:extent cx="215570" cy="835083"/>
                <wp:effectExtent l="0" t="290830" r="0" b="255905"/>
                <wp:wrapNone/>
                <wp:docPr id="234" name="Arrow: Up 234"/>
                <wp:cNvGraphicFramePr/>
                <a:graphic xmlns:a="http://schemas.openxmlformats.org/drawingml/2006/main">
                  <a:graphicData uri="http://schemas.microsoft.com/office/word/2010/wordprocessingShape">
                    <wps:wsp>
                      <wps:cNvSpPr/>
                      <wps:spPr>
                        <a:xfrm rot="13573865">
                          <a:off x="0" y="0"/>
                          <a:ext cx="215570" cy="835083"/>
                        </a:xfrm>
                        <a:prstGeom prst="upArrow">
                          <a:avLst/>
                        </a:prstGeom>
                        <a:solidFill>
                          <a:srgbClr val="00B050"/>
                        </a:solidFill>
                        <a:ln>
                          <a:solidFill>
                            <a:srgbClr val="00B05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6C200" id="Arrow: Up 234" o:spid="_x0000_s1026" type="#_x0000_t68" style="position:absolute;margin-left:588.7pt;margin-top:15.05pt;width:16.95pt;height:65.75pt;rotation:-8766680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" adj="2788" fillcolor="#00b050" strokecolor="#00b050" strokeweight="1pt"/>
            </w:pict>
          </mc:Fallback>
        </mc:AlternateContent>
      </w:r>
      <w:r>
        <w:rPr>
          <w:noProof/>
        </w:rPr>
        <mc:AlternateContent>
          <mc:Choice Requires="wps">
            <w:drawing>
              <wp:anchor distT="0" distB="0" distL="114300" distR="114300" simplePos="0" relativeHeight="251678720" behindDoc="0" locked="0" layoutInCell="1" allowOverlap="1" wp14:anchorId="50C38876" wp14:editId="7856FBDE">
                <wp:simplePos x="0" y="0"/>
                <wp:positionH relativeFrom="column">
                  <wp:posOffset>5867611</wp:posOffset>
                </wp:positionH>
                <wp:positionV relativeFrom="paragraph">
                  <wp:posOffset>76624</wp:posOffset>
                </wp:positionV>
                <wp:extent cx="8633460" cy="567055"/>
                <wp:effectExtent l="57150" t="57150" r="48895" b="61595"/>
                <wp:wrapNone/>
                <wp:docPr id="231" name="Text Box 231"/>
                <wp:cNvGraphicFramePr/>
                <a:graphic xmlns:a="http://schemas.openxmlformats.org/drawingml/2006/main">
                  <a:graphicData uri="http://schemas.microsoft.com/office/word/2010/wordprocessingShape">
                    <wps:wsp>
                      <wps:cNvSpPr txBox="1"/>
                      <wps:spPr>
                        <a:xfrm>
                          <a:off x="0" y="0"/>
                          <a:ext cx="8633460" cy="567055"/>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14:paraId="7929AFFB" w14:textId="77777777" w:rsidR="00656A96"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14:paraId="4F5116AF" w14:textId="77777777" w:rsidR="00656A96"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laquelle la souris </w:t>
                            </w:r>
                          </w:p>
                          <w:p w14:paraId="74E023FE" w14:textId="77777777" w:rsidR="00656A96" w:rsidRPr="002566AC"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au-dessus</w:t>
                            </w:r>
                          </w:p>
                          <w:p w14:paraId="55D1C11B" w14:textId="77777777" w:rsidR="00656A96" w:rsidRPr="002566AC" w:rsidRDefault="00656A96"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38876" id="Text Box 231" o:spid="_x0000_s1046" type="#_x0000_t202" style="position:absolute;left:0;text-align:left;margin-left:462pt;margin-top:6.05pt;width:679.8pt;height:44.65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" fillcolor="white [3212]" strokecolor="#e7e6e6 [3214]" strokeweight=".5pt">
                <v:textbox>
                  <w:txbxContent>
                    <w:p w14:paraId="7929AFFB" w14:textId="77777777" w:rsidR="00656A96"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14:paraId="4F5116AF" w14:textId="77777777" w:rsidR="00656A96"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laquelle la souris </w:t>
                      </w:r>
                    </w:p>
                    <w:p w14:paraId="74E023FE" w14:textId="77777777" w:rsidR="00656A96" w:rsidRPr="002566AC"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au-dessus</w:t>
                      </w:r>
                    </w:p>
                    <w:p w14:paraId="55D1C11B" w14:textId="77777777" w:rsidR="00656A96" w:rsidRPr="002566AC" w:rsidRDefault="00656A96"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C096E28" wp14:editId="50D3CDC5">
                <wp:simplePos x="0" y="0"/>
                <wp:positionH relativeFrom="column">
                  <wp:posOffset>1480899</wp:posOffset>
                </wp:positionH>
                <wp:positionV relativeFrom="paragraph">
                  <wp:posOffset>120911</wp:posOffset>
                </wp:positionV>
                <wp:extent cx="8633460" cy="4226560"/>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14:paraId="3079D4B3" w14:textId="77777777" w:rsidR="00656A96" w:rsidRPr="00FD49CE" w:rsidRDefault="00656A96" w:rsidP="002F18BD">
                            <w:pPr>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Prédiction de RNASS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096E28" id="Text Box 212" o:spid="_x0000_s1047" type="#_x0000_t202" style="position:absolute;left:0;text-align:left;margin-left:116.6pt;margin-top:9.5pt;width:679.8pt;height:332.8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" filled="f" stroked="f">
                <v:textbox style="mso-fit-shape-to-text:t">
                  <w:txbxContent>
                    <w:p w14:paraId="3079D4B3" w14:textId="77777777" w:rsidR="00656A96" w:rsidRPr="00FD49CE" w:rsidRDefault="00656A96" w:rsidP="002F18BD">
                      <w:pPr>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Prédiction de RNASS</w:t>
                      </w:r>
                    </w:p>
                  </w:txbxContent>
                </v:textbox>
              </v:shape>
            </w:pict>
          </mc:Fallback>
        </mc:AlternateContent>
      </w:r>
    </w:p>
    <w:p w14:paraId="548DF123" w14:textId="77777777" w:rsidR="002F18BD" w:rsidRDefault="002F18BD" w:rsidP="002F18BD">
      <w:r>
        <w:rPr>
          <w:noProof/>
        </w:rPr>
        <mc:AlternateContent>
          <mc:Choice Requires="wps">
            <w:drawing>
              <wp:anchor distT="0" distB="0" distL="114300" distR="114300" simplePos="0" relativeHeight="251672576" behindDoc="0" locked="0" layoutInCell="1" allowOverlap="1" wp14:anchorId="6889E537" wp14:editId="0D2B6957">
                <wp:simplePos x="0" y="0"/>
                <wp:positionH relativeFrom="column">
                  <wp:posOffset>2551090</wp:posOffset>
                </wp:positionH>
                <wp:positionV relativeFrom="paragraph">
                  <wp:posOffset>83301</wp:posOffset>
                </wp:positionV>
                <wp:extent cx="180340" cy="453390"/>
                <wp:effectExtent l="57150" t="57150" r="10160" b="60960"/>
                <wp:wrapNone/>
                <wp:docPr id="225" name="Arrow: Bent 225"/>
                <wp:cNvGraphicFramePr/>
                <a:graphic xmlns:a="http://schemas.openxmlformats.org/drawingml/2006/main">
                  <a:graphicData uri="http://schemas.microsoft.com/office/word/2010/wordprocessingShape">
                    <wps:wsp>
                      <wps:cNvSpPr/>
                      <wps:spPr>
                        <a:xfrm>
                          <a:off x="0" y="0"/>
                          <a:ext cx="180340" cy="453390"/>
                        </a:xfrm>
                        <a:prstGeom prst="bentArrow">
                          <a:avLst>
                            <a:gd name="adj1" fmla="val 27659"/>
                            <a:gd name="adj2" fmla="val 25000"/>
                            <a:gd name="adj3" fmla="val 25000"/>
                            <a:gd name="adj4" fmla="val 43750"/>
                          </a:avLst>
                        </a:prstGeom>
                        <a:solidFill>
                          <a:srgbClr val="FFFF00"/>
                        </a:solidFill>
                        <a:ln>
                          <a:solidFill>
                            <a:srgbClr val="FFFF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A8E2C" id="Arrow: Bent 225" o:spid="_x0000_s1026" style="position:absolute;margin-left:200.85pt;margin-top:6.55pt;width:14.2pt;height:3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340,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" path="m,453390l,99044c,55469,35324,20145,78899,20145r56356,l135255,r45085,45085l135255,90170r,-20145l78899,70025v-16027,,-29019,12992,-29019,29019l49880,453390,,453390xe" fillcolor="yellow" strokecolor="yellow" strokeweight="1pt">
                <v:stroke joinstyle="miter"/>
                <v:path arrowok="t" o:connecttype="custom" o:connectlocs="0,453390;0,99044;78899,20145;135255,20145;135255,0;180340,45085;135255,90170;135255,70025;78899,70025;49880,99044;49880,453390;0,453390" o:connectangles="0,0,0,0,0,0,0,0,0,0,0,0"/>
              </v:shape>
            </w:pict>
          </mc:Fallback>
        </mc:AlternateContent>
      </w:r>
      <w:r>
        <w:rPr>
          <w:noProof/>
        </w:rPr>
        <mc:AlternateContent>
          <mc:Choice Requires="wps">
            <w:drawing>
              <wp:anchor distT="0" distB="0" distL="114300" distR="114300" simplePos="0" relativeHeight="251676672" behindDoc="0" locked="0" layoutInCell="1" allowOverlap="1" wp14:anchorId="5574F9D5" wp14:editId="03A1484F">
                <wp:simplePos x="0" y="0"/>
                <wp:positionH relativeFrom="column">
                  <wp:posOffset>3386667</wp:posOffset>
                </wp:positionH>
                <wp:positionV relativeFrom="paragraph">
                  <wp:posOffset>186690</wp:posOffset>
                </wp:positionV>
                <wp:extent cx="8633460" cy="423333"/>
                <wp:effectExtent l="57150" t="57150" r="55245" b="53340"/>
                <wp:wrapNone/>
                <wp:docPr id="229" name="Text Box 229"/>
                <wp:cNvGraphicFramePr/>
                <a:graphic xmlns:a="http://schemas.openxmlformats.org/drawingml/2006/main">
                  <a:graphicData uri="http://schemas.microsoft.com/office/word/2010/wordprocessingShape">
                    <wps:wsp>
                      <wps:cNvSpPr txBox="1"/>
                      <wps:spPr>
                        <a:xfrm>
                          <a:off x="0" y="0"/>
                          <a:ext cx="8633460" cy="423333"/>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14:paraId="07511D16" w14:textId="77729E28" w:rsidR="00656A96"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w:t>
                            </w:r>
                            <w:r w:rsidR="00FD49DA">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S-S</w:t>
                            </w:r>
                          </w:p>
                          <w:p w14:paraId="4DD5846C" w14:textId="77777777" w:rsidR="00656A96" w:rsidRPr="002566AC"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lequel la souris est au-dessus</w:t>
                            </w:r>
                          </w:p>
                          <w:p w14:paraId="1345FC41" w14:textId="77777777" w:rsidR="00656A96" w:rsidRPr="002566AC" w:rsidRDefault="00656A96"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4F9D5" id="Text Box 229" o:spid="_x0000_s1048" type="#_x0000_t202" style="position:absolute;left:0;text-align:left;margin-left:266.65pt;margin-top:14.7pt;width:679.8pt;height:33.35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" fillcolor="white [3212]" strokecolor="#e7e6e6 [3214]" strokeweight=".5pt">
                <v:textbox>
                  <w:txbxContent>
                    <w:p w14:paraId="07511D16" w14:textId="77729E28" w:rsidR="00656A96"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w:t>
                      </w:r>
                      <w:r w:rsidR="00FD49DA">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S-S</w:t>
                      </w:r>
                    </w:p>
                    <w:p w14:paraId="4DD5846C" w14:textId="77777777" w:rsidR="00656A96" w:rsidRPr="002566AC" w:rsidRDefault="00656A96"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lequel la souris est au-dessus</w:t>
                      </w:r>
                    </w:p>
                    <w:p w14:paraId="1345FC41" w14:textId="77777777" w:rsidR="00656A96" w:rsidRPr="002566AC" w:rsidRDefault="00656A96"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6468BB35" w14:textId="77777777" w:rsidR="002F18BD" w:rsidRDefault="002F18BD" w:rsidP="002F18BD">
      <w:r>
        <w:rPr>
          <w:noProof/>
        </w:rPr>
        <mc:AlternateContent>
          <mc:Choice Requires="wps">
            <w:drawing>
              <wp:anchor distT="0" distB="0" distL="114300" distR="114300" simplePos="0" relativeHeight="251679744" behindDoc="0" locked="0" layoutInCell="1" allowOverlap="1" wp14:anchorId="5D5FAFB3" wp14:editId="3AE45E4A">
                <wp:simplePos x="0" y="0"/>
                <wp:positionH relativeFrom="column">
                  <wp:posOffset>6536266</wp:posOffset>
                </wp:positionH>
                <wp:positionV relativeFrom="paragraph">
                  <wp:posOffset>160866</wp:posOffset>
                </wp:positionV>
                <wp:extent cx="588221" cy="592666"/>
                <wp:effectExtent l="57150" t="57150" r="2540" b="55245"/>
                <wp:wrapNone/>
                <wp:docPr id="232" name="Arrow: Bent 232"/>
                <wp:cNvGraphicFramePr/>
                <a:graphic xmlns:a="http://schemas.openxmlformats.org/drawingml/2006/main">
                  <a:graphicData uri="http://schemas.microsoft.com/office/word/2010/wordprocessingShape">
                    <wps:wsp>
                      <wps:cNvSpPr/>
                      <wps:spPr>
                        <a:xfrm rot="10800000" flipH="1">
                          <a:off x="0" y="0"/>
                          <a:ext cx="588221" cy="592666"/>
                        </a:xfrm>
                        <a:prstGeom prst="bentArrow">
                          <a:avLst>
                            <a:gd name="adj1" fmla="val 22087"/>
                            <a:gd name="adj2" fmla="val 20943"/>
                            <a:gd name="adj3" fmla="val 25000"/>
                            <a:gd name="adj4" fmla="val 43750"/>
                          </a:avLst>
                        </a:prstGeom>
                        <a:solidFill>
                          <a:schemeClr val="bg1">
                            <a:lumMod val="50000"/>
                          </a:schemeClr>
                        </a:solidFill>
                        <a:ln>
                          <a:solidFill>
                            <a:schemeClr val="tx1"/>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E56C2" id="Arrow: Bent 232" o:spid="_x0000_s1026" style="position:absolute;margin-left:514.65pt;margin-top:12.65pt;width:46.3pt;height:46.65pt;rotation:18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8221,592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" path="m,592666l,315578c,173449,115218,58231,257347,58231r183819,l441166,,588221,123191,441166,246382r,-58231l257347,188151v-70375,,-127426,57051,-127426,127426c129921,407940,129920,500303,129920,592666l,592666xe" fillcolor="#7f7f7f [1612]" strokecolor="black [3213]" strokeweight="1pt">
                <v:stroke joinstyle="miter"/>
                <v:path arrowok="t" o:connecttype="custom" o:connectlocs="0,592666;0,315578;257347,58231;441166,58231;441166,0;588221,123191;441166,246382;441166,188151;257347,188151;129921,315577;129920,592666;0,592666" o:connectangles="0,0,0,0,0,0,0,0,0,0,0,0"/>
              </v:shape>
            </w:pict>
          </mc:Fallback>
        </mc:AlternateContent>
      </w:r>
      <w:r>
        <w:rPr>
          <w:noProof/>
        </w:rPr>
        <mc:AlternateContent>
          <mc:Choice Requires="wps">
            <w:drawing>
              <wp:anchor distT="0" distB="0" distL="114300" distR="114300" simplePos="0" relativeHeight="251674624" behindDoc="0" locked="0" layoutInCell="1" allowOverlap="1" wp14:anchorId="660204D0" wp14:editId="767F87C9">
                <wp:simplePos x="0" y="0"/>
                <wp:positionH relativeFrom="column">
                  <wp:posOffset>1430867</wp:posOffset>
                </wp:positionH>
                <wp:positionV relativeFrom="paragraph">
                  <wp:posOffset>237067</wp:posOffset>
                </wp:positionV>
                <wp:extent cx="16933" cy="347133"/>
                <wp:effectExtent l="76200" t="38100" r="59690" b="15240"/>
                <wp:wrapNone/>
                <wp:docPr id="227" name="Straight Arrow Connector 227"/>
                <wp:cNvGraphicFramePr/>
                <a:graphic xmlns:a="http://schemas.openxmlformats.org/drawingml/2006/main">
                  <a:graphicData uri="http://schemas.microsoft.com/office/word/2010/wordprocessingShape">
                    <wps:wsp>
                      <wps:cNvCnPr/>
                      <wps:spPr>
                        <a:xfrm flipH="1" flipV="1">
                          <a:off x="0" y="0"/>
                          <a:ext cx="16933" cy="34713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DB80BF" id="Straight Arrow Connector 227" o:spid="_x0000_s1026" type="#_x0000_t32" style="position:absolute;margin-left:112.65pt;margin-top:18.65pt;width:1.35pt;height:27.35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" strokecolor="black [3200]" strokeweight="1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15891D43" wp14:editId="483454E7">
                <wp:simplePos x="0" y="0"/>
                <wp:positionH relativeFrom="column">
                  <wp:posOffset>1605784</wp:posOffset>
                </wp:positionH>
                <wp:positionV relativeFrom="paragraph">
                  <wp:posOffset>183811</wp:posOffset>
                </wp:positionV>
                <wp:extent cx="8633460" cy="422656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14:paraId="16C5BAFF" w14:textId="77777777" w:rsidR="00656A96" w:rsidRDefault="00656A96" w:rsidP="002F18BD">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Nucléotide mis en évidence</w:t>
                            </w:r>
                          </w:p>
                          <w:p w14:paraId="3AA392E4" w14:textId="77777777" w:rsidR="00656A96" w:rsidRPr="00FD49CE" w:rsidRDefault="00656A96" w:rsidP="002F18BD">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(dernier champ de l’URL)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891D43" id="Text Box 223" o:spid="_x0000_s1049" type="#_x0000_t202" style="position:absolute;left:0;text-align:left;margin-left:126.45pt;margin-top:14.45pt;width:679.8pt;height:332.8pt;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" filled="f" stroked="f">
                <v:textbox style="mso-fit-shape-to-text:t">
                  <w:txbxContent>
                    <w:p w14:paraId="16C5BAFF" w14:textId="77777777" w:rsidR="00656A96" w:rsidRDefault="00656A96" w:rsidP="002F18BD">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Nucléotide mis en évidence</w:t>
                      </w:r>
                    </w:p>
                    <w:p w14:paraId="3AA392E4" w14:textId="77777777" w:rsidR="00656A96" w:rsidRPr="00FD49CE" w:rsidRDefault="00656A96" w:rsidP="002F18BD">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(dernier champ de l’URL)</w:t>
                      </w:r>
                    </w:p>
                  </w:txbxContent>
                </v:textbox>
              </v:shape>
            </w:pict>
          </mc:Fallback>
        </mc:AlternateContent>
      </w:r>
    </w:p>
    <w:p w14:paraId="20E2C4E3" w14:textId="77777777" w:rsidR="002F18BD" w:rsidRDefault="002F18BD" w:rsidP="002F18BD">
      <w:r>
        <w:rPr>
          <w:noProof/>
        </w:rPr>
        <mc:AlternateContent>
          <mc:Choice Requires="wps">
            <w:drawing>
              <wp:anchor distT="0" distB="0" distL="114300" distR="114300" simplePos="0" relativeHeight="251677696" behindDoc="0" locked="0" layoutInCell="1" allowOverlap="1" wp14:anchorId="1AA9F949" wp14:editId="05CD376C">
                <wp:simplePos x="0" y="0"/>
                <wp:positionH relativeFrom="column">
                  <wp:posOffset>4199255</wp:posOffset>
                </wp:positionH>
                <wp:positionV relativeFrom="paragraph">
                  <wp:posOffset>66887</wp:posOffset>
                </wp:positionV>
                <wp:extent cx="120650" cy="231351"/>
                <wp:effectExtent l="57150" t="57150" r="31750" b="54610"/>
                <wp:wrapNone/>
                <wp:docPr id="230" name="Arrow: Up 230"/>
                <wp:cNvGraphicFramePr/>
                <a:graphic xmlns:a="http://schemas.openxmlformats.org/drawingml/2006/main">
                  <a:graphicData uri="http://schemas.microsoft.com/office/word/2010/wordprocessingShape">
                    <wps:wsp>
                      <wps:cNvSpPr/>
                      <wps:spPr>
                        <a:xfrm rot="10800000">
                          <a:off x="0" y="0"/>
                          <a:ext cx="120650" cy="231351"/>
                        </a:xfrm>
                        <a:prstGeom prst="upArrow">
                          <a:avLst/>
                        </a:prstGeom>
                        <a:solidFill>
                          <a:schemeClr val="tx1"/>
                        </a:solidFill>
                        <a:ln>
                          <a:solidFill>
                            <a:schemeClr val="bg2"/>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13168" id="Arrow: Up 230" o:spid="_x0000_s1026" type="#_x0000_t68" style="position:absolute;margin-left:330.65pt;margin-top:5.25pt;width:9.5pt;height:18.2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" adj="5632" fillcolor="black [3213]" strokecolor="#e7e6e6 [3214]" strokeweight="1pt"/>
            </w:pict>
          </mc:Fallback>
        </mc:AlternateContent>
      </w:r>
    </w:p>
    <w:p w14:paraId="36A7E9C5" w14:textId="77777777" w:rsidR="002F18BD" w:rsidRDefault="002F18BD" w:rsidP="002F18BD">
      <w:r>
        <w:rPr>
          <w:noProof/>
        </w:rPr>
        <w:drawing>
          <wp:anchor distT="0" distB="0" distL="114300" distR="114300" simplePos="0" relativeHeight="251675648" behindDoc="0" locked="0" layoutInCell="1" allowOverlap="1" wp14:anchorId="2CD3CBCE" wp14:editId="543E5FB2">
            <wp:simplePos x="0" y="0"/>
            <wp:positionH relativeFrom="column">
              <wp:posOffset>7255934</wp:posOffset>
            </wp:positionH>
            <wp:positionV relativeFrom="paragraph">
              <wp:posOffset>8678</wp:posOffset>
            </wp:positionV>
            <wp:extent cx="1066800" cy="25400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66800" cy="254000"/>
                    </a:xfrm>
                    <a:prstGeom prst="rect">
                      <a:avLst/>
                    </a:prstGeom>
                    <a:noFill/>
                    <a:ln>
                      <a:noFill/>
                    </a:ln>
                  </pic:spPr>
                </pic:pic>
              </a:graphicData>
            </a:graphic>
          </wp:anchor>
        </w:drawing>
      </w:r>
      <w:r>
        <w:rPr>
          <w:noProof/>
        </w:rPr>
        <w:drawing>
          <wp:anchor distT="0" distB="0" distL="114300" distR="114300" simplePos="0" relativeHeight="251673600" behindDoc="0" locked="0" layoutInCell="1" allowOverlap="1" wp14:anchorId="77EA22E7" wp14:editId="6C49DFB1">
            <wp:simplePos x="0" y="0"/>
            <wp:positionH relativeFrom="column">
              <wp:posOffset>1417955</wp:posOffset>
            </wp:positionH>
            <wp:positionV relativeFrom="paragraph">
              <wp:posOffset>70273</wp:posOffset>
            </wp:positionV>
            <wp:extent cx="3422276" cy="127877"/>
            <wp:effectExtent l="0" t="0" r="0" b="571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2276" cy="127877"/>
                    </a:xfrm>
                    <a:prstGeom prst="rect">
                      <a:avLst/>
                    </a:prstGeom>
                    <a:noFill/>
                    <a:ln>
                      <a:noFill/>
                    </a:ln>
                  </pic:spPr>
                </pic:pic>
              </a:graphicData>
            </a:graphic>
          </wp:anchor>
        </w:drawing>
      </w:r>
    </w:p>
    <w:p w14:paraId="62BFF1F9" w14:textId="77777777" w:rsidR="002F18BD" w:rsidRDefault="002F18BD" w:rsidP="002F18BD">
      <w:pPr>
        <w:pStyle w:val="Paragraphesuite"/>
      </w:pPr>
    </w:p>
    <w:p w14:paraId="78B2BB44" w14:textId="77777777" w:rsidR="002F18BD" w:rsidRPr="002F18BD" w:rsidRDefault="002F18BD" w:rsidP="002F18BD">
      <w:pPr>
        <w:pStyle w:val="Figure"/>
        <w:rPr>
          <w:vanish/>
          <w:specVanish/>
        </w:rPr>
      </w:pPr>
      <w:bookmarkStart w:id="384" w:name="_Toc521353191"/>
      <w:r>
        <w:t>Vue principale de RNA Dynamic Viewer (RDV).</w:t>
      </w:r>
      <w:bookmarkEnd w:id="384"/>
      <w:r>
        <w:t xml:space="preserve"> </w:t>
      </w:r>
      <w:bookmarkStart w:id="385" w:name="_Toc521325680"/>
      <w:bookmarkStart w:id="386" w:name="_Toc521325924"/>
      <w:bookmarkStart w:id="387" w:name="_Toc521325970"/>
      <w:bookmarkStart w:id="388" w:name="_Toc521326024"/>
      <w:bookmarkStart w:id="389" w:name="_Toc521326070"/>
      <w:bookmarkStart w:id="390" w:name="_Toc521326116"/>
      <w:bookmarkStart w:id="391" w:name="_Toc521326162"/>
      <w:bookmarkStart w:id="392" w:name="_Toc521326208"/>
      <w:bookmarkEnd w:id="385"/>
      <w:bookmarkEnd w:id="386"/>
      <w:bookmarkEnd w:id="387"/>
      <w:bookmarkEnd w:id="388"/>
      <w:bookmarkEnd w:id="389"/>
      <w:bookmarkEnd w:id="390"/>
      <w:bookmarkEnd w:id="391"/>
      <w:bookmarkEnd w:id="392"/>
    </w:p>
    <w:p w14:paraId="7BC7096C" w14:textId="7CD7979B" w:rsidR="002F18BD" w:rsidRPr="008F7B16" w:rsidRDefault="002F18BD" w:rsidP="002F18BD">
      <w:pPr>
        <w:spacing w:line="240" w:lineRule="auto"/>
      </w:pPr>
      <w:r>
        <w:t xml:space="preserve"> La « simulation » commence en </w:t>
      </w:r>
      <w:r w:rsidR="0029190A">
        <w:t>spirale</w:t>
      </w:r>
      <w:r>
        <w:t xml:space="preserve"> et se déploie automatiquement. Pour agiter les </w:t>
      </w:r>
      <w:r w:rsidR="001E6CD2">
        <w:t>nt.</w:t>
      </w:r>
      <w:r>
        <w:t>, on cli</w:t>
      </w:r>
      <w:r w:rsidR="0029190A">
        <w:t>que</w:t>
      </w:r>
      <w:r>
        <w:t xml:space="preserve"> sur le rectangle noir en haut à gauche. Celui qui est </w:t>
      </w:r>
      <w:r w:rsidRPr="0029190A">
        <w:rPr>
          <w:color w:val="FF0000"/>
        </w:rPr>
        <w:t xml:space="preserve">rouge </w:t>
      </w:r>
      <w:r>
        <w:t xml:space="preserve">lance et arrête la traversée des graphes de transitions. On change le mode de couleur en appuyant sur le rectangle </w:t>
      </w:r>
      <w:r w:rsidRPr="0029190A">
        <w:rPr>
          <w:color w:val="0070C0"/>
        </w:rPr>
        <w:t>bleu</w:t>
      </w:r>
      <w:r>
        <w:t xml:space="preserve">. En cliquant sur le cercle lui correspondant dans le graphe des transitions, on change la SS. Les performances de la simulation dépendent des performances de votre ordinateur, il a été testé dans le navigateur « </w:t>
      </w:r>
      <w:r w:rsidRPr="00640A9F">
        <w:rPr>
          <w:i/>
        </w:rPr>
        <w:t>chrome</w:t>
      </w:r>
      <w:r>
        <w:t xml:space="preserve"> ». L’objet « jsonData » nous renseigne sur l’ARN dans la console JavaScript (f12).</w:t>
      </w:r>
    </w:p>
    <w:p w14:paraId="1DC17FD4" w14:textId="77777777" w:rsidR="002F18BD" w:rsidRDefault="002F18BD" w:rsidP="002F18BD">
      <w:pPr>
        <w:sectPr w:rsidR="002F18BD" w:rsidSect="00AB62FC">
          <w:pgSz w:w="15840" w:h="12240" w:orient="landscape"/>
          <w:pgMar w:top="1440" w:right="1080" w:bottom="1440" w:left="1080" w:header="1418" w:footer="709" w:gutter="0"/>
          <w:cols w:space="708"/>
          <w:titlePg/>
          <w:docGrid w:linePitch="326"/>
        </w:sectPr>
      </w:pPr>
    </w:p>
    <w:p w14:paraId="2351AAC7" w14:textId="77777777" w:rsidR="002F18BD" w:rsidRDefault="002F18BD" w:rsidP="002F18BD">
      <w:pPr>
        <w:pStyle w:val="Heading2"/>
      </w:pPr>
      <w:bookmarkStart w:id="393" w:name="_Toc502671871"/>
      <w:bookmarkStart w:id="394" w:name="_Toc521325116"/>
      <w:bookmarkStart w:id="395" w:name="_Toc15360938"/>
      <w:bookmarkStart w:id="396" w:name="_Toc15361293"/>
      <w:bookmarkStart w:id="397" w:name="_Toc20041539"/>
      <w:bookmarkStart w:id="398" w:name="_Toc20313901"/>
      <w:bookmarkStart w:id="399" w:name="_Toc20314791"/>
      <w:bookmarkStart w:id="400" w:name="_Toc521353145"/>
      <w:r>
        <w:lastRenderedPageBreak/>
        <w:t>Conclusion du chapitre 2</w:t>
      </w:r>
      <w:bookmarkEnd w:id="393"/>
      <w:bookmarkEnd w:id="394"/>
      <w:bookmarkEnd w:id="400"/>
    </w:p>
    <w:p w14:paraId="0F116811" w14:textId="591BA79C" w:rsidR="002F18BD" w:rsidRDefault="002F18BD" w:rsidP="002F18BD">
      <w:pPr>
        <w:pStyle w:val="Paragraphe"/>
      </w:pPr>
      <w:r>
        <w:t>L’outil de visualisation RDV se démarque des autres logiciels de visualisation de SS par la possibilité de voir le graphe des transitions des ARN et la valeur de cohérence attribuée à chacune de ses SS.</w:t>
      </w:r>
    </w:p>
    <w:p w14:paraId="0B67EBBB" w14:textId="77777777" w:rsidR="0015291D" w:rsidRDefault="0029190A" w:rsidP="0029190A">
      <w:pPr>
        <w:pStyle w:val="Paragraphesuite"/>
      </w:pPr>
      <w:r>
        <w:t xml:space="preserve">J’ai placé en annexe à la toute fin </w:t>
      </w:r>
      <w:r w:rsidR="0015291D">
        <w:t>plusieurs</w:t>
      </w:r>
      <w:r>
        <w:t xml:space="preserve"> figures qui montre</w:t>
      </w:r>
      <w:r w:rsidR="0015291D">
        <w:t>nt</w:t>
      </w:r>
      <w:r>
        <w:t xml:space="preserve"> le potentiel de ce logiciel. </w:t>
      </w:r>
    </w:p>
    <w:p w14:paraId="14FA0296" w14:textId="6D7C020C" w:rsidR="0029190A" w:rsidRDefault="0015291D" w:rsidP="0029190A">
      <w:pPr>
        <w:pStyle w:val="Paragraphesuite"/>
      </w:pPr>
      <w:r>
        <w:t>Par exemple, il est possible</w:t>
      </w:r>
      <w:r w:rsidR="0029190A">
        <w:t xml:space="preserve"> </w:t>
      </w:r>
      <w:r>
        <w:t>de</w:t>
      </w:r>
      <w:r w:rsidR="0029190A">
        <w:t xml:space="preserve"> faire le portrait de la réactivité d’une loupe, nt. par nt.. Grâce au graphique interactif montrant la réactivité de chacun des nt</w:t>
      </w:r>
      <w:r>
        <w:t>. nous pouvons investiguer sur les</w:t>
      </w:r>
      <w:r w:rsidR="0029190A">
        <w:t xml:space="preserve"> nt.</w:t>
      </w:r>
      <w:r>
        <w:t xml:space="preserve"> qui</w:t>
      </w:r>
      <w:r w:rsidR="0029190A">
        <w:t xml:space="preserve"> ne réagi</w:t>
      </w:r>
      <w:r>
        <w:t>ssent</w:t>
      </w:r>
      <w:r w:rsidR="0029190A">
        <w:t xml:space="preserve"> pas comme les autres. </w:t>
      </w:r>
    </w:p>
    <w:p w14:paraId="41B04774" w14:textId="1EACE2D7" w:rsidR="0029190A" w:rsidRPr="0029190A" w:rsidRDefault="0029190A" w:rsidP="0029190A">
      <w:pPr>
        <w:pStyle w:val="Paragraphesuite"/>
      </w:pPr>
      <w:r>
        <w:t>Il serait intéressant de d’explorer le lien entre les structure</w:t>
      </w:r>
      <w:r w:rsidR="0015291D">
        <w:t>s</w:t>
      </w:r>
      <w:r>
        <w:t xml:space="preserve"> sous-optimales et les </w:t>
      </w:r>
      <w:r w:rsidR="001E6CD2">
        <w:t>nt.</w:t>
      </w:r>
      <w:r>
        <w:t xml:space="preserve"> difficile</w:t>
      </w:r>
      <w:r w:rsidR="0015291D">
        <w:t>s</w:t>
      </w:r>
      <w:r>
        <w:t xml:space="preserve"> à prédire. </w:t>
      </w:r>
    </w:p>
    <w:p w14:paraId="29D20A80" w14:textId="77777777" w:rsidR="002F18BD" w:rsidRDefault="002F18BD" w:rsidP="002F18BD">
      <w:pPr>
        <w:pStyle w:val="Paragraphesuite"/>
      </w:pPr>
      <w:r>
        <w:t xml:space="preserve">Je crois que cet outil à un avenir intéressant puisqu’il est écrit en </w:t>
      </w:r>
      <w:r w:rsidRPr="00654E97">
        <w:rPr>
          <w:i/>
        </w:rPr>
        <w:t>JavaScript</w:t>
      </w:r>
      <w:r>
        <w:t xml:space="preserve"> avec la librairie d3.js, une librairie libre. Le code de RDV est libre lui aussi. </w:t>
      </w:r>
    </w:p>
    <w:p w14:paraId="79E99E6C" w14:textId="77777777" w:rsidR="002F18BD" w:rsidRDefault="002F18BD" w:rsidP="002F18BD">
      <w:pPr>
        <w:spacing w:line="240" w:lineRule="auto"/>
        <w:jc w:val="left"/>
        <w:rPr>
          <w:b/>
          <w:kern w:val="28"/>
          <w:sz w:val="36"/>
        </w:rPr>
      </w:pPr>
      <w:r>
        <w:br w:type="page"/>
      </w:r>
    </w:p>
    <w:p w14:paraId="126F91D8" w14:textId="77777777" w:rsidR="002F18BD" w:rsidRDefault="002F18BD" w:rsidP="002F18BD">
      <w:pPr>
        <w:pStyle w:val="Heading1"/>
      </w:pPr>
      <w:bookmarkStart w:id="401" w:name="_Toc502671872"/>
      <w:bookmarkStart w:id="402" w:name="_Toc521325117"/>
      <w:bookmarkStart w:id="403" w:name="_Toc521353146"/>
      <w:r w:rsidRPr="00002319">
        <w:lastRenderedPageBreak/>
        <w:t xml:space="preserve">Chapitre </w:t>
      </w:r>
      <w:r>
        <w:t xml:space="preserve">3 : Évaluation du modèle des </w:t>
      </w:r>
      <w:bookmarkEnd w:id="401"/>
      <w:r>
        <w:t>cycles simples</w:t>
      </w:r>
      <w:bookmarkEnd w:id="402"/>
      <w:bookmarkEnd w:id="403"/>
    </w:p>
    <w:p w14:paraId="4CD74FEC" w14:textId="77777777" w:rsidR="0015291D" w:rsidRDefault="002F18BD" w:rsidP="002F18BD">
      <w:pPr>
        <w:pStyle w:val="Paragraphe"/>
      </w:pPr>
      <w:r>
        <w:t xml:space="preserve">Dans le but de mesurer les performances des prédictions effectuées par RNASS, je les ai évalués dans ce chapitre. J’ai utilisé une machine à vecteur de support pour entrainer un modèle avec deux ensembles de données différents. </w:t>
      </w:r>
    </w:p>
    <w:p w14:paraId="5D3AC1A4" w14:textId="1E8B19F5" w:rsidR="002F18BD" w:rsidRDefault="002F18BD" w:rsidP="0015291D">
      <w:pPr>
        <w:pStyle w:val="Paragraphesuite"/>
      </w:pPr>
      <w:r>
        <w:t xml:space="preserve">Le premier ensemble contient les valeurs de pairage des </w:t>
      </w:r>
      <w:r w:rsidR="001E6CD2">
        <w:t>nt.</w:t>
      </w:r>
      <w:r>
        <w:t xml:space="preserve"> et le deuxième contient les valeurs de prédiction de RNASS.</w:t>
      </w:r>
    </w:p>
    <w:p w14:paraId="58DAC384" w14:textId="77777777" w:rsidR="0015291D" w:rsidRDefault="002F18BD" w:rsidP="002F18BD">
      <w:pPr>
        <w:pStyle w:val="Paragraphesuite"/>
      </w:pPr>
      <w:r>
        <w:t xml:space="preserve">Le graphique de la </w:t>
      </w:r>
      <w:r w:rsidRPr="0049713A">
        <w:t>figure</w:t>
      </w:r>
      <w:r>
        <w:t xml:space="preserve"> </w:t>
      </w:r>
      <w:r w:rsidR="0015291D">
        <w:t>24</w:t>
      </w:r>
      <w:r>
        <w:t xml:space="preserve"> montre les étapes de l’entrainement. La plateforme Azure </w:t>
      </w:r>
      <w:r w:rsidR="0015291D">
        <w:t>de Microsoft</w:t>
      </w:r>
      <w:r w:rsidR="0015291D" w:rsidRPr="0015291D">
        <w:t xml:space="preserve"> ®</w:t>
      </w:r>
      <w:r w:rsidR="0015291D">
        <w:t xml:space="preserve"> </w:t>
      </w:r>
      <w:r>
        <w:t xml:space="preserve">permet de créer un protocole graphique. </w:t>
      </w:r>
    </w:p>
    <w:p w14:paraId="322396EE" w14:textId="4C2453CE" w:rsidR="002F18BD" w:rsidRDefault="0015291D" w:rsidP="002F18BD">
      <w:pPr>
        <w:pStyle w:val="Paragraphesuite"/>
      </w:pPr>
      <w:r>
        <w:t>En partant du haut de la figure 24 vers le bas</w:t>
      </w:r>
      <w:r w:rsidR="002F18BD">
        <w:t xml:space="preserve">, voici </w:t>
      </w:r>
      <w:r>
        <w:t>une description d</w:t>
      </w:r>
      <w:r w:rsidR="002F18BD">
        <w:t>es étapes </w:t>
      </w:r>
      <w:r>
        <w:t>(les ic</w:t>
      </w:r>
      <w:r w:rsidR="004924B1">
        <w:t>ô</w:t>
      </w:r>
      <w:r>
        <w:t>nes réfèrent aux ic</w:t>
      </w:r>
      <w:r w:rsidR="004924B1">
        <w:t>ô</w:t>
      </w:r>
      <w:r>
        <w:t xml:space="preserve">nes de la figure 24 ( voir page suivante ) </w:t>
      </w:r>
      <w:r w:rsidR="002F18BD">
        <w:t xml:space="preserve">: </w:t>
      </w:r>
    </w:p>
    <w:p w14:paraId="1A6206F3" w14:textId="532F05AA" w:rsidR="002F18BD" w:rsidRDefault="002F18BD" w:rsidP="002F18BD">
      <w:pPr>
        <w:pStyle w:val="Paragraphesuite"/>
        <w:numPr>
          <w:ilvl w:val="0"/>
          <w:numId w:val="29"/>
        </w:numPr>
      </w:pPr>
      <w:r>
        <w:rPr>
          <w:noProof/>
        </w:rPr>
        <w:drawing>
          <wp:anchor distT="0" distB="0" distL="114300" distR="114300" simplePos="0" relativeHeight="251687936" behindDoc="0" locked="0" layoutInCell="1" allowOverlap="1" wp14:anchorId="6917792B" wp14:editId="72F2CD98">
            <wp:simplePos x="0" y="0"/>
            <wp:positionH relativeFrom="margin">
              <wp:align>left</wp:align>
            </wp:positionH>
            <wp:positionV relativeFrom="paragraph">
              <wp:posOffset>3175</wp:posOffset>
            </wp:positionV>
            <wp:extent cx="236855" cy="206375"/>
            <wp:effectExtent l="95250" t="76200" r="67945" b="117475"/>
            <wp:wrapSquare wrapText="bothSides"/>
            <wp:docPr id="278" name="Picture 278"/>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59">
                      <a:extLst>
                        <a:ext uri="{28A0092B-C50C-407E-A947-70E740481C1C}">
                          <a14:useLocalDpi xmlns:a14="http://schemas.microsoft.com/office/drawing/2010/main" val="0"/>
                        </a:ext>
                      </a:extLst>
                    </a:blip>
                    <a:stretch>
                      <a:fillRect/>
                    </a:stretch>
                  </pic:blipFill>
                  <pic:spPr>
                    <a:xfrm>
                      <a:off x="0" y="0"/>
                      <a:ext cx="236855" cy="20637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 xml:space="preserve">Les données sont dans cet élément. 2 116 180 </w:t>
      </w:r>
      <w:r w:rsidR="001E6CD2">
        <w:t>nt.</w:t>
      </w:r>
      <w:r>
        <w:t xml:space="preserve"> sont considérés. Ils ont une valeur de réactivité haute (</w:t>
      </w:r>
      <w:r w:rsidRPr="007A0853">
        <w:t>&gt;1)</w:t>
      </w:r>
      <w:r>
        <w:t xml:space="preserve"> ou basse (&lt;0,5).</w:t>
      </w:r>
    </w:p>
    <w:p w14:paraId="3DB14DA0" w14:textId="4D55E303" w:rsidR="002F18BD" w:rsidRPr="006E6999" w:rsidRDefault="0015291D" w:rsidP="002F18BD">
      <w:pPr>
        <w:pStyle w:val="Paragraphesuite"/>
        <w:numPr>
          <w:ilvl w:val="0"/>
          <w:numId w:val="29"/>
        </w:numPr>
      </w:pPr>
      <w:r>
        <w:rPr>
          <w:noProof/>
        </w:rPr>
        <w:drawing>
          <wp:anchor distT="0" distB="0" distL="114300" distR="114300" simplePos="0" relativeHeight="251686912" behindDoc="0" locked="0" layoutInCell="1" allowOverlap="1" wp14:anchorId="6E1F73DD" wp14:editId="2B890624">
            <wp:simplePos x="0" y="0"/>
            <wp:positionH relativeFrom="margin">
              <wp:align>left</wp:align>
            </wp:positionH>
            <wp:positionV relativeFrom="margin">
              <wp:posOffset>3750143</wp:posOffset>
            </wp:positionV>
            <wp:extent cx="229870" cy="194945"/>
            <wp:effectExtent l="95250" t="76200" r="74930" b="128905"/>
            <wp:wrapSquare wrapText="bothSides"/>
            <wp:docPr id="277" name="Picture 277"/>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60">
                      <a:extLst>
                        <a:ext uri="{28A0092B-C50C-407E-A947-70E740481C1C}">
                          <a14:useLocalDpi xmlns:a14="http://schemas.microsoft.com/office/drawing/2010/main" val="0"/>
                        </a:ext>
                      </a:extLst>
                    </a:blip>
                    <a:stretch>
                      <a:fillRect/>
                    </a:stretch>
                  </pic:blipFill>
                  <pic:spPr>
                    <a:xfrm>
                      <a:off x="0" y="0"/>
                      <a:ext cx="229870" cy="19494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F18BD">
        <w:t xml:space="preserve">On </w:t>
      </w:r>
      <w:bookmarkStart w:id="404" w:name="_Hlk500859261"/>
      <w:r w:rsidR="002F18BD">
        <w:t>configure les métadonnées pour que l’algorithme d’apprentissage</w:t>
      </w:r>
      <w:bookmarkEnd w:id="404"/>
      <w:r w:rsidR="002F18BD">
        <w:t xml:space="preserve"> sache sur quelles caractéristiques apprendre et quelle caractéristique prédire.</w:t>
      </w:r>
    </w:p>
    <w:p w14:paraId="55FBD98D" w14:textId="77777777" w:rsidR="002F18BD" w:rsidRDefault="002F18BD" w:rsidP="002F18BD">
      <w:pPr>
        <w:pStyle w:val="Paragraphesuite"/>
        <w:numPr>
          <w:ilvl w:val="0"/>
          <w:numId w:val="29"/>
        </w:numPr>
      </w:pPr>
      <w:r>
        <w:rPr>
          <w:noProof/>
        </w:rPr>
        <w:drawing>
          <wp:anchor distT="0" distB="0" distL="114300" distR="114300" simplePos="0" relativeHeight="251688960" behindDoc="0" locked="0" layoutInCell="1" allowOverlap="1" wp14:anchorId="4BD361DA" wp14:editId="075DBB12">
            <wp:simplePos x="0" y="0"/>
            <wp:positionH relativeFrom="margin">
              <wp:align>left</wp:align>
            </wp:positionH>
            <wp:positionV relativeFrom="paragraph">
              <wp:posOffset>1766</wp:posOffset>
            </wp:positionV>
            <wp:extent cx="236855" cy="201930"/>
            <wp:effectExtent l="95250" t="76200" r="67945" b="121920"/>
            <wp:wrapSquare wrapText="bothSides"/>
            <wp:docPr id="284" name="Picture 284"/>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1">
                      <a:extLst>
                        <a:ext uri="{28A0092B-C50C-407E-A947-70E740481C1C}">
                          <a14:useLocalDpi xmlns:a14="http://schemas.microsoft.com/office/drawing/2010/main" val="0"/>
                        </a:ext>
                      </a:extLst>
                    </a:blip>
                    <a:stretch>
                      <a:fillRect/>
                    </a:stretch>
                  </pic:blipFill>
                  <pic:spPr>
                    <a:xfrm>
                      <a:off x="0" y="0"/>
                      <a:ext cx="236855" cy="20193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31DE50F8" wp14:editId="38D5131C">
            <wp:simplePos x="0" y="0"/>
            <wp:positionH relativeFrom="margin">
              <wp:posOffset>95250</wp:posOffset>
            </wp:positionH>
            <wp:positionV relativeFrom="paragraph">
              <wp:posOffset>593090</wp:posOffset>
            </wp:positionV>
            <wp:extent cx="219075" cy="201930"/>
            <wp:effectExtent l="95250" t="76200" r="66675" b="121920"/>
            <wp:wrapSquare wrapText="bothSides"/>
            <wp:docPr id="285" name="Picture 285"/>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62">
                      <a:extLst>
                        <a:ext uri="{28A0092B-C50C-407E-A947-70E740481C1C}">
                          <a14:useLocalDpi xmlns:a14="http://schemas.microsoft.com/office/drawing/2010/main" val="0"/>
                        </a:ext>
                      </a:extLst>
                    </a:blip>
                    <a:stretch>
                      <a:fillRect/>
                    </a:stretch>
                  </pic:blipFill>
                  <pic:spPr>
                    <a:xfrm>
                      <a:off x="0" y="0"/>
                      <a:ext cx="219075" cy="20193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t>On choisit le modèle d’apprentissage et on lui donne les paramètres voulus. Dans le présent cas, les paramètres sont ceux d’origines.</w:t>
      </w:r>
    </w:p>
    <w:p w14:paraId="39D5DBAD" w14:textId="77777777" w:rsidR="002F18BD" w:rsidRDefault="002F18BD" w:rsidP="002F18BD">
      <w:pPr>
        <w:pStyle w:val="Paragraphe"/>
        <w:numPr>
          <w:ilvl w:val="0"/>
          <w:numId w:val="29"/>
        </w:numPr>
      </w:pPr>
      <w:r>
        <w:t>On sépare les données pour avoir un ensemble d’entrainement et un ensemble « test ». Ici, on a séparé en deux l’ensemble de départ.</w:t>
      </w:r>
    </w:p>
    <w:p w14:paraId="5C595370" w14:textId="77777777" w:rsidR="002F18BD" w:rsidRDefault="002F18BD" w:rsidP="002F18BD">
      <w:pPr>
        <w:pStyle w:val="Paragraphe"/>
        <w:numPr>
          <w:ilvl w:val="0"/>
          <w:numId w:val="29"/>
        </w:numPr>
      </w:pPr>
      <w:r>
        <w:rPr>
          <w:noProof/>
        </w:rPr>
        <w:drawing>
          <wp:anchor distT="0" distB="0" distL="114300" distR="114300" simplePos="0" relativeHeight="251691008" behindDoc="0" locked="0" layoutInCell="1" allowOverlap="1" wp14:anchorId="614AEAEB" wp14:editId="122319BB">
            <wp:simplePos x="0" y="0"/>
            <wp:positionH relativeFrom="margin">
              <wp:align>left</wp:align>
            </wp:positionH>
            <wp:positionV relativeFrom="paragraph">
              <wp:posOffset>-1524</wp:posOffset>
            </wp:positionV>
            <wp:extent cx="219075" cy="201779"/>
            <wp:effectExtent l="95250" t="76200" r="66675" b="122555"/>
            <wp:wrapSquare wrapText="bothSides"/>
            <wp:docPr id="286" name="Picture 286"/>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63">
                      <a:extLst>
                        <a:ext uri="{28A0092B-C50C-407E-A947-70E740481C1C}">
                          <a14:useLocalDpi xmlns:a14="http://schemas.microsoft.com/office/drawing/2010/main" val="0"/>
                        </a:ext>
                      </a:extLst>
                    </a:blip>
                    <a:stretch>
                      <a:fillRect/>
                    </a:stretch>
                  </pic:blipFill>
                  <pic:spPr>
                    <a:xfrm>
                      <a:off x="0" y="0"/>
                      <a:ext cx="219075" cy="201779"/>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entraine le modèle.</w:t>
      </w:r>
    </w:p>
    <w:p w14:paraId="69E2D67D" w14:textId="77777777" w:rsidR="002F18BD" w:rsidRDefault="002F18BD" w:rsidP="002F18BD">
      <w:pPr>
        <w:pStyle w:val="Paragraphe"/>
        <w:numPr>
          <w:ilvl w:val="0"/>
          <w:numId w:val="29"/>
        </w:numPr>
      </w:pPr>
      <w:r>
        <w:rPr>
          <w:noProof/>
        </w:rPr>
        <w:drawing>
          <wp:anchor distT="0" distB="0" distL="114300" distR="114300" simplePos="0" relativeHeight="251692032" behindDoc="0" locked="0" layoutInCell="1" allowOverlap="1" wp14:anchorId="679EE509" wp14:editId="55C57CC2">
            <wp:simplePos x="0" y="0"/>
            <wp:positionH relativeFrom="margin">
              <wp:align>left</wp:align>
            </wp:positionH>
            <wp:positionV relativeFrom="paragraph">
              <wp:posOffset>24663</wp:posOffset>
            </wp:positionV>
            <wp:extent cx="219075" cy="201295"/>
            <wp:effectExtent l="95250" t="76200" r="66675" b="122555"/>
            <wp:wrapSquare wrapText="bothSides"/>
            <wp:docPr id="288" name="Picture 288"/>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3">
                      <a:extLst>
                        <a:ext uri="{28A0092B-C50C-407E-A947-70E740481C1C}">
                          <a14:useLocalDpi xmlns:a14="http://schemas.microsoft.com/office/drawing/2010/main" val="0"/>
                        </a:ext>
                      </a:extLst>
                    </a:blip>
                    <a:stretch>
                      <a:fillRect/>
                    </a:stretch>
                  </pic:blipFill>
                  <pic:spPr>
                    <a:xfrm>
                      <a:off x="0" y="0"/>
                      <a:ext cx="219075" cy="20129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attribue un score avec l’ensemble « test ».</w:t>
      </w:r>
    </w:p>
    <w:p w14:paraId="3E4B5B58" w14:textId="77777777" w:rsidR="002F18BD" w:rsidRDefault="002F18BD" w:rsidP="002F18BD">
      <w:pPr>
        <w:pStyle w:val="Paragraphe"/>
        <w:numPr>
          <w:ilvl w:val="0"/>
          <w:numId w:val="29"/>
        </w:numPr>
        <w:sectPr w:rsidR="002F18BD" w:rsidSect="004770CB">
          <w:headerReference w:type="default" r:id="rId64"/>
          <w:headerReference w:type="first" r:id="rId65"/>
          <w:type w:val="continuous"/>
          <w:pgSz w:w="12240" w:h="15840"/>
          <w:pgMar w:top="2268" w:right="1701" w:bottom="1701" w:left="2268" w:header="1418" w:footer="709" w:gutter="0"/>
          <w:cols w:space="708"/>
          <w:titlePg/>
        </w:sectPr>
      </w:pPr>
      <w:r>
        <w:rPr>
          <w:noProof/>
        </w:rPr>
        <w:drawing>
          <wp:anchor distT="0" distB="0" distL="114300" distR="114300" simplePos="0" relativeHeight="251693056" behindDoc="0" locked="0" layoutInCell="1" allowOverlap="1" wp14:anchorId="14500D4C" wp14:editId="5E1AE8E3">
            <wp:simplePos x="0" y="0"/>
            <wp:positionH relativeFrom="margin">
              <wp:align>left</wp:align>
            </wp:positionH>
            <wp:positionV relativeFrom="paragraph">
              <wp:posOffset>12573</wp:posOffset>
            </wp:positionV>
            <wp:extent cx="219075" cy="201295"/>
            <wp:effectExtent l="95250" t="76200" r="66675" b="122555"/>
            <wp:wrapSquare wrapText="bothSides"/>
            <wp:docPr id="289" name="Picture 289"/>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3">
                      <a:extLst>
                        <a:ext uri="{28A0092B-C50C-407E-A947-70E740481C1C}">
                          <a14:useLocalDpi xmlns:a14="http://schemas.microsoft.com/office/drawing/2010/main" val="0"/>
                        </a:ext>
                      </a:extLst>
                    </a:blip>
                    <a:stretch>
                      <a:fillRect/>
                    </a:stretch>
                  </pic:blipFill>
                  <pic:spPr>
                    <a:xfrm>
                      <a:off x="0" y="0"/>
                      <a:ext cx="219075" cy="20129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l’évalue. Dans cette étape on calcul les performances avec les métriques expliquées dans l’introduction.</w:t>
      </w:r>
    </w:p>
    <w:p w14:paraId="6BFC01F4" w14:textId="77777777" w:rsidR="002F18BD" w:rsidRDefault="002F18BD" w:rsidP="002F18BD">
      <w:pPr>
        <w:pStyle w:val="Paragraphesuite"/>
      </w:pPr>
      <w:r>
        <w:rPr>
          <w:noProof/>
        </w:rPr>
        <w:lastRenderedPageBreak/>
        <w:drawing>
          <wp:inline distT="0" distB="0" distL="0" distR="0" wp14:anchorId="496522DB" wp14:editId="6F0173A3">
            <wp:extent cx="8274668" cy="3425588"/>
            <wp:effectExtent l="152400" t="114300" r="146050" b="1562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6">
                      <a:extLst>
                        <a:ext uri="{BEBA8EAE-BF5A-486C-A8C5-ECC9F3942E4B}">
                          <a14:imgProps xmlns:a14="http://schemas.microsoft.com/office/drawing/2010/main">
                            <a14:imgLayer r:embed="rId67">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0" y="0"/>
                      <a:ext cx="8510185" cy="35230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E3D651" w14:textId="4CF6B228" w:rsidR="002F18BD" w:rsidRPr="002F18BD" w:rsidRDefault="002F18BD" w:rsidP="002F18BD">
      <w:pPr>
        <w:pStyle w:val="Figure"/>
        <w:rPr>
          <w:vanish/>
          <w:specVanish/>
        </w:rPr>
      </w:pPr>
      <w:bookmarkStart w:id="405" w:name="_Toc521353192"/>
      <w:r>
        <w:t xml:space="preserve">Protocole d’apprentissage graphique, partant des données brutes jusqu’à </w:t>
      </w:r>
      <w:r w:rsidR="0015291D">
        <w:t>leur</w:t>
      </w:r>
      <w:r>
        <w:t xml:space="preserve"> analyse.</w:t>
      </w:r>
      <w:bookmarkStart w:id="406" w:name="_Toc521325681"/>
      <w:bookmarkStart w:id="407" w:name="_Toc521325925"/>
      <w:bookmarkStart w:id="408" w:name="_Toc521325971"/>
      <w:bookmarkStart w:id="409" w:name="_Toc521326025"/>
      <w:bookmarkStart w:id="410" w:name="_Toc521326071"/>
      <w:bookmarkStart w:id="411" w:name="_Toc521326117"/>
      <w:bookmarkStart w:id="412" w:name="_Toc521326163"/>
      <w:bookmarkStart w:id="413" w:name="_Toc521326209"/>
      <w:bookmarkEnd w:id="405"/>
      <w:bookmarkEnd w:id="406"/>
      <w:bookmarkEnd w:id="407"/>
      <w:bookmarkEnd w:id="408"/>
      <w:bookmarkEnd w:id="409"/>
      <w:bookmarkEnd w:id="410"/>
      <w:bookmarkEnd w:id="411"/>
      <w:bookmarkEnd w:id="412"/>
      <w:bookmarkEnd w:id="413"/>
    </w:p>
    <w:p w14:paraId="68A1B1D2" w14:textId="28AFD782" w:rsidR="002F18BD" w:rsidRPr="0032326D" w:rsidRDefault="002F18BD" w:rsidP="004B5464">
      <w:pPr>
        <w:pStyle w:val="Figure20"/>
        <w:rPr>
          <w:specVanish/>
        </w:rPr>
      </w:pPr>
      <w:r w:rsidRPr="0032326D">
        <w:t xml:space="preserve"> La plateforme Azure permet d’entrainer un modèle en effectuant de la programmation graphique. Si on fait abstraction du bloc « </w:t>
      </w:r>
      <w:proofErr w:type="spellStart"/>
      <w:r w:rsidRPr="0032326D">
        <w:rPr>
          <w:i/>
        </w:rPr>
        <w:t>summarise</w:t>
      </w:r>
      <w:proofErr w:type="spellEnd"/>
      <w:r w:rsidRPr="0032326D">
        <w:rPr>
          <w:i/>
        </w:rPr>
        <w:t xml:space="preserve"> data</w:t>
      </w:r>
      <w:r w:rsidRPr="0032326D">
        <w:t xml:space="preserve"> », deux chemins partent des données brutes. À gauche, le modèle est entrainé sur les prédictions de RNASS et à droite sur l’état pairé ou non des </w:t>
      </w:r>
      <w:proofErr w:type="gramStart"/>
      <w:r w:rsidR="001E6CD2">
        <w:t>nt.</w:t>
      </w:r>
      <w:r w:rsidRPr="0032326D">
        <w:t>.</w:t>
      </w:r>
      <w:proofErr w:type="gramEnd"/>
      <w:r w:rsidRPr="0032326D">
        <w:t xml:space="preserve"> Dans les deux cas</w:t>
      </w:r>
      <w:r w:rsidR="004924B1">
        <w:t>,</w:t>
      </w:r>
      <w:r w:rsidRPr="0032326D">
        <w:t xml:space="preserve"> une </w:t>
      </w:r>
      <w:r w:rsidRPr="0032326D">
        <w:rPr>
          <w:u w:val="single"/>
        </w:rPr>
        <w:t>machine à vecteur de support</w:t>
      </w:r>
      <w:r w:rsidRPr="0032326D">
        <w:t xml:space="preserve"> a été utilisée. Le dernier bloc rassemble les données pour créer des graphiques, tels que la courbe ROC et la précision en fonction du rappel.</w:t>
      </w:r>
    </w:p>
    <w:p w14:paraId="1E2FC1AC" w14:textId="77777777" w:rsidR="002F18BD" w:rsidRDefault="002F18BD" w:rsidP="002F18BD">
      <w:pPr>
        <w:pStyle w:val="Paragraphe"/>
        <w:ind w:left="720" w:firstLine="0"/>
        <w:sectPr w:rsidR="002F18BD" w:rsidSect="00464663">
          <w:headerReference w:type="first" r:id="rId68"/>
          <w:pgSz w:w="15840" w:h="12240" w:orient="landscape"/>
          <w:pgMar w:top="2202" w:right="1440" w:bottom="1440" w:left="1440" w:header="850" w:footer="709" w:gutter="0"/>
          <w:cols w:space="708"/>
          <w:titlePg/>
          <w:docGrid w:linePitch="326"/>
        </w:sectPr>
      </w:pPr>
    </w:p>
    <w:p w14:paraId="2925AB0B" w14:textId="77777777" w:rsidR="002F18BD" w:rsidRDefault="00FC3DCB" w:rsidP="002F18BD">
      <w:pPr>
        <w:pStyle w:val="Heading2"/>
      </w:pPr>
      <w:bookmarkStart w:id="414" w:name="_Toc502671873"/>
      <w:bookmarkStart w:id="415" w:name="_Toc521325118"/>
      <w:bookmarkStart w:id="416" w:name="_Toc521353147"/>
      <w:r>
        <w:lastRenderedPageBreak/>
        <w:t xml:space="preserve">5.1 </w:t>
      </w:r>
      <w:r w:rsidR="002F18BD">
        <w:t>Comparaison des prédictions de RNASS avec celles faites à l’aide de l’état pairé ou non d’un nucléotide.</w:t>
      </w:r>
      <w:bookmarkEnd w:id="414"/>
      <w:bookmarkEnd w:id="415"/>
      <w:bookmarkEnd w:id="416"/>
    </w:p>
    <w:p w14:paraId="251F8A62" w14:textId="7363782C" w:rsidR="002F18BD" w:rsidRDefault="002F18BD" w:rsidP="002F18BD">
      <w:pPr>
        <w:pStyle w:val="Paragraphe"/>
      </w:pPr>
      <w:r>
        <w:t xml:space="preserve">Les modèles ont été entrainés et évalués sur deux ensembles distincts de plus d’un million de </w:t>
      </w:r>
      <w:r w:rsidR="001E6CD2">
        <w:t>nt.</w:t>
      </w:r>
      <w:r>
        <w:t xml:space="preserve"> (</w:t>
      </w:r>
      <w:bookmarkStart w:id="417" w:name="_Hlk501754133"/>
      <w:r>
        <w:t>1 058 090</w:t>
      </w:r>
      <w:bookmarkEnd w:id="417"/>
      <w:r>
        <w:t xml:space="preserve">) provenant des prédictions de la SS de RNAsubopt. Pour les deux modèles, deux ensembles ont été créés en séparant de façon aléatoire un grand ensemble de 2 116 180 </w:t>
      </w:r>
      <w:r w:rsidR="001E6CD2">
        <w:t>nt.</w:t>
      </w:r>
      <w:r>
        <w:t xml:space="preserve">, l’ensemble d’entrainement et l’ensemble « test ». </w:t>
      </w:r>
    </w:p>
    <w:p w14:paraId="460C8CB8" w14:textId="7972914B" w:rsidR="002F18BD" w:rsidRPr="001256C9" w:rsidRDefault="002F18BD" w:rsidP="002F18BD">
      <w:pPr>
        <w:pStyle w:val="Tableau"/>
      </w:pPr>
      <w:bookmarkStart w:id="418" w:name="_Toc521325138"/>
      <w:bookmarkStart w:id="419" w:name="_Toc521353164"/>
      <w:r>
        <w:rPr>
          <w:noProof/>
        </w:rPr>
        <mc:AlternateContent>
          <mc:Choice Requires="wps">
            <w:drawing>
              <wp:anchor distT="45720" distB="45720" distL="114300" distR="114300" simplePos="0" relativeHeight="251727872" behindDoc="0" locked="0" layoutInCell="1" allowOverlap="1" wp14:anchorId="6D122F25" wp14:editId="6DA781CB">
                <wp:simplePos x="0" y="0"/>
                <wp:positionH relativeFrom="column">
                  <wp:posOffset>745529</wp:posOffset>
                </wp:positionH>
                <wp:positionV relativeFrom="paragraph">
                  <wp:posOffset>537145</wp:posOffset>
                </wp:positionV>
                <wp:extent cx="2444620" cy="90507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620" cy="905070"/>
                        </a:xfrm>
                        <a:prstGeom prst="rect">
                          <a:avLst/>
                        </a:prstGeom>
                        <a:noFill/>
                        <a:ln w="9525">
                          <a:noFill/>
                          <a:miter lim="800000"/>
                          <a:headEnd/>
                          <a:tailEnd/>
                        </a:ln>
                      </wps:spPr>
                      <wps:txbx>
                        <w:txbxContent>
                          <w:p w14:paraId="31132768" w14:textId="77777777" w:rsidR="00656A96" w:rsidRPr="000F00D2" w:rsidRDefault="00656A96" w:rsidP="002F18BD">
                            <w:pPr>
                              <w:rPr>
                                <w:sz w:val="36"/>
                              </w:rPr>
                            </w:pPr>
                            <w:r w:rsidRPr="000F00D2">
                              <w:rPr>
                                <w:sz w:val="36"/>
                              </w:rPr>
                              <w:t>Total :</w:t>
                            </w:r>
                          </w:p>
                          <w:p w14:paraId="46DB8DCF" w14:textId="77777777" w:rsidR="00656A96" w:rsidRPr="000F00D2" w:rsidRDefault="00656A96" w:rsidP="002F18BD">
                            <w:pPr>
                              <w:rPr>
                                <w:sz w:val="28"/>
                                <w:szCs w:val="28"/>
                                <w:lang w:val="en-CA"/>
                              </w:rPr>
                            </w:pPr>
                            <w:r w:rsidRPr="000F00D2">
                              <w:rPr>
                                <w:sz w:val="36"/>
                              </w:rPr>
                              <w:t xml:space="preserve"> </w:t>
                            </w:r>
                            <w:r w:rsidRPr="000F00D2">
                              <w:rPr>
                                <w:sz w:val="28"/>
                                <w:szCs w:val="28"/>
                              </w:rPr>
                              <w:t>1 058 090 nucléotides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22F25" id="_x0000_s1050" type="#_x0000_t202" style="position:absolute;left:0;text-align:left;margin-left:58.7pt;margin-top:42.3pt;width:192.5pt;height:71.2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" filled="f" stroked="f">
                <v:textbox>
                  <w:txbxContent>
                    <w:p w14:paraId="31132768" w14:textId="77777777" w:rsidR="00656A96" w:rsidRPr="000F00D2" w:rsidRDefault="00656A96" w:rsidP="002F18BD">
                      <w:pPr>
                        <w:rPr>
                          <w:sz w:val="36"/>
                        </w:rPr>
                      </w:pPr>
                      <w:r w:rsidRPr="000F00D2">
                        <w:rPr>
                          <w:sz w:val="36"/>
                        </w:rPr>
                        <w:t>Total :</w:t>
                      </w:r>
                    </w:p>
                    <w:p w14:paraId="46DB8DCF" w14:textId="77777777" w:rsidR="00656A96" w:rsidRPr="000F00D2" w:rsidRDefault="00656A96" w:rsidP="002F18BD">
                      <w:pPr>
                        <w:rPr>
                          <w:sz w:val="28"/>
                          <w:szCs w:val="28"/>
                          <w:lang w:val="en-CA"/>
                        </w:rPr>
                      </w:pPr>
                      <w:r w:rsidRPr="000F00D2">
                        <w:rPr>
                          <w:sz w:val="36"/>
                        </w:rPr>
                        <w:t xml:space="preserve"> </w:t>
                      </w:r>
                      <w:r w:rsidRPr="000F00D2">
                        <w:rPr>
                          <w:sz w:val="28"/>
                          <w:szCs w:val="28"/>
                        </w:rPr>
                        <w:t>1 058 090 nucléotides</w:t>
                      </w:r>
                    </w:p>
                  </w:txbxContent>
                </v:textbox>
              </v:shape>
            </w:pict>
          </mc:Fallback>
        </mc:AlternateContent>
      </w:r>
      <w:r>
        <w:t xml:space="preserve">Tableau de contingence </w:t>
      </w:r>
      <w:r>
        <w:br/>
        <w:t xml:space="preserve">de l’état pairé ou non des </w:t>
      </w:r>
      <w:r w:rsidR="001E6CD2">
        <w:t>nt.</w:t>
      </w:r>
      <w:r>
        <w:t xml:space="preserve"> en fonction de leur niveau de réactivité.</w:t>
      </w:r>
      <w:bookmarkEnd w:id="418"/>
      <w:bookmarkEnd w:id="419"/>
    </w:p>
    <w:tbl>
      <w:tblPr>
        <w:tblStyle w:val="TableGrid"/>
        <w:tblW w:w="0" w:type="auto"/>
        <w:jc w:val="center"/>
        <w:tblLook w:val="04A0" w:firstRow="1" w:lastRow="0" w:firstColumn="1" w:lastColumn="0" w:noHBand="0" w:noVBand="1"/>
      </w:tblPr>
      <w:tblGrid>
        <w:gridCol w:w="1838"/>
        <w:gridCol w:w="1172"/>
        <w:gridCol w:w="1960"/>
        <w:gridCol w:w="1707"/>
      </w:tblGrid>
      <w:tr w:rsidR="002F18BD" w:rsidRPr="0005660A" w14:paraId="6C4769AC" w14:textId="77777777" w:rsidTr="002F18BD">
        <w:trPr>
          <w:jc w:val="center"/>
        </w:trPr>
        <w:tc>
          <w:tcPr>
            <w:tcW w:w="0" w:type="auto"/>
            <w:gridSpan w:val="2"/>
            <w:vMerge w:val="restart"/>
            <w:shd w:val="clear" w:color="auto" w:fill="BFBFBF" w:themeFill="background1" w:themeFillShade="BF"/>
            <w:vAlign w:val="center"/>
          </w:tcPr>
          <w:p w14:paraId="6A7F54BE" w14:textId="77777777" w:rsidR="002F18BD" w:rsidRPr="001256C9" w:rsidRDefault="002F18BD" w:rsidP="002F18BD">
            <w:pPr>
              <w:pStyle w:val="Paragraphe"/>
              <w:ind w:firstLine="0"/>
              <w:jc w:val="center"/>
              <w:rPr>
                <w:sz w:val="40"/>
              </w:rPr>
            </w:pPr>
          </w:p>
        </w:tc>
        <w:tc>
          <w:tcPr>
            <w:tcW w:w="0" w:type="auto"/>
            <w:gridSpan w:val="2"/>
            <w:vAlign w:val="center"/>
          </w:tcPr>
          <w:p w14:paraId="31E2FE6D" w14:textId="77777777" w:rsidR="002F18BD" w:rsidRPr="001256C9" w:rsidRDefault="002F18BD" w:rsidP="002F18BD">
            <w:pPr>
              <w:pStyle w:val="Paragraphe"/>
              <w:ind w:firstLine="0"/>
              <w:jc w:val="center"/>
              <w:rPr>
                <w:sz w:val="40"/>
              </w:rPr>
            </w:pPr>
            <w:r w:rsidRPr="001256C9">
              <w:rPr>
                <w:sz w:val="40"/>
              </w:rPr>
              <w:t>État</w:t>
            </w:r>
            <w:r>
              <w:rPr>
                <w:sz w:val="40"/>
              </w:rPr>
              <w:t xml:space="preserve"> des nucléotides</w:t>
            </w:r>
          </w:p>
        </w:tc>
      </w:tr>
      <w:tr w:rsidR="002F18BD" w:rsidRPr="0005660A" w14:paraId="0A8D9419" w14:textId="77777777" w:rsidTr="002F18BD">
        <w:trPr>
          <w:jc w:val="center"/>
        </w:trPr>
        <w:tc>
          <w:tcPr>
            <w:tcW w:w="0" w:type="auto"/>
            <w:gridSpan w:val="2"/>
            <w:vMerge/>
            <w:shd w:val="clear" w:color="auto" w:fill="BFBFBF" w:themeFill="background1" w:themeFillShade="BF"/>
            <w:vAlign w:val="center"/>
          </w:tcPr>
          <w:p w14:paraId="0AADCFAB" w14:textId="77777777" w:rsidR="002F18BD" w:rsidRPr="001256C9" w:rsidRDefault="002F18BD" w:rsidP="002F18BD">
            <w:pPr>
              <w:jc w:val="center"/>
              <w:rPr>
                <w:sz w:val="40"/>
              </w:rPr>
            </w:pPr>
          </w:p>
        </w:tc>
        <w:tc>
          <w:tcPr>
            <w:tcW w:w="0" w:type="auto"/>
            <w:shd w:val="clear" w:color="auto" w:fill="7CDDF4"/>
            <w:vAlign w:val="center"/>
          </w:tcPr>
          <w:p w14:paraId="4904810D" w14:textId="77777777" w:rsidR="002F18BD" w:rsidRPr="001256C9" w:rsidRDefault="002F18BD" w:rsidP="002F18BD">
            <w:pPr>
              <w:jc w:val="center"/>
              <w:rPr>
                <w:sz w:val="40"/>
              </w:rPr>
            </w:pPr>
            <w:r w:rsidRPr="001256C9">
              <w:rPr>
                <w:sz w:val="40"/>
              </w:rPr>
              <w:t xml:space="preserve">Non </w:t>
            </w:r>
            <w:bookmarkStart w:id="420" w:name="_Hlk500869777"/>
            <w:r w:rsidRPr="001256C9">
              <w:rPr>
                <w:sz w:val="40"/>
              </w:rPr>
              <w:t>pairés</w:t>
            </w:r>
            <w:bookmarkEnd w:id="420"/>
          </w:p>
        </w:tc>
        <w:tc>
          <w:tcPr>
            <w:tcW w:w="0" w:type="auto"/>
            <w:shd w:val="clear" w:color="auto" w:fill="FC9C92"/>
            <w:vAlign w:val="center"/>
          </w:tcPr>
          <w:p w14:paraId="4CD7B6D3" w14:textId="77777777" w:rsidR="002F18BD" w:rsidRPr="001256C9" w:rsidRDefault="002F18BD" w:rsidP="002F18BD">
            <w:pPr>
              <w:jc w:val="center"/>
              <w:rPr>
                <w:sz w:val="40"/>
              </w:rPr>
            </w:pPr>
            <w:r w:rsidRPr="001256C9">
              <w:rPr>
                <w:sz w:val="40"/>
              </w:rPr>
              <w:t>Pairés</w:t>
            </w:r>
          </w:p>
        </w:tc>
      </w:tr>
      <w:tr w:rsidR="002F18BD" w:rsidRPr="0005660A" w14:paraId="4616DC8A" w14:textId="77777777" w:rsidTr="002F18BD">
        <w:trPr>
          <w:jc w:val="center"/>
        </w:trPr>
        <w:tc>
          <w:tcPr>
            <w:tcW w:w="0" w:type="auto"/>
            <w:vMerge w:val="restart"/>
            <w:vAlign w:val="center"/>
          </w:tcPr>
          <w:p w14:paraId="74773595" w14:textId="77777777" w:rsidR="002F18BD" w:rsidRPr="001256C9" w:rsidRDefault="002F18BD" w:rsidP="002F18BD">
            <w:pPr>
              <w:pStyle w:val="Paragraphe"/>
              <w:ind w:firstLine="0"/>
              <w:jc w:val="center"/>
              <w:rPr>
                <w:sz w:val="40"/>
              </w:rPr>
            </w:pPr>
            <w:r w:rsidRPr="001256C9">
              <w:rPr>
                <w:sz w:val="40"/>
              </w:rPr>
              <w:t>Réactivité</w:t>
            </w:r>
          </w:p>
        </w:tc>
        <w:tc>
          <w:tcPr>
            <w:tcW w:w="0" w:type="auto"/>
            <w:vAlign w:val="center"/>
          </w:tcPr>
          <w:p w14:paraId="1C4F7F4E" w14:textId="77777777" w:rsidR="002F18BD" w:rsidRPr="001256C9" w:rsidRDefault="002F18BD" w:rsidP="002F18BD">
            <w:pPr>
              <w:pStyle w:val="Paragraphe"/>
              <w:ind w:firstLine="0"/>
              <w:jc w:val="center"/>
              <w:rPr>
                <w:sz w:val="40"/>
              </w:rPr>
            </w:pPr>
            <w:r w:rsidRPr="001256C9">
              <w:rPr>
                <w:sz w:val="40"/>
              </w:rPr>
              <w:t>H</w:t>
            </w:r>
            <w:r>
              <w:rPr>
                <w:sz w:val="40"/>
              </w:rPr>
              <w:t>aute</w:t>
            </w:r>
          </w:p>
        </w:tc>
        <w:tc>
          <w:tcPr>
            <w:tcW w:w="0" w:type="auto"/>
            <w:shd w:val="clear" w:color="auto" w:fill="7CDDF4"/>
            <w:vAlign w:val="center"/>
          </w:tcPr>
          <w:p w14:paraId="30D395A6" w14:textId="77777777" w:rsidR="002F18BD" w:rsidRPr="001256C9" w:rsidRDefault="002F18BD" w:rsidP="002F18BD">
            <w:pPr>
              <w:pStyle w:val="Paragraphe"/>
              <w:ind w:firstLine="0"/>
              <w:jc w:val="right"/>
              <w:rPr>
                <w:sz w:val="40"/>
              </w:rPr>
            </w:pPr>
            <w:r w:rsidRPr="001256C9">
              <w:rPr>
                <w:rFonts w:ascii="Segoe UI" w:hAnsi="Segoe UI" w:cs="Segoe UI"/>
                <w:b/>
                <w:bCs/>
                <w:color w:val="323232"/>
                <w:sz w:val="40"/>
                <w:szCs w:val="27"/>
              </w:rPr>
              <w:t>155 247</w:t>
            </w:r>
          </w:p>
        </w:tc>
        <w:tc>
          <w:tcPr>
            <w:tcW w:w="0" w:type="auto"/>
            <w:shd w:val="clear" w:color="auto" w:fill="FC9C92"/>
            <w:vAlign w:val="center"/>
          </w:tcPr>
          <w:p w14:paraId="4020D1A1" w14:textId="77777777" w:rsidR="002F18BD" w:rsidRPr="001256C9" w:rsidRDefault="002F18BD" w:rsidP="002F18BD">
            <w:pPr>
              <w:pStyle w:val="Paragraphe"/>
              <w:tabs>
                <w:tab w:val="right" w:pos="681"/>
              </w:tabs>
              <w:ind w:firstLine="0"/>
              <w:jc w:val="right"/>
              <w:rPr>
                <w:sz w:val="40"/>
              </w:rPr>
            </w:pPr>
            <w:r w:rsidRPr="001256C9">
              <w:rPr>
                <w:rFonts w:ascii="Segoe UI" w:hAnsi="Segoe UI" w:cs="Segoe UI"/>
                <w:b/>
                <w:bCs/>
                <w:color w:val="323232"/>
                <w:sz w:val="40"/>
                <w:szCs w:val="27"/>
              </w:rPr>
              <w:t>22 179</w:t>
            </w:r>
          </w:p>
        </w:tc>
      </w:tr>
      <w:tr w:rsidR="002F18BD" w:rsidRPr="0005660A" w14:paraId="564D7501" w14:textId="77777777" w:rsidTr="002F18BD">
        <w:trPr>
          <w:jc w:val="center"/>
        </w:trPr>
        <w:tc>
          <w:tcPr>
            <w:tcW w:w="0" w:type="auto"/>
            <w:vMerge/>
            <w:vAlign w:val="center"/>
          </w:tcPr>
          <w:p w14:paraId="761765CF" w14:textId="77777777" w:rsidR="002F18BD" w:rsidRPr="001256C9" w:rsidRDefault="002F18BD" w:rsidP="002F18BD">
            <w:pPr>
              <w:pStyle w:val="Paragraphe"/>
              <w:ind w:firstLine="0"/>
              <w:jc w:val="center"/>
              <w:rPr>
                <w:sz w:val="40"/>
              </w:rPr>
            </w:pPr>
          </w:p>
        </w:tc>
        <w:tc>
          <w:tcPr>
            <w:tcW w:w="0" w:type="auto"/>
            <w:vAlign w:val="center"/>
          </w:tcPr>
          <w:p w14:paraId="7AA9A191" w14:textId="77777777" w:rsidR="002F18BD" w:rsidRPr="001256C9" w:rsidRDefault="002F18BD" w:rsidP="002F18BD">
            <w:pPr>
              <w:pStyle w:val="Paragraphe"/>
              <w:ind w:firstLine="0"/>
              <w:jc w:val="center"/>
              <w:rPr>
                <w:sz w:val="40"/>
              </w:rPr>
            </w:pPr>
            <w:r>
              <w:rPr>
                <w:sz w:val="40"/>
              </w:rPr>
              <w:t>Basse</w:t>
            </w:r>
          </w:p>
        </w:tc>
        <w:tc>
          <w:tcPr>
            <w:tcW w:w="0" w:type="auto"/>
            <w:shd w:val="clear" w:color="auto" w:fill="7CDDF4"/>
            <w:vAlign w:val="center"/>
          </w:tcPr>
          <w:p w14:paraId="58A8431E" w14:textId="77777777" w:rsidR="002F18BD" w:rsidRPr="001256C9" w:rsidRDefault="002F18BD" w:rsidP="002F18BD">
            <w:pPr>
              <w:pStyle w:val="Paragraphe"/>
              <w:ind w:firstLine="0"/>
              <w:jc w:val="right"/>
              <w:rPr>
                <w:sz w:val="40"/>
              </w:rPr>
            </w:pPr>
            <w:r w:rsidRPr="001256C9">
              <w:rPr>
                <w:rFonts w:ascii="Segoe UI" w:hAnsi="Segoe UI" w:cs="Segoe UI"/>
                <w:b/>
                <w:bCs/>
                <w:color w:val="323232"/>
                <w:sz w:val="40"/>
                <w:szCs w:val="27"/>
              </w:rPr>
              <w:t>210 901</w:t>
            </w:r>
          </w:p>
        </w:tc>
        <w:tc>
          <w:tcPr>
            <w:tcW w:w="0" w:type="auto"/>
            <w:shd w:val="clear" w:color="auto" w:fill="FC9C92"/>
            <w:vAlign w:val="center"/>
          </w:tcPr>
          <w:p w14:paraId="4A23B116" w14:textId="77777777" w:rsidR="002F18BD" w:rsidRPr="001256C9" w:rsidRDefault="002F18BD" w:rsidP="002F18BD">
            <w:pPr>
              <w:pStyle w:val="Paragraphe"/>
              <w:tabs>
                <w:tab w:val="right" w:pos="681"/>
              </w:tabs>
              <w:ind w:firstLine="0"/>
              <w:jc w:val="right"/>
              <w:rPr>
                <w:sz w:val="40"/>
              </w:rPr>
            </w:pPr>
            <w:r w:rsidRPr="001256C9">
              <w:rPr>
                <w:rFonts w:ascii="Segoe UI" w:hAnsi="Segoe UI" w:cs="Segoe UI"/>
                <w:b/>
                <w:bCs/>
                <w:color w:val="323232"/>
                <w:sz w:val="40"/>
                <w:szCs w:val="27"/>
              </w:rPr>
              <w:t>669 763</w:t>
            </w:r>
          </w:p>
        </w:tc>
      </w:tr>
    </w:tbl>
    <w:p w14:paraId="748E834C" w14:textId="43AF7522" w:rsidR="002F18BD" w:rsidRDefault="002F18BD" w:rsidP="002F18BD">
      <w:pPr>
        <w:pStyle w:val="Paragraphe"/>
        <w:pBdr>
          <w:bottom w:val="single" w:sz="6" w:space="1" w:color="auto"/>
        </w:pBdr>
      </w:pPr>
    </w:p>
    <w:p w14:paraId="1A4FF5F2" w14:textId="77777777" w:rsidR="002F18BD" w:rsidRDefault="002F18BD" w:rsidP="002F18BD">
      <w:pPr>
        <w:pStyle w:val="Paragraphesuite"/>
        <w:jc w:val="center"/>
      </w:pPr>
      <w:r>
        <w:rPr>
          <w:noProof/>
        </w:rPr>
        <mc:AlternateContent>
          <mc:Choice Requires="wps">
            <w:drawing>
              <wp:anchor distT="0" distB="0" distL="114300" distR="114300" simplePos="0" relativeHeight="251729920" behindDoc="0" locked="0" layoutInCell="1" allowOverlap="1" wp14:anchorId="4E2B438E" wp14:editId="6CCB6D55">
                <wp:simplePos x="0" y="0"/>
                <wp:positionH relativeFrom="column">
                  <wp:posOffset>485969</wp:posOffset>
                </wp:positionH>
                <wp:positionV relativeFrom="paragraph">
                  <wp:posOffset>51435</wp:posOffset>
                </wp:positionV>
                <wp:extent cx="1343025" cy="139700"/>
                <wp:effectExtent l="0" t="0" r="28575" b="12700"/>
                <wp:wrapNone/>
                <wp:docPr id="309" name="Rectangle 309"/>
                <wp:cNvGraphicFramePr/>
                <a:graphic xmlns:a="http://schemas.openxmlformats.org/drawingml/2006/main">
                  <a:graphicData uri="http://schemas.microsoft.com/office/word/2010/wordprocessingShape">
                    <wps:wsp>
                      <wps:cNvSpPr/>
                      <wps:spPr>
                        <a:xfrm>
                          <a:off x="0" y="0"/>
                          <a:ext cx="1343025" cy="139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20C3CC" id="Rectangle 309" o:spid="_x0000_s1026" style="position:absolute;margin-left:38.25pt;margin-top:4.05pt;width:105.75pt;height:1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" fillcolor="white [3212]" strokecolor="white [3212]" strokeweight="1pt"/>
            </w:pict>
          </mc:Fallback>
        </mc:AlternateContent>
      </w:r>
      <w:r>
        <w:rPr>
          <w:noProof/>
        </w:rPr>
        <mc:AlternateContent>
          <mc:Choice Requires="wps">
            <w:drawing>
              <wp:anchor distT="0" distB="0" distL="114300" distR="114300" simplePos="0" relativeHeight="251728896" behindDoc="0" locked="0" layoutInCell="1" allowOverlap="1" wp14:anchorId="532E5269" wp14:editId="331C5BCA">
                <wp:simplePos x="0" y="0"/>
                <wp:positionH relativeFrom="column">
                  <wp:posOffset>473904</wp:posOffset>
                </wp:positionH>
                <wp:positionV relativeFrom="paragraph">
                  <wp:posOffset>452120</wp:posOffset>
                </wp:positionV>
                <wp:extent cx="1343608" cy="139960"/>
                <wp:effectExtent l="0" t="0" r="28575" b="12700"/>
                <wp:wrapNone/>
                <wp:docPr id="308" name="Rectangle 308"/>
                <wp:cNvGraphicFramePr/>
                <a:graphic xmlns:a="http://schemas.openxmlformats.org/drawingml/2006/main">
                  <a:graphicData uri="http://schemas.microsoft.com/office/word/2010/wordprocessingShape">
                    <wps:wsp>
                      <wps:cNvSpPr/>
                      <wps:spPr>
                        <a:xfrm>
                          <a:off x="0" y="0"/>
                          <a:ext cx="1343608" cy="139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FE691" id="Rectangle 308" o:spid="_x0000_s1026" style="position:absolute;margin-left:37.3pt;margin-top:35.6pt;width:105.8pt;height:1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" fillcolor="white [3212]" strokecolor="white [3212]" strokeweight="1pt"/>
            </w:pict>
          </mc:Fallback>
        </mc:AlternateContent>
      </w:r>
      <w:r>
        <w:rPr>
          <w:noProof/>
        </w:rPr>
        <mc:AlternateContent>
          <mc:Choice Requires="wps">
            <w:drawing>
              <wp:anchor distT="45720" distB="45720" distL="114300" distR="114300" simplePos="0" relativeHeight="251719680" behindDoc="0" locked="0" layoutInCell="1" allowOverlap="1" wp14:anchorId="61FA1F76" wp14:editId="5395CBDB">
                <wp:simplePos x="0" y="0"/>
                <wp:positionH relativeFrom="margin">
                  <wp:posOffset>417390</wp:posOffset>
                </wp:positionH>
                <wp:positionV relativeFrom="paragraph">
                  <wp:posOffset>656101</wp:posOffset>
                </wp:positionV>
                <wp:extent cx="1688123" cy="27432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123" cy="274320"/>
                        </a:xfrm>
                        <a:prstGeom prst="rect">
                          <a:avLst/>
                        </a:prstGeom>
                        <a:noFill/>
                        <a:ln w="9525">
                          <a:noFill/>
                          <a:miter lim="800000"/>
                          <a:headEnd/>
                          <a:tailEnd/>
                        </a:ln>
                      </wps:spPr>
                      <wps:txbx>
                        <w:txbxContent>
                          <w:p w14:paraId="68009B68" w14:textId="77777777" w:rsidR="00656A96" w:rsidRPr="006D1AC3" w:rsidRDefault="00656A96" w:rsidP="002F18BD">
                            <w:pPr>
                              <w:rPr>
                                <w:lang w:val="en-CA"/>
                              </w:rPr>
                            </w:pPr>
                            <w:r w:rsidRPr="001E4B97">
                              <w:rPr>
                                <w:lang w:val="en-CA"/>
                              </w:rPr>
                              <w:t>Nucléotides peu réactifs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A1F76" id="_x0000_s1051" type="#_x0000_t202" style="position:absolute;left:0;text-align:left;margin-left:32.85pt;margin-top:51.65pt;width:132.9pt;height:21.6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" filled="f" stroked="f">
                <v:textbox>
                  <w:txbxContent>
                    <w:p w14:paraId="68009B68" w14:textId="77777777" w:rsidR="00656A96" w:rsidRPr="006D1AC3" w:rsidRDefault="00656A96" w:rsidP="002F18BD">
                      <w:pPr>
                        <w:rPr>
                          <w:lang w:val="en-CA"/>
                        </w:rPr>
                      </w:pPr>
                      <w:r w:rsidRPr="001E4B97">
                        <w:rPr>
                          <w:lang w:val="en-CA"/>
                        </w:rPr>
                        <w:t>Nucléotides peu réactifs</w:t>
                      </w:r>
                    </w:p>
                  </w:txbxContent>
                </v:textbox>
                <w10:wrap anchorx="margin"/>
              </v:shape>
            </w:pict>
          </mc:Fallback>
        </mc:AlternateContent>
      </w:r>
      <w:r w:rsidRPr="009F0A05">
        <w:rPr>
          <w:noProof/>
        </w:rPr>
        <mc:AlternateContent>
          <mc:Choice Requires="wps">
            <w:drawing>
              <wp:anchor distT="45720" distB="45720" distL="114300" distR="114300" simplePos="0" relativeHeight="251721728" behindDoc="0" locked="0" layoutInCell="1" allowOverlap="1" wp14:anchorId="34BA702B" wp14:editId="6F6DF2C4">
                <wp:simplePos x="0" y="0"/>
                <wp:positionH relativeFrom="column">
                  <wp:posOffset>2838890</wp:posOffset>
                </wp:positionH>
                <wp:positionV relativeFrom="paragraph">
                  <wp:posOffset>233680</wp:posOffset>
                </wp:positionV>
                <wp:extent cx="625231"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231" cy="1404620"/>
                        </a:xfrm>
                        <a:prstGeom prst="rect">
                          <a:avLst/>
                        </a:prstGeom>
                        <a:noFill/>
                        <a:ln w="9525">
                          <a:noFill/>
                          <a:miter lim="800000"/>
                          <a:headEnd/>
                          <a:tailEnd/>
                        </a:ln>
                      </wps:spPr>
                      <wps:txbx>
                        <w:txbxContent>
                          <w:p w14:paraId="72C96726" w14:textId="77777777" w:rsidR="00656A96" w:rsidRPr="00426504" w:rsidRDefault="00656A96" w:rsidP="002F18BD">
                            <w:pPr>
                              <w:spacing w:line="240" w:lineRule="auto"/>
                              <w:jc w:val="left"/>
                              <w:rPr>
                                <w:sz w:val="16"/>
                              </w:rPr>
                            </w:pPr>
                            <w:r w:rsidRPr="001E4B97">
                              <w:rPr>
                                <w:sz w:val="16"/>
                              </w:rPr>
                              <w:t>Non pairé</w:t>
                            </w:r>
                            <w:r>
                              <w:rPr>
                                <w:sz w:val="16"/>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BA702B" id="_x0000_s1052" type="#_x0000_t202" style="position:absolute;left:0;text-align:left;margin-left:223.55pt;margin-top:18.4pt;width:49.25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" filled="f" stroked="f">
                <v:textbox style="mso-fit-shape-to-text:t">
                  <w:txbxContent>
                    <w:p w14:paraId="72C96726" w14:textId="77777777" w:rsidR="00656A96" w:rsidRPr="00426504" w:rsidRDefault="00656A96" w:rsidP="002F18BD">
                      <w:pPr>
                        <w:spacing w:line="240" w:lineRule="auto"/>
                        <w:jc w:val="left"/>
                        <w:rPr>
                          <w:sz w:val="16"/>
                        </w:rPr>
                      </w:pPr>
                      <w:r w:rsidRPr="001E4B97">
                        <w:rPr>
                          <w:sz w:val="16"/>
                        </w:rPr>
                        <w:t>Non pairé</w:t>
                      </w:r>
                      <w:r>
                        <w:rPr>
                          <w:sz w:val="16"/>
                        </w:rPr>
                        <w:t xml:space="preserve"> </w:t>
                      </w:r>
                    </w:p>
                  </w:txbxContent>
                </v:textbox>
              </v:shape>
            </w:pict>
          </mc:Fallback>
        </mc:AlternateContent>
      </w:r>
      <w:r w:rsidRPr="009F0A05">
        <w:rPr>
          <w:noProof/>
        </w:rPr>
        <mc:AlternateContent>
          <mc:Choice Requires="wps">
            <w:drawing>
              <wp:anchor distT="45720" distB="45720" distL="114300" distR="114300" simplePos="0" relativeHeight="251722752" behindDoc="0" locked="0" layoutInCell="1" allowOverlap="1" wp14:anchorId="68073E8A" wp14:editId="78F71F5A">
                <wp:simplePos x="0" y="0"/>
                <wp:positionH relativeFrom="column">
                  <wp:posOffset>2837962</wp:posOffset>
                </wp:positionH>
                <wp:positionV relativeFrom="paragraph">
                  <wp:posOffset>130810</wp:posOffset>
                </wp:positionV>
                <wp:extent cx="1336040" cy="1404620"/>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14:paraId="5D435795" w14:textId="77777777" w:rsidR="00656A96" w:rsidRPr="00426504" w:rsidRDefault="00656A96" w:rsidP="002F18BD">
                            <w:pPr>
                              <w:spacing w:line="240" w:lineRule="auto"/>
                              <w:jc w:val="left"/>
                              <w:rPr>
                                <w:sz w:val="16"/>
                              </w:rPr>
                            </w:pPr>
                            <w:r w:rsidRPr="001E4B97">
                              <w:rPr>
                                <w:sz w:val="16"/>
                              </w:rPr>
                              <w:t>Pairé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073E8A" id="_x0000_s1053" type="#_x0000_t202" style="position:absolute;left:0;text-align:left;margin-left:223.45pt;margin-top:10.3pt;width:105.2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" filled="f" stroked="f">
                <v:textbox style="mso-fit-shape-to-text:t">
                  <w:txbxContent>
                    <w:p w14:paraId="5D435795" w14:textId="77777777" w:rsidR="00656A96" w:rsidRPr="00426504" w:rsidRDefault="00656A96" w:rsidP="002F18BD">
                      <w:pPr>
                        <w:spacing w:line="240" w:lineRule="auto"/>
                        <w:jc w:val="left"/>
                        <w:rPr>
                          <w:sz w:val="16"/>
                        </w:rPr>
                      </w:pPr>
                      <w:r w:rsidRPr="001E4B97">
                        <w:rPr>
                          <w:sz w:val="16"/>
                        </w:rPr>
                        <w:t>Pairé</w:t>
                      </w:r>
                    </w:p>
                  </w:txbxContent>
                </v:textbox>
              </v:shape>
            </w:pict>
          </mc:Fallback>
        </mc:AlternateContent>
      </w:r>
      <w:r>
        <w:rPr>
          <w:noProof/>
        </w:rPr>
        <mc:AlternateContent>
          <mc:Choice Requires="wps">
            <w:drawing>
              <wp:anchor distT="45720" distB="45720" distL="114300" distR="114300" simplePos="0" relativeHeight="251718656" behindDoc="0" locked="0" layoutInCell="1" allowOverlap="1" wp14:anchorId="3B7ABD20" wp14:editId="6EB65129">
                <wp:simplePos x="0" y="0"/>
                <wp:positionH relativeFrom="margin">
                  <wp:posOffset>401662</wp:posOffset>
                </wp:positionH>
                <wp:positionV relativeFrom="paragraph">
                  <wp:posOffset>233729</wp:posOffset>
                </wp:positionV>
                <wp:extent cx="1422400" cy="27432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74320"/>
                        </a:xfrm>
                        <a:prstGeom prst="rect">
                          <a:avLst/>
                        </a:prstGeom>
                        <a:noFill/>
                        <a:ln w="9525">
                          <a:noFill/>
                          <a:miter lim="800000"/>
                          <a:headEnd/>
                          <a:tailEnd/>
                        </a:ln>
                      </wps:spPr>
                      <wps:txbx>
                        <w:txbxContent>
                          <w:p w14:paraId="0A823B1B" w14:textId="77777777" w:rsidR="00656A96" w:rsidRPr="006D1AC3" w:rsidRDefault="00656A96" w:rsidP="002F18BD">
                            <w:pPr>
                              <w:rPr>
                                <w:lang w:val="en-CA"/>
                              </w:rPr>
                            </w:pPr>
                            <w:r w:rsidRPr="001E4B97">
                              <w:t>Nucléotides réactifs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ABD20" id="_x0000_s1054" type="#_x0000_t202" style="position:absolute;left:0;text-align:left;margin-left:31.65pt;margin-top:18.4pt;width:112pt;height:21.6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" filled="f" stroked="f">
                <v:textbox>
                  <w:txbxContent>
                    <w:p w14:paraId="0A823B1B" w14:textId="77777777" w:rsidR="00656A96" w:rsidRPr="006D1AC3" w:rsidRDefault="00656A96" w:rsidP="002F18BD">
                      <w:pPr>
                        <w:rPr>
                          <w:lang w:val="en-CA"/>
                        </w:rPr>
                      </w:pPr>
                      <w:r w:rsidRPr="001E4B97">
                        <w:t>Nucléotides réactifs</w:t>
                      </w:r>
                    </w:p>
                  </w:txbxContent>
                </v:textbox>
                <w10:wrap anchorx="margin"/>
              </v:shape>
            </w:pict>
          </mc:Fallback>
        </mc:AlternateContent>
      </w:r>
      <w:r>
        <w:rPr>
          <w:noProof/>
        </w:rPr>
        <w:drawing>
          <wp:anchor distT="0" distB="0" distL="114300" distR="114300" simplePos="0" relativeHeight="251720704" behindDoc="0" locked="0" layoutInCell="1" allowOverlap="1" wp14:anchorId="6354783F" wp14:editId="3A95E786">
            <wp:simplePos x="0" y="0"/>
            <wp:positionH relativeFrom="column">
              <wp:posOffset>2795514</wp:posOffset>
            </wp:positionH>
            <wp:positionV relativeFrom="paragraph">
              <wp:posOffset>158554</wp:posOffset>
            </wp:positionV>
            <wp:extent cx="142875" cy="257175"/>
            <wp:effectExtent l="0" t="0" r="9525" b="952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2875" cy="257175"/>
                    </a:xfrm>
                    <a:prstGeom prst="rect">
                      <a:avLst/>
                    </a:prstGeom>
                  </pic:spPr>
                </pic:pic>
              </a:graphicData>
            </a:graphic>
          </wp:anchor>
        </w:drawing>
      </w:r>
      <w:r>
        <w:rPr>
          <w:noProof/>
        </w:rPr>
        <w:drawing>
          <wp:inline distT="0" distB="0" distL="0" distR="0" wp14:anchorId="23DFC2F8" wp14:editId="5A475BEA">
            <wp:extent cx="4931410" cy="1273810"/>
            <wp:effectExtent l="0" t="0" r="254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1410" cy="1273810"/>
                    </a:xfrm>
                    <a:prstGeom prst="rect">
                      <a:avLst/>
                    </a:prstGeom>
                    <a:noFill/>
                    <a:ln>
                      <a:noFill/>
                    </a:ln>
                  </pic:spPr>
                </pic:pic>
              </a:graphicData>
            </a:graphic>
          </wp:inline>
        </w:drawing>
      </w:r>
    </w:p>
    <w:p w14:paraId="089AF7CB" w14:textId="49426255" w:rsidR="002F18BD" w:rsidRPr="002F18BD" w:rsidRDefault="002F18BD" w:rsidP="002F18BD">
      <w:pPr>
        <w:pStyle w:val="Figure"/>
        <w:rPr>
          <w:vanish/>
          <w:specVanish/>
        </w:rPr>
      </w:pPr>
      <w:r w:rsidRPr="009F0A05">
        <w:t xml:space="preserve"> </w:t>
      </w:r>
      <w:bookmarkStart w:id="421" w:name="_Toc521353193"/>
      <w:r>
        <w:t>Table de contingence de</w:t>
      </w:r>
      <w:r w:rsidRPr="009F0A05">
        <w:t xml:space="preserve"> l’état (pairé ou non) des </w:t>
      </w:r>
      <w:r w:rsidR="001E6CD2">
        <w:t>nt.</w:t>
      </w:r>
      <w:r w:rsidRPr="009F0A05">
        <w:t xml:space="preserve"> avec leur réactivité</w:t>
      </w:r>
      <w:r>
        <w:t xml:space="preserve"> chimique</w:t>
      </w:r>
      <w:r w:rsidRPr="009F0A05">
        <w:t>.</w:t>
      </w:r>
      <w:bookmarkStart w:id="422" w:name="_Toc521325682"/>
      <w:bookmarkStart w:id="423" w:name="_Toc521325926"/>
      <w:bookmarkStart w:id="424" w:name="_Toc521325972"/>
      <w:bookmarkStart w:id="425" w:name="_Toc521326026"/>
      <w:bookmarkStart w:id="426" w:name="_Toc521326072"/>
      <w:bookmarkStart w:id="427" w:name="_Toc521326118"/>
      <w:bookmarkStart w:id="428" w:name="_Toc521326164"/>
      <w:bookmarkStart w:id="429" w:name="_Toc521326210"/>
      <w:bookmarkEnd w:id="421"/>
      <w:bookmarkEnd w:id="422"/>
      <w:bookmarkEnd w:id="423"/>
      <w:bookmarkEnd w:id="424"/>
      <w:bookmarkEnd w:id="425"/>
      <w:bookmarkEnd w:id="426"/>
      <w:bookmarkEnd w:id="427"/>
      <w:bookmarkEnd w:id="428"/>
      <w:bookmarkEnd w:id="429"/>
    </w:p>
    <w:p w14:paraId="3C20E709" w14:textId="47FE951F" w:rsidR="002F18BD" w:rsidRDefault="002F18BD" w:rsidP="004B5464">
      <w:pPr>
        <w:pStyle w:val="Figure20"/>
      </w:pPr>
      <w:r w:rsidRPr="0032326D">
        <w:t xml:space="preserve"> Le nombre de </w:t>
      </w:r>
      <w:r w:rsidR="0015291D">
        <w:t>nt.</w:t>
      </w:r>
      <w:r w:rsidRPr="0032326D">
        <w:t xml:space="preserve"> réactifs non pairés est semblable au nombre de </w:t>
      </w:r>
      <w:r w:rsidR="001E6CD2">
        <w:t>nt.</w:t>
      </w:r>
      <w:r w:rsidRPr="0032326D">
        <w:t xml:space="preserve"> peu réactifs </w:t>
      </w:r>
      <w:bookmarkStart w:id="430" w:name="_Hlk501748521"/>
      <w:r w:rsidRPr="0032326D">
        <w:t xml:space="preserve">non </w:t>
      </w:r>
      <w:bookmarkEnd w:id="430"/>
      <w:r w:rsidRPr="0032326D">
        <w:t xml:space="preserve">pairés. Cependant, il y a beaucoup moins </w:t>
      </w:r>
      <w:bookmarkStart w:id="431" w:name="_Hlk501745185"/>
      <w:r w:rsidRPr="0032326D">
        <w:t xml:space="preserve">de </w:t>
      </w:r>
      <w:r w:rsidR="001E6CD2">
        <w:t>nt.</w:t>
      </w:r>
      <w:r w:rsidRPr="0032326D">
        <w:t xml:space="preserve"> réactifs pairés</w:t>
      </w:r>
      <w:bookmarkEnd w:id="431"/>
      <w:r w:rsidRPr="0032326D">
        <w:t xml:space="preserve"> que de </w:t>
      </w:r>
      <w:r w:rsidR="001E6CD2">
        <w:t>nt.</w:t>
      </w:r>
      <w:r w:rsidRPr="0032326D">
        <w:t xml:space="preserve"> peu réactifs pairés. Cette figure a été faite en prenant en compte 10 000 </w:t>
      </w:r>
      <w:proofErr w:type="gramStart"/>
      <w:r w:rsidR="001E6CD2">
        <w:t>nt.</w:t>
      </w:r>
      <w:r w:rsidRPr="0032326D">
        <w:t>.</w:t>
      </w:r>
      <w:proofErr w:type="gramEnd"/>
    </w:p>
    <w:p w14:paraId="554C1843" w14:textId="77777777" w:rsidR="00FC3DCB" w:rsidRPr="0032326D" w:rsidRDefault="00FC3DCB" w:rsidP="004B5464">
      <w:pPr>
        <w:pStyle w:val="Figure20"/>
      </w:pPr>
    </w:p>
    <w:p w14:paraId="634BB3EE" w14:textId="7CEB6F9D" w:rsidR="002F18BD" w:rsidRDefault="002F18BD" w:rsidP="002F18BD">
      <w:pPr>
        <w:pStyle w:val="Paragraphesuite"/>
      </w:pPr>
      <w:r>
        <w:lastRenderedPageBreak/>
        <w:t xml:space="preserve">Le pourcentage de </w:t>
      </w:r>
      <w:bookmarkStart w:id="432" w:name="_Hlk521353847"/>
      <w:r w:rsidR="001E6CD2">
        <w:t>nt.</w:t>
      </w:r>
      <w:bookmarkEnd w:id="432"/>
      <w:r>
        <w:t xml:space="preserve"> pairés dans ces ensembles est d’environ 65 % et le pourcentage de </w:t>
      </w:r>
      <w:r w:rsidR="001E6CD2">
        <w:t>nt.</w:t>
      </w:r>
      <w:r>
        <w:t xml:space="preserve"> peu réactifs est de 83 %. Ces deux pourcentages supposent déjà que certains </w:t>
      </w:r>
      <w:r w:rsidR="001E6CD2">
        <w:t>nt.</w:t>
      </w:r>
      <w:r>
        <w:t xml:space="preserve"> peu réactifs seront non pairés. En réalité, c’est 20% des </w:t>
      </w:r>
      <w:r w:rsidR="001E6CD2">
        <w:t>nt.</w:t>
      </w:r>
      <w:r>
        <w:t xml:space="preserve"> totaux qui sont peu réactifs et non pairés. Parmi les </w:t>
      </w:r>
      <w:r w:rsidR="001E6CD2">
        <w:t>nt.</w:t>
      </w:r>
      <w:r>
        <w:t xml:space="preserve"> peu réactifs</w:t>
      </w:r>
      <w:r w:rsidR="004924B1">
        <w:t>,</w:t>
      </w:r>
      <w:r>
        <w:t xml:space="preserve"> seulement 24% ne sont pas pairés. En revanche, 12.5 % des </w:t>
      </w:r>
      <w:r w:rsidR="001E6CD2">
        <w:t>nt.</w:t>
      </w:r>
      <w:r>
        <w:t xml:space="preserve"> avec une réactivité élevée sont pairés. Ces pourcentages relativement élevés sont le signe que l’état pairé ou non n’explique pas bien la réactivité des </w:t>
      </w:r>
      <w:proofErr w:type="gramStart"/>
      <w:r w:rsidR="001E6CD2">
        <w:t>nt.</w:t>
      </w:r>
      <w:r>
        <w:t>.</w:t>
      </w:r>
      <w:proofErr w:type="gramEnd"/>
    </w:p>
    <w:p w14:paraId="6A429962" w14:textId="10E8B029" w:rsidR="002F18BD" w:rsidRDefault="002F18BD" w:rsidP="002F18BD">
      <w:pPr>
        <w:pStyle w:val="Paragraphe"/>
      </w:pPr>
      <w:r>
        <w:t xml:space="preserve">La </w:t>
      </w:r>
      <w:r w:rsidRPr="0049713A">
        <w:t>figure</w:t>
      </w:r>
      <w:r>
        <w:t xml:space="preserve"> 2</w:t>
      </w:r>
      <w:r w:rsidR="0015291D">
        <w:t>6</w:t>
      </w:r>
      <w:r>
        <w:t xml:space="preserve"> est une courbe ROC des deux modèles superposés. De gauche à droite, le taux de faux « Hi </w:t>
      </w:r>
      <w:bookmarkStart w:id="433" w:name="_Hlk500871944"/>
      <w:r>
        <w:t xml:space="preserve">» </w:t>
      </w:r>
      <w:bookmarkEnd w:id="433"/>
      <w:r>
        <w:t xml:space="preserve">augmente linéairement. Plus le taux de faux </w:t>
      </w:r>
      <w:bookmarkStart w:id="434" w:name="_Hlk500871919"/>
      <w:r>
        <w:t xml:space="preserve">« Hi » </w:t>
      </w:r>
      <w:bookmarkEnd w:id="434"/>
      <w:r>
        <w:t>est bas pendant que le taux de vrai « Hi » est élevé, meilleur est l’algorithme.</w:t>
      </w:r>
    </w:p>
    <w:p w14:paraId="18034256" w14:textId="39B0CF1C" w:rsidR="002F18BD" w:rsidRDefault="002F18BD" w:rsidP="002F18BD">
      <w:pPr>
        <w:pStyle w:val="Paragraphesuite"/>
      </w:pPr>
      <w:r>
        <w:rPr>
          <w:noProof/>
        </w:rPr>
        <mc:AlternateContent>
          <mc:Choice Requires="wps">
            <w:drawing>
              <wp:anchor distT="45720" distB="45720" distL="114300" distR="114300" simplePos="0" relativeHeight="251700224" behindDoc="0" locked="0" layoutInCell="1" allowOverlap="1" wp14:anchorId="7E9E0635" wp14:editId="0F61162B">
                <wp:simplePos x="0" y="0"/>
                <wp:positionH relativeFrom="margin">
                  <wp:align>center</wp:align>
                </wp:positionH>
                <wp:positionV relativeFrom="paragraph">
                  <wp:posOffset>1564394</wp:posOffset>
                </wp:positionV>
                <wp:extent cx="1211580" cy="291465"/>
                <wp:effectExtent l="0" t="0" r="762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291465"/>
                        </a:xfrm>
                        <a:prstGeom prst="rect">
                          <a:avLst/>
                        </a:prstGeom>
                        <a:solidFill>
                          <a:srgbClr val="FFFFFF"/>
                        </a:solidFill>
                        <a:ln w="9525">
                          <a:noFill/>
                          <a:miter lim="800000"/>
                          <a:headEnd/>
                          <a:tailEnd/>
                        </a:ln>
                      </wps:spPr>
                      <wps:txbx>
                        <w:txbxContent>
                          <w:p w14:paraId="5625C5E6" w14:textId="77777777" w:rsidR="00656A96" w:rsidRPr="00AA368E" w:rsidRDefault="00656A96" w:rsidP="002F18BD">
                            <w:pPr>
                              <w:rPr>
                                <w:sz w:val="28"/>
                                <w:lang w:val="en-CA"/>
                              </w:rPr>
                            </w:pPr>
                            <w:r w:rsidRPr="00AA368E">
                              <w:rPr>
                                <w:sz w:val="28"/>
                              </w:rPr>
                              <w:t>Courbe ROC</w:t>
                            </w:r>
                          </w:p>
                          <w:p w14:paraId="0225F0C9" w14:textId="77777777" w:rsidR="00656A96" w:rsidRPr="00AA368E" w:rsidRDefault="00656A96" w:rsidP="002F18BD">
                            <w:pPr>
                              <w:rPr>
                                <w:sz w:val="28"/>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E0635" id="_x0000_s1055" type="#_x0000_t202" style="position:absolute;left:0;text-align:left;margin-left:0;margin-top:123.2pt;width:95.4pt;height:22.95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" stroked="f">
                <v:textbox>
                  <w:txbxContent>
                    <w:p w14:paraId="5625C5E6" w14:textId="77777777" w:rsidR="00656A96" w:rsidRPr="00AA368E" w:rsidRDefault="00656A96" w:rsidP="002F18BD">
                      <w:pPr>
                        <w:rPr>
                          <w:sz w:val="28"/>
                          <w:lang w:val="en-CA"/>
                        </w:rPr>
                      </w:pPr>
                      <w:r w:rsidRPr="00AA368E">
                        <w:rPr>
                          <w:sz w:val="28"/>
                        </w:rPr>
                        <w:t>Courbe ROC</w:t>
                      </w:r>
                    </w:p>
                    <w:p w14:paraId="0225F0C9" w14:textId="77777777" w:rsidR="00656A96" w:rsidRPr="00AA368E" w:rsidRDefault="00656A96" w:rsidP="002F18BD">
                      <w:pPr>
                        <w:rPr>
                          <w:sz w:val="28"/>
                          <w:lang w:val="en-CA"/>
                        </w:rPr>
                      </w:pPr>
                    </w:p>
                  </w:txbxContent>
                </v:textbox>
                <w10:wrap anchorx="margin"/>
              </v:shape>
            </w:pict>
          </mc:Fallback>
        </mc:AlternateContent>
      </w:r>
      <w:r>
        <w:t xml:space="preserve">RNASS donne une probabilité avec ses prédictions. Dans le cas du modèle basé sur l’état pairé ou non des </w:t>
      </w:r>
      <w:r w:rsidR="001E6CD2">
        <w:t>nt.</w:t>
      </w:r>
      <w:r>
        <w:t xml:space="preserve">, le nombre de prédictions « Hi » est fixe, c’est la raison de la forme « carrée » de la « courbe » rouge du graphique de la </w:t>
      </w:r>
      <w:r w:rsidRPr="0049713A">
        <w:t>figure</w:t>
      </w:r>
      <w:r>
        <w:t xml:space="preserve"> 24. En fait, un seul point est calculé. On constate que le modèle basé sur l’état des </w:t>
      </w:r>
      <w:r w:rsidR="001E6CD2">
        <w:t>nt.</w:t>
      </w:r>
      <w:r>
        <w:t xml:space="preserve"> à un taux de faux « Hi » d’environ 24 %, ce qui correspond à un taux de vrai </w:t>
      </w:r>
      <w:bookmarkStart w:id="435" w:name="_Hlk500871090"/>
      <w:r>
        <w:t>« Hi »</w:t>
      </w:r>
      <w:bookmarkEnd w:id="435"/>
      <w:r>
        <w:t xml:space="preserve"> de 87.4 %. Pour un même taux de faux positifs, RNASS à un taux de vrai « Hi » au-dessus de 90 %, un gain de plus de 2.4 %</w:t>
      </w:r>
    </w:p>
    <w:p w14:paraId="501488C6" w14:textId="77777777" w:rsidR="002F18BD" w:rsidRDefault="002F18BD" w:rsidP="002F18BD">
      <w:pPr>
        <w:pStyle w:val="Paragraphe"/>
        <w:jc w:val="center"/>
      </w:pPr>
      <w:r>
        <w:rPr>
          <w:noProof/>
        </w:rPr>
        <mc:AlternateContent>
          <mc:Choice Requires="wps">
            <w:drawing>
              <wp:anchor distT="45720" distB="45720" distL="114300" distR="114300" simplePos="0" relativeHeight="251694080" behindDoc="0" locked="0" layoutInCell="1" allowOverlap="1" wp14:anchorId="1A9C2D4A" wp14:editId="7482362A">
                <wp:simplePos x="0" y="0"/>
                <wp:positionH relativeFrom="margin">
                  <wp:posOffset>4299585</wp:posOffset>
                </wp:positionH>
                <wp:positionV relativeFrom="paragraph">
                  <wp:posOffset>130175</wp:posOffset>
                </wp:positionV>
                <wp:extent cx="1306195" cy="457200"/>
                <wp:effectExtent l="0" t="0" r="2730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195" cy="457200"/>
                        </a:xfrm>
                        <a:prstGeom prst="rect">
                          <a:avLst/>
                        </a:prstGeom>
                        <a:noFill/>
                        <a:ln w="9525">
                          <a:solidFill>
                            <a:srgbClr val="000000"/>
                          </a:solidFill>
                          <a:miter lim="800000"/>
                          <a:headEnd/>
                          <a:tailEnd/>
                        </a:ln>
                      </wps:spPr>
                      <wps:txbx>
                        <w:txbxContent>
                          <w:p w14:paraId="14E24A30" w14:textId="77777777" w:rsidR="00656A96" w:rsidRPr="002D7399" w:rsidRDefault="00656A96" w:rsidP="002F18BD">
                            <w:pPr>
                              <w:spacing w:line="276" w:lineRule="auto"/>
                              <w:rPr>
                                <w:sz w:val="20"/>
                              </w:rPr>
                            </w:pPr>
                            <w:r>
                              <w:rPr>
                                <w:sz w:val="20"/>
                              </w:rPr>
                              <w:t xml:space="preserve">   </w:t>
                            </w:r>
                            <w:r w:rsidRPr="002D7399">
                              <w:rPr>
                                <w:sz w:val="20"/>
                              </w:rPr>
                              <w:t xml:space="preserve">Score de </w:t>
                            </w:r>
                            <w:r>
                              <w:rPr>
                                <w:sz w:val="20"/>
                              </w:rPr>
                              <w:t>RNASS</w:t>
                            </w:r>
                          </w:p>
                          <w:p w14:paraId="4844CD7F" w14:textId="77777777" w:rsidR="00656A96" w:rsidRPr="002D7399" w:rsidRDefault="00656A96" w:rsidP="002F18BD">
                            <w:pPr>
                              <w:spacing w:line="276" w:lineRule="auto"/>
                              <w:rPr>
                                <w:sz w:val="20"/>
                              </w:rPr>
                            </w:pPr>
                            <w:r>
                              <w:rPr>
                                <w:sz w:val="20"/>
                              </w:rPr>
                              <w:t xml:space="preserve">   </w:t>
                            </w:r>
                            <w:r w:rsidRPr="002D7399">
                              <w:rPr>
                                <w:sz w:val="20"/>
                              </w:rPr>
                              <w:t>Pairé ou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C2D4A" id="_x0000_s1056" type="#_x0000_t202" style="position:absolute;left:0;text-align:left;margin-left:338.55pt;margin-top:10.25pt;width:102.85pt;height:36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" filled="f">
                <v:textbox>
                  <w:txbxContent>
                    <w:p w14:paraId="14E24A30" w14:textId="77777777" w:rsidR="00656A96" w:rsidRPr="002D7399" w:rsidRDefault="00656A96" w:rsidP="002F18BD">
                      <w:pPr>
                        <w:spacing w:line="276" w:lineRule="auto"/>
                        <w:rPr>
                          <w:sz w:val="20"/>
                        </w:rPr>
                      </w:pPr>
                      <w:r>
                        <w:rPr>
                          <w:sz w:val="20"/>
                        </w:rPr>
                        <w:t xml:space="preserve">   </w:t>
                      </w:r>
                      <w:r w:rsidRPr="002D7399">
                        <w:rPr>
                          <w:sz w:val="20"/>
                        </w:rPr>
                        <w:t xml:space="preserve">Score de </w:t>
                      </w:r>
                      <w:r>
                        <w:rPr>
                          <w:sz w:val="20"/>
                        </w:rPr>
                        <w:t>RNASS</w:t>
                      </w:r>
                    </w:p>
                    <w:p w14:paraId="4844CD7F" w14:textId="77777777" w:rsidR="00656A96" w:rsidRPr="002D7399" w:rsidRDefault="00656A96" w:rsidP="002F18BD">
                      <w:pPr>
                        <w:spacing w:line="276" w:lineRule="auto"/>
                        <w:rPr>
                          <w:sz w:val="20"/>
                        </w:rPr>
                      </w:pPr>
                      <w:r>
                        <w:rPr>
                          <w:sz w:val="20"/>
                        </w:rPr>
                        <w:t xml:space="preserve">   </w:t>
                      </w:r>
                      <w:r w:rsidRPr="002D7399">
                        <w:rPr>
                          <w:sz w:val="20"/>
                        </w:rPr>
                        <w:t>Pairé ou pas</w:t>
                      </w:r>
                    </w:p>
                  </w:txbxContent>
                </v:textbox>
                <w10:wrap anchorx="margin"/>
              </v:shape>
            </w:pict>
          </mc:Fallback>
        </mc:AlternateContent>
      </w:r>
      <w:r>
        <w:rPr>
          <w:noProof/>
        </w:rPr>
        <mc:AlternateContent>
          <mc:Choice Requires="wps">
            <w:drawing>
              <wp:anchor distT="45720" distB="45720" distL="114300" distR="114300" simplePos="0" relativeHeight="251695104" behindDoc="0" locked="0" layoutInCell="1" allowOverlap="1" wp14:anchorId="4264D1A2" wp14:editId="30CB0EBE">
                <wp:simplePos x="0" y="0"/>
                <wp:positionH relativeFrom="margin">
                  <wp:posOffset>2492375</wp:posOffset>
                </wp:positionH>
                <wp:positionV relativeFrom="paragraph">
                  <wp:posOffset>2625090</wp:posOffset>
                </wp:positionV>
                <wp:extent cx="1418254" cy="372745"/>
                <wp:effectExtent l="0" t="0" r="0" b="825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8254" cy="372745"/>
                        </a:xfrm>
                        <a:prstGeom prst="rect">
                          <a:avLst/>
                        </a:prstGeom>
                        <a:solidFill>
                          <a:srgbClr val="FFFFFF"/>
                        </a:solidFill>
                        <a:ln w="9525">
                          <a:noFill/>
                          <a:miter lim="800000"/>
                          <a:headEnd/>
                          <a:tailEnd/>
                        </a:ln>
                      </wps:spPr>
                      <wps:txbx>
                        <w:txbxContent>
                          <w:p w14:paraId="2FB171C4" w14:textId="77777777" w:rsidR="00656A96" w:rsidRDefault="00656A96" w:rsidP="002F18BD">
                            <w:pPr>
                              <w:rPr>
                                <w:lang w:val="en-CA"/>
                              </w:rPr>
                            </w:pPr>
                            <w:r>
                              <w:t>Taux de faux « Hi »</w:t>
                            </w:r>
                          </w:p>
                          <w:p w14:paraId="45663329" w14:textId="77777777" w:rsidR="00656A96" w:rsidRPr="009E31B3" w:rsidRDefault="00656A96" w:rsidP="002F18BD">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4D1A2" id="_x0000_s1057" type="#_x0000_t202" style="position:absolute;left:0;text-align:left;margin-left:196.25pt;margin-top:206.7pt;width:111.65pt;height:29.3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" stroked="f">
                <v:textbox>
                  <w:txbxContent>
                    <w:p w14:paraId="2FB171C4" w14:textId="77777777" w:rsidR="00656A96" w:rsidRDefault="00656A96" w:rsidP="002F18BD">
                      <w:pPr>
                        <w:rPr>
                          <w:lang w:val="en-CA"/>
                        </w:rPr>
                      </w:pPr>
                      <w:r>
                        <w:t>Taux de faux « Hi »</w:t>
                      </w:r>
                    </w:p>
                    <w:p w14:paraId="45663329" w14:textId="77777777" w:rsidR="00656A96" w:rsidRPr="009E31B3" w:rsidRDefault="00656A96" w:rsidP="002F18BD">
                      <w:pPr>
                        <w:rPr>
                          <w:lang w:val="en-CA"/>
                        </w:rPr>
                      </w:pPr>
                    </w:p>
                  </w:txbxContent>
                </v:textbox>
                <w10:wrap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79014F29" wp14:editId="4246C451">
                <wp:simplePos x="0" y="0"/>
                <wp:positionH relativeFrom="column">
                  <wp:posOffset>638564</wp:posOffset>
                </wp:positionH>
                <wp:positionV relativeFrom="paragraph">
                  <wp:posOffset>1188603</wp:posOffset>
                </wp:positionV>
                <wp:extent cx="1538923" cy="372745"/>
                <wp:effectExtent l="0" t="762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38923" cy="372745"/>
                        </a:xfrm>
                        <a:prstGeom prst="rect">
                          <a:avLst/>
                        </a:prstGeom>
                        <a:solidFill>
                          <a:srgbClr val="FFFFFF"/>
                        </a:solidFill>
                        <a:ln w="9525">
                          <a:noFill/>
                          <a:miter lim="800000"/>
                          <a:headEnd/>
                          <a:tailEnd/>
                        </a:ln>
                      </wps:spPr>
                      <wps:txbx>
                        <w:txbxContent>
                          <w:p w14:paraId="40BC6E10" w14:textId="77777777" w:rsidR="00656A96" w:rsidRPr="009E31B3" w:rsidRDefault="00656A96" w:rsidP="002F18BD">
                            <w:pPr>
                              <w:rPr>
                                <w:lang w:val="en-CA"/>
                              </w:rPr>
                            </w:pPr>
                            <w:bookmarkStart w:id="436" w:name="_Hlk500870933"/>
                            <w:r>
                              <w:t>Taux de vrais « Hi »</w:t>
                            </w:r>
                            <w:bookmarkEnd w:id="43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14F29" id="_x0000_s1058" type="#_x0000_t202" style="position:absolute;left:0;text-align:left;margin-left:50.3pt;margin-top:93.6pt;width:121.2pt;height:29.35pt;rotation:-90;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" stroked="f">
                <v:textbox>
                  <w:txbxContent>
                    <w:p w14:paraId="40BC6E10" w14:textId="77777777" w:rsidR="00656A96" w:rsidRPr="009E31B3" w:rsidRDefault="00656A96" w:rsidP="002F18BD">
                      <w:pPr>
                        <w:rPr>
                          <w:lang w:val="en-CA"/>
                        </w:rPr>
                      </w:pPr>
                      <w:bookmarkStart w:id="437" w:name="_Hlk500870933"/>
                      <w:r>
                        <w:t>Taux de vrais « Hi »</w:t>
                      </w:r>
                      <w:bookmarkEnd w:id="437"/>
                    </w:p>
                  </w:txbxContent>
                </v:textbox>
              </v:shape>
            </w:pict>
          </mc:Fallback>
        </mc:AlternateContent>
      </w:r>
      <w:r>
        <w:rPr>
          <w:noProof/>
        </w:rPr>
        <w:drawing>
          <wp:inline distT="0" distB="0" distL="0" distR="0" wp14:anchorId="2FE62AF9" wp14:editId="2C0B5A3D">
            <wp:extent cx="3448050" cy="2931593"/>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64495" cy="2945575"/>
                    </a:xfrm>
                    <a:prstGeom prst="rect">
                      <a:avLst/>
                    </a:prstGeom>
                    <a:noFill/>
                    <a:ln>
                      <a:noFill/>
                    </a:ln>
                  </pic:spPr>
                </pic:pic>
              </a:graphicData>
            </a:graphic>
          </wp:inline>
        </w:drawing>
      </w:r>
    </w:p>
    <w:p w14:paraId="3ED00239" w14:textId="77777777" w:rsidR="002F18BD" w:rsidRPr="002F18BD" w:rsidRDefault="002F18BD" w:rsidP="002F18BD">
      <w:pPr>
        <w:pStyle w:val="Figure"/>
        <w:rPr>
          <w:vanish/>
          <w:specVanish/>
        </w:rPr>
      </w:pPr>
      <w:bookmarkStart w:id="438" w:name="_Toc521353194"/>
      <w:r w:rsidRPr="0002526D">
        <w:t>Courbe de ROC du modèle de RNASS et du modèle pairé / non pairé.</w:t>
      </w:r>
      <w:bookmarkStart w:id="439" w:name="_Toc521325683"/>
      <w:bookmarkStart w:id="440" w:name="_Toc521325927"/>
      <w:bookmarkStart w:id="441" w:name="_Toc521325973"/>
      <w:bookmarkStart w:id="442" w:name="_Toc521326027"/>
      <w:bookmarkStart w:id="443" w:name="_Toc521326073"/>
      <w:bookmarkStart w:id="444" w:name="_Toc521326119"/>
      <w:bookmarkStart w:id="445" w:name="_Toc521326165"/>
      <w:bookmarkStart w:id="446" w:name="_Toc521326211"/>
      <w:bookmarkEnd w:id="438"/>
      <w:bookmarkEnd w:id="439"/>
      <w:bookmarkEnd w:id="440"/>
      <w:bookmarkEnd w:id="441"/>
      <w:bookmarkEnd w:id="442"/>
      <w:bookmarkEnd w:id="443"/>
      <w:bookmarkEnd w:id="444"/>
      <w:bookmarkEnd w:id="445"/>
      <w:bookmarkEnd w:id="446"/>
    </w:p>
    <w:p w14:paraId="4CF22CEF" w14:textId="05A4450B" w:rsidR="002F18BD" w:rsidRPr="0032326D" w:rsidRDefault="002F18BD" w:rsidP="004B5464">
      <w:pPr>
        <w:pStyle w:val="Figure20"/>
      </w:pPr>
      <w:r w:rsidRPr="0032326D">
        <w:t xml:space="preserve"> Le modèle de RNASS en plus d’être paramétrable au niveau du risque de ses prédictions performe mieux que le modèle basé sur l’état pairé ou non des </w:t>
      </w:r>
      <w:proofErr w:type="gramStart"/>
      <w:r w:rsidR="001E6CD2">
        <w:t>nt.</w:t>
      </w:r>
      <w:r w:rsidRPr="0032326D">
        <w:t>.</w:t>
      </w:r>
      <w:proofErr w:type="gramEnd"/>
    </w:p>
    <w:p w14:paraId="01B299B4" w14:textId="079E381A" w:rsidR="002F18BD" w:rsidRDefault="002F18BD" w:rsidP="002F18BD">
      <w:pPr>
        <w:pStyle w:val="Paragraphesuite"/>
      </w:pPr>
      <w:r>
        <w:lastRenderedPageBreak/>
        <w:t xml:space="preserve">Lorsqu’on considère les </w:t>
      </w:r>
      <w:bookmarkStart w:id="447" w:name="_Hlk501751199"/>
      <w:r w:rsidR="001E6CD2">
        <w:t>nt.</w:t>
      </w:r>
      <w:r>
        <w:t xml:space="preserve"> réactifs </w:t>
      </w:r>
      <w:bookmarkEnd w:id="447"/>
      <w:r>
        <w:t>comme des positifs, la précision du modèle pairé / non pairé est de 42.4 % (</w:t>
      </w:r>
      <w:bookmarkStart w:id="448" w:name="_Hlk501061118"/>
      <w:r>
        <w:t xml:space="preserve">la précision lorsqu’on considère les </w:t>
      </w:r>
      <w:r w:rsidR="001E6CD2">
        <w:t>nt.</w:t>
      </w:r>
      <w:r>
        <w:t xml:space="preserve"> peu réactifs comme positifs est de près de 97 %). </w:t>
      </w:r>
    </w:p>
    <w:p w14:paraId="3BBF4FCE" w14:textId="45F8CF6E" w:rsidR="002F18BD" w:rsidRDefault="002F18BD" w:rsidP="002F18BD">
      <w:pPr>
        <w:pStyle w:val="Paragraphesuite"/>
      </w:pPr>
      <w:r>
        <w:t xml:space="preserve">Cela veut dire que 42.4 % des </w:t>
      </w:r>
      <w:r w:rsidR="001E6CD2">
        <w:t>nt.</w:t>
      </w:r>
      <w:r>
        <w:t xml:space="preserve"> non pairés sont réactifs ( calcul effectué avec les valeurs de la figure 42 ). Pour le même nombre de vrai « Hi », RNASS obtient une précision de 51 %. Cependant, le modèle de RNASS peut être ajusté. Par exemple, si l’on désire une précision de 85 % sur nos prédictions « Hi », on le peut, mais le rappel est de seulement 2 % ( voir le graphique pr</w:t>
      </w:r>
      <w:bookmarkEnd w:id="448"/>
      <w:r>
        <w:t xml:space="preserve">écision en fonction du rappel de la </w:t>
      </w:r>
      <w:r w:rsidRPr="0049713A">
        <w:t>figure</w:t>
      </w:r>
      <w:r>
        <w:t xml:space="preserve"> ci-dessous ). </w:t>
      </w:r>
    </w:p>
    <w:p w14:paraId="35655B45" w14:textId="77777777" w:rsidR="002F18BD" w:rsidRDefault="002F18BD" w:rsidP="002F18BD">
      <w:pPr>
        <w:pStyle w:val="Paragraphe"/>
      </w:pPr>
      <w:r>
        <w:rPr>
          <w:noProof/>
        </w:rPr>
        <mc:AlternateContent>
          <mc:Choice Requires="wps">
            <w:drawing>
              <wp:anchor distT="45720" distB="45720" distL="114300" distR="114300" simplePos="0" relativeHeight="251701248" behindDoc="0" locked="0" layoutInCell="1" allowOverlap="1" wp14:anchorId="4A91B073" wp14:editId="522B00E5">
                <wp:simplePos x="0" y="0"/>
                <wp:positionH relativeFrom="page">
                  <wp:posOffset>2150026</wp:posOffset>
                </wp:positionH>
                <wp:positionV relativeFrom="paragraph">
                  <wp:posOffset>238652</wp:posOffset>
                </wp:positionV>
                <wp:extent cx="3011283" cy="325370"/>
                <wp:effectExtent l="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283" cy="325370"/>
                        </a:xfrm>
                        <a:prstGeom prst="rect">
                          <a:avLst/>
                        </a:prstGeom>
                        <a:solidFill>
                          <a:srgbClr val="FFFFFF"/>
                        </a:solidFill>
                        <a:ln w="9525">
                          <a:noFill/>
                          <a:miter lim="800000"/>
                          <a:headEnd/>
                          <a:tailEnd/>
                        </a:ln>
                      </wps:spPr>
                      <wps:txbx>
                        <w:txbxContent>
                          <w:p w14:paraId="3790C990" w14:textId="77777777" w:rsidR="00656A96" w:rsidRPr="00AA368E" w:rsidRDefault="00656A96" w:rsidP="002F18BD">
                            <w:pPr>
                              <w:rPr>
                                <w:sz w:val="28"/>
                              </w:rPr>
                            </w:pPr>
                            <w:r>
                              <w:rPr>
                                <w:sz w:val="28"/>
                              </w:rPr>
                              <w:t>Précision en fonction du rappel (« Hi »)</w:t>
                            </w:r>
                          </w:p>
                          <w:p w14:paraId="48916EA8" w14:textId="77777777" w:rsidR="00656A96" w:rsidRPr="00AA368E" w:rsidRDefault="00656A96" w:rsidP="002F18BD">
                            <w:pPr>
                              <w:rPr>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1B073" id="_x0000_s1059" type="#_x0000_t202" style="position:absolute;left:0;text-align:left;margin-left:169.3pt;margin-top:18.8pt;width:237.1pt;height:25.6pt;z-index:2517012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" stroked="f">
                <v:textbox>
                  <w:txbxContent>
                    <w:p w14:paraId="3790C990" w14:textId="77777777" w:rsidR="00656A96" w:rsidRPr="00AA368E" w:rsidRDefault="00656A96" w:rsidP="002F18BD">
                      <w:pPr>
                        <w:rPr>
                          <w:sz w:val="28"/>
                        </w:rPr>
                      </w:pPr>
                      <w:r>
                        <w:rPr>
                          <w:sz w:val="28"/>
                        </w:rPr>
                        <w:t>Précision en fonction du rappel (« Hi »)</w:t>
                      </w:r>
                    </w:p>
                    <w:p w14:paraId="48916EA8" w14:textId="77777777" w:rsidR="00656A96" w:rsidRPr="00AA368E" w:rsidRDefault="00656A96" w:rsidP="002F18BD">
                      <w:pPr>
                        <w:rPr>
                          <w:sz w:val="28"/>
                        </w:rPr>
                      </w:pPr>
                    </w:p>
                  </w:txbxContent>
                </v:textbox>
                <w10:wrap anchorx="page"/>
              </v:shape>
            </w:pict>
          </mc:Fallback>
        </mc:AlternateContent>
      </w:r>
    </w:p>
    <w:p w14:paraId="0C6B30D9" w14:textId="77777777" w:rsidR="002F18BD" w:rsidRDefault="002F18BD" w:rsidP="002F18BD">
      <w:pPr>
        <w:pStyle w:val="Paragraphesuite"/>
        <w:jc w:val="center"/>
      </w:pPr>
      <w:r>
        <w:rPr>
          <w:noProof/>
        </w:rPr>
        <mc:AlternateContent>
          <mc:Choice Requires="wps">
            <w:drawing>
              <wp:anchor distT="45720" distB="45720" distL="114300" distR="114300" simplePos="0" relativeHeight="251697152" behindDoc="0" locked="0" layoutInCell="1" allowOverlap="1" wp14:anchorId="56CE3837" wp14:editId="404F8CD1">
                <wp:simplePos x="0" y="0"/>
                <wp:positionH relativeFrom="margin">
                  <wp:align>center</wp:align>
                </wp:positionH>
                <wp:positionV relativeFrom="paragraph">
                  <wp:posOffset>2979860</wp:posOffset>
                </wp:positionV>
                <wp:extent cx="659218" cy="372745"/>
                <wp:effectExtent l="0" t="0" r="7620" b="825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218" cy="372745"/>
                        </a:xfrm>
                        <a:prstGeom prst="rect">
                          <a:avLst/>
                        </a:prstGeom>
                        <a:solidFill>
                          <a:srgbClr val="FFFFFF"/>
                        </a:solidFill>
                        <a:ln w="9525">
                          <a:noFill/>
                          <a:miter lim="800000"/>
                          <a:headEnd/>
                          <a:tailEnd/>
                        </a:ln>
                      </wps:spPr>
                      <wps:txbx>
                        <w:txbxContent>
                          <w:p w14:paraId="06A3F00F" w14:textId="77777777" w:rsidR="00656A96" w:rsidRDefault="00656A96" w:rsidP="002F18BD">
                            <w:pPr>
                              <w:rPr>
                                <w:lang w:val="en-CA"/>
                              </w:rPr>
                            </w:pPr>
                            <w:r>
                              <w:t>Rappel</w:t>
                            </w:r>
                          </w:p>
                          <w:p w14:paraId="5A3D2732" w14:textId="77777777" w:rsidR="00656A96" w:rsidRPr="009E31B3" w:rsidRDefault="00656A96" w:rsidP="002F18BD">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E3837" id="_x0000_s1060" type="#_x0000_t202" style="position:absolute;left:0;text-align:left;margin-left:0;margin-top:234.65pt;width:51.9pt;height:29.35pt;z-index:251697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" stroked="f">
                <v:textbox>
                  <w:txbxContent>
                    <w:p w14:paraId="06A3F00F" w14:textId="77777777" w:rsidR="00656A96" w:rsidRDefault="00656A96" w:rsidP="002F18BD">
                      <w:pPr>
                        <w:rPr>
                          <w:lang w:val="en-CA"/>
                        </w:rPr>
                      </w:pPr>
                      <w:r>
                        <w:t>Rappel</w:t>
                      </w:r>
                    </w:p>
                    <w:p w14:paraId="5A3D2732" w14:textId="77777777" w:rsidR="00656A96" w:rsidRPr="009E31B3" w:rsidRDefault="00656A96" w:rsidP="002F18BD">
                      <w:pPr>
                        <w:rPr>
                          <w:lang w:val="en-CA"/>
                        </w:rPr>
                      </w:pPr>
                    </w:p>
                  </w:txbxContent>
                </v:textbox>
                <w10:wrap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46DA0AE9" wp14:editId="35E17672">
                <wp:simplePos x="0" y="0"/>
                <wp:positionH relativeFrom="margin">
                  <wp:posOffset>723537</wp:posOffset>
                </wp:positionH>
                <wp:positionV relativeFrom="paragraph">
                  <wp:posOffset>1383756</wp:posOffset>
                </wp:positionV>
                <wp:extent cx="786809" cy="372745"/>
                <wp:effectExtent l="0" t="254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86809" cy="372745"/>
                        </a:xfrm>
                        <a:prstGeom prst="rect">
                          <a:avLst/>
                        </a:prstGeom>
                        <a:solidFill>
                          <a:srgbClr val="FFFFFF"/>
                        </a:solidFill>
                        <a:ln w="9525">
                          <a:noFill/>
                          <a:miter lim="800000"/>
                          <a:headEnd/>
                          <a:tailEnd/>
                        </a:ln>
                      </wps:spPr>
                      <wps:txbx>
                        <w:txbxContent>
                          <w:p w14:paraId="101E85BA" w14:textId="77777777" w:rsidR="00656A96" w:rsidRDefault="00656A96" w:rsidP="002F18BD">
                            <w:pPr>
                              <w:jc w:val="center"/>
                              <w:rPr>
                                <w:lang w:val="en-CA"/>
                              </w:rPr>
                            </w:pPr>
                            <w:r>
                              <w:t>Précision</w:t>
                            </w:r>
                          </w:p>
                          <w:p w14:paraId="7DFCEDEF" w14:textId="77777777" w:rsidR="00656A96" w:rsidRPr="009E31B3" w:rsidRDefault="00656A96" w:rsidP="002F18BD">
                            <w:pPr>
                              <w:jc w:val="cente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DA0AE9" id="_x0000_s1061" type="#_x0000_t202" style="position:absolute;left:0;text-align:left;margin-left:56.95pt;margin-top:108.95pt;width:61.95pt;height:29.35pt;rotation:-90;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" stroked="f">
                <v:textbox>
                  <w:txbxContent>
                    <w:p w14:paraId="101E85BA" w14:textId="77777777" w:rsidR="00656A96" w:rsidRDefault="00656A96" w:rsidP="002F18BD">
                      <w:pPr>
                        <w:jc w:val="center"/>
                        <w:rPr>
                          <w:lang w:val="en-CA"/>
                        </w:rPr>
                      </w:pPr>
                      <w:r>
                        <w:t>Précision</w:t>
                      </w:r>
                    </w:p>
                    <w:p w14:paraId="7DFCEDEF" w14:textId="77777777" w:rsidR="00656A96" w:rsidRPr="009E31B3" w:rsidRDefault="00656A96" w:rsidP="002F18BD">
                      <w:pPr>
                        <w:jc w:val="center"/>
                        <w:rPr>
                          <w:lang w:val="en-CA"/>
                        </w:rPr>
                      </w:pPr>
                    </w:p>
                  </w:txbxContent>
                </v:textbox>
                <w10:wrap anchorx="margin"/>
              </v:shape>
            </w:pict>
          </mc:Fallback>
        </mc:AlternateContent>
      </w:r>
      <w:r>
        <w:rPr>
          <w:noProof/>
        </w:rPr>
        <mc:AlternateContent>
          <mc:Choice Requires="wps">
            <w:drawing>
              <wp:anchor distT="45720" distB="45720" distL="114300" distR="114300" simplePos="0" relativeHeight="251699200" behindDoc="0" locked="0" layoutInCell="1" allowOverlap="1" wp14:anchorId="2589B92D" wp14:editId="2F91AAF2">
                <wp:simplePos x="0" y="0"/>
                <wp:positionH relativeFrom="margin">
                  <wp:posOffset>4304454</wp:posOffset>
                </wp:positionH>
                <wp:positionV relativeFrom="paragraph">
                  <wp:posOffset>209550</wp:posOffset>
                </wp:positionV>
                <wp:extent cx="1306285" cy="457200"/>
                <wp:effectExtent l="0" t="0" r="27305" b="1905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285" cy="457200"/>
                        </a:xfrm>
                        <a:prstGeom prst="rect">
                          <a:avLst/>
                        </a:prstGeom>
                        <a:noFill/>
                        <a:ln w="9525">
                          <a:solidFill>
                            <a:srgbClr val="000000"/>
                          </a:solidFill>
                          <a:miter lim="800000"/>
                          <a:headEnd/>
                          <a:tailEnd/>
                        </a:ln>
                      </wps:spPr>
                      <wps:txbx>
                        <w:txbxContent>
                          <w:p w14:paraId="33031004" w14:textId="77777777" w:rsidR="00656A96" w:rsidRPr="002D7399" w:rsidRDefault="00656A96" w:rsidP="002F18BD">
                            <w:pPr>
                              <w:spacing w:line="276" w:lineRule="auto"/>
                              <w:rPr>
                                <w:sz w:val="20"/>
                              </w:rPr>
                            </w:pPr>
                            <w:r>
                              <w:rPr>
                                <w:sz w:val="20"/>
                              </w:rPr>
                              <w:t xml:space="preserve">   </w:t>
                            </w:r>
                            <w:r w:rsidRPr="002D7399">
                              <w:rPr>
                                <w:sz w:val="20"/>
                              </w:rPr>
                              <w:t xml:space="preserve">Score de </w:t>
                            </w:r>
                            <w:r>
                              <w:rPr>
                                <w:sz w:val="20"/>
                              </w:rPr>
                              <w:t>RNASS</w:t>
                            </w:r>
                          </w:p>
                          <w:p w14:paraId="178A2A6B" w14:textId="77777777" w:rsidR="00656A96" w:rsidRPr="002D7399" w:rsidRDefault="00656A96" w:rsidP="002F18BD">
                            <w:pPr>
                              <w:spacing w:line="276" w:lineRule="auto"/>
                              <w:rPr>
                                <w:sz w:val="20"/>
                              </w:rPr>
                            </w:pPr>
                            <w:r>
                              <w:rPr>
                                <w:sz w:val="20"/>
                              </w:rPr>
                              <w:t xml:space="preserve">   </w:t>
                            </w:r>
                            <w:r w:rsidRPr="002D7399">
                              <w:rPr>
                                <w:sz w:val="20"/>
                              </w:rPr>
                              <w:t>Pairé ou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9B92D" id="_x0000_s1062" type="#_x0000_t202" style="position:absolute;left:0;text-align:left;margin-left:338.95pt;margin-top:16.5pt;width:102.85pt;height:36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" filled="f">
                <v:textbox>
                  <w:txbxContent>
                    <w:p w14:paraId="33031004" w14:textId="77777777" w:rsidR="00656A96" w:rsidRPr="002D7399" w:rsidRDefault="00656A96" w:rsidP="002F18BD">
                      <w:pPr>
                        <w:spacing w:line="276" w:lineRule="auto"/>
                        <w:rPr>
                          <w:sz w:val="20"/>
                        </w:rPr>
                      </w:pPr>
                      <w:r>
                        <w:rPr>
                          <w:sz w:val="20"/>
                        </w:rPr>
                        <w:t xml:space="preserve">   </w:t>
                      </w:r>
                      <w:r w:rsidRPr="002D7399">
                        <w:rPr>
                          <w:sz w:val="20"/>
                        </w:rPr>
                        <w:t xml:space="preserve">Score de </w:t>
                      </w:r>
                      <w:r>
                        <w:rPr>
                          <w:sz w:val="20"/>
                        </w:rPr>
                        <w:t>RNASS</w:t>
                      </w:r>
                    </w:p>
                    <w:p w14:paraId="178A2A6B" w14:textId="77777777" w:rsidR="00656A96" w:rsidRPr="002D7399" w:rsidRDefault="00656A96" w:rsidP="002F18BD">
                      <w:pPr>
                        <w:spacing w:line="276" w:lineRule="auto"/>
                        <w:rPr>
                          <w:sz w:val="20"/>
                        </w:rPr>
                      </w:pPr>
                      <w:r>
                        <w:rPr>
                          <w:sz w:val="20"/>
                        </w:rPr>
                        <w:t xml:space="preserve">   </w:t>
                      </w:r>
                      <w:r w:rsidRPr="002D7399">
                        <w:rPr>
                          <w:sz w:val="20"/>
                        </w:rPr>
                        <w:t>Pairé ou pas</w:t>
                      </w:r>
                    </w:p>
                  </w:txbxContent>
                </v:textbox>
                <w10:wrap anchorx="margin"/>
              </v:shape>
            </w:pict>
          </mc:Fallback>
        </mc:AlternateContent>
      </w:r>
      <w:r>
        <w:rPr>
          <w:noProof/>
        </w:rPr>
        <w:drawing>
          <wp:inline distT="0" distB="0" distL="0" distR="0" wp14:anchorId="0257D737" wp14:editId="7EE80F86">
            <wp:extent cx="3965945" cy="3259247"/>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78728" cy="3269752"/>
                    </a:xfrm>
                    <a:prstGeom prst="rect">
                      <a:avLst/>
                    </a:prstGeom>
                    <a:noFill/>
                    <a:ln>
                      <a:noFill/>
                    </a:ln>
                  </pic:spPr>
                </pic:pic>
              </a:graphicData>
            </a:graphic>
          </wp:inline>
        </w:drawing>
      </w:r>
    </w:p>
    <w:p w14:paraId="073DB2F4" w14:textId="54412F1C" w:rsidR="002F18BD" w:rsidRPr="002F18BD" w:rsidRDefault="002F18BD" w:rsidP="002F18BD">
      <w:pPr>
        <w:pStyle w:val="Figure"/>
        <w:rPr>
          <w:vanish/>
          <w:specVanish/>
        </w:rPr>
      </w:pPr>
      <w:bookmarkStart w:id="449" w:name="_Toc521353195"/>
      <w:r w:rsidRPr="0002526D">
        <w:t xml:space="preserve">Précision en fonction du rappel du modèle de RNASS (en bleu) et de celui basé sur l’état pairé non pairé des </w:t>
      </w:r>
      <w:r w:rsidR="001E6CD2">
        <w:t>nt.</w:t>
      </w:r>
      <w:r w:rsidRPr="0002526D">
        <w:t xml:space="preserve"> (en rouge).</w:t>
      </w:r>
      <w:bookmarkStart w:id="450" w:name="_Toc521325684"/>
      <w:bookmarkStart w:id="451" w:name="_Toc521325928"/>
      <w:bookmarkStart w:id="452" w:name="_Toc521325974"/>
      <w:bookmarkStart w:id="453" w:name="_Toc521326028"/>
      <w:bookmarkStart w:id="454" w:name="_Toc521326074"/>
      <w:bookmarkStart w:id="455" w:name="_Toc521326120"/>
      <w:bookmarkStart w:id="456" w:name="_Toc521326166"/>
      <w:bookmarkStart w:id="457" w:name="_Toc521326212"/>
      <w:bookmarkEnd w:id="449"/>
      <w:bookmarkEnd w:id="450"/>
      <w:bookmarkEnd w:id="451"/>
      <w:bookmarkEnd w:id="452"/>
      <w:bookmarkEnd w:id="453"/>
      <w:bookmarkEnd w:id="454"/>
      <w:bookmarkEnd w:id="455"/>
      <w:bookmarkEnd w:id="456"/>
      <w:bookmarkEnd w:id="457"/>
    </w:p>
    <w:p w14:paraId="6506DE01" w14:textId="76FD96EF" w:rsidR="002F18BD" w:rsidRDefault="002F18BD" w:rsidP="004B5464">
      <w:pPr>
        <w:pStyle w:val="Figure20"/>
      </w:pPr>
      <w:r w:rsidRPr="0032326D">
        <w:t xml:space="preserve"> Plus de 1 million de </w:t>
      </w:r>
      <w:r w:rsidR="00F72F5A">
        <w:t>nt.</w:t>
      </w:r>
      <w:r w:rsidRPr="0032326D">
        <w:t xml:space="preserve"> ont servi</w:t>
      </w:r>
      <w:r w:rsidR="00F72F5A">
        <w:t>s</w:t>
      </w:r>
      <w:r w:rsidRPr="0032326D">
        <w:t xml:space="preserve"> à faire ce test. Le modèle de RNASS performe mieux que celui basé sur l’état pairé ou non des </w:t>
      </w:r>
      <w:r w:rsidR="00F72F5A">
        <w:t>nt.</w:t>
      </w:r>
      <w:r w:rsidRPr="0032326D">
        <w:t>.</w:t>
      </w:r>
    </w:p>
    <w:p w14:paraId="537FC260" w14:textId="77777777" w:rsidR="00FC3DCB" w:rsidRPr="0032326D" w:rsidRDefault="00FC3DCB" w:rsidP="004B5464">
      <w:pPr>
        <w:pStyle w:val="Figure20"/>
      </w:pPr>
    </w:p>
    <w:p w14:paraId="6750B9EF" w14:textId="2AD779E8" w:rsidR="002F18BD" w:rsidRDefault="002F18BD" w:rsidP="002F18BD">
      <w:pPr>
        <w:pStyle w:val="Paragraphesuite"/>
      </w:pPr>
      <w:r>
        <w:t>Chose surprenante, du point de vue du nombre des bonnes prédictions total divisé par le nombre de prédictions total</w:t>
      </w:r>
      <w:r w:rsidR="00F72F5A">
        <w:t>,</w:t>
      </w:r>
      <w:r>
        <w:t xml:space="preserve"> </w:t>
      </w:r>
      <w:r w:rsidR="00F72F5A">
        <w:t>pour le</w:t>
      </w:r>
      <w:r>
        <w:t xml:space="preserve"> modèle prenant seulement en compte l’état pairé ou non d’un nt</w:t>
      </w:r>
      <w:r w:rsidR="00F72F5A">
        <w:t> ;</w:t>
      </w:r>
      <w:r>
        <w:t xml:space="preserve"> il est plus avantageux de prédire tous les </w:t>
      </w:r>
      <w:r w:rsidR="001E6CD2">
        <w:t>nt.</w:t>
      </w:r>
      <w:r>
        <w:t xml:space="preserve"> comme étant de basse réactivité plutôt que de se fier sur le pairage de ceux-ci. Autrement dit, le nombre de </w:t>
      </w:r>
      <w:r w:rsidR="00F72F5A">
        <w:t>nt.</w:t>
      </w:r>
      <w:r>
        <w:t xml:space="preserve"> non pairés et peu réactifs est tellement </w:t>
      </w:r>
      <w:r>
        <w:lastRenderedPageBreak/>
        <w:t xml:space="preserve">grand par rapport au nombre de </w:t>
      </w:r>
      <w:proofErr w:type="spellStart"/>
      <w:r>
        <w:t>nts</w:t>
      </w:r>
      <w:proofErr w:type="spellEnd"/>
      <w:r>
        <w:t xml:space="preserve"> non pairés et réactifs que l’état non pairé aide peu à trouver les </w:t>
      </w:r>
      <w:r w:rsidR="00F72F5A">
        <w:t>nt.</w:t>
      </w:r>
      <w:r>
        <w:t xml:space="preserve"> réactifs (moins </w:t>
      </w:r>
      <w:proofErr w:type="gramStart"/>
      <w:r>
        <w:t>de un</w:t>
      </w:r>
      <w:proofErr w:type="gramEnd"/>
      <w:r>
        <w:t xml:space="preserve"> nt</w:t>
      </w:r>
      <w:r w:rsidR="00F72F5A">
        <w:t>.</w:t>
      </w:r>
      <w:r>
        <w:t xml:space="preserve"> non pairé sur deux est réactif).</w:t>
      </w:r>
    </w:p>
    <w:p w14:paraId="1EF9F698" w14:textId="51E88C54" w:rsidR="002F18BD" w:rsidRDefault="002F18BD" w:rsidP="002F18BD">
      <w:pPr>
        <w:pStyle w:val="Tableau"/>
      </w:pPr>
      <w:bookmarkStart w:id="458" w:name="_Toc521325139"/>
      <w:bookmarkStart w:id="459" w:name="_Toc521353165"/>
      <w:r>
        <w:t xml:space="preserve">Performance des algorithmes d’apprentissage machines à prédire la réactivité chimique des </w:t>
      </w:r>
      <w:proofErr w:type="gramStart"/>
      <w:r w:rsidR="001E6CD2">
        <w:t>nt.</w:t>
      </w:r>
      <w:r>
        <w:t>.</w:t>
      </w:r>
      <w:bookmarkEnd w:id="458"/>
      <w:bookmarkEnd w:id="459"/>
      <w:proofErr w:type="gramEnd"/>
    </w:p>
    <w:p w14:paraId="7675E6DA" w14:textId="77777777" w:rsidR="002F18BD" w:rsidRDefault="002F18BD" w:rsidP="00FC3DCB">
      <w:pPr>
        <w:spacing w:line="240" w:lineRule="auto"/>
        <w:jc w:val="center"/>
        <w:rPr>
          <w:b/>
          <w:kern w:val="28"/>
          <w:sz w:val="36"/>
        </w:rPr>
      </w:pPr>
      <w:r>
        <w:rPr>
          <w:b/>
          <w:noProof/>
          <w:kern w:val="28"/>
          <w:sz w:val="36"/>
        </w:rPr>
        <w:drawing>
          <wp:inline distT="0" distB="0" distL="0" distR="0" wp14:anchorId="27A890E1" wp14:editId="08CAC243">
            <wp:extent cx="4991100" cy="220944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03860" cy="2215094"/>
                    </a:xfrm>
                    <a:prstGeom prst="rect">
                      <a:avLst/>
                    </a:prstGeom>
                    <a:noFill/>
                    <a:ln>
                      <a:noFill/>
                    </a:ln>
                  </pic:spPr>
                </pic:pic>
              </a:graphicData>
            </a:graphic>
          </wp:inline>
        </w:drawing>
      </w:r>
    </w:p>
    <w:p w14:paraId="24263DE5" w14:textId="77777777" w:rsidR="002F18BD" w:rsidRDefault="002F18BD" w:rsidP="002F18BD">
      <w:pPr>
        <w:pStyle w:val="Paragraphesuite"/>
        <w:jc w:val="center"/>
        <w:rPr>
          <w:sz w:val="16"/>
        </w:rPr>
      </w:pPr>
      <w:r w:rsidRPr="00426504">
        <w:rPr>
          <w:noProof/>
        </w:rPr>
        <mc:AlternateContent>
          <mc:Choice Requires="wps">
            <w:drawing>
              <wp:anchor distT="45720" distB="45720" distL="114300" distR="114300" simplePos="0" relativeHeight="251726848" behindDoc="0" locked="0" layoutInCell="1" allowOverlap="1" wp14:anchorId="658B327E" wp14:editId="281D07C8">
                <wp:simplePos x="0" y="0"/>
                <wp:positionH relativeFrom="column">
                  <wp:posOffset>4451913</wp:posOffset>
                </wp:positionH>
                <wp:positionV relativeFrom="paragraph">
                  <wp:posOffset>2336741</wp:posOffset>
                </wp:positionV>
                <wp:extent cx="322943" cy="1404620"/>
                <wp:effectExtent l="0" t="0" r="0" b="127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43" cy="1404620"/>
                        </a:xfrm>
                        <a:prstGeom prst="rect">
                          <a:avLst/>
                        </a:prstGeom>
                        <a:noFill/>
                        <a:ln w="9525">
                          <a:noFill/>
                          <a:miter lim="800000"/>
                          <a:headEnd/>
                          <a:tailEnd/>
                        </a:ln>
                      </wps:spPr>
                      <wps:txbx>
                        <w:txbxContent>
                          <w:p w14:paraId="0DB56E10" w14:textId="77777777" w:rsidR="00656A96" w:rsidRPr="00014E0A" w:rsidRDefault="00656A96" w:rsidP="002F18BD">
                            <w:pPr>
                              <w:spacing w:line="240" w:lineRule="auto"/>
                              <w:jc w:val="right"/>
                              <w:rPr>
                                <w:sz w:val="20"/>
                              </w:rPr>
                            </w:pPr>
                            <w:r>
                              <w:rPr>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8B327E" id="_x0000_s1063" type="#_x0000_t202" style="position:absolute;left:0;text-align:left;margin-left:350.55pt;margin-top:184pt;width:25.4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" filled="f" stroked="f">
                <v:textbox style="mso-fit-shape-to-text:t">
                  <w:txbxContent>
                    <w:p w14:paraId="0DB56E10" w14:textId="77777777" w:rsidR="00656A96" w:rsidRPr="00014E0A" w:rsidRDefault="00656A96" w:rsidP="002F18BD">
                      <w:pPr>
                        <w:spacing w:line="240" w:lineRule="auto"/>
                        <w:jc w:val="right"/>
                        <w:rPr>
                          <w:sz w:val="20"/>
                        </w:rPr>
                      </w:pPr>
                      <w:r>
                        <w:rPr>
                          <w:sz w:val="20"/>
                        </w:rPr>
                        <w:t>1</w:t>
                      </w:r>
                    </w:p>
                  </w:txbxContent>
                </v:textbox>
              </v:shape>
            </w:pict>
          </mc:Fallback>
        </mc:AlternateContent>
      </w:r>
      <w:r w:rsidRPr="00426504">
        <w:rPr>
          <w:noProof/>
        </w:rPr>
        <mc:AlternateContent>
          <mc:Choice Requires="wps">
            <w:drawing>
              <wp:anchor distT="45720" distB="45720" distL="114300" distR="114300" simplePos="0" relativeHeight="251724800" behindDoc="0" locked="0" layoutInCell="1" allowOverlap="1" wp14:anchorId="7CC04EBB" wp14:editId="78995C48">
                <wp:simplePos x="0" y="0"/>
                <wp:positionH relativeFrom="column">
                  <wp:posOffset>3153674</wp:posOffset>
                </wp:positionH>
                <wp:positionV relativeFrom="paragraph">
                  <wp:posOffset>2336800</wp:posOffset>
                </wp:positionV>
                <wp:extent cx="175895" cy="1404620"/>
                <wp:effectExtent l="0" t="0" r="0" b="127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5" cy="1404620"/>
                        </a:xfrm>
                        <a:prstGeom prst="rect">
                          <a:avLst/>
                        </a:prstGeom>
                        <a:noFill/>
                        <a:ln w="9525">
                          <a:noFill/>
                          <a:miter lim="800000"/>
                          <a:headEnd/>
                          <a:tailEnd/>
                        </a:ln>
                      </wps:spPr>
                      <wps:txbx>
                        <w:txbxContent>
                          <w:p w14:paraId="77911D6B" w14:textId="77777777" w:rsidR="00656A96" w:rsidRPr="00014E0A" w:rsidRDefault="00656A96" w:rsidP="002F18BD">
                            <w:pPr>
                              <w:spacing w:line="240" w:lineRule="auto"/>
                              <w:jc w:val="right"/>
                              <w:rPr>
                                <w:sz w:val="20"/>
                              </w:rPr>
                            </w:pPr>
                            <w:r>
                              <w:rPr>
                                <w:sz w:val="20"/>
                              </w:rP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C04EBB" id="_x0000_s1064" type="#_x0000_t202" style="position:absolute;left:0;text-align:left;margin-left:248.3pt;margin-top:184pt;width:13.85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" filled="f" stroked="f">
                <v:textbox style="mso-fit-shape-to-text:t">
                  <w:txbxContent>
                    <w:p w14:paraId="77911D6B" w14:textId="77777777" w:rsidR="00656A96" w:rsidRPr="00014E0A" w:rsidRDefault="00656A96" w:rsidP="002F18BD">
                      <w:pPr>
                        <w:spacing w:line="240" w:lineRule="auto"/>
                        <w:jc w:val="right"/>
                        <w:rPr>
                          <w:sz w:val="20"/>
                        </w:rPr>
                      </w:pPr>
                      <w:r>
                        <w:rPr>
                          <w:sz w:val="20"/>
                        </w:rPr>
                        <w:t>0</w:t>
                      </w:r>
                    </w:p>
                  </w:txbxContent>
                </v:textbox>
              </v:shape>
            </w:pict>
          </mc:Fallback>
        </mc:AlternateContent>
      </w:r>
      <w:r w:rsidRPr="00426504">
        <w:rPr>
          <w:noProof/>
        </w:rPr>
        <mc:AlternateContent>
          <mc:Choice Requires="wps">
            <w:drawing>
              <wp:anchor distT="45720" distB="45720" distL="114300" distR="114300" simplePos="0" relativeHeight="251717632" behindDoc="0" locked="0" layoutInCell="1" allowOverlap="1" wp14:anchorId="2E763C34" wp14:editId="08F06F16">
                <wp:simplePos x="0" y="0"/>
                <wp:positionH relativeFrom="column">
                  <wp:posOffset>2384689</wp:posOffset>
                </wp:positionH>
                <wp:positionV relativeFrom="paragraph">
                  <wp:posOffset>2459990</wp:posOffset>
                </wp:positionV>
                <wp:extent cx="1845945" cy="1404620"/>
                <wp:effectExtent l="0" t="0" r="0" b="127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5945" cy="1404620"/>
                        </a:xfrm>
                        <a:prstGeom prst="rect">
                          <a:avLst/>
                        </a:prstGeom>
                        <a:noFill/>
                        <a:ln w="9525">
                          <a:noFill/>
                          <a:miter lim="800000"/>
                          <a:headEnd/>
                          <a:tailEnd/>
                        </a:ln>
                      </wps:spPr>
                      <wps:txbx>
                        <w:txbxContent>
                          <w:p w14:paraId="6A0E5770" w14:textId="77777777" w:rsidR="00656A96" w:rsidRPr="00014E0A" w:rsidRDefault="00656A96" w:rsidP="002F18BD">
                            <w:pPr>
                              <w:spacing w:line="240" w:lineRule="auto"/>
                              <w:jc w:val="right"/>
                              <w:rPr>
                                <w:sz w:val="20"/>
                              </w:rPr>
                            </w:pPr>
                            <w:r w:rsidRPr="00014E0A">
                              <w:rPr>
                                <w:sz w:val="20"/>
                              </w:rPr>
                              <w:t>Score de prédiction de RNASS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763C34" id="_x0000_s1065" type="#_x0000_t202" style="position:absolute;left:0;text-align:left;margin-left:187.75pt;margin-top:193.7pt;width:145.35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" filled="f" stroked="f">
                <v:textbox style="mso-fit-shape-to-text:t">
                  <w:txbxContent>
                    <w:p w14:paraId="6A0E5770" w14:textId="77777777" w:rsidR="00656A96" w:rsidRPr="00014E0A" w:rsidRDefault="00656A96" w:rsidP="002F18BD">
                      <w:pPr>
                        <w:spacing w:line="240" w:lineRule="auto"/>
                        <w:jc w:val="right"/>
                        <w:rPr>
                          <w:sz w:val="20"/>
                        </w:rPr>
                      </w:pPr>
                      <w:r w:rsidRPr="00014E0A">
                        <w:rPr>
                          <w:sz w:val="20"/>
                        </w:rPr>
                        <w:t>Score de prédiction de RNASS</w:t>
                      </w:r>
                    </w:p>
                  </w:txbxContent>
                </v:textbox>
              </v:shape>
            </w:pict>
          </mc:Fallback>
        </mc:AlternateContent>
      </w:r>
      <w:r w:rsidRPr="00426504">
        <w:rPr>
          <w:noProof/>
        </w:rPr>
        <mc:AlternateContent>
          <mc:Choice Requires="wps">
            <w:drawing>
              <wp:anchor distT="45720" distB="45720" distL="114300" distR="114300" simplePos="0" relativeHeight="251725824" behindDoc="0" locked="0" layoutInCell="1" allowOverlap="1" wp14:anchorId="0AE24A74" wp14:editId="264F051B">
                <wp:simplePos x="0" y="0"/>
                <wp:positionH relativeFrom="column">
                  <wp:posOffset>1754037</wp:posOffset>
                </wp:positionH>
                <wp:positionV relativeFrom="paragraph">
                  <wp:posOffset>2352352</wp:posOffset>
                </wp:positionV>
                <wp:extent cx="322943" cy="1404620"/>
                <wp:effectExtent l="0" t="0" r="0" b="127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43" cy="1404620"/>
                        </a:xfrm>
                        <a:prstGeom prst="rect">
                          <a:avLst/>
                        </a:prstGeom>
                        <a:noFill/>
                        <a:ln w="9525">
                          <a:noFill/>
                          <a:miter lim="800000"/>
                          <a:headEnd/>
                          <a:tailEnd/>
                        </a:ln>
                      </wps:spPr>
                      <wps:txbx>
                        <w:txbxContent>
                          <w:p w14:paraId="22EC2D7F" w14:textId="77777777" w:rsidR="00656A96" w:rsidRPr="00014E0A" w:rsidRDefault="00656A96" w:rsidP="002F18BD">
                            <w:pPr>
                              <w:spacing w:line="240" w:lineRule="auto"/>
                              <w:jc w:val="right"/>
                              <w:rPr>
                                <w:sz w:val="20"/>
                              </w:rPr>
                            </w:pPr>
                            <w:r>
                              <w:rPr>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E24A74" id="_x0000_s1066" type="#_x0000_t202" style="position:absolute;left:0;text-align:left;margin-left:138.1pt;margin-top:185.2pt;width:25.45pt;height:110.6pt;z-index:251725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" filled="f" stroked="f">
                <v:textbox style="mso-fit-shape-to-text:t">
                  <w:txbxContent>
                    <w:p w14:paraId="22EC2D7F" w14:textId="77777777" w:rsidR="00656A96" w:rsidRPr="00014E0A" w:rsidRDefault="00656A96" w:rsidP="002F18BD">
                      <w:pPr>
                        <w:spacing w:line="240" w:lineRule="auto"/>
                        <w:jc w:val="right"/>
                        <w:rPr>
                          <w:sz w:val="20"/>
                        </w:rPr>
                      </w:pPr>
                      <w:r>
                        <w:rPr>
                          <w:sz w:val="20"/>
                        </w:rPr>
                        <w:t>-1</w:t>
                      </w:r>
                    </w:p>
                  </w:txbxContent>
                </v:textbox>
              </v:shape>
            </w:pict>
          </mc:Fallback>
        </mc:AlternateContent>
      </w:r>
      <w:r w:rsidRPr="00426504">
        <w:rPr>
          <w:noProof/>
        </w:rPr>
        <mc:AlternateContent>
          <mc:Choice Requires="wps">
            <w:drawing>
              <wp:anchor distT="45720" distB="45720" distL="114300" distR="114300" simplePos="0" relativeHeight="251713536" behindDoc="0" locked="0" layoutInCell="1" allowOverlap="1" wp14:anchorId="4083A2CB" wp14:editId="15091240">
                <wp:simplePos x="0" y="0"/>
                <wp:positionH relativeFrom="column">
                  <wp:posOffset>3588385</wp:posOffset>
                </wp:positionH>
                <wp:positionV relativeFrom="paragraph">
                  <wp:posOffset>425714</wp:posOffset>
                </wp:positionV>
                <wp:extent cx="1336040" cy="1404620"/>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14:paraId="0A6B564D" w14:textId="77777777" w:rsidR="00656A96" w:rsidRPr="00426504" w:rsidRDefault="00656A96" w:rsidP="002F18BD">
                            <w:pPr>
                              <w:spacing w:line="240" w:lineRule="auto"/>
                              <w:jc w:val="right"/>
                              <w:rPr>
                                <w:sz w:val="16"/>
                              </w:rPr>
                            </w:pPr>
                            <w:r w:rsidRPr="00426504">
                              <w:rPr>
                                <w:sz w:val="16"/>
                              </w:rPr>
                              <w:t>Nucléotides peu réactifs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83A2CB" id="_x0000_s1067" type="#_x0000_t202" style="position:absolute;left:0;text-align:left;margin-left:282.55pt;margin-top:33.5pt;width:105.2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" filled="f" stroked="f">
                <v:textbox style="mso-fit-shape-to-text:t">
                  <w:txbxContent>
                    <w:p w14:paraId="0A6B564D" w14:textId="77777777" w:rsidR="00656A96" w:rsidRPr="00426504" w:rsidRDefault="00656A96" w:rsidP="002F18BD">
                      <w:pPr>
                        <w:spacing w:line="240" w:lineRule="auto"/>
                        <w:jc w:val="right"/>
                        <w:rPr>
                          <w:sz w:val="16"/>
                        </w:rPr>
                      </w:pPr>
                      <w:r w:rsidRPr="00426504">
                        <w:rPr>
                          <w:sz w:val="16"/>
                        </w:rPr>
                        <w:t>Nucléotides peu réactifs</w:t>
                      </w:r>
                    </w:p>
                  </w:txbxContent>
                </v:textbox>
              </v:shape>
            </w:pict>
          </mc:Fallback>
        </mc:AlternateContent>
      </w:r>
      <w:r w:rsidRPr="00426504">
        <w:rPr>
          <w:noProof/>
        </w:rPr>
        <mc:AlternateContent>
          <mc:Choice Requires="wps">
            <w:drawing>
              <wp:anchor distT="45720" distB="45720" distL="114300" distR="114300" simplePos="0" relativeHeight="251714560" behindDoc="0" locked="0" layoutInCell="1" allowOverlap="1" wp14:anchorId="180DE630" wp14:editId="6844771B">
                <wp:simplePos x="0" y="0"/>
                <wp:positionH relativeFrom="column">
                  <wp:posOffset>3586480</wp:posOffset>
                </wp:positionH>
                <wp:positionV relativeFrom="paragraph">
                  <wp:posOffset>334274</wp:posOffset>
                </wp:positionV>
                <wp:extent cx="1336040" cy="14046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14:paraId="233A56E4" w14:textId="77777777" w:rsidR="00656A96" w:rsidRPr="00426504" w:rsidRDefault="00656A96" w:rsidP="002F18BD">
                            <w:pPr>
                              <w:spacing w:line="240" w:lineRule="auto"/>
                              <w:jc w:val="right"/>
                              <w:rPr>
                                <w:sz w:val="16"/>
                              </w:rPr>
                            </w:pPr>
                            <w:r w:rsidRPr="00426504">
                              <w:rPr>
                                <w:sz w:val="16"/>
                              </w:rPr>
                              <w:t>Nucléotides réactifs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0DE630" id="_x0000_s1068" type="#_x0000_t202" style="position:absolute;left:0;text-align:left;margin-left:282.4pt;margin-top:26.3pt;width:105.2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" filled="f" stroked="f">
                <v:textbox style="mso-fit-shape-to-text:t">
                  <w:txbxContent>
                    <w:p w14:paraId="233A56E4" w14:textId="77777777" w:rsidR="00656A96" w:rsidRPr="00426504" w:rsidRDefault="00656A96" w:rsidP="002F18BD">
                      <w:pPr>
                        <w:spacing w:line="240" w:lineRule="auto"/>
                        <w:jc w:val="right"/>
                        <w:rPr>
                          <w:sz w:val="16"/>
                        </w:rPr>
                      </w:pPr>
                      <w:r w:rsidRPr="00426504">
                        <w:rPr>
                          <w:sz w:val="16"/>
                        </w:rPr>
                        <w:t>Nucléotides réactifs</w:t>
                      </w:r>
                    </w:p>
                  </w:txbxContent>
                </v:textbox>
              </v:shape>
            </w:pict>
          </mc:Fallback>
        </mc:AlternateContent>
      </w:r>
      <w:r w:rsidRPr="00426504">
        <w:rPr>
          <w:noProof/>
        </w:rPr>
        <mc:AlternateContent>
          <mc:Choice Requires="wps">
            <w:drawing>
              <wp:anchor distT="45720" distB="45720" distL="114300" distR="114300" simplePos="0" relativeHeight="251715584" behindDoc="0" locked="0" layoutInCell="1" allowOverlap="1" wp14:anchorId="259A4570" wp14:editId="2A66B27B">
                <wp:simplePos x="0" y="0"/>
                <wp:positionH relativeFrom="column">
                  <wp:posOffset>441864</wp:posOffset>
                </wp:positionH>
                <wp:positionV relativeFrom="paragraph">
                  <wp:posOffset>1090654</wp:posOffset>
                </wp:positionV>
                <wp:extent cx="1336040" cy="140462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14:paraId="567DF590" w14:textId="77777777" w:rsidR="00656A96" w:rsidRPr="00426504" w:rsidRDefault="00656A96" w:rsidP="002F18BD">
                            <w:pPr>
                              <w:spacing w:line="240" w:lineRule="auto"/>
                              <w:jc w:val="right"/>
                              <w:rPr>
                                <w:sz w:val="16"/>
                              </w:rPr>
                            </w:pPr>
                            <w:r w:rsidRPr="00426504">
                              <w:rPr>
                                <w:sz w:val="16"/>
                              </w:rPr>
                              <w:t xml:space="preserve">Nucléotides </w:t>
                            </w:r>
                            <w:r>
                              <w:rPr>
                                <w:sz w:val="16"/>
                              </w:rPr>
                              <w:t>pairés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9A4570" id="_x0000_s1069" type="#_x0000_t202" style="position:absolute;left:0;text-align:left;margin-left:34.8pt;margin-top:85.9pt;width:105.2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" filled="f" stroked="f">
                <v:textbox style="mso-fit-shape-to-text:t">
                  <w:txbxContent>
                    <w:p w14:paraId="567DF590" w14:textId="77777777" w:rsidR="00656A96" w:rsidRPr="00426504" w:rsidRDefault="00656A96" w:rsidP="002F18BD">
                      <w:pPr>
                        <w:spacing w:line="240" w:lineRule="auto"/>
                        <w:jc w:val="right"/>
                        <w:rPr>
                          <w:sz w:val="16"/>
                        </w:rPr>
                      </w:pPr>
                      <w:r w:rsidRPr="00426504">
                        <w:rPr>
                          <w:sz w:val="16"/>
                        </w:rPr>
                        <w:t xml:space="preserve">Nucléotides </w:t>
                      </w:r>
                      <w:r>
                        <w:rPr>
                          <w:sz w:val="16"/>
                        </w:rPr>
                        <w:t>pairés</w:t>
                      </w:r>
                    </w:p>
                  </w:txbxContent>
                </v:textbox>
              </v:shape>
            </w:pict>
          </mc:Fallback>
        </mc:AlternateContent>
      </w:r>
      <w:r w:rsidRPr="00426504">
        <w:rPr>
          <w:noProof/>
        </w:rPr>
        <mc:AlternateContent>
          <mc:Choice Requires="wps">
            <w:drawing>
              <wp:anchor distT="45720" distB="45720" distL="114300" distR="114300" simplePos="0" relativeHeight="251716608" behindDoc="0" locked="0" layoutInCell="1" allowOverlap="1" wp14:anchorId="40D9D587" wp14:editId="7FE16266">
                <wp:simplePos x="0" y="0"/>
                <wp:positionH relativeFrom="column">
                  <wp:posOffset>627835</wp:posOffset>
                </wp:positionH>
                <wp:positionV relativeFrom="paragraph">
                  <wp:posOffset>1926782</wp:posOffset>
                </wp:positionV>
                <wp:extent cx="1336040" cy="14046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14:paraId="489FEF72" w14:textId="77777777" w:rsidR="00656A96" w:rsidRPr="00426504" w:rsidRDefault="00656A96" w:rsidP="002F18BD">
                            <w:pPr>
                              <w:spacing w:line="240" w:lineRule="auto"/>
                              <w:jc w:val="right"/>
                              <w:rPr>
                                <w:sz w:val="16"/>
                              </w:rPr>
                            </w:pPr>
                            <w:r w:rsidRPr="00426504">
                              <w:rPr>
                                <w:sz w:val="16"/>
                              </w:rPr>
                              <w:t xml:space="preserve">Nucléotides </w:t>
                            </w:r>
                            <w:r>
                              <w:rPr>
                                <w:sz w:val="16"/>
                              </w:rPr>
                              <w:t>non pairés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D9D587" id="_x0000_s1070" type="#_x0000_t202" style="position:absolute;left:0;text-align:left;margin-left:49.45pt;margin-top:151.7pt;width:105.2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" filled="f" stroked="f">
                <v:textbox style="mso-fit-shape-to-text:t">
                  <w:txbxContent>
                    <w:p w14:paraId="489FEF72" w14:textId="77777777" w:rsidR="00656A96" w:rsidRPr="00426504" w:rsidRDefault="00656A96" w:rsidP="002F18BD">
                      <w:pPr>
                        <w:spacing w:line="240" w:lineRule="auto"/>
                        <w:jc w:val="right"/>
                        <w:rPr>
                          <w:sz w:val="16"/>
                        </w:rPr>
                      </w:pPr>
                      <w:r w:rsidRPr="00426504">
                        <w:rPr>
                          <w:sz w:val="16"/>
                        </w:rPr>
                        <w:t xml:space="preserve">Nucléotides </w:t>
                      </w:r>
                      <w:r>
                        <w:rPr>
                          <w:sz w:val="16"/>
                        </w:rPr>
                        <w:t>non pairés</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0488D267" wp14:editId="0FFC69E6">
                <wp:simplePos x="0" y="0"/>
                <wp:positionH relativeFrom="column">
                  <wp:posOffset>650149</wp:posOffset>
                </wp:positionH>
                <wp:positionV relativeFrom="paragraph">
                  <wp:posOffset>2931251</wp:posOffset>
                </wp:positionV>
                <wp:extent cx="4644572" cy="93889"/>
                <wp:effectExtent l="0" t="0" r="22860" b="20955"/>
                <wp:wrapNone/>
                <wp:docPr id="294" name="Rectangle 294"/>
                <wp:cNvGraphicFramePr/>
                <a:graphic xmlns:a="http://schemas.openxmlformats.org/drawingml/2006/main">
                  <a:graphicData uri="http://schemas.microsoft.com/office/word/2010/wordprocessingShape">
                    <wps:wsp>
                      <wps:cNvSpPr/>
                      <wps:spPr>
                        <a:xfrm>
                          <a:off x="0" y="0"/>
                          <a:ext cx="4644572" cy="938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899C0" id="Rectangle 294" o:spid="_x0000_s1026" style="position:absolute;margin-left:51.2pt;margin-top:230.8pt;width:365.7pt;height:7.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" fillcolor="white [3212]" strokecolor="white [3212]" strokeweight="1pt"/>
            </w:pict>
          </mc:Fallback>
        </mc:AlternateContent>
      </w:r>
      <w:r w:rsidRPr="00950B83">
        <w:rPr>
          <w:noProof/>
        </w:rPr>
        <w:drawing>
          <wp:inline distT="0" distB="0" distL="0" distR="0" wp14:anchorId="61776409" wp14:editId="3C45920C">
            <wp:extent cx="4416724" cy="2559143"/>
            <wp:effectExtent l="133350" t="114300" r="136525" b="1651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35964" cy="2570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460" w:name="_Hlk501741938"/>
      <w:bookmarkEnd w:id="460"/>
    </w:p>
    <w:p w14:paraId="6A21480A" w14:textId="0F83992F" w:rsidR="002F18BD" w:rsidRPr="002F18BD" w:rsidRDefault="002F18BD" w:rsidP="002F18BD">
      <w:pPr>
        <w:pStyle w:val="Figure"/>
        <w:rPr>
          <w:vanish/>
          <w:specVanish/>
        </w:rPr>
      </w:pPr>
      <w:bookmarkStart w:id="461" w:name="_Toc521353196"/>
      <w:r w:rsidRPr="005A7C5F">
        <w:t xml:space="preserve">Distribution des </w:t>
      </w:r>
      <w:r w:rsidR="001E6CD2">
        <w:t>nt.</w:t>
      </w:r>
      <w:r w:rsidRPr="005A7C5F">
        <w:t xml:space="preserve"> en fonction de leur état (</w:t>
      </w:r>
      <w:r w:rsidR="004924B1">
        <w:t xml:space="preserve"> </w:t>
      </w:r>
      <w:r w:rsidRPr="005A7C5F">
        <w:t xml:space="preserve">axe </w:t>
      </w:r>
      <w:r w:rsidR="00F72F5A">
        <w:t>vertical</w:t>
      </w:r>
      <w:r w:rsidR="004924B1">
        <w:t xml:space="preserve"> </w:t>
      </w:r>
      <w:r w:rsidRPr="005A7C5F">
        <w:t>), de leur score de prédiction de RNASS (</w:t>
      </w:r>
      <w:r w:rsidR="004924B1">
        <w:t xml:space="preserve"> </w:t>
      </w:r>
      <w:r w:rsidRPr="005A7C5F">
        <w:t xml:space="preserve">axe </w:t>
      </w:r>
      <w:r w:rsidR="00F72F5A">
        <w:t>horizontal</w:t>
      </w:r>
      <w:r w:rsidR="004924B1">
        <w:t xml:space="preserve"> </w:t>
      </w:r>
      <w:r w:rsidRPr="005A7C5F">
        <w:t>) et de leur réactivité chimique (couleur).</w:t>
      </w:r>
      <w:bookmarkStart w:id="462" w:name="_Toc521325685"/>
      <w:bookmarkStart w:id="463" w:name="_Toc521325929"/>
      <w:bookmarkStart w:id="464" w:name="_Toc521325975"/>
      <w:bookmarkStart w:id="465" w:name="_Toc521326029"/>
      <w:bookmarkStart w:id="466" w:name="_Toc521326075"/>
      <w:bookmarkStart w:id="467" w:name="_Toc521326121"/>
      <w:bookmarkStart w:id="468" w:name="_Toc521326167"/>
      <w:bookmarkStart w:id="469" w:name="_Toc521326213"/>
      <w:bookmarkEnd w:id="461"/>
      <w:bookmarkEnd w:id="462"/>
      <w:bookmarkEnd w:id="463"/>
      <w:bookmarkEnd w:id="464"/>
      <w:bookmarkEnd w:id="465"/>
      <w:bookmarkEnd w:id="466"/>
      <w:bookmarkEnd w:id="467"/>
      <w:bookmarkEnd w:id="468"/>
      <w:bookmarkEnd w:id="469"/>
    </w:p>
    <w:p w14:paraId="19D59D46" w14:textId="5D40D929" w:rsidR="002F18BD" w:rsidRPr="0032326D" w:rsidRDefault="002F18BD" w:rsidP="004B5464">
      <w:pPr>
        <w:pStyle w:val="Figure20"/>
      </w:pPr>
      <w:r w:rsidRPr="0032326D">
        <w:t xml:space="preserve"> Les points rouges représentent les </w:t>
      </w:r>
      <w:r w:rsidR="001E6CD2">
        <w:t>nt.</w:t>
      </w:r>
      <w:r w:rsidRPr="0032326D">
        <w:t xml:space="preserve"> réactifs. Ils sont beaucoup plus présents lorsque le nucléotide est non pairé et lorsque son score de prédiction est élevé. Cette visualisation a été faite avec Orange, un logiciel d’apprentissage machine.</w:t>
      </w:r>
    </w:p>
    <w:p w14:paraId="32FF40A6" w14:textId="3CED450F" w:rsidR="002F18BD" w:rsidRDefault="002F18BD" w:rsidP="002F18BD">
      <w:pPr>
        <w:pStyle w:val="Paragraphesuite"/>
      </w:pPr>
      <w:r>
        <w:t xml:space="preserve">Le tableau IV montre quelques valeurs des métriques de performance du modèle basé sur le score de RNASS. Pour obtenir un taux de bonnes prédictions de plus de 90% sur les </w:t>
      </w:r>
      <w:r w:rsidR="001E6CD2">
        <w:t>nt.</w:t>
      </w:r>
      <w:r>
        <w:t xml:space="preserve"> de haute réactivité, il faut diminuer le rappel en dessous du 1 %. Les </w:t>
      </w:r>
      <w:r w:rsidR="001E6CD2">
        <w:t>nt.</w:t>
      </w:r>
      <w:r>
        <w:t xml:space="preserve"> de la figure </w:t>
      </w:r>
      <w:r w:rsidR="00982F23">
        <w:t>28</w:t>
      </w:r>
      <w:r>
        <w:t xml:space="preserve"> ont été divisés en </w:t>
      </w:r>
      <w:r>
        <w:lastRenderedPageBreak/>
        <w:t xml:space="preserve">deux groupes, les </w:t>
      </w:r>
      <w:r w:rsidR="00F72F5A">
        <w:t>nt.</w:t>
      </w:r>
      <w:r>
        <w:t xml:space="preserve"> pairés en haut et ceux non pairés en bas. Les </w:t>
      </w:r>
      <w:r w:rsidR="001E6CD2">
        <w:t>nt.</w:t>
      </w:r>
      <w:r>
        <w:t xml:space="preserve"> sont ordonnés selon leur score de prédiction, -1 à gauche jusqu’à 1 à droite. La hauteur des </w:t>
      </w:r>
      <w:r w:rsidR="001E6CD2">
        <w:t>nt.</w:t>
      </w:r>
      <w:r>
        <w:t xml:space="preserve"> n’a pas d’importance. Les </w:t>
      </w:r>
      <w:r w:rsidR="001E6CD2">
        <w:t>nt.</w:t>
      </w:r>
      <w:r>
        <w:t xml:space="preserve"> rouges sont ceux qui ont un score de réactivité au-dessus de 1 et ceux en bleu ont un score de réactivité en dessous de 0.5.</w:t>
      </w:r>
    </w:p>
    <w:p w14:paraId="055FFF51" w14:textId="77777777" w:rsidR="002F18BD" w:rsidRDefault="002F18BD" w:rsidP="002F18BD">
      <w:pPr>
        <w:pStyle w:val="Heading2"/>
      </w:pPr>
      <w:bookmarkStart w:id="470" w:name="_Toc502671874"/>
      <w:bookmarkStart w:id="471" w:name="_Toc521325119"/>
      <w:bookmarkStart w:id="472" w:name="_Toc521353148"/>
      <w:r>
        <w:t>Conclusion du chapitre 3</w:t>
      </w:r>
      <w:bookmarkEnd w:id="470"/>
      <w:bookmarkEnd w:id="471"/>
      <w:bookmarkEnd w:id="472"/>
    </w:p>
    <w:p w14:paraId="4ED28630" w14:textId="3ADED471" w:rsidR="002F18BD" w:rsidRDefault="002F18BD" w:rsidP="002F18BD">
      <w:pPr>
        <w:pStyle w:val="Paragraphe"/>
      </w:pPr>
      <w:r>
        <w:t xml:space="preserve">Le score de prédiction de RNASS performe mieux que les prédictions faites avec l’état pairé ou non des </w:t>
      </w:r>
      <w:proofErr w:type="gramStart"/>
      <w:r w:rsidR="001E6CD2">
        <w:t>nt.</w:t>
      </w:r>
      <w:r>
        <w:t>.</w:t>
      </w:r>
      <w:proofErr w:type="gramEnd"/>
      <w:r>
        <w:t xml:space="preserve"> Il se démarque par le fait qu’il peut prendre plus ou moins de risque dépendamment des besoins.</w:t>
      </w:r>
    </w:p>
    <w:p w14:paraId="7D72CF60" w14:textId="47A82571" w:rsidR="002F18BD" w:rsidRDefault="002F18BD" w:rsidP="002F18BD">
      <w:pPr>
        <w:pStyle w:val="Paragraphe"/>
      </w:pPr>
      <w:r>
        <w:t>Au fur et à mesure que d’autres données sur les ARN seront recueillies, ce score pourra être amélioré. En effet, pour certain</w:t>
      </w:r>
      <w:r w:rsidR="00982F23">
        <w:t xml:space="preserve">e S-S le </w:t>
      </w:r>
      <w:r>
        <w:t xml:space="preserve">nombre de </w:t>
      </w:r>
      <w:r w:rsidR="00982F23">
        <w:t>nt.</w:t>
      </w:r>
      <w:r>
        <w:t xml:space="preserve"> est trop bas pour emmètre </w:t>
      </w:r>
      <w:r w:rsidR="001E6CD2">
        <w:t>des bons jugements</w:t>
      </w:r>
      <w:r>
        <w:t>.</w:t>
      </w:r>
    </w:p>
    <w:p w14:paraId="388AA451" w14:textId="6C65674B" w:rsidR="002F18BD" w:rsidRPr="00E42A91" w:rsidRDefault="002F18BD" w:rsidP="002F18BD">
      <w:pPr>
        <w:pStyle w:val="Paragraphe"/>
      </w:pPr>
      <w:r>
        <w:t>La qualité des prédictions des SS utilisés lors de l’entrainement de ce score est un élément crucial à son fonctionnement</w:t>
      </w:r>
      <w:r w:rsidR="00982F23">
        <w:t>.</w:t>
      </w:r>
    </w:p>
    <w:p w14:paraId="39CE7671" w14:textId="77777777" w:rsidR="002F18BD" w:rsidRDefault="002F18BD" w:rsidP="002F18BD">
      <w:pPr>
        <w:spacing w:line="240" w:lineRule="auto"/>
        <w:jc w:val="left"/>
        <w:rPr>
          <w:b/>
          <w:kern w:val="28"/>
          <w:sz w:val="36"/>
        </w:rPr>
      </w:pPr>
    </w:p>
    <w:p w14:paraId="40A29DAD" w14:textId="77777777" w:rsidR="002F18BD" w:rsidRDefault="002F18BD" w:rsidP="002F18BD">
      <w:pPr>
        <w:spacing w:line="240" w:lineRule="auto"/>
        <w:jc w:val="left"/>
        <w:rPr>
          <w:b/>
          <w:kern w:val="28"/>
          <w:sz w:val="36"/>
        </w:rPr>
      </w:pPr>
      <w:r>
        <w:rPr>
          <w:b/>
          <w:kern w:val="28"/>
          <w:sz w:val="36"/>
        </w:rPr>
        <w:br w:type="page"/>
      </w:r>
    </w:p>
    <w:p w14:paraId="3987BA68" w14:textId="77777777" w:rsidR="002F18BD" w:rsidRDefault="002F18BD" w:rsidP="002F18BD">
      <w:pPr>
        <w:pStyle w:val="Heading1"/>
      </w:pPr>
      <w:bookmarkStart w:id="473" w:name="_Toc15360942"/>
      <w:bookmarkStart w:id="474" w:name="_Toc15361297"/>
      <w:bookmarkStart w:id="475" w:name="_Toc20041543"/>
      <w:bookmarkStart w:id="476" w:name="_Toc20313905"/>
      <w:bookmarkStart w:id="477" w:name="_Toc20314795"/>
      <w:bookmarkStart w:id="478" w:name="_Toc502671875"/>
      <w:bookmarkStart w:id="479" w:name="_Toc521325120"/>
      <w:bookmarkStart w:id="480" w:name="_Toc521353149"/>
      <w:bookmarkEnd w:id="395"/>
      <w:bookmarkEnd w:id="396"/>
      <w:bookmarkEnd w:id="397"/>
      <w:bookmarkEnd w:id="398"/>
      <w:bookmarkEnd w:id="399"/>
      <w:r w:rsidRPr="00002319">
        <w:lastRenderedPageBreak/>
        <w:t>Conclusion</w:t>
      </w:r>
      <w:bookmarkEnd w:id="473"/>
      <w:bookmarkEnd w:id="474"/>
      <w:bookmarkEnd w:id="475"/>
      <w:bookmarkEnd w:id="476"/>
      <w:bookmarkEnd w:id="477"/>
      <w:bookmarkEnd w:id="478"/>
      <w:bookmarkEnd w:id="479"/>
      <w:bookmarkEnd w:id="480"/>
    </w:p>
    <w:p w14:paraId="27070957" w14:textId="68AEA3C4" w:rsidR="002F18BD" w:rsidRDefault="002F18BD" w:rsidP="002F18BD">
      <w:pPr>
        <w:pStyle w:val="Paragraphe"/>
      </w:pPr>
      <w:r>
        <w:t xml:space="preserve">Les règles permettant de prédire la réactivité d’un nucléotide sont beaucoup plus complexes que le simple fait qu’un nucléotide soit pairé ou non. Lorsqu’on considère seulement l’état pairé ou non des </w:t>
      </w:r>
      <w:proofErr w:type="spellStart"/>
      <w:r>
        <w:t>nts</w:t>
      </w:r>
      <w:proofErr w:type="spellEnd"/>
      <w:r>
        <w:t xml:space="preserve">, les </w:t>
      </w:r>
      <w:proofErr w:type="spellStart"/>
      <w:r>
        <w:t>nts</w:t>
      </w:r>
      <w:proofErr w:type="spellEnd"/>
      <w:r>
        <w:t xml:space="preserve"> ayant une basse réactivité sont plus faciles à prédire que ceux ayant une réactivité élevée parce qu’il y en a beaucoup plus et que </w:t>
      </w:r>
      <w:r w:rsidR="00982F23">
        <w:t>certaines S-S ont une réactivité très stable ( les paires de bases Watson-Crick ( C-G/ A-U ) ) dans une hélice par exemple).</w:t>
      </w:r>
    </w:p>
    <w:p w14:paraId="557CD073" w14:textId="5FCC773C" w:rsidR="002F18BD" w:rsidRDefault="00982F23" w:rsidP="002F18BD">
      <w:r>
        <w:t>On doit trouver des</w:t>
      </w:r>
      <w:r w:rsidR="002F18BD">
        <w:t xml:space="preserve"> règles</w:t>
      </w:r>
      <w:r>
        <w:t xml:space="preserve"> plus performantes que le non</w:t>
      </w:r>
      <w:r w:rsidR="004924B1">
        <w:t>-</w:t>
      </w:r>
      <w:r>
        <w:t>appariement des nt. pour expliquer leur réactivité.</w:t>
      </w:r>
      <w:r w:rsidR="002F18BD">
        <w:t xml:space="preserve"> Les règles proposées dans ce mémoire sont basées sur la structure locale du nucléotide, le</w:t>
      </w:r>
      <w:r>
        <w:t>s cycles et les S-S</w:t>
      </w:r>
      <w:r w:rsidR="002F18BD">
        <w:t>.</w:t>
      </w:r>
      <w:r>
        <w:t xml:space="preserve"> Elles pourraient être raffinées et simplifiées pour les généraliser.</w:t>
      </w:r>
    </w:p>
    <w:p w14:paraId="3D0C7ECC" w14:textId="77777777" w:rsidR="00982F23" w:rsidRDefault="00982F23" w:rsidP="002F18BD"/>
    <w:p w14:paraId="64CA4183" w14:textId="7B08D534" w:rsidR="002F18BD" w:rsidRDefault="002F18BD" w:rsidP="002F18BD">
      <w:r>
        <w:t xml:space="preserve">Le taux élevé de faux « Hi » nous amènent à faire de fausses prédictions lorsqu’on veut prédire la ou les SS d’un ARN en particulier. En prenant en compte les </w:t>
      </w:r>
      <w:r w:rsidR="00982F23">
        <w:t>S-S</w:t>
      </w:r>
      <w:r>
        <w:t xml:space="preserve"> cette erreur diminue. Il faut noter que l’information du pairage d’un nucléotide est inscrite dans l</w:t>
      </w:r>
      <w:r w:rsidR="00982F23">
        <w:t xml:space="preserve">a S-S </w:t>
      </w:r>
      <w:r>
        <w:t>ce qui lui assure de mieux performer sauf dans les cas où les données sur le</w:t>
      </w:r>
      <w:r w:rsidR="00982F23">
        <w:t xml:space="preserve">s S-S </w:t>
      </w:r>
      <w:r>
        <w:t>sont rares.</w:t>
      </w:r>
    </w:p>
    <w:p w14:paraId="1318E6B2" w14:textId="77777777" w:rsidR="00982F23" w:rsidRDefault="00982F23" w:rsidP="002F18BD"/>
    <w:p w14:paraId="3DC7B0AF" w14:textId="27A1E387" w:rsidR="002F18BD" w:rsidRDefault="002F18BD" w:rsidP="002F18BD">
      <w:r>
        <w:t>Statistiquement, plus un</w:t>
      </w:r>
      <w:r w:rsidR="00982F23">
        <w:t xml:space="preserve">e S-S </w:t>
      </w:r>
      <w:r>
        <w:t>est petit</w:t>
      </w:r>
      <w:r w:rsidR="00982F23">
        <w:t>e</w:t>
      </w:r>
      <w:r>
        <w:t xml:space="preserve">, plus il y aura d’occurrences de </w:t>
      </w:r>
      <w:r w:rsidR="00982F23">
        <w:t>celle</w:t>
      </w:r>
      <w:r>
        <w:t xml:space="preserve">-ci dans la base de données et moins le nombre total de </w:t>
      </w:r>
      <w:r w:rsidR="00982F23">
        <w:t>S-S</w:t>
      </w:r>
      <w:r>
        <w:t xml:space="preserve"> sera grand. Ceci favorise les logiciels prédisant plusieurs petit</w:t>
      </w:r>
      <w:r w:rsidR="00D85102">
        <w:t xml:space="preserve">s cycles </w:t>
      </w:r>
      <w:r>
        <w:t>au lieu de quelques grands. MCFlashfold répond à ces exigences.</w:t>
      </w:r>
    </w:p>
    <w:p w14:paraId="08A28B23" w14:textId="77777777" w:rsidR="00D85102" w:rsidRDefault="00D85102" w:rsidP="002F18BD"/>
    <w:p w14:paraId="30D1F388" w14:textId="77975EE5" w:rsidR="002F18BD" w:rsidRDefault="002F18BD" w:rsidP="002F18BD">
      <w:r>
        <w:t xml:space="preserve">Avec mon approche, les ARN ont un score de cohérence basé sur la correspondance entre le niveau de réactivité de </w:t>
      </w:r>
      <w:r w:rsidR="00D85102">
        <w:t xml:space="preserve">leur S-S </w:t>
      </w:r>
      <w:r>
        <w:t>et le niveau de réactivité observé</w:t>
      </w:r>
      <w:r w:rsidR="00D85102">
        <w:t>.</w:t>
      </w:r>
      <w:r>
        <w:t xml:space="preserve"> </w:t>
      </w:r>
    </w:p>
    <w:p w14:paraId="5737C046" w14:textId="77777777" w:rsidR="00D85102" w:rsidRDefault="00D85102" w:rsidP="002F18BD"/>
    <w:p w14:paraId="0304CC49" w14:textId="7793D6A9" w:rsidR="00982F23" w:rsidRDefault="002F18BD" w:rsidP="002F18BD">
      <w:r>
        <w:t>Mon algorithme s’appuie sur le fait que les logiciels de prédiction de SS font de bonnes prédictions en moyenne</w:t>
      </w:r>
      <w:r w:rsidR="00D85102">
        <w:t xml:space="preserve"> (lorsqu’on sélectionne bien les ARN)</w:t>
      </w:r>
      <w:r>
        <w:t xml:space="preserve">. </w:t>
      </w:r>
      <w:r w:rsidR="00D85102">
        <w:t>En réalité, il</w:t>
      </w:r>
      <w:r>
        <w:t xml:space="preserve"> ne fait que vérifier la cohérence des logiciels avec eux même et lève des drapeaux lorsque ce n’est pas le cas.</w:t>
      </w:r>
    </w:p>
    <w:p w14:paraId="45F92055" w14:textId="77777777" w:rsidR="00982F23" w:rsidRDefault="00982F23">
      <w:pPr>
        <w:spacing w:line="240" w:lineRule="auto"/>
        <w:jc w:val="left"/>
      </w:pPr>
      <w:r>
        <w:br w:type="page"/>
      </w:r>
    </w:p>
    <w:p w14:paraId="10366F83" w14:textId="42071A47" w:rsidR="002F18BD" w:rsidRDefault="002F18BD" w:rsidP="002F18BD">
      <w:pPr>
        <w:pStyle w:val="Heading2"/>
      </w:pPr>
      <w:bookmarkStart w:id="481" w:name="_Toc502671877"/>
      <w:bookmarkStart w:id="482" w:name="_Toc521325122"/>
      <w:bookmarkStart w:id="483" w:name="_Toc521353150"/>
      <w:r>
        <w:lastRenderedPageBreak/>
        <w:t>Champ d’étude</w:t>
      </w:r>
      <w:r w:rsidR="004924B1">
        <w:t>s</w:t>
      </w:r>
      <w:r>
        <w:t xml:space="preserve"> à venir et algorithmes à considérer</w:t>
      </w:r>
      <w:bookmarkEnd w:id="481"/>
      <w:bookmarkEnd w:id="482"/>
      <w:bookmarkEnd w:id="483"/>
    </w:p>
    <w:p w14:paraId="1360B328" w14:textId="05207214" w:rsidR="002F18BD" w:rsidRDefault="002F18BD" w:rsidP="002F18BD">
      <w:r>
        <w:t xml:space="preserve">Les liens entre les </w:t>
      </w:r>
      <w:r w:rsidR="00D85102">
        <w:t>nt.</w:t>
      </w:r>
      <w:r>
        <w:t xml:space="preserve"> distants sont difficiles à prédire, mais nous savons qu’ils existent, il est donc essentiel de laisser une marge de manœuvre aux modèles. Cette liberté laisse la place à des hypothèses qui pourront être réfutées ou confirmées. Dans un article d’Alain Denise</w:t>
      </w:r>
      <w:r>
        <w:fldChar w:fldCharType="begin"/>
      </w:r>
      <w:r>
        <w:instrText xml:space="preserve"> ADDIN EN.CITE &lt;EndNote&gt;&lt;Cite&gt;&lt;Author&gt;Lamiable&lt;/Author&gt;&lt;Year&gt;2013&lt;/Year&gt;&lt;RecNum&gt;40&lt;/RecNum&gt;&lt;DisplayText&gt;[39]&lt;/DisplayText&gt;&lt;record&gt;&lt;rec-number&gt;40&lt;/rec-number&gt;&lt;foreign-keys&gt;&lt;key app="EN" db-id="zxs52ffvft0fp6exzthv5fd6f00x5z2ax2ew" timestamp="1512440025"&gt;40&lt;/key&gt;&lt;/foreign-keys&gt;&lt;ref-type name="Journal Article"&gt;17&lt;/ref-type&gt;&lt;contributors&gt;&lt;authors&gt;&lt;author&gt;Lamiable, Alexis&lt;/author&gt;&lt;author&gt;Quessette, Franck&lt;/author&gt;&lt;author&gt;Vial, Sandrine&lt;/author&gt;&lt;author&gt;Barth, Dominique&lt;/author&gt;&lt;author&gt;Denise, Alain&lt;/author&gt;&lt;/authors&gt;&lt;/contributors&gt;&lt;titles&gt;&lt;title&gt;An Algorithmic Game-Theory Approach for Coarse-Grain Prediction of RNA 3D Structure&lt;/title&gt;&lt;/titles&gt;&lt;pages&gt;193-199&lt;/pages&gt;&lt;volume&gt;10&lt;/volume&gt;&lt;dates&gt;&lt;year&gt;2013&lt;/year&gt;&lt;/dates&gt;&lt;urls&gt;&lt;/urls&gt;&lt;/record&gt;&lt;/Cite&gt;&lt;/EndNote&gt;</w:instrText>
      </w:r>
      <w:r>
        <w:fldChar w:fldCharType="separate"/>
      </w:r>
      <w:r>
        <w:rPr>
          <w:noProof/>
        </w:rPr>
        <w:t>[39]</w:t>
      </w:r>
      <w:r>
        <w:fldChar w:fldCharType="end"/>
      </w:r>
      <w:r>
        <w:t>, les liens tertiaires sont calculés en minimisant une fonction de coût qui oblige la majorité des boucles à faire une interaction avec un autre élément de l’ARN. Ce groupe a obtenu de bons résultats et leur méthode pourrait être appliquée à ce modèle ou vice et versa. Précisément, la non-réactivité anormale d’une boucle pourrait se voir attribuer une importance plus grande dans la fonction de coût, ce qui l’obligerait à être pairé.</w:t>
      </w:r>
    </w:p>
    <w:p w14:paraId="48C5188C" w14:textId="77777777" w:rsidR="00D85102" w:rsidRDefault="00D85102" w:rsidP="002F18BD"/>
    <w:p w14:paraId="6331470A" w14:textId="4C4B7DF0" w:rsidR="002F18BD" w:rsidRDefault="002F18BD" w:rsidP="002F18BD">
      <w:r>
        <w:t>Pour le moment aucun logiciel offert librement ne montre la dynamique d’un ARN à partir d’une SS. RDV permet d’imaginer cette fonction. La modification du champ de force en y ajoutant des contraintes physiques par d’autres moyens tels que la RMN combinée à une visualisation de la SS en 3D, nous donnera une meilleure idée des mouvements des molécules. Il est permis de croire que des hypothèses naîtront de cette visualisation. Le mécanisme des ARN catalysant des réactions chimiques serait un bon exemple à étudier.</w:t>
      </w:r>
    </w:p>
    <w:p w14:paraId="072B3A2E" w14:textId="77777777" w:rsidR="00D85102" w:rsidRDefault="00D85102" w:rsidP="002F18BD"/>
    <w:p w14:paraId="4D7BBE0F" w14:textId="6CCFB6B3" w:rsidR="002F18BD" w:rsidRDefault="002F18BD" w:rsidP="002F18BD">
      <w:r w:rsidRPr="00653B32">
        <w:t xml:space="preserve">Mon analyse s’inspire du processus scientifique. Les </w:t>
      </w:r>
      <w:r>
        <w:t xml:space="preserve">ARN et les SS prédites entrant dans la construction de la base de données des </w:t>
      </w:r>
      <w:r w:rsidR="00D85102">
        <w:t>cycles</w:t>
      </w:r>
      <w:r>
        <w:t xml:space="preserve"> </w:t>
      </w:r>
      <w:r w:rsidRPr="00653B32">
        <w:t xml:space="preserve">sont </w:t>
      </w:r>
      <w:r>
        <w:t>fiables</w:t>
      </w:r>
      <w:r w:rsidRPr="00653B32">
        <w:t xml:space="preserve"> en raison des contrôles effectués et</w:t>
      </w:r>
      <w:r>
        <w:t xml:space="preserve"> de</w:t>
      </w:r>
      <w:r w:rsidRPr="00653B32">
        <w:t xml:space="preserve"> l</w:t>
      </w:r>
      <w:r>
        <w:t>eur</w:t>
      </w:r>
      <w:r w:rsidRPr="00653B32">
        <w:t xml:space="preserve"> nature même. </w:t>
      </w:r>
      <w:r>
        <w:t xml:space="preserve">Dans un prochain projet, </w:t>
      </w:r>
      <w:r w:rsidRPr="00653B32">
        <w:t xml:space="preserve">il </w:t>
      </w:r>
      <w:r>
        <w:t>sera</w:t>
      </w:r>
      <w:r w:rsidRPr="00653B32">
        <w:t xml:space="preserve"> possible d’élargir </w:t>
      </w:r>
      <w:r>
        <w:t>l’</w:t>
      </w:r>
      <w:r w:rsidRPr="00653B32">
        <w:t xml:space="preserve">espace de recherche, dans </w:t>
      </w:r>
      <w:r>
        <w:t>notre</w:t>
      </w:r>
      <w:r w:rsidRPr="00653B32">
        <w:t xml:space="preserve"> cas, apprendre des séquences plus difficiles à prédire. </w:t>
      </w:r>
      <w:r>
        <w:t>On pourrait par exemple abaisser le rapport signal sur bruit</w:t>
      </w:r>
      <w:r w:rsidR="00D85102">
        <w:t>,</w:t>
      </w:r>
      <w:r>
        <w:t xml:space="preserve"> augmenter </w:t>
      </w:r>
      <w:r w:rsidR="00D85102">
        <w:t>la diversité d’ensemble</w:t>
      </w:r>
      <w:r>
        <w:t xml:space="preserve"> et</w:t>
      </w:r>
      <w:r w:rsidR="00D85102">
        <w:t>/ou</w:t>
      </w:r>
      <w:r>
        <w:t xml:space="preserve"> le score moyen de réactivité des ARN.</w:t>
      </w:r>
    </w:p>
    <w:p w14:paraId="2B621B27" w14:textId="77777777" w:rsidR="00D85102" w:rsidRDefault="00D85102" w:rsidP="002F18BD"/>
    <w:p w14:paraId="20F1A8F8" w14:textId="33E1AD07" w:rsidR="002F18BD" w:rsidRDefault="002F18BD" w:rsidP="002F18BD">
      <w:r w:rsidRPr="00653B32">
        <w:t>Pour mon algorithme, ce qui détermine si une séquence est difficile à prédire</w:t>
      </w:r>
      <w:r>
        <w:t xml:space="preserve"> ou cohérente</w:t>
      </w:r>
      <w:r w:rsidRPr="00653B32">
        <w:t xml:space="preserve">, c'est </w:t>
      </w:r>
      <w:r>
        <w:t>l</w:t>
      </w:r>
      <w:r w:rsidRPr="00653B32">
        <w:t>a</w:t>
      </w:r>
      <w:r>
        <w:t xml:space="preserve"> combinaison de sa</w:t>
      </w:r>
      <w:r w:rsidRPr="00653B32">
        <w:t xml:space="preserve"> composition en </w:t>
      </w:r>
      <w:r w:rsidR="0043254B">
        <w:t>S-S</w:t>
      </w:r>
      <w:r>
        <w:t xml:space="preserve"> et les valeurs de réactivité associées</w:t>
      </w:r>
      <w:r w:rsidRPr="00653B32">
        <w:t xml:space="preserve">. Plus le nombre de </w:t>
      </w:r>
      <w:r w:rsidR="0043254B">
        <w:t>S-S</w:t>
      </w:r>
      <w:r w:rsidRPr="00653B32">
        <w:t xml:space="preserve"> ayant une réactivité variable</w:t>
      </w:r>
      <w:r>
        <w:t xml:space="preserve"> (autant de « Hi » que de « Low »)</w:t>
      </w:r>
      <w:r w:rsidRPr="00653B32">
        <w:t xml:space="preserve"> est grand, plus l'ARN est considéré comme difficile</w:t>
      </w:r>
      <w:r>
        <w:t xml:space="preserve"> et obtient un score global bas</w:t>
      </w:r>
      <w:r w:rsidRPr="00653B32">
        <w:t xml:space="preserve">. </w:t>
      </w:r>
      <w:r>
        <w:t>Ces ARN ont des mystères à élucider et beaucoup de questions restent sans réponse encore à ce jour. Par exemple, un ARN peut-il alterner entre deux SS rapidement comme on le voit dans la simulation de RDV?</w:t>
      </w:r>
    </w:p>
    <w:p w14:paraId="2E00C31C" w14:textId="125826EF" w:rsidR="00D85102" w:rsidRDefault="002F18BD" w:rsidP="002F18BD">
      <w:r>
        <w:lastRenderedPageBreak/>
        <w:t xml:space="preserve">Dans le futur, les expériences de réactivité chimique seront surement guidées par des algorithmes d’apprentissage machine. Un bon algorithme d’apprentissage par rétroaction devrait garder </w:t>
      </w:r>
      <w:r w:rsidRPr="00653B32">
        <w:t xml:space="preserve">le nombre de </w:t>
      </w:r>
      <w:r w:rsidR="00D85102">
        <w:t>S-S</w:t>
      </w:r>
      <w:r w:rsidRPr="00653B32">
        <w:t xml:space="preserve"> variable</w:t>
      </w:r>
      <w:r w:rsidR="00D85102">
        <w:t>s</w:t>
      </w:r>
      <w:r w:rsidRPr="00653B32">
        <w:t xml:space="preserve"> constamment petit, mais non nul. Ainsi, l’espace total des incertitudes </w:t>
      </w:r>
      <w:r>
        <w:t>se rétrécirait</w:t>
      </w:r>
      <w:r w:rsidRPr="00653B32">
        <w:t xml:space="preserve">. </w:t>
      </w:r>
    </w:p>
    <w:p w14:paraId="22A546A1" w14:textId="77777777" w:rsidR="00D85102" w:rsidRDefault="00D85102" w:rsidP="002F18BD"/>
    <w:p w14:paraId="71EC05C9" w14:textId="1A942DB7" w:rsidR="002F18BD" w:rsidRDefault="002F18BD" w:rsidP="002F18BD">
      <w:r w:rsidRPr="00653B32">
        <w:t xml:space="preserve">Ce processus itératif </w:t>
      </w:r>
      <w:r>
        <w:t>tirerait</w:t>
      </w:r>
      <w:r w:rsidRPr="00653B32">
        <w:t xml:space="preserve"> avantage des «</w:t>
      </w:r>
      <w:r>
        <w:t> </w:t>
      </w:r>
      <w:r w:rsidRPr="00653B32">
        <w:t>mauvaises prédictions », il les transforme</w:t>
      </w:r>
      <w:r>
        <w:t>rait</w:t>
      </w:r>
      <w:r w:rsidRPr="00653B32">
        <w:t xml:space="preserve"> en occasions d’apprentissage. Ultimement, cet algorithme convergera vers un ensemble de règles qui explique</w:t>
      </w:r>
      <w:r w:rsidR="00D85102">
        <w:t>rait</w:t>
      </w:r>
      <w:r w:rsidRPr="00653B32">
        <w:t xml:space="preserve"> tous les phénomènes de réactivités chimiques des ARN, mais pour atteindre ce but beaucoup de sondages</w:t>
      </w:r>
      <w:r>
        <w:t xml:space="preserve"> chimiques des ARN</w:t>
      </w:r>
      <w:r w:rsidRPr="00653B32">
        <w:t xml:space="preserve"> restent à faire. Orienter ces expériences </w:t>
      </w:r>
      <w:r>
        <w:t>a été</w:t>
      </w:r>
      <w:r w:rsidRPr="00653B32">
        <w:t xml:space="preserve"> l'un des objectifs de mon approche.</w:t>
      </w:r>
      <w:r>
        <w:t xml:space="preserve"> Les </w:t>
      </w:r>
      <w:r w:rsidR="00D85102">
        <w:t>S-S</w:t>
      </w:r>
      <w:r>
        <w:t xml:space="preserve"> ayant une faible occurrence et ceux variables doivent être plus étudiés.</w:t>
      </w:r>
    </w:p>
    <w:p w14:paraId="58992E26" w14:textId="77777777" w:rsidR="00D85102" w:rsidRDefault="00D85102" w:rsidP="002F18BD"/>
    <w:p w14:paraId="06A6EC1B" w14:textId="7A525EF7" w:rsidR="002F18BD" w:rsidRDefault="002F18BD" w:rsidP="002F18BD">
      <w:pPr>
        <w:pBdr>
          <w:bottom w:val="single" w:sz="6" w:space="1" w:color="auto"/>
        </w:pBdr>
      </w:pPr>
      <w:r>
        <w:t xml:space="preserve">Finalement, les interactions tertiaires doivent être prises en compte, un algorithme qui listerait les </w:t>
      </w:r>
      <w:r w:rsidR="00D85102">
        <w:t>S-S</w:t>
      </w:r>
      <w:r>
        <w:t xml:space="preserve"> distants entrainant une réactivité anormale pour chaque </w:t>
      </w:r>
      <w:r w:rsidR="00D85102">
        <w:t>S-S</w:t>
      </w:r>
      <w:r>
        <w:t xml:space="preserve"> variable aurait un bel avenir selon moi.</w:t>
      </w:r>
    </w:p>
    <w:p w14:paraId="4F2C3CDE" w14:textId="77777777" w:rsidR="00D85102" w:rsidRPr="00D85102" w:rsidRDefault="00D85102" w:rsidP="00D85102">
      <w:pPr>
        <w:pStyle w:val="Paragraphe"/>
      </w:pPr>
    </w:p>
    <w:p w14:paraId="3EC022EE" w14:textId="77777777" w:rsidR="00D85102" w:rsidRDefault="00D85102" w:rsidP="00D85102">
      <w:pPr>
        <w:pStyle w:val="Paragraphesuite"/>
      </w:pPr>
    </w:p>
    <w:p w14:paraId="4CBC737E" w14:textId="0F18A009" w:rsidR="00D85102" w:rsidRPr="00D85102" w:rsidRDefault="00D85102" w:rsidP="00D85102">
      <w:pPr>
        <w:pStyle w:val="Paragraphe"/>
        <w:sectPr w:rsidR="00D85102" w:rsidRPr="00D85102" w:rsidSect="00C01DF0">
          <w:headerReference w:type="first" r:id="rId75"/>
          <w:pgSz w:w="12240" w:h="15840" w:code="1"/>
          <w:pgMar w:top="1559" w:right="1559" w:bottom="1559" w:left="1559" w:header="567" w:footer="567" w:gutter="0"/>
          <w:cols w:space="720"/>
          <w:noEndnote/>
          <w:titlePg/>
          <w:docGrid w:linePitch="326"/>
        </w:sectPr>
      </w:pPr>
    </w:p>
    <w:p w14:paraId="74A77EA3" w14:textId="77777777" w:rsidR="002F18BD" w:rsidRPr="00032800" w:rsidRDefault="002F18BD" w:rsidP="002F18BD">
      <w:pPr>
        <w:pStyle w:val="Heading1"/>
        <w:rPr>
          <w:lang w:val="en-CA"/>
        </w:rPr>
      </w:pPr>
      <w:bookmarkStart w:id="484" w:name="_Toc502671878"/>
      <w:bookmarkStart w:id="485" w:name="_Toc521325123"/>
      <w:bookmarkStart w:id="486" w:name="_Toc521353151"/>
      <w:proofErr w:type="spellStart"/>
      <w:r w:rsidRPr="00032800">
        <w:rPr>
          <w:lang w:val="en-CA"/>
        </w:rPr>
        <w:lastRenderedPageBreak/>
        <w:t>Bibliographie</w:t>
      </w:r>
      <w:bookmarkEnd w:id="484"/>
      <w:bookmarkEnd w:id="485"/>
      <w:bookmarkEnd w:id="486"/>
      <w:proofErr w:type="spellEnd"/>
    </w:p>
    <w:p w14:paraId="58B2398F" w14:textId="77777777" w:rsidR="002F18BD" w:rsidRPr="00032800" w:rsidRDefault="002F18BD" w:rsidP="002F18BD">
      <w:pPr>
        <w:rPr>
          <w:lang w:val="en-CA"/>
        </w:rPr>
      </w:pPr>
    </w:p>
    <w:p w14:paraId="48571703" w14:textId="77777777" w:rsidR="002D1E9F" w:rsidRPr="00D80AFE" w:rsidRDefault="002F18BD" w:rsidP="002D1E9F">
      <w:pPr>
        <w:pStyle w:val="EndNoteBibliography"/>
        <w:ind w:left="720" w:hanging="720"/>
        <w:rPr>
          <w:lang w:val="en-CA"/>
        </w:rPr>
      </w:pPr>
      <w:r>
        <w:fldChar w:fldCharType="begin"/>
      </w:r>
      <w:r w:rsidRPr="009B32BA">
        <w:rPr>
          <w:lang w:val="en-CA"/>
        </w:rPr>
        <w:instrText xml:space="preserve"> ADDIN EN.REFLIST </w:instrText>
      </w:r>
      <w:r>
        <w:fldChar w:fldCharType="separate"/>
      </w:r>
      <w:r w:rsidR="002D1E9F" w:rsidRPr="00D80AFE">
        <w:rPr>
          <w:lang w:val="en-CA"/>
        </w:rPr>
        <w:t>1.</w:t>
      </w:r>
      <w:r w:rsidR="002D1E9F" w:rsidRPr="00D80AFE">
        <w:rPr>
          <w:lang w:val="en-CA"/>
        </w:rPr>
        <w:tab/>
        <w:t xml:space="preserve">Vangaveti, S., S.V. Ranganathan, and A.A. Chen, </w:t>
      </w:r>
      <w:r w:rsidR="002D1E9F" w:rsidRPr="00D80AFE">
        <w:rPr>
          <w:i/>
          <w:lang w:val="en-CA"/>
        </w:rPr>
        <w:t>Advances in RNA molecular dynamics: a simulator's guide to RNA force fields.</w:t>
      </w:r>
      <w:r w:rsidR="002D1E9F" w:rsidRPr="00D80AFE">
        <w:rPr>
          <w:lang w:val="en-CA"/>
        </w:rPr>
        <w:t xml:space="preserve"> Wiley Interdisciplinary Reviews: RNA, 2017. </w:t>
      </w:r>
      <w:r w:rsidR="002D1E9F" w:rsidRPr="00D80AFE">
        <w:rPr>
          <w:b/>
          <w:lang w:val="en-CA"/>
        </w:rPr>
        <w:t>8</w:t>
      </w:r>
      <w:r w:rsidR="002D1E9F" w:rsidRPr="00D80AFE">
        <w:rPr>
          <w:lang w:val="en-CA"/>
        </w:rPr>
        <w:t>.</w:t>
      </w:r>
    </w:p>
    <w:p w14:paraId="501AB5CA" w14:textId="77777777" w:rsidR="002D1E9F" w:rsidRPr="00D80AFE" w:rsidRDefault="002D1E9F" w:rsidP="002D1E9F">
      <w:pPr>
        <w:pStyle w:val="EndNoteBibliography"/>
        <w:ind w:left="720" w:hanging="720"/>
        <w:rPr>
          <w:lang w:val="en-CA"/>
        </w:rPr>
      </w:pPr>
      <w:r w:rsidRPr="00D80AFE">
        <w:rPr>
          <w:lang w:val="en-CA"/>
        </w:rPr>
        <w:t>2.</w:t>
      </w:r>
      <w:r w:rsidRPr="00D80AFE">
        <w:rPr>
          <w:lang w:val="en-CA"/>
        </w:rPr>
        <w:tab/>
        <w:t xml:space="preserve">Deigan, K.E., et al., </w:t>
      </w:r>
      <w:r w:rsidRPr="00D80AFE">
        <w:rPr>
          <w:i/>
          <w:lang w:val="en-CA"/>
        </w:rPr>
        <w:t>Accurate SHAPE-directed RNA structure determination.</w:t>
      </w:r>
      <w:r w:rsidRPr="00D80AFE">
        <w:rPr>
          <w:lang w:val="en-CA"/>
        </w:rPr>
        <w:t xml:space="preserve"> Proceedings of the National Academy of Sciences, 2009. </w:t>
      </w:r>
      <w:r w:rsidRPr="00D80AFE">
        <w:rPr>
          <w:b/>
          <w:lang w:val="en-CA"/>
        </w:rPr>
        <w:t>106</w:t>
      </w:r>
      <w:r w:rsidRPr="00D80AFE">
        <w:rPr>
          <w:lang w:val="en-CA"/>
        </w:rPr>
        <w:t>: p. 97-102.</w:t>
      </w:r>
    </w:p>
    <w:p w14:paraId="2BBCEF36" w14:textId="77777777" w:rsidR="002D1E9F" w:rsidRPr="00D80AFE" w:rsidRDefault="002D1E9F" w:rsidP="002D1E9F">
      <w:pPr>
        <w:pStyle w:val="EndNoteBibliography"/>
        <w:ind w:left="720" w:hanging="720"/>
        <w:rPr>
          <w:lang w:val="en-CA"/>
        </w:rPr>
      </w:pPr>
      <w:r w:rsidRPr="00D80AFE">
        <w:rPr>
          <w:lang w:val="en-CA"/>
        </w:rPr>
        <w:t>3.</w:t>
      </w:r>
      <w:r w:rsidRPr="00D80AFE">
        <w:rPr>
          <w:lang w:val="en-CA"/>
        </w:rPr>
        <w:tab/>
        <w:t xml:space="preserve">Hajdin, C.E., et al., </w:t>
      </w:r>
      <w:r w:rsidRPr="00D80AFE">
        <w:rPr>
          <w:i/>
          <w:lang w:val="en-CA"/>
        </w:rPr>
        <w:t>Accurate SHAPE-directed RNA secondary structure modeling, including pseudoknots.</w:t>
      </w:r>
      <w:r w:rsidRPr="00D80AFE">
        <w:rPr>
          <w:lang w:val="en-CA"/>
        </w:rPr>
        <w:t xml:space="preserve"> Proceedings of the National Academy of Sciences, 2013. </w:t>
      </w:r>
      <w:r w:rsidRPr="00D80AFE">
        <w:rPr>
          <w:b/>
          <w:lang w:val="en-CA"/>
        </w:rPr>
        <w:t>110</w:t>
      </w:r>
      <w:r w:rsidRPr="00D80AFE">
        <w:rPr>
          <w:lang w:val="en-CA"/>
        </w:rPr>
        <w:t>: p. 5498-5503.</w:t>
      </w:r>
    </w:p>
    <w:p w14:paraId="0A31A284" w14:textId="77777777" w:rsidR="002D1E9F" w:rsidRPr="00D80AFE" w:rsidRDefault="002D1E9F" w:rsidP="002D1E9F">
      <w:pPr>
        <w:pStyle w:val="EndNoteBibliography"/>
        <w:ind w:left="720" w:hanging="720"/>
        <w:rPr>
          <w:lang w:val="en-CA"/>
        </w:rPr>
      </w:pPr>
      <w:r w:rsidRPr="00D80AFE">
        <w:rPr>
          <w:lang w:val="en-CA"/>
        </w:rPr>
        <w:t>4.</w:t>
      </w:r>
      <w:r w:rsidRPr="00D80AFE">
        <w:rPr>
          <w:lang w:val="en-CA"/>
        </w:rPr>
        <w:tab/>
        <w:t xml:space="preserve">Lucks, J.B., et al., </w:t>
      </w:r>
      <w:r w:rsidRPr="00D80AFE">
        <w:rPr>
          <w:i/>
          <w:lang w:val="en-CA"/>
        </w:rPr>
        <w:t>Multiplexed RNA structure characterization with selective 2'-hydroxyl acylation analyzed by primer extension sequencing (SHAPE-Seq).</w:t>
      </w:r>
      <w:r w:rsidRPr="00D80AFE">
        <w:rPr>
          <w:lang w:val="en-CA"/>
        </w:rPr>
        <w:t xml:space="preserve"> Proceedings of the National Academy of Sciences, 2011. </w:t>
      </w:r>
      <w:r w:rsidRPr="00D80AFE">
        <w:rPr>
          <w:b/>
          <w:lang w:val="en-CA"/>
        </w:rPr>
        <w:t>108</w:t>
      </w:r>
      <w:r w:rsidRPr="00D80AFE">
        <w:rPr>
          <w:lang w:val="en-CA"/>
        </w:rPr>
        <w:t>: p. 11063-11068.</w:t>
      </w:r>
    </w:p>
    <w:p w14:paraId="2D3468C3" w14:textId="77777777" w:rsidR="002D1E9F" w:rsidRPr="00D80AFE" w:rsidRDefault="002D1E9F" w:rsidP="002D1E9F">
      <w:pPr>
        <w:pStyle w:val="EndNoteBibliography"/>
        <w:ind w:left="720" w:hanging="720"/>
        <w:rPr>
          <w:lang w:val="en-CA"/>
        </w:rPr>
      </w:pPr>
      <w:r w:rsidRPr="00D80AFE">
        <w:rPr>
          <w:lang w:val="en-CA"/>
        </w:rPr>
        <w:t>5.</w:t>
      </w:r>
      <w:r w:rsidRPr="00D80AFE">
        <w:rPr>
          <w:lang w:val="en-CA"/>
        </w:rPr>
        <w:tab/>
        <w:t xml:space="preserve">Yesselman, J.D., et al., </w:t>
      </w:r>
      <w:r w:rsidRPr="00D80AFE">
        <w:rPr>
          <w:i/>
          <w:lang w:val="en-CA"/>
        </w:rPr>
        <w:t>Updates to the RNA mapping database (RMDB), version 2.</w:t>
      </w:r>
      <w:r w:rsidRPr="00D80AFE">
        <w:rPr>
          <w:lang w:val="en-CA"/>
        </w:rPr>
        <w:t xml:space="preserve"> Nucleic Acids Research, 2017: p. 1-5.</w:t>
      </w:r>
    </w:p>
    <w:p w14:paraId="4EA3CD44" w14:textId="77777777" w:rsidR="002D1E9F" w:rsidRPr="00D80AFE" w:rsidRDefault="002D1E9F" w:rsidP="002D1E9F">
      <w:pPr>
        <w:pStyle w:val="EndNoteBibliography"/>
        <w:ind w:left="720" w:hanging="720"/>
        <w:rPr>
          <w:lang w:val="en-CA"/>
        </w:rPr>
      </w:pPr>
      <w:r w:rsidRPr="00D80AFE">
        <w:rPr>
          <w:lang w:val="en-CA"/>
        </w:rPr>
        <w:t>6.</w:t>
      </w:r>
      <w:r w:rsidRPr="00D80AFE">
        <w:rPr>
          <w:lang w:val="en-CA"/>
        </w:rPr>
        <w:tab/>
        <w:t xml:space="preserve">Mandal, M. and R.R. Breaker, </w:t>
      </w:r>
      <w:r w:rsidRPr="00D80AFE">
        <w:rPr>
          <w:i/>
          <w:lang w:val="en-CA"/>
        </w:rPr>
        <w:t>Gene regulation by riboswitches.</w:t>
      </w:r>
      <w:r w:rsidRPr="00D80AFE">
        <w:rPr>
          <w:lang w:val="en-CA"/>
        </w:rPr>
        <w:t xml:space="preserve"> Nature reviews. Molecular cell biology, 2004. </w:t>
      </w:r>
      <w:r w:rsidRPr="00D80AFE">
        <w:rPr>
          <w:b/>
          <w:lang w:val="en-CA"/>
        </w:rPr>
        <w:t>5</w:t>
      </w:r>
      <w:r w:rsidRPr="00D80AFE">
        <w:rPr>
          <w:lang w:val="en-CA"/>
        </w:rPr>
        <w:t>: p. 451-463.</w:t>
      </w:r>
    </w:p>
    <w:p w14:paraId="7D068E07" w14:textId="77777777" w:rsidR="002D1E9F" w:rsidRPr="00D80AFE" w:rsidRDefault="002D1E9F" w:rsidP="002D1E9F">
      <w:pPr>
        <w:pStyle w:val="EndNoteBibliography"/>
        <w:ind w:left="720" w:hanging="720"/>
        <w:rPr>
          <w:lang w:val="en-CA"/>
        </w:rPr>
      </w:pPr>
      <w:r w:rsidRPr="00D80AFE">
        <w:rPr>
          <w:lang w:val="en-CA"/>
        </w:rPr>
        <w:t>7.</w:t>
      </w:r>
      <w:r w:rsidRPr="00D80AFE">
        <w:rPr>
          <w:lang w:val="en-CA"/>
        </w:rPr>
        <w:tab/>
        <w:t xml:space="preserve">Almeida, M.I., et al., </w:t>
      </w:r>
      <w:r w:rsidRPr="00D80AFE">
        <w:rPr>
          <w:i/>
          <w:lang w:val="en-CA"/>
        </w:rPr>
        <w:t>MicroRNAs: genomics, biogenesis, mechanism, and function.</w:t>
      </w:r>
      <w:r w:rsidRPr="00D80AFE">
        <w:rPr>
          <w:lang w:val="en-CA"/>
        </w:rPr>
        <w:t xml:space="preserve"> Cell, 2015. </w:t>
      </w:r>
      <w:r w:rsidRPr="00D80AFE">
        <w:rPr>
          <w:b/>
          <w:lang w:val="en-CA"/>
        </w:rPr>
        <w:t>33</w:t>
      </w:r>
      <w:r w:rsidRPr="00D80AFE">
        <w:rPr>
          <w:lang w:val="en-CA"/>
        </w:rPr>
        <w:t>: p. 4663-4670.</w:t>
      </w:r>
    </w:p>
    <w:p w14:paraId="7F83AB0F" w14:textId="77777777" w:rsidR="002D1E9F" w:rsidRPr="00D80AFE" w:rsidRDefault="002D1E9F" w:rsidP="002D1E9F">
      <w:pPr>
        <w:pStyle w:val="EndNoteBibliography"/>
        <w:ind w:left="720" w:hanging="720"/>
        <w:rPr>
          <w:lang w:val="en-CA"/>
        </w:rPr>
      </w:pPr>
      <w:r w:rsidRPr="00D80AFE">
        <w:rPr>
          <w:lang w:val="en-CA"/>
        </w:rPr>
        <w:t>8.</w:t>
      </w:r>
      <w:r w:rsidRPr="00D80AFE">
        <w:rPr>
          <w:lang w:val="en-CA"/>
        </w:rPr>
        <w:tab/>
        <w:t xml:space="preserve">Weill, N., et al., </w:t>
      </w:r>
      <w:r w:rsidRPr="00D80AFE">
        <w:rPr>
          <w:i/>
          <w:lang w:val="en-CA"/>
        </w:rPr>
        <w:t>MiRBooking simulates the stoichiometric mode of action of microRNAs.</w:t>
      </w:r>
      <w:r w:rsidRPr="00D80AFE">
        <w:rPr>
          <w:lang w:val="en-CA"/>
        </w:rPr>
        <w:t xml:space="preserve"> Nucleic Acids Res, 2015. </w:t>
      </w:r>
      <w:r w:rsidRPr="00D80AFE">
        <w:rPr>
          <w:b/>
          <w:lang w:val="en-CA"/>
        </w:rPr>
        <w:t>43</w:t>
      </w:r>
      <w:r w:rsidRPr="00D80AFE">
        <w:rPr>
          <w:lang w:val="en-CA"/>
        </w:rPr>
        <w:t>(14): p. 6730-8.</w:t>
      </w:r>
    </w:p>
    <w:p w14:paraId="79465CDA" w14:textId="77777777" w:rsidR="002D1E9F" w:rsidRPr="00D80AFE" w:rsidRDefault="002D1E9F" w:rsidP="002D1E9F">
      <w:pPr>
        <w:pStyle w:val="EndNoteBibliography"/>
        <w:ind w:left="720" w:hanging="720"/>
        <w:rPr>
          <w:lang w:val="en-CA"/>
        </w:rPr>
      </w:pPr>
      <w:r w:rsidRPr="00D80AFE">
        <w:rPr>
          <w:lang w:val="en-CA"/>
        </w:rPr>
        <w:t>9.</w:t>
      </w:r>
      <w:r w:rsidRPr="00D80AFE">
        <w:rPr>
          <w:lang w:val="en-CA"/>
        </w:rPr>
        <w:tab/>
        <w:t xml:space="preserve">Dahm, R., </w:t>
      </w:r>
      <w:r w:rsidRPr="00D80AFE">
        <w:rPr>
          <w:i/>
          <w:lang w:val="en-CA"/>
        </w:rPr>
        <w:t>Friedrich Miescher and the discovery of DNA.</w:t>
      </w:r>
      <w:r w:rsidRPr="00D80AFE">
        <w:rPr>
          <w:lang w:val="en-CA"/>
        </w:rPr>
        <w:t xml:space="preserve"> Developmental Biology, 2005. </w:t>
      </w:r>
      <w:r w:rsidRPr="00D80AFE">
        <w:rPr>
          <w:b/>
          <w:lang w:val="en-CA"/>
        </w:rPr>
        <w:t>278</w:t>
      </w:r>
      <w:r w:rsidRPr="00D80AFE">
        <w:rPr>
          <w:lang w:val="en-CA"/>
        </w:rPr>
        <w:t>: p. 274-288.</w:t>
      </w:r>
    </w:p>
    <w:p w14:paraId="1B650185" w14:textId="77777777" w:rsidR="002D1E9F" w:rsidRPr="00D80AFE" w:rsidRDefault="002D1E9F" w:rsidP="002D1E9F">
      <w:pPr>
        <w:pStyle w:val="EndNoteBibliography"/>
        <w:ind w:left="720" w:hanging="720"/>
        <w:rPr>
          <w:lang w:val="en-CA"/>
        </w:rPr>
      </w:pPr>
      <w:r w:rsidRPr="00D80AFE">
        <w:rPr>
          <w:lang w:val="en-CA"/>
        </w:rPr>
        <w:t>10.</w:t>
      </w:r>
      <w:r w:rsidRPr="00D80AFE">
        <w:rPr>
          <w:lang w:val="en-CA"/>
        </w:rPr>
        <w:tab/>
        <w:t xml:space="preserve">Caspersson, T. and J. Schultz, </w:t>
      </w:r>
      <w:r w:rsidRPr="00D80AFE">
        <w:rPr>
          <w:i/>
          <w:lang w:val="en-CA"/>
        </w:rPr>
        <w:t>Pentose Nucleotides in the Cytoplasm of Growing Tissues.</w:t>
      </w:r>
      <w:r w:rsidRPr="00D80AFE">
        <w:rPr>
          <w:lang w:val="en-CA"/>
        </w:rPr>
        <w:t xml:space="preserve"> Nature, 1939. </w:t>
      </w:r>
      <w:r w:rsidRPr="00D80AFE">
        <w:rPr>
          <w:b/>
          <w:lang w:val="en-CA"/>
        </w:rPr>
        <w:t>143</w:t>
      </w:r>
      <w:r w:rsidRPr="00D80AFE">
        <w:rPr>
          <w:lang w:val="en-CA"/>
        </w:rPr>
        <w:t>: p. 602.</w:t>
      </w:r>
    </w:p>
    <w:p w14:paraId="0CF81B91" w14:textId="77777777" w:rsidR="002D1E9F" w:rsidRPr="00D80AFE" w:rsidRDefault="002D1E9F" w:rsidP="002D1E9F">
      <w:pPr>
        <w:pStyle w:val="EndNoteBibliography"/>
        <w:ind w:left="720" w:hanging="720"/>
        <w:rPr>
          <w:lang w:val="en-CA"/>
        </w:rPr>
      </w:pPr>
      <w:r w:rsidRPr="00D80AFE">
        <w:rPr>
          <w:lang w:val="en-CA"/>
        </w:rPr>
        <w:t>11.</w:t>
      </w:r>
      <w:r w:rsidRPr="00D80AFE">
        <w:rPr>
          <w:lang w:val="en-CA"/>
        </w:rPr>
        <w:tab/>
        <w:t xml:space="preserve">Watson, J.D. and F.H.C. Crick, </w:t>
      </w:r>
      <w:r w:rsidRPr="00D80AFE">
        <w:rPr>
          <w:i/>
          <w:lang w:val="en-CA"/>
        </w:rPr>
        <w:t>Molecular structure of nucleic acids</w:t>
      </w:r>
      <w:r w:rsidRPr="00D80AFE">
        <w:rPr>
          <w:lang w:val="en-CA"/>
        </w:rPr>
        <w:t xml:space="preserve">, in </w:t>
      </w:r>
      <w:r w:rsidRPr="00D80AFE">
        <w:rPr>
          <w:i/>
          <w:lang w:val="en-CA"/>
        </w:rPr>
        <w:t>Nature</w:t>
      </w:r>
      <w:r w:rsidRPr="00D80AFE">
        <w:rPr>
          <w:lang w:val="en-CA"/>
        </w:rPr>
        <w:t>. 1953. p. 737-738.</w:t>
      </w:r>
    </w:p>
    <w:p w14:paraId="254651C2" w14:textId="77777777" w:rsidR="002D1E9F" w:rsidRPr="00D80AFE" w:rsidRDefault="002D1E9F" w:rsidP="002D1E9F">
      <w:pPr>
        <w:pStyle w:val="EndNoteBibliography"/>
        <w:ind w:left="720" w:hanging="720"/>
        <w:rPr>
          <w:lang w:val="en-CA"/>
        </w:rPr>
      </w:pPr>
      <w:r w:rsidRPr="00D80AFE">
        <w:rPr>
          <w:lang w:val="en-CA"/>
        </w:rPr>
        <w:t>12.</w:t>
      </w:r>
      <w:r w:rsidRPr="00D80AFE">
        <w:rPr>
          <w:lang w:val="en-CA"/>
        </w:rPr>
        <w:tab/>
        <w:t xml:space="preserve">Jacob, F. and J. Monod, </w:t>
      </w:r>
      <w:r w:rsidRPr="00D80AFE">
        <w:rPr>
          <w:i/>
          <w:lang w:val="en-CA"/>
        </w:rPr>
        <w:t>Genetic regulatory mechanisms in the synthesis of proteins.</w:t>
      </w:r>
      <w:r w:rsidRPr="00D80AFE">
        <w:rPr>
          <w:lang w:val="en-CA"/>
        </w:rPr>
        <w:t xml:space="preserve"> Journal of Molecular Biology, 1961. </w:t>
      </w:r>
      <w:r w:rsidRPr="00D80AFE">
        <w:rPr>
          <w:b/>
          <w:lang w:val="en-CA"/>
        </w:rPr>
        <w:t>3</w:t>
      </w:r>
      <w:r w:rsidRPr="00D80AFE">
        <w:rPr>
          <w:lang w:val="en-CA"/>
        </w:rPr>
        <w:t>(3): p. 318-356.</w:t>
      </w:r>
    </w:p>
    <w:p w14:paraId="15BB4F47" w14:textId="77777777" w:rsidR="002D1E9F" w:rsidRPr="00D80AFE" w:rsidRDefault="002D1E9F" w:rsidP="002D1E9F">
      <w:pPr>
        <w:pStyle w:val="EndNoteBibliography"/>
        <w:ind w:left="720" w:hanging="720"/>
        <w:rPr>
          <w:lang w:val="en-CA"/>
        </w:rPr>
      </w:pPr>
      <w:r w:rsidRPr="00D80AFE">
        <w:rPr>
          <w:lang w:val="en-CA"/>
        </w:rPr>
        <w:t>13.</w:t>
      </w:r>
      <w:r w:rsidRPr="00D80AFE">
        <w:rPr>
          <w:lang w:val="en-CA"/>
        </w:rPr>
        <w:tab/>
        <w:t xml:space="preserve">Holley Rw Fau - Apgar, J., et al., </w:t>
      </w:r>
      <w:r w:rsidRPr="00D80AFE">
        <w:rPr>
          <w:i/>
          <w:lang w:val="en-CA"/>
        </w:rPr>
        <w:t>STRUCTURE OF A RIBONUCLEIC ACID.</w:t>
      </w:r>
      <w:r w:rsidRPr="00D80AFE">
        <w:rPr>
          <w:lang w:val="en-CA"/>
        </w:rPr>
        <w:t xml:space="preserve"> (0036-8075 (Print)).</w:t>
      </w:r>
    </w:p>
    <w:p w14:paraId="4DDD1B6D" w14:textId="77777777" w:rsidR="002D1E9F" w:rsidRPr="00D80AFE" w:rsidRDefault="002D1E9F" w:rsidP="002D1E9F">
      <w:pPr>
        <w:pStyle w:val="EndNoteBibliography"/>
        <w:ind w:left="720" w:hanging="720"/>
        <w:rPr>
          <w:lang w:val="en-CA"/>
        </w:rPr>
      </w:pPr>
      <w:r w:rsidRPr="00D80AFE">
        <w:rPr>
          <w:lang w:val="en-CA"/>
        </w:rPr>
        <w:t>14.</w:t>
      </w:r>
      <w:r w:rsidRPr="00D80AFE">
        <w:rPr>
          <w:lang w:val="en-CA"/>
        </w:rPr>
        <w:tab/>
        <w:t xml:space="preserve">Tinoco I Jr Fau - Uhlenbeck, O.C., M.D. Uhlenbeck Oc Fau - Levine, and M.D. Levine, </w:t>
      </w:r>
      <w:r w:rsidRPr="00D80AFE">
        <w:rPr>
          <w:i/>
          <w:lang w:val="en-CA"/>
        </w:rPr>
        <w:t>Estimation of secondary structure in ribonucleic acids.</w:t>
      </w:r>
      <w:r w:rsidRPr="00D80AFE">
        <w:rPr>
          <w:lang w:val="en-CA"/>
        </w:rPr>
        <w:t xml:space="preserve"> (0028-0836 (Print)).</w:t>
      </w:r>
    </w:p>
    <w:p w14:paraId="36720D20" w14:textId="77777777" w:rsidR="002D1E9F" w:rsidRPr="00D80AFE" w:rsidRDefault="002D1E9F" w:rsidP="002D1E9F">
      <w:pPr>
        <w:pStyle w:val="EndNoteBibliography"/>
        <w:ind w:left="720" w:hanging="720"/>
        <w:rPr>
          <w:lang w:val="en-CA"/>
        </w:rPr>
      </w:pPr>
      <w:r w:rsidRPr="00D80AFE">
        <w:rPr>
          <w:lang w:val="en-CA"/>
        </w:rPr>
        <w:t>15.</w:t>
      </w:r>
      <w:r w:rsidRPr="00D80AFE">
        <w:rPr>
          <w:lang w:val="en-CA"/>
        </w:rPr>
        <w:tab/>
        <w:t xml:space="preserve">Nussinov, R., et al., </w:t>
      </w:r>
      <w:r w:rsidRPr="00D80AFE">
        <w:rPr>
          <w:i/>
          <w:lang w:val="en-CA"/>
        </w:rPr>
        <w:t>Algorithms for Loop Matchings.</w:t>
      </w:r>
      <w:r w:rsidRPr="00D80AFE">
        <w:rPr>
          <w:lang w:val="en-CA"/>
        </w:rPr>
        <w:t xml:space="preserve"> SIAM Journal on Applied Mathematics, 1978. </w:t>
      </w:r>
      <w:r w:rsidRPr="00D80AFE">
        <w:rPr>
          <w:b/>
          <w:lang w:val="en-CA"/>
        </w:rPr>
        <w:t>35</w:t>
      </w:r>
      <w:r w:rsidRPr="00D80AFE">
        <w:rPr>
          <w:lang w:val="en-CA"/>
        </w:rPr>
        <w:t>(1): p. 68-82.</w:t>
      </w:r>
    </w:p>
    <w:p w14:paraId="506E4703" w14:textId="77777777" w:rsidR="002D1E9F" w:rsidRPr="00D80AFE" w:rsidRDefault="002D1E9F" w:rsidP="002D1E9F">
      <w:pPr>
        <w:pStyle w:val="EndNoteBibliography"/>
        <w:ind w:left="720" w:hanging="720"/>
        <w:rPr>
          <w:lang w:val="en-CA"/>
        </w:rPr>
      </w:pPr>
      <w:r w:rsidRPr="00D80AFE">
        <w:rPr>
          <w:lang w:val="en-CA"/>
        </w:rPr>
        <w:t>16.</w:t>
      </w:r>
      <w:r w:rsidRPr="00D80AFE">
        <w:rPr>
          <w:lang w:val="en-CA"/>
        </w:rPr>
        <w:tab/>
        <w:t xml:space="preserve">Brassard, G. and P. Bratley, </w:t>
      </w:r>
      <w:r w:rsidRPr="00D80AFE">
        <w:rPr>
          <w:i/>
          <w:lang w:val="en-CA"/>
        </w:rPr>
        <w:t>Fundamentals of Algorithmics</w:t>
      </w:r>
      <w:r w:rsidRPr="00D80AFE">
        <w:rPr>
          <w:lang w:val="en-CA"/>
        </w:rPr>
        <w:t>. 1995. p. 524.</w:t>
      </w:r>
    </w:p>
    <w:p w14:paraId="31A71562" w14:textId="77777777" w:rsidR="002D1E9F" w:rsidRPr="00D80AFE" w:rsidRDefault="002D1E9F" w:rsidP="002D1E9F">
      <w:pPr>
        <w:pStyle w:val="EndNoteBibliography"/>
        <w:ind w:left="720" w:hanging="720"/>
        <w:rPr>
          <w:lang w:val="en-CA"/>
        </w:rPr>
      </w:pPr>
      <w:r w:rsidRPr="00D80AFE">
        <w:rPr>
          <w:lang w:val="en-CA"/>
        </w:rPr>
        <w:t>17.</w:t>
      </w:r>
      <w:r w:rsidRPr="00D80AFE">
        <w:rPr>
          <w:lang w:val="en-CA"/>
        </w:rPr>
        <w:tab/>
        <w:t xml:space="preserve">Zuker, M., </w:t>
      </w:r>
      <w:r w:rsidRPr="00D80AFE">
        <w:rPr>
          <w:i/>
          <w:lang w:val="en-CA"/>
        </w:rPr>
        <w:t>On finding all suboptimal foldings of an RNA molecule.</w:t>
      </w:r>
      <w:r w:rsidRPr="00D80AFE">
        <w:rPr>
          <w:lang w:val="en-CA"/>
        </w:rPr>
        <w:t xml:space="preserve"> 1989(0036-8075 (Print)).</w:t>
      </w:r>
    </w:p>
    <w:p w14:paraId="71EC1B87" w14:textId="77777777" w:rsidR="002D1E9F" w:rsidRPr="00D80AFE" w:rsidRDefault="002D1E9F" w:rsidP="002D1E9F">
      <w:pPr>
        <w:pStyle w:val="EndNoteBibliography"/>
        <w:ind w:left="720" w:hanging="720"/>
        <w:rPr>
          <w:lang w:val="en-CA"/>
        </w:rPr>
      </w:pPr>
      <w:r w:rsidRPr="00D80AFE">
        <w:rPr>
          <w:lang w:val="en-CA"/>
        </w:rPr>
        <w:t>18.</w:t>
      </w:r>
      <w:r w:rsidRPr="00D80AFE">
        <w:rPr>
          <w:lang w:val="en-CA"/>
        </w:rPr>
        <w:tab/>
        <w:t xml:space="preserve">Zuker, M. and D. Sankoff, </w:t>
      </w:r>
      <w:r w:rsidRPr="00D80AFE">
        <w:rPr>
          <w:i/>
          <w:lang w:val="en-CA"/>
        </w:rPr>
        <w:t>RNA secondary structures and their prediction.</w:t>
      </w:r>
      <w:r w:rsidRPr="00D80AFE">
        <w:rPr>
          <w:lang w:val="en-CA"/>
        </w:rPr>
        <w:t xml:space="preserve"> Bulletin of Mathematical Biology, 1984. </w:t>
      </w:r>
      <w:r w:rsidRPr="00D80AFE">
        <w:rPr>
          <w:b/>
          <w:lang w:val="en-CA"/>
        </w:rPr>
        <w:t>46</w:t>
      </w:r>
      <w:r w:rsidRPr="00D80AFE">
        <w:rPr>
          <w:lang w:val="en-CA"/>
        </w:rPr>
        <w:t>(4): p. 591-621.</w:t>
      </w:r>
    </w:p>
    <w:p w14:paraId="09E8FC76" w14:textId="77777777" w:rsidR="002D1E9F" w:rsidRPr="00D80AFE" w:rsidRDefault="002D1E9F" w:rsidP="002D1E9F">
      <w:pPr>
        <w:pStyle w:val="EndNoteBibliography"/>
        <w:ind w:left="720" w:hanging="720"/>
        <w:rPr>
          <w:lang w:val="en-CA"/>
        </w:rPr>
      </w:pPr>
      <w:r w:rsidRPr="00D80AFE">
        <w:rPr>
          <w:lang w:val="en-CA"/>
        </w:rPr>
        <w:t>19.</w:t>
      </w:r>
      <w:r w:rsidRPr="00D80AFE">
        <w:rPr>
          <w:lang w:val="en-CA"/>
        </w:rPr>
        <w:tab/>
        <w:t xml:space="preserve">McCaskill, J.S., </w:t>
      </w:r>
      <w:r w:rsidRPr="00D80AFE">
        <w:rPr>
          <w:i/>
          <w:lang w:val="en-CA"/>
        </w:rPr>
        <w:t>The equilibrium partition function and base pair binding probabilities for RNA secondary structure.</w:t>
      </w:r>
      <w:r w:rsidRPr="00D80AFE">
        <w:rPr>
          <w:lang w:val="en-CA"/>
        </w:rPr>
        <w:t xml:space="preserve"> (0006-3525 (Print)).</w:t>
      </w:r>
    </w:p>
    <w:p w14:paraId="4A29FC6E" w14:textId="77777777" w:rsidR="002D1E9F" w:rsidRPr="00D80AFE" w:rsidRDefault="002D1E9F" w:rsidP="002D1E9F">
      <w:pPr>
        <w:pStyle w:val="EndNoteBibliography"/>
        <w:ind w:left="720" w:hanging="720"/>
        <w:rPr>
          <w:lang w:val="en-CA"/>
        </w:rPr>
      </w:pPr>
      <w:r w:rsidRPr="00D80AFE">
        <w:rPr>
          <w:lang w:val="en-CA"/>
        </w:rPr>
        <w:lastRenderedPageBreak/>
        <w:t>20.</w:t>
      </w:r>
      <w:r w:rsidRPr="00D80AFE">
        <w:rPr>
          <w:lang w:val="en-CA"/>
        </w:rPr>
        <w:tab/>
        <w:t xml:space="preserve">Major, F., et al., </w:t>
      </w:r>
      <w:r w:rsidRPr="00D80AFE">
        <w:rPr>
          <w:i/>
          <w:lang w:val="en-CA"/>
        </w:rPr>
        <w:t>The combination of symbolic and numerical computation for three-dimensional modeling of RNA.</w:t>
      </w:r>
      <w:r w:rsidRPr="00D80AFE">
        <w:rPr>
          <w:lang w:val="en-CA"/>
        </w:rPr>
        <w:t xml:space="preserve"> Science (New York, N.Y.), 1991. </w:t>
      </w:r>
      <w:r w:rsidRPr="00D80AFE">
        <w:rPr>
          <w:b/>
          <w:lang w:val="en-CA"/>
        </w:rPr>
        <w:t>253</w:t>
      </w:r>
      <w:r w:rsidRPr="00D80AFE">
        <w:rPr>
          <w:lang w:val="en-CA"/>
        </w:rPr>
        <w:t>: p. 1255-60.</w:t>
      </w:r>
    </w:p>
    <w:p w14:paraId="47C5DF54" w14:textId="77777777" w:rsidR="002D1E9F" w:rsidRPr="00D80AFE" w:rsidRDefault="002D1E9F" w:rsidP="002D1E9F">
      <w:pPr>
        <w:pStyle w:val="EndNoteBibliography"/>
        <w:ind w:left="720" w:hanging="720"/>
        <w:rPr>
          <w:lang w:val="en-CA"/>
        </w:rPr>
      </w:pPr>
      <w:r w:rsidRPr="00D80AFE">
        <w:rPr>
          <w:lang w:val="en-CA"/>
        </w:rPr>
        <w:t>21.</w:t>
      </w:r>
      <w:r w:rsidRPr="00D80AFE">
        <w:rPr>
          <w:lang w:val="en-CA"/>
        </w:rPr>
        <w:tab/>
        <w:t xml:space="preserve">Hofacker, I.L., et al., </w:t>
      </w:r>
      <w:r w:rsidRPr="00D80AFE">
        <w:rPr>
          <w:i/>
          <w:lang w:val="en-CA"/>
        </w:rPr>
        <w:t>Fast folding and comparison of RNA secondary structures.</w:t>
      </w:r>
      <w:r w:rsidRPr="00D80AFE">
        <w:rPr>
          <w:lang w:val="en-CA"/>
        </w:rPr>
        <w:t xml:space="preserve"> Monatshefte f??r Chemie Chemical Monthly, 1989. </w:t>
      </w:r>
      <w:r w:rsidRPr="00D80AFE">
        <w:rPr>
          <w:b/>
          <w:lang w:val="en-CA"/>
        </w:rPr>
        <w:t>125</w:t>
      </w:r>
      <w:r w:rsidRPr="00D80AFE">
        <w:rPr>
          <w:lang w:val="en-CA"/>
        </w:rPr>
        <w:t>: p. 167-188.</w:t>
      </w:r>
    </w:p>
    <w:p w14:paraId="0D156B6A" w14:textId="77777777" w:rsidR="002D1E9F" w:rsidRPr="00D80AFE" w:rsidRDefault="002D1E9F" w:rsidP="002D1E9F">
      <w:pPr>
        <w:pStyle w:val="EndNoteBibliography"/>
        <w:ind w:left="720" w:hanging="720"/>
        <w:rPr>
          <w:lang w:val="en-CA"/>
        </w:rPr>
      </w:pPr>
      <w:r w:rsidRPr="00D80AFE">
        <w:rPr>
          <w:lang w:val="en-CA"/>
        </w:rPr>
        <w:t>22.</w:t>
      </w:r>
      <w:r w:rsidRPr="00D80AFE">
        <w:rPr>
          <w:lang w:val="en-CA"/>
        </w:rPr>
        <w:tab/>
        <w:t xml:space="preserve">Serra, M.J. and D.H. Turner, </w:t>
      </w:r>
      <w:r w:rsidRPr="00D80AFE">
        <w:rPr>
          <w:i/>
          <w:lang w:val="en-CA"/>
        </w:rPr>
        <w:t>Predicting thermodynamic properties of RNA.</w:t>
      </w:r>
      <w:r w:rsidRPr="00D80AFE">
        <w:rPr>
          <w:lang w:val="en-CA"/>
        </w:rPr>
        <w:t xml:space="preserve"> (0076-6879 (Print)).</w:t>
      </w:r>
    </w:p>
    <w:p w14:paraId="09C68971" w14:textId="77777777" w:rsidR="002D1E9F" w:rsidRPr="00D80AFE" w:rsidRDefault="002D1E9F" w:rsidP="002D1E9F">
      <w:pPr>
        <w:pStyle w:val="EndNoteBibliography"/>
        <w:ind w:left="720" w:hanging="720"/>
        <w:rPr>
          <w:lang w:val="en-CA"/>
        </w:rPr>
      </w:pPr>
      <w:r w:rsidRPr="00D80AFE">
        <w:rPr>
          <w:lang w:val="en-CA"/>
        </w:rPr>
        <w:t>23.</w:t>
      </w:r>
      <w:r w:rsidRPr="00D80AFE">
        <w:rPr>
          <w:lang w:val="en-CA"/>
        </w:rPr>
        <w:tab/>
        <w:t xml:space="preserve">Parisien, M. and F. Major, </w:t>
      </w:r>
      <w:r w:rsidRPr="00D80AFE">
        <w:rPr>
          <w:i/>
          <w:lang w:val="en-CA"/>
        </w:rPr>
        <w:t>The MC-Fold and MC-Sym pipeline infers RNA structure from sequence data.</w:t>
      </w:r>
      <w:r w:rsidRPr="00D80AFE">
        <w:rPr>
          <w:lang w:val="en-CA"/>
        </w:rPr>
        <w:t xml:space="preserve"> Nature, 2008. </w:t>
      </w:r>
      <w:r w:rsidRPr="00D80AFE">
        <w:rPr>
          <w:b/>
          <w:lang w:val="en-CA"/>
        </w:rPr>
        <w:t>452</w:t>
      </w:r>
      <w:r w:rsidRPr="00D80AFE">
        <w:rPr>
          <w:lang w:val="en-CA"/>
        </w:rPr>
        <w:t>: p. 51-55.</w:t>
      </w:r>
    </w:p>
    <w:p w14:paraId="209375EA" w14:textId="77777777" w:rsidR="002D1E9F" w:rsidRPr="00D80AFE" w:rsidRDefault="002D1E9F" w:rsidP="002D1E9F">
      <w:pPr>
        <w:pStyle w:val="EndNoteBibliography"/>
        <w:ind w:left="720" w:hanging="720"/>
        <w:rPr>
          <w:lang w:val="en-CA"/>
        </w:rPr>
      </w:pPr>
      <w:r w:rsidRPr="00D80AFE">
        <w:rPr>
          <w:lang w:val="en-CA"/>
        </w:rPr>
        <w:t>24.</w:t>
      </w:r>
      <w:r w:rsidRPr="00D80AFE">
        <w:rPr>
          <w:lang w:val="en-CA"/>
        </w:rPr>
        <w:tab/>
        <w:t xml:space="preserve">Patel, D.J., </w:t>
      </w:r>
      <w:r w:rsidRPr="00D80AFE">
        <w:rPr>
          <w:i/>
          <w:lang w:val="en-CA"/>
        </w:rPr>
        <w:t>Structural analysis of nucleic acid aptamers.</w:t>
      </w:r>
      <w:r w:rsidRPr="00D80AFE">
        <w:rPr>
          <w:lang w:val="en-CA"/>
        </w:rPr>
        <w:t xml:space="preserve"> Current opinion in chemical biology, 1997. </w:t>
      </w:r>
      <w:r w:rsidRPr="00D80AFE">
        <w:rPr>
          <w:b/>
          <w:lang w:val="en-CA"/>
        </w:rPr>
        <w:t>1</w:t>
      </w:r>
      <w:r w:rsidRPr="00D80AFE">
        <w:rPr>
          <w:lang w:val="en-CA"/>
        </w:rPr>
        <w:t>: p. 32-46.</w:t>
      </w:r>
    </w:p>
    <w:p w14:paraId="541F5EE2" w14:textId="77777777" w:rsidR="002D1E9F" w:rsidRPr="00D80AFE" w:rsidRDefault="002D1E9F" w:rsidP="002D1E9F">
      <w:pPr>
        <w:pStyle w:val="EndNoteBibliography"/>
        <w:ind w:left="720" w:hanging="720"/>
        <w:rPr>
          <w:lang w:val="en-CA"/>
        </w:rPr>
      </w:pPr>
      <w:r w:rsidRPr="00D80AFE">
        <w:rPr>
          <w:lang w:val="en-CA"/>
        </w:rPr>
        <w:t>25.</w:t>
      </w:r>
      <w:r w:rsidRPr="00D80AFE">
        <w:rPr>
          <w:lang w:val="en-CA"/>
        </w:rPr>
        <w:tab/>
        <w:t xml:space="preserve">Bolton, E.E., et al., </w:t>
      </w:r>
      <w:r w:rsidRPr="00D80AFE">
        <w:rPr>
          <w:i/>
          <w:lang w:val="en-CA"/>
        </w:rPr>
        <w:t>PubChem3D: A new resource for scientists.</w:t>
      </w:r>
      <w:r w:rsidRPr="00D80AFE">
        <w:rPr>
          <w:lang w:val="en-CA"/>
        </w:rPr>
        <w:t xml:space="preserve"> Journal of Cheminformatics, 2011. </w:t>
      </w:r>
      <w:r w:rsidRPr="00D80AFE">
        <w:rPr>
          <w:b/>
          <w:lang w:val="en-CA"/>
        </w:rPr>
        <w:t>3</w:t>
      </w:r>
      <w:r w:rsidRPr="00D80AFE">
        <w:rPr>
          <w:lang w:val="en-CA"/>
        </w:rPr>
        <w:t>: p. 1-15.</w:t>
      </w:r>
    </w:p>
    <w:p w14:paraId="5287EBE0" w14:textId="77777777" w:rsidR="002D1E9F" w:rsidRPr="00D80AFE" w:rsidRDefault="002D1E9F" w:rsidP="002D1E9F">
      <w:pPr>
        <w:pStyle w:val="EndNoteBibliography"/>
        <w:ind w:left="720" w:hanging="720"/>
        <w:rPr>
          <w:lang w:val="en-CA"/>
        </w:rPr>
      </w:pPr>
      <w:r w:rsidRPr="00D80AFE">
        <w:rPr>
          <w:lang w:val="en-CA"/>
        </w:rPr>
        <w:t>26.</w:t>
      </w:r>
      <w:r w:rsidRPr="00D80AFE">
        <w:rPr>
          <w:lang w:val="en-CA"/>
        </w:rPr>
        <w:tab/>
        <w:t xml:space="preserve">Staple, D.W. and S.E. Butcher, </w:t>
      </w:r>
      <w:r w:rsidRPr="00D80AFE">
        <w:rPr>
          <w:i/>
          <w:lang w:val="en-CA"/>
        </w:rPr>
        <w:t>Pseudoknots: RNA structures with diverse functions.</w:t>
      </w:r>
      <w:r w:rsidRPr="00D80AFE">
        <w:rPr>
          <w:lang w:val="en-CA"/>
        </w:rPr>
        <w:t xml:space="preserve"> PLoS Biology, 2005. </w:t>
      </w:r>
      <w:r w:rsidRPr="00D80AFE">
        <w:rPr>
          <w:b/>
          <w:lang w:val="en-CA"/>
        </w:rPr>
        <w:t>3</w:t>
      </w:r>
      <w:r w:rsidRPr="00D80AFE">
        <w:rPr>
          <w:lang w:val="en-CA"/>
        </w:rPr>
        <w:t>: p. 0956-0959.</w:t>
      </w:r>
    </w:p>
    <w:p w14:paraId="4370E02B" w14:textId="77777777" w:rsidR="002D1E9F" w:rsidRPr="00D80AFE" w:rsidRDefault="002D1E9F" w:rsidP="002D1E9F">
      <w:pPr>
        <w:pStyle w:val="EndNoteBibliography"/>
        <w:ind w:left="720" w:hanging="720"/>
        <w:rPr>
          <w:lang w:val="en-CA"/>
        </w:rPr>
      </w:pPr>
      <w:r w:rsidRPr="00D80AFE">
        <w:rPr>
          <w:lang w:val="en-CA"/>
        </w:rPr>
        <w:t>27.</w:t>
      </w:r>
      <w:r w:rsidRPr="00D80AFE">
        <w:rPr>
          <w:lang w:val="en-CA"/>
        </w:rPr>
        <w:tab/>
        <w:t xml:space="preserve">Vendeix, F.A., A.M. Munoz, and P.F. Agris, </w:t>
      </w:r>
      <w:r w:rsidRPr="00D80AFE">
        <w:rPr>
          <w:i/>
          <w:lang w:val="en-CA"/>
        </w:rPr>
        <w:t>Free energy calculation of modified base-pair formation in explicit solvent: A predictive model.</w:t>
      </w:r>
      <w:r w:rsidRPr="00D80AFE">
        <w:rPr>
          <w:lang w:val="en-CA"/>
        </w:rPr>
        <w:t xml:space="preserve"> RNA, 2009. </w:t>
      </w:r>
      <w:r w:rsidRPr="00D80AFE">
        <w:rPr>
          <w:b/>
          <w:lang w:val="en-CA"/>
        </w:rPr>
        <w:t>15</w:t>
      </w:r>
      <w:r w:rsidRPr="00D80AFE">
        <w:rPr>
          <w:lang w:val="en-CA"/>
        </w:rPr>
        <w:t>(12): p. 2278-87.</w:t>
      </w:r>
    </w:p>
    <w:p w14:paraId="5C54ABC2" w14:textId="77777777" w:rsidR="002D1E9F" w:rsidRPr="00D80AFE" w:rsidRDefault="002D1E9F" w:rsidP="002D1E9F">
      <w:pPr>
        <w:pStyle w:val="EndNoteBibliography"/>
        <w:ind w:left="720" w:hanging="720"/>
        <w:rPr>
          <w:lang w:val="en-CA"/>
        </w:rPr>
      </w:pPr>
      <w:r w:rsidRPr="00D80AFE">
        <w:rPr>
          <w:lang w:val="en-CA"/>
        </w:rPr>
        <w:t>28.</w:t>
      </w:r>
      <w:r w:rsidRPr="00D80AFE">
        <w:rPr>
          <w:lang w:val="en-CA"/>
        </w:rPr>
        <w:tab/>
        <w:t xml:space="preserve">Zuker, M. and P. Stiegler, </w:t>
      </w:r>
      <w:r w:rsidRPr="00D80AFE">
        <w:rPr>
          <w:i/>
          <w:lang w:val="en-CA"/>
        </w:rPr>
        <w:t>Optimal computer folding of large RNA sequences using thermodynamics and auxiliary information.</w:t>
      </w:r>
      <w:r w:rsidRPr="00D80AFE">
        <w:rPr>
          <w:lang w:val="en-CA"/>
        </w:rPr>
        <w:t xml:space="preserve"> Nucleic Acids Research, 1981. </w:t>
      </w:r>
      <w:r w:rsidRPr="00D80AFE">
        <w:rPr>
          <w:b/>
          <w:lang w:val="en-CA"/>
        </w:rPr>
        <w:t>9</w:t>
      </w:r>
      <w:r w:rsidRPr="00D80AFE">
        <w:rPr>
          <w:lang w:val="en-CA"/>
        </w:rPr>
        <w:t>: p. 133-148.</w:t>
      </w:r>
    </w:p>
    <w:p w14:paraId="374E1F06" w14:textId="77777777" w:rsidR="002D1E9F" w:rsidRPr="00D80AFE" w:rsidRDefault="002D1E9F" w:rsidP="002D1E9F">
      <w:pPr>
        <w:pStyle w:val="EndNoteBibliography"/>
        <w:ind w:left="720" w:hanging="720"/>
        <w:rPr>
          <w:lang w:val="en-CA"/>
        </w:rPr>
      </w:pPr>
      <w:r w:rsidRPr="00D80AFE">
        <w:rPr>
          <w:lang w:val="en-CA"/>
        </w:rPr>
        <w:t>29.</w:t>
      </w:r>
      <w:r w:rsidRPr="00D80AFE">
        <w:rPr>
          <w:lang w:val="en-CA"/>
        </w:rPr>
        <w:tab/>
        <w:t xml:space="preserve">Weeks, K.M. and D.M. Mauger, </w:t>
      </w:r>
      <w:r w:rsidRPr="00D80AFE">
        <w:rPr>
          <w:i/>
          <w:lang w:val="en-CA"/>
        </w:rPr>
        <w:t>Exploring RNA structural codes with SHAPE chemistry.</w:t>
      </w:r>
      <w:r w:rsidRPr="00D80AFE">
        <w:rPr>
          <w:lang w:val="en-CA"/>
        </w:rPr>
        <w:t xml:space="preserve"> 2012. </w:t>
      </w:r>
      <w:r w:rsidRPr="00D80AFE">
        <w:rPr>
          <w:b/>
          <w:lang w:val="en-CA"/>
        </w:rPr>
        <w:t>44</w:t>
      </w:r>
      <w:r w:rsidRPr="00D80AFE">
        <w:rPr>
          <w:lang w:val="en-CA"/>
        </w:rPr>
        <w:t>: p. 1280-1291.</w:t>
      </w:r>
    </w:p>
    <w:p w14:paraId="4B08F216" w14:textId="77777777" w:rsidR="002D1E9F" w:rsidRPr="00D80AFE" w:rsidRDefault="002D1E9F" w:rsidP="002D1E9F">
      <w:pPr>
        <w:pStyle w:val="EndNoteBibliography"/>
        <w:ind w:left="720" w:hanging="720"/>
        <w:rPr>
          <w:lang w:val="en-CA"/>
        </w:rPr>
      </w:pPr>
      <w:r w:rsidRPr="00D80AFE">
        <w:rPr>
          <w:lang w:val="en-CA"/>
        </w:rPr>
        <w:t>30.</w:t>
      </w:r>
      <w:r w:rsidRPr="00D80AFE">
        <w:rPr>
          <w:lang w:val="en-CA"/>
        </w:rPr>
        <w:tab/>
        <w:t xml:space="preserve">Mathews, D.H., </w:t>
      </w:r>
      <w:r w:rsidRPr="00D80AFE">
        <w:rPr>
          <w:i/>
          <w:lang w:val="en-CA"/>
        </w:rPr>
        <w:t>Using an RNA secondary structure partition function to determine confidence in base pairs predicted by free energy minimization Using an RNA secondary structure partition function to determine confidence in base pairs predicted by free energy minimization.</w:t>
      </w:r>
      <w:r w:rsidRPr="00D80AFE">
        <w:rPr>
          <w:lang w:val="en-CA"/>
        </w:rPr>
        <w:t xml:space="preserve"> Rna, 2004. </w:t>
      </w:r>
      <w:r w:rsidRPr="00D80AFE">
        <w:rPr>
          <w:b/>
          <w:lang w:val="en-CA"/>
        </w:rPr>
        <w:t>10</w:t>
      </w:r>
      <w:r w:rsidRPr="00D80AFE">
        <w:rPr>
          <w:lang w:val="en-CA"/>
        </w:rPr>
        <w:t>: p. 1178-1190.</w:t>
      </w:r>
    </w:p>
    <w:p w14:paraId="313C05B8" w14:textId="77777777" w:rsidR="002D1E9F" w:rsidRPr="00D80AFE" w:rsidRDefault="002D1E9F" w:rsidP="002D1E9F">
      <w:pPr>
        <w:pStyle w:val="EndNoteBibliography"/>
        <w:ind w:left="720" w:hanging="720"/>
        <w:rPr>
          <w:lang w:val="en-CA"/>
        </w:rPr>
      </w:pPr>
      <w:r w:rsidRPr="00D80AFE">
        <w:rPr>
          <w:lang w:val="en-CA"/>
        </w:rPr>
        <w:t>31.</w:t>
      </w:r>
      <w:r w:rsidRPr="00D80AFE">
        <w:rPr>
          <w:lang w:val="en-CA"/>
        </w:rPr>
        <w:tab/>
        <w:t xml:space="preserve">Mathews, D.H., et al., </w:t>
      </w:r>
      <w:r w:rsidRPr="00D80AFE">
        <w:rPr>
          <w:i/>
          <w:lang w:val="en-CA"/>
        </w:rPr>
        <w:t>Incorporating chemical modification constraints into a dynamic programming algorithm for prediction of RNA secondary structure.</w:t>
      </w:r>
      <w:r w:rsidRPr="00D80AFE">
        <w:rPr>
          <w:lang w:val="en-CA"/>
        </w:rPr>
        <w:t xml:space="preserve"> Proceedings of the National Academy of Sciences, 2004. </w:t>
      </w:r>
      <w:r w:rsidRPr="00D80AFE">
        <w:rPr>
          <w:b/>
          <w:lang w:val="en-CA"/>
        </w:rPr>
        <w:t>101</w:t>
      </w:r>
      <w:r w:rsidRPr="00D80AFE">
        <w:rPr>
          <w:lang w:val="en-CA"/>
        </w:rPr>
        <w:t>: p. 7287-7292.</w:t>
      </w:r>
    </w:p>
    <w:p w14:paraId="66B42182" w14:textId="77777777" w:rsidR="002D1E9F" w:rsidRPr="00D80AFE" w:rsidRDefault="002D1E9F" w:rsidP="002D1E9F">
      <w:pPr>
        <w:pStyle w:val="EndNoteBibliography"/>
        <w:ind w:left="720" w:hanging="720"/>
        <w:rPr>
          <w:lang w:val="en-CA"/>
        </w:rPr>
      </w:pPr>
      <w:r w:rsidRPr="00D80AFE">
        <w:rPr>
          <w:lang w:val="en-CA"/>
        </w:rPr>
        <w:t>32.</w:t>
      </w:r>
      <w:r w:rsidRPr="00D80AFE">
        <w:rPr>
          <w:lang w:val="en-CA"/>
        </w:rPr>
        <w:tab/>
        <w:t xml:space="preserve">Lorenz, R., I.L. Hofacker, and P.F. Stadler, </w:t>
      </w:r>
      <w:r w:rsidRPr="00D80AFE">
        <w:rPr>
          <w:i/>
          <w:lang w:val="en-CA"/>
        </w:rPr>
        <w:t>RNA folding with hard and soft constraints.</w:t>
      </w:r>
      <w:r w:rsidRPr="00D80AFE">
        <w:rPr>
          <w:lang w:val="en-CA"/>
        </w:rPr>
        <w:t xml:space="preserve"> Algorithms for Molecular Biology, 2016. </w:t>
      </w:r>
      <w:r w:rsidRPr="00D80AFE">
        <w:rPr>
          <w:b/>
          <w:lang w:val="en-CA"/>
        </w:rPr>
        <w:t>11</w:t>
      </w:r>
      <w:r w:rsidRPr="00D80AFE">
        <w:rPr>
          <w:lang w:val="en-CA"/>
        </w:rPr>
        <w:t>: p. 8.</w:t>
      </w:r>
    </w:p>
    <w:p w14:paraId="277664E0" w14:textId="77777777" w:rsidR="002D1E9F" w:rsidRPr="00D80AFE" w:rsidRDefault="002D1E9F" w:rsidP="002D1E9F">
      <w:pPr>
        <w:pStyle w:val="EndNoteBibliography"/>
        <w:ind w:left="720" w:hanging="720"/>
        <w:rPr>
          <w:lang w:val="en-CA"/>
        </w:rPr>
      </w:pPr>
      <w:r w:rsidRPr="00D80AFE">
        <w:rPr>
          <w:lang w:val="en-CA"/>
        </w:rPr>
        <w:t>33.</w:t>
      </w:r>
      <w:r w:rsidRPr="00D80AFE">
        <w:rPr>
          <w:lang w:val="en-CA"/>
        </w:rPr>
        <w:tab/>
        <w:t xml:space="preserve">Kladwang, W., et al., </w:t>
      </w:r>
      <w:r w:rsidRPr="00D80AFE">
        <w:rPr>
          <w:i/>
          <w:lang w:val="en-CA"/>
        </w:rPr>
        <w:t>Standardization of RNA chemical mapping experiments.</w:t>
      </w:r>
      <w:r w:rsidRPr="00D80AFE">
        <w:rPr>
          <w:lang w:val="en-CA"/>
        </w:rPr>
        <w:t xml:space="preserve"> Biochemistry, 2014. </w:t>
      </w:r>
      <w:r w:rsidRPr="00D80AFE">
        <w:rPr>
          <w:b/>
          <w:lang w:val="en-CA"/>
        </w:rPr>
        <w:t>53</w:t>
      </w:r>
      <w:r w:rsidRPr="00D80AFE">
        <w:rPr>
          <w:lang w:val="en-CA"/>
        </w:rPr>
        <w:t>: p. 3063-3065.</w:t>
      </w:r>
    </w:p>
    <w:p w14:paraId="0408A764" w14:textId="77777777" w:rsidR="002D1E9F" w:rsidRPr="00D80AFE" w:rsidRDefault="002D1E9F" w:rsidP="002D1E9F">
      <w:pPr>
        <w:pStyle w:val="EndNoteBibliography"/>
        <w:ind w:left="720" w:hanging="720"/>
        <w:rPr>
          <w:lang w:val="en-CA"/>
        </w:rPr>
      </w:pPr>
      <w:r w:rsidRPr="00D80AFE">
        <w:rPr>
          <w:lang w:val="en-CA"/>
        </w:rPr>
        <w:t>34.</w:t>
      </w:r>
      <w:r w:rsidRPr="00D80AFE">
        <w:rPr>
          <w:lang w:val="en-CA"/>
        </w:rPr>
        <w:tab/>
        <w:t xml:space="preserve">Seetin, M.G., et al., </w:t>
      </w:r>
      <w:r w:rsidRPr="00D80AFE">
        <w:rPr>
          <w:i/>
          <w:lang w:val="en-CA"/>
        </w:rPr>
        <w:t>Massively Parallel RNA Chemical Mapping with a Reduced Bias MAP-Seq Protocol.</w:t>
      </w:r>
      <w:r w:rsidRPr="00D80AFE">
        <w:rPr>
          <w:lang w:val="en-CA"/>
        </w:rPr>
        <w:t xml:space="preserve"> 2014. </w:t>
      </w:r>
      <w:r w:rsidRPr="00D80AFE">
        <w:rPr>
          <w:b/>
          <w:lang w:val="en-CA"/>
        </w:rPr>
        <w:t>1086</w:t>
      </w:r>
      <w:r w:rsidRPr="00D80AFE">
        <w:rPr>
          <w:lang w:val="en-CA"/>
        </w:rPr>
        <w:t>: p. 95-117.</w:t>
      </w:r>
    </w:p>
    <w:p w14:paraId="5B0A5BC7" w14:textId="77777777" w:rsidR="002D1E9F" w:rsidRPr="00D80AFE" w:rsidRDefault="002D1E9F" w:rsidP="002D1E9F">
      <w:pPr>
        <w:pStyle w:val="EndNoteBibliography"/>
        <w:ind w:left="720" w:hanging="720"/>
        <w:rPr>
          <w:lang w:val="en-CA"/>
        </w:rPr>
      </w:pPr>
      <w:r w:rsidRPr="00D80AFE">
        <w:rPr>
          <w:lang w:val="en-CA"/>
        </w:rPr>
        <w:t>35.</w:t>
      </w:r>
      <w:r w:rsidRPr="00D80AFE">
        <w:rPr>
          <w:lang w:val="en-CA"/>
        </w:rPr>
        <w:tab/>
        <w:t xml:space="preserve">Lucks, J.B., et al., </w:t>
      </w:r>
      <w:r w:rsidRPr="00D80AFE">
        <w:rPr>
          <w:i/>
          <w:lang w:val="en-CA"/>
        </w:rPr>
        <w:t>Multiplexed RNA structure characterization with selective 2'-hydroxyl acylation analyzed by primer extension sequencing (SHAPE-Seq).</w:t>
      </w:r>
      <w:r w:rsidRPr="00D80AFE">
        <w:rPr>
          <w:lang w:val="en-CA"/>
        </w:rPr>
        <w:t xml:space="preserve"> Proc Natl Acad Sci U S A, 2011. </w:t>
      </w:r>
      <w:r w:rsidRPr="00D80AFE">
        <w:rPr>
          <w:b/>
          <w:lang w:val="en-CA"/>
        </w:rPr>
        <w:t>108</w:t>
      </w:r>
      <w:r w:rsidRPr="00D80AFE">
        <w:rPr>
          <w:lang w:val="en-CA"/>
        </w:rPr>
        <w:t>(27): p. 11063-8.</w:t>
      </w:r>
    </w:p>
    <w:p w14:paraId="376FC0D4" w14:textId="77777777" w:rsidR="002D1E9F" w:rsidRPr="00D80AFE" w:rsidRDefault="002D1E9F" w:rsidP="002D1E9F">
      <w:pPr>
        <w:pStyle w:val="EndNoteBibliography"/>
        <w:ind w:left="720" w:hanging="720"/>
        <w:rPr>
          <w:lang w:val="en-CA"/>
        </w:rPr>
      </w:pPr>
      <w:r w:rsidRPr="00D80AFE">
        <w:rPr>
          <w:lang w:val="en-CA"/>
        </w:rPr>
        <w:t>36.</w:t>
      </w:r>
      <w:r w:rsidRPr="00D80AFE">
        <w:rPr>
          <w:lang w:val="en-CA"/>
        </w:rPr>
        <w:tab/>
        <w:t xml:space="preserve">Kasner, E., et al., </w:t>
      </w:r>
      <w:r w:rsidRPr="00D80AFE">
        <w:rPr>
          <w:i/>
          <w:lang w:val="en-CA"/>
        </w:rPr>
        <w:t>The Mechanisms of RNA SHAPE Chemistry.</w:t>
      </w:r>
      <w:r w:rsidRPr="00D80AFE">
        <w:rPr>
          <w:lang w:val="en-CA"/>
        </w:rPr>
        <w:t xml:space="preserve"> 2015. </w:t>
      </w:r>
      <w:r w:rsidRPr="00D80AFE">
        <w:rPr>
          <w:b/>
          <w:lang w:val="en-CA"/>
        </w:rPr>
        <w:t>70</w:t>
      </w:r>
      <w:r w:rsidRPr="00D80AFE">
        <w:rPr>
          <w:lang w:val="en-CA"/>
        </w:rPr>
        <w:t>: p. 646-656.</w:t>
      </w:r>
    </w:p>
    <w:p w14:paraId="55454F32" w14:textId="77777777" w:rsidR="002D1E9F" w:rsidRPr="00D80AFE" w:rsidRDefault="002D1E9F" w:rsidP="002D1E9F">
      <w:pPr>
        <w:pStyle w:val="EndNoteBibliography"/>
        <w:ind w:left="720" w:hanging="720"/>
        <w:rPr>
          <w:lang w:val="en-CA"/>
        </w:rPr>
      </w:pPr>
      <w:r w:rsidRPr="00D80AFE">
        <w:rPr>
          <w:lang w:val="en-CA"/>
        </w:rPr>
        <w:t>37.</w:t>
      </w:r>
      <w:r w:rsidRPr="00D80AFE">
        <w:rPr>
          <w:lang w:val="en-CA"/>
        </w:rPr>
        <w:tab/>
        <w:t xml:space="preserve">Mlynsky, V. and G. Bussi, </w:t>
      </w:r>
      <w:r w:rsidRPr="00D80AFE">
        <w:rPr>
          <w:i/>
          <w:lang w:val="en-CA"/>
        </w:rPr>
        <w:t>Molecular Simulations Reveal an Interplay Between SHAPE Reagent Binding and RNA Flexibilty.</w:t>
      </w:r>
      <w:r w:rsidRPr="00D80AFE">
        <w:rPr>
          <w:lang w:val="en-CA"/>
        </w:rPr>
        <w:t xml:space="preserve"> The Journal of Physical Chemistry Letters, 2017: p. acs.jpclett.7b02921.</w:t>
      </w:r>
    </w:p>
    <w:p w14:paraId="5EFC0442" w14:textId="77777777" w:rsidR="002D1E9F" w:rsidRPr="00D80AFE" w:rsidRDefault="002D1E9F" w:rsidP="002D1E9F">
      <w:pPr>
        <w:pStyle w:val="EndNoteBibliography"/>
        <w:ind w:left="720" w:hanging="720"/>
        <w:rPr>
          <w:lang w:val="en-CA"/>
        </w:rPr>
      </w:pPr>
      <w:r w:rsidRPr="00D80AFE">
        <w:rPr>
          <w:lang w:val="en-CA"/>
        </w:rPr>
        <w:t>38.</w:t>
      </w:r>
      <w:r w:rsidRPr="00D80AFE">
        <w:rPr>
          <w:lang w:val="en-CA"/>
        </w:rPr>
        <w:tab/>
        <w:t>d'Eterna, J.</w:t>
      </w:r>
    </w:p>
    <w:p w14:paraId="053C42AE" w14:textId="77777777" w:rsidR="002D1E9F" w:rsidRPr="00D80AFE" w:rsidRDefault="002D1E9F" w:rsidP="002D1E9F">
      <w:pPr>
        <w:pStyle w:val="EndNoteBibliography"/>
        <w:ind w:left="720" w:hanging="720"/>
        <w:rPr>
          <w:lang w:val="en-CA"/>
        </w:rPr>
      </w:pPr>
      <w:r w:rsidRPr="00D80AFE">
        <w:rPr>
          <w:lang w:val="en-CA"/>
        </w:rPr>
        <w:t>39.</w:t>
      </w:r>
      <w:r w:rsidRPr="00D80AFE">
        <w:rPr>
          <w:lang w:val="en-CA"/>
        </w:rPr>
        <w:tab/>
        <w:t xml:space="preserve">Lamiable, A., et al., </w:t>
      </w:r>
      <w:r w:rsidRPr="00D80AFE">
        <w:rPr>
          <w:i/>
          <w:lang w:val="en-CA"/>
        </w:rPr>
        <w:t>An Algorithmic Game-Theory Approach for Coarse-Grain Prediction of RNA 3D Structure.</w:t>
      </w:r>
      <w:r w:rsidRPr="00D80AFE">
        <w:rPr>
          <w:lang w:val="en-CA"/>
        </w:rPr>
        <w:t xml:space="preserve"> 2013. </w:t>
      </w:r>
      <w:r w:rsidRPr="00D80AFE">
        <w:rPr>
          <w:b/>
          <w:lang w:val="en-CA"/>
        </w:rPr>
        <w:t>10</w:t>
      </w:r>
      <w:r w:rsidRPr="00D80AFE">
        <w:rPr>
          <w:lang w:val="en-CA"/>
        </w:rPr>
        <w:t>: p. 193-199.</w:t>
      </w:r>
    </w:p>
    <w:p w14:paraId="73D6B37F" w14:textId="77777777" w:rsidR="002D1E9F" w:rsidRPr="00D80AFE" w:rsidRDefault="002D1E9F" w:rsidP="002D1E9F">
      <w:pPr>
        <w:pStyle w:val="EndNoteBibliography"/>
        <w:ind w:left="720" w:hanging="720"/>
        <w:rPr>
          <w:lang w:val="en-CA"/>
        </w:rPr>
      </w:pPr>
      <w:r w:rsidRPr="00D80AFE">
        <w:rPr>
          <w:lang w:val="en-CA"/>
        </w:rPr>
        <w:t>40.</w:t>
      </w:r>
      <w:r w:rsidRPr="00D80AFE">
        <w:rPr>
          <w:lang w:val="en-CA"/>
        </w:rPr>
        <w:tab/>
        <w:t xml:space="preserve">Lorenz, R., et al., </w:t>
      </w:r>
      <w:r w:rsidRPr="00D80AFE">
        <w:rPr>
          <w:i/>
          <w:lang w:val="en-CA"/>
        </w:rPr>
        <w:t>ViennaRNA Package 2.0.</w:t>
      </w:r>
      <w:r w:rsidRPr="00D80AFE">
        <w:rPr>
          <w:lang w:val="en-CA"/>
        </w:rPr>
        <w:t xml:space="preserve"> Algorithms for Molecular Biology, 2011. </w:t>
      </w:r>
      <w:r w:rsidRPr="00D80AFE">
        <w:rPr>
          <w:b/>
          <w:lang w:val="en-CA"/>
        </w:rPr>
        <w:t>6</w:t>
      </w:r>
      <w:r w:rsidRPr="00D80AFE">
        <w:rPr>
          <w:lang w:val="en-CA"/>
        </w:rPr>
        <w:t>: p. 26.</w:t>
      </w:r>
    </w:p>
    <w:p w14:paraId="0EB10860" w14:textId="77777777" w:rsidR="002D1E9F" w:rsidRPr="00D80AFE" w:rsidRDefault="002D1E9F" w:rsidP="002D1E9F">
      <w:pPr>
        <w:pStyle w:val="EndNoteBibliography"/>
        <w:ind w:left="720" w:hanging="720"/>
        <w:rPr>
          <w:i/>
          <w:lang w:val="en-CA"/>
        </w:rPr>
      </w:pPr>
      <w:r w:rsidRPr="00D80AFE">
        <w:rPr>
          <w:lang w:val="en-CA"/>
        </w:rPr>
        <w:lastRenderedPageBreak/>
        <w:t>41.</w:t>
      </w:r>
      <w:r w:rsidRPr="00D80AFE">
        <w:rPr>
          <w:lang w:val="en-CA"/>
        </w:rPr>
        <w:tab/>
        <w:t xml:space="preserve">Gorodkin, J. and J.M. Walker, </w:t>
      </w:r>
      <w:r w:rsidRPr="00D80AFE">
        <w:rPr>
          <w:i/>
          <w:lang w:val="en-CA"/>
        </w:rPr>
        <w:t>RNA Sequence , Structure , and Function : Computational and Bioinformatic Methods IN Series Editor.</w:t>
      </w:r>
    </w:p>
    <w:p w14:paraId="389AFA75" w14:textId="77777777" w:rsidR="002D1E9F" w:rsidRPr="00D80AFE" w:rsidRDefault="002D1E9F" w:rsidP="002D1E9F">
      <w:pPr>
        <w:pStyle w:val="EndNoteBibliography"/>
        <w:ind w:left="720" w:hanging="720"/>
        <w:rPr>
          <w:lang w:val="en-CA"/>
        </w:rPr>
      </w:pPr>
      <w:r w:rsidRPr="002D1E9F">
        <w:t>42.</w:t>
      </w:r>
      <w:r w:rsidRPr="002D1E9F">
        <w:tab/>
        <w:t xml:space="preserve">Dallaire, P., </w:t>
      </w:r>
      <w:r w:rsidRPr="002D1E9F">
        <w:rPr>
          <w:i/>
        </w:rPr>
        <w:t>Une signature du polymorphisme structural d ’ acides ribonucléiques non-codants permettant de comparer leurs niveaux d ’ activités biochimiques par Résumé</w:t>
      </w:r>
      <w:r w:rsidRPr="002D1E9F">
        <w:t xml:space="preserve">. </w:t>
      </w:r>
      <w:r w:rsidRPr="00D80AFE">
        <w:rPr>
          <w:lang w:val="en-CA"/>
        </w:rPr>
        <w:t>2014.</w:t>
      </w:r>
    </w:p>
    <w:p w14:paraId="2C871B18" w14:textId="77777777" w:rsidR="002D1E9F" w:rsidRPr="00D80AFE" w:rsidRDefault="002D1E9F" w:rsidP="002D1E9F">
      <w:pPr>
        <w:pStyle w:val="EndNoteBibliography"/>
        <w:ind w:left="720" w:hanging="720"/>
        <w:rPr>
          <w:lang w:val="en-CA"/>
        </w:rPr>
      </w:pPr>
      <w:r w:rsidRPr="00D80AFE">
        <w:rPr>
          <w:lang w:val="en-CA"/>
        </w:rPr>
        <w:t>43.</w:t>
      </w:r>
      <w:r w:rsidRPr="00D80AFE">
        <w:rPr>
          <w:lang w:val="en-CA"/>
        </w:rPr>
        <w:tab/>
        <w:t xml:space="preserve">Flamm, C., et al., </w:t>
      </w:r>
      <w:r w:rsidRPr="00D80AFE">
        <w:rPr>
          <w:i/>
          <w:lang w:val="en-CA"/>
        </w:rPr>
        <w:t>Barrier Trees of Degenerate Landscapes.</w:t>
      </w:r>
      <w:r w:rsidRPr="00D80AFE">
        <w:rPr>
          <w:lang w:val="en-CA"/>
        </w:rPr>
        <w:t xml:space="preserve"> Zeitschrift für Physikalische Chemie, 2002. </w:t>
      </w:r>
      <w:r w:rsidRPr="00D80AFE">
        <w:rPr>
          <w:b/>
          <w:lang w:val="en-CA"/>
        </w:rPr>
        <w:t>216</w:t>
      </w:r>
      <w:r w:rsidRPr="00D80AFE">
        <w:rPr>
          <w:lang w:val="en-CA"/>
        </w:rPr>
        <w:t>: p. 155.</w:t>
      </w:r>
    </w:p>
    <w:p w14:paraId="56273139" w14:textId="77777777" w:rsidR="002D1E9F" w:rsidRPr="00D80AFE" w:rsidRDefault="002D1E9F" w:rsidP="002D1E9F">
      <w:pPr>
        <w:pStyle w:val="EndNoteBibliography"/>
        <w:ind w:left="720" w:hanging="720"/>
        <w:rPr>
          <w:lang w:val="en-CA"/>
        </w:rPr>
      </w:pPr>
      <w:r w:rsidRPr="00D80AFE">
        <w:rPr>
          <w:lang w:val="en-CA"/>
        </w:rPr>
        <w:t>44.</w:t>
      </w:r>
      <w:r w:rsidRPr="00D80AFE">
        <w:rPr>
          <w:lang w:val="en-CA"/>
        </w:rPr>
        <w:tab/>
        <w:t xml:space="preserve">Lee, J., et al., </w:t>
      </w:r>
      <w:r w:rsidRPr="00D80AFE">
        <w:rPr>
          <w:i/>
          <w:lang w:val="en-CA"/>
        </w:rPr>
        <w:t>RNA design rules from a massive open laboratory.</w:t>
      </w:r>
      <w:r w:rsidRPr="00D80AFE">
        <w:rPr>
          <w:lang w:val="en-CA"/>
        </w:rPr>
        <w:t xml:space="preserve"> Proceedings of the National Academy of Sciences, 2014. </w:t>
      </w:r>
      <w:r w:rsidRPr="00D80AFE">
        <w:rPr>
          <w:b/>
          <w:lang w:val="en-CA"/>
        </w:rPr>
        <w:t>111</w:t>
      </w:r>
      <w:r w:rsidRPr="00D80AFE">
        <w:rPr>
          <w:lang w:val="en-CA"/>
        </w:rPr>
        <w:t>: p. 2122-2127.</w:t>
      </w:r>
    </w:p>
    <w:p w14:paraId="389838D1" w14:textId="77777777" w:rsidR="002D1E9F" w:rsidRPr="00D80AFE" w:rsidRDefault="002D1E9F" w:rsidP="002D1E9F">
      <w:pPr>
        <w:pStyle w:val="EndNoteBibliography"/>
        <w:ind w:left="720" w:hanging="720"/>
        <w:rPr>
          <w:lang w:val="en-CA"/>
        </w:rPr>
      </w:pPr>
      <w:r w:rsidRPr="00D80AFE">
        <w:rPr>
          <w:lang w:val="en-CA"/>
        </w:rPr>
        <w:t>45.</w:t>
      </w:r>
      <w:r w:rsidRPr="00D80AFE">
        <w:rPr>
          <w:lang w:val="en-CA"/>
        </w:rPr>
        <w:tab/>
        <w:t xml:space="preserve">Das, R., </w:t>
      </w:r>
      <w:r w:rsidRPr="00D80AFE">
        <w:rPr>
          <w:i/>
          <w:lang w:val="en-CA"/>
        </w:rPr>
        <w:t>Eterna Forum.</w:t>
      </w:r>
      <w:r w:rsidRPr="00D80AFE">
        <w:rPr>
          <w:lang w:val="en-CA"/>
        </w:rPr>
        <w:t xml:space="preserve"> 2014.</w:t>
      </w:r>
    </w:p>
    <w:p w14:paraId="42C86CFD" w14:textId="77777777" w:rsidR="002D1E9F" w:rsidRPr="00D80AFE" w:rsidRDefault="002D1E9F" w:rsidP="002D1E9F">
      <w:pPr>
        <w:pStyle w:val="EndNoteBibliography"/>
        <w:ind w:left="720" w:hanging="720"/>
        <w:rPr>
          <w:lang w:val="en-CA"/>
        </w:rPr>
      </w:pPr>
      <w:r w:rsidRPr="00D80AFE">
        <w:rPr>
          <w:lang w:val="en-CA"/>
        </w:rPr>
        <w:t>46.</w:t>
      </w:r>
      <w:r w:rsidRPr="00D80AFE">
        <w:rPr>
          <w:lang w:val="en-CA"/>
        </w:rPr>
        <w:tab/>
        <w:t xml:space="preserve">Darty, K., A. Denise, and Y. Ponty, </w:t>
      </w:r>
      <w:r w:rsidRPr="00D80AFE">
        <w:rPr>
          <w:i/>
          <w:lang w:val="en-CA"/>
        </w:rPr>
        <w:t>VARNA: Interactive drawing and editing of the RNA secondary structure.</w:t>
      </w:r>
      <w:r w:rsidRPr="00D80AFE">
        <w:rPr>
          <w:lang w:val="en-CA"/>
        </w:rPr>
        <w:t xml:space="preserve"> IEEE/ACM Transactions on Computational Biology and Bioinformatics, 2010. </w:t>
      </w:r>
      <w:r w:rsidRPr="00D80AFE">
        <w:rPr>
          <w:b/>
          <w:lang w:val="en-CA"/>
        </w:rPr>
        <w:t>7</w:t>
      </w:r>
      <w:r w:rsidRPr="00D80AFE">
        <w:rPr>
          <w:lang w:val="en-CA"/>
        </w:rPr>
        <w:t>: p. 309-322.</w:t>
      </w:r>
    </w:p>
    <w:p w14:paraId="1E09EF31" w14:textId="77777777" w:rsidR="002D1E9F" w:rsidRPr="00D80AFE" w:rsidRDefault="002D1E9F" w:rsidP="002D1E9F">
      <w:pPr>
        <w:pStyle w:val="EndNoteBibliography"/>
        <w:ind w:left="720" w:hanging="720"/>
        <w:rPr>
          <w:lang w:val="en-CA"/>
        </w:rPr>
      </w:pPr>
      <w:r w:rsidRPr="00D80AFE">
        <w:rPr>
          <w:lang w:val="en-CA"/>
        </w:rPr>
        <w:t>47.</w:t>
      </w:r>
      <w:r w:rsidRPr="00D80AFE">
        <w:rPr>
          <w:lang w:val="en-CA"/>
        </w:rPr>
        <w:tab/>
        <w:t xml:space="preserve">Kerpedjiev, P., S. Hammer, and I.L. Hofacker, </w:t>
      </w:r>
      <w:r w:rsidRPr="00D80AFE">
        <w:rPr>
          <w:i/>
          <w:lang w:val="en-CA"/>
        </w:rPr>
        <w:t>Forna (force-directed RNA): Simple and effective online RNA secondary structure diagrams.</w:t>
      </w:r>
      <w:r w:rsidRPr="00D80AFE">
        <w:rPr>
          <w:lang w:val="en-CA"/>
        </w:rPr>
        <w:t xml:space="preserve"> Bioinformatics, 2015. </w:t>
      </w:r>
      <w:r w:rsidRPr="00D80AFE">
        <w:rPr>
          <w:b/>
          <w:lang w:val="en-CA"/>
        </w:rPr>
        <w:t>31</w:t>
      </w:r>
      <w:r w:rsidRPr="00D80AFE">
        <w:rPr>
          <w:lang w:val="en-CA"/>
        </w:rPr>
        <w:t>: p. 3377-3379.</w:t>
      </w:r>
    </w:p>
    <w:p w14:paraId="7E29F700" w14:textId="77777777" w:rsidR="002D1E9F" w:rsidRPr="00D80AFE" w:rsidRDefault="002D1E9F" w:rsidP="002D1E9F">
      <w:pPr>
        <w:pStyle w:val="EndNoteBibliography"/>
        <w:ind w:left="720" w:hanging="720"/>
        <w:rPr>
          <w:lang w:val="en-CA"/>
        </w:rPr>
      </w:pPr>
      <w:r w:rsidRPr="00D80AFE">
        <w:rPr>
          <w:lang w:val="en-CA"/>
        </w:rPr>
        <w:t>48.</w:t>
      </w:r>
      <w:r w:rsidRPr="00D80AFE">
        <w:rPr>
          <w:lang w:val="en-CA"/>
        </w:rPr>
        <w:tab/>
        <w:t xml:space="preserve">leinbaum, D.G., M. Klein, and E.R. Pryor, </w:t>
      </w:r>
      <w:r w:rsidRPr="00D80AFE">
        <w:rPr>
          <w:i/>
          <w:lang w:val="en-CA"/>
        </w:rPr>
        <w:t>Logistic regression: a self-learning text.</w:t>
      </w:r>
      <w:r w:rsidRPr="00D80AFE">
        <w:rPr>
          <w:lang w:val="en-CA"/>
        </w:rPr>
        <w:t xml:space="preserve"> 2002.</w:t>
      </w:r>
    </w:p>
    <w:p w14:paraId="2AF5B0CA" w14:textId="77777777" w:rsidR="002D1E9F" w:rsidRPr="00D80AFE" w:rsidRDefault="002D1E9F" w:rsidP="002D1E9F">
      <w:pPr>
        <w:pStyle w:val="EndNoteBibliography"/>
        <w:ind w:left="720" w:hanging="720"/>
        <w:rPr>
          <w:lang w:val="en-CA"/>
        </w:rPr>
      </w:pPr>
      <w:r w:rsidRPr="00D80AFE">
        <w:rPr>
          <w:lang w:val="en-CA"/>
        </w:rPr>
        <w:t>49.</w:t>
      </w:r>
      <w:r w:rsidRPr="00D80AFE">
        <w:rPr>
          <w:lang w:val="en-CA"/>
        </w:rPr>
        <w:tab/>
        <w:t xml:space="preserve">Steinwart, I. and A. Christmann, </w:t>
      </w:r>
      <w:r w:rsidRPr="00D80AFE">
        <w:rPr>
          <w:i/>
          <w:lang w:val="en-CA"/>
        </w:rPr>
        <w:t>Support Vector Machines.</w:t>
      </w:r>
      <w:r w:rsidRPr="00D80AFE">
        <w:rPr>
          <w:lang w:val="en-CA"/>
        </w:rPr>
        <w:t xml:space="preserve"> 2008: p. 618.</w:t>
      </w:r>
    </w:p>
    <w:p w14:paraId="2E8BFD8A" w14:textId="77777777" w:rsidR="002D1E9F" w:rsidRPr="00D80AFE" w:rsidRDefault="002D1E9F" w:rsidP="002D1E9F">
      <w:pPr>
        <w:pStyle w:val="EndNoteBibliography"/>
        <w:ind w:left="720" w:hanging="720"/>
        <w:rPr>
          <w:lang w:val="en-CA"/>
        </w:rPr>
      </w:pPr>
      <w:r w:rsidRPr="00D80AFE">
        <w:rPr>
          <w:lang w:val="en-CA"/>
        </w:rPr>
        <w:t>50.</w:t>
      </w:r>
      <w:r w:rsidRPr="00D80AFE">
        <w:rPr>
          <w:lang w:val="en-CA"/>
        </w:rPr>
        <w:tab/>
        <w:t xml:space="preserve">Barros, R.C., A.C.P.L.F. de Carvalho, and A.A. Freitas, </w:t>
      </w:r>
      <w:r w:rsidRPr="00D80AFE">
        <w:rPr>
          <w:i/>
          <w:lang w:val="en-CA"/>
        </w:rPr>
        <w:t>Automatic Design of Decision-Tree Induction Algorithms.</w:t>
      </w:r>
      <w:r w:rsidRPr="00D80AFE">
        <w:rPr>
          <w:lang w:val="en-CA"/>
        </w:rPr>
        <w:t xml:space="preserve"> 2015.</w:t>
      </w:r>
    </w:p>
    <w:p w14:paraId="4B8A6DE6" w14:textId="77777777" w:rsidR="002D1E9F" w:rsidRPr="00D80AFE" w:rsidRDefault="002D1E9F" w:rsidP="002D1E9F">
      <w:pPr>
        <w:pStyle w:val="EndNoteBibliography"/>
        <w:ind w:left="720" w:hanging="720"/>
        <w:rPr>
          <w:lang w:val="en-CA"/>
        </w:rPr>
      </w:pPr>
      <w:r w:rsidRPr="00D80AFE">
        <w:rPr>
          <w:lang w:val="en-CA"/>
        </w:rPr>
        <w:t>51.</w:t>
      </w:r>
      <w:r w:rsidRPr="00D80AFE">
        <w:rPr>
          <w:lang w:val="en-CA"/>
        </w:rPr>
        <w:tab/>
        <w:t xml:space="preserve">Friedman, J.H., </w:t>
      </w:r>
      <w:r w:rsidRPr="00D80AFE">
        <w:rPr>
          <w:i/>
          <w:lang w:val="en-CA"/>
        </w:rPr>
        <w:t>Greedy function approximation: A gradient boosting machine.</w:t>
      </w:r>
      <w:r w:rsidRPr="00D80AFE">
        <w:rPr>
          <w:lang w:val="en-CA"/>
        </w:rPr>
        <w:t xml:space="preserve"> Annals of Statistics, 2001. </w:t>
      </w:r>
      <w:r w:rsidRPr="00D80AFE">
        <w:rPr>
          <w:b/>
          <w:lang w:val="en-CA"/>
        </w:rPr>
        <w:t>29</w:t>
      </w:r>
      <w:r w:rsidRPr="00D80AFE">
        <w:rPr>
          <w:lang w:val="en-CA"/>
        </w:rPr>
        <w:t>: p. 1189-1232.</w:t>
      </w:r>
    </w:p>
    <w:p w14:paraId="18A6F76F" w14:textId="77777777" w:rsidR="002D1E9F" w:rsidRPr="00D80AFE" w:rsidRDefault="002D1E9F" w:rsidP="002D1E9F">
      <w:pPr>
        <w:pStyle w:val="EndNoteBibliography"/>
        <w:ind w:left="720" w:hanging="720"/>
        <w:rPr>
          <w:lang w:val="en-CA"/>
        </w:rPr>
      </w:pPr>
      <w:r w:rsidRPr="00D80AFE">
        <w:rPr>
          <w:lang w:val="en-CA"/>
        </w:rPr>
        <w:t>52.</w:t>
      </w:r>
      <w:r w:rsidRPr="00D80AFE">
        <w:rPr>
          <w:lang w:val="en-CA"/>
        </w:rPr>
        <w:tab/>
        <w:t xml:space="preserve">Herbrich RHERB, R., et al., </w:t>
      </w:r>
      <w:r w:rsidRPr="00D80AFE">
        <w:rPr>
          <w:i/>
          <w:lang w:val="en-CA"/>
        </w:rPr>
        <w:t>Bayes Point Machines.</w:t>
      </w:r>
      <w:r w:rsidRPr="00D80AFE">
        <w:rPr>
          <w:lang w:val="en-CA"/>
        </w:rPr>
        <w:t xml:space="preserve"> Journal of Machine Learning Research, 2001. </w:t>
      </w:r>
      <w:r w:rsidRPr="00D80AFE">
        <w:rPr>
          <w:b/>
          <w:lang w:val="en-CA"/>
        </w:rPr>
        <w:t>1</w:t>
      </w:r>
      <w:r w:rsidRPr="00D80AFE">
        <w:rPr>
          <w:lang w:val="en-CA"/>
        </w:rPr>
        <w:t>: p. 245-279.</w:t>
      </w:r>
    </w:p>
    <w:p w14:paraId="586F1FDC" w14:textId="77777777" w:rsidR="002D1E9F" w:rsidRPr="00D80AFE" w:rsidRDefault="002D1E9F" w:rsidP="002D1E9F">
      <w:pPr>
        <w:pStyle w:val="EndNoteBibliography"/>
        <w:ind w:left="720" w:hanging="720"/>
        <w:rPr>
          <w:lang w:val="en-CA"/>
        </w:rPr>
      </w:pPr>
      <w:r w:rsidRPr="00D80AFE">
        <w:rPr>
          <w:lang w:val="en-CA"/>
        </w:rPr>
        <w:t>53.</w:t>
      </w:r>
      <w:r w:rsidRPr="00D80AFE">
        <w:rPr>
          <w:lang w:val="en-CA"/>
        </w:rPr>
        <w:tab/>
        <w:t xml:space="preserve">POWERS, D.M.W., </w:t>
      </w:r>
      <w:r w:rsidRPr="00D80AFE">
        <w:rPr>
          <w:i/>
          <w:lang w:val="en-CA"/>
        </w:rPr>
        <w:t>Evaluation: From Precision, Recall and F-Measure To Roc, Informedness, Markedness &amp; Correlation.</w:t>
      </w:r>
      <w:r w:rsidRPr="00D80AFE">
        <w:rPr>
          <w:lang w:val="en-CA"/>
        </w:rPr>
        <w:t xml:space="preserve"> Journal of Machine Learning Technologies, 2011. </w:t>
      </w:r>
      <w:r w:rsidRPr="00D80AFE">
        <w:rPr>
          <w:b/>
          <w:lang w:val="en-CA"/>
        </w:rPr>
        <w:t>2</w:t>
      </w:r>
      <w:r w:rsidRPr="00D80AFE">
        <w:rPr>
          <w:lang w:val="en-CA"/>
        </w:rPr>
        <w:t>: p. 37-63.</w:t>
      </w:r>
    </w:p>
    <w:p w14:paraId="3A262027" w14:textId="77777777" w:rsidR="002D1E9F" w:rsidRPr="00D80AFE" w:rsidRDefault="002D1E9F" w:rsidP="002D1E9F">
      <w:pPr>
        <w:pStyle w:val="EndNoteBibliography"/>
        <w:ind w:left="720" w:hanging="720"/>
        <w:rPr>
          <w:lang w:val="en-CA"/>
        </w:rPr>
      </w:pPr>
      <w:r w:rsidRPr="00D80AFE">
        <w:rPr>
          <w:lang w:val="en-CA"/>
        </w:rPr>
        <w:t>54.</w:t>
      </w:r>
      <w:r w:rsidRPr="00D80AFE">
        <w:rPr>
          <w:lang w:val="en-CA"/>
        </w:rPr>
        <w:tab/>
        <w:t>Watkins, A., et al.</w:t>
      </w:r>
    </w:p>
    <w:p w14:paraId="63AC3ADA" w14:textId="77777777" w:rsidR="002F18BD" w:rsidRPr="00D80AFE" w:rsidRDefault="002F18BD" w:rsidP="002D1E9F">
      <w:pPr>
        <w:pStyle w:val="Bibliographieitem"/>
        <w:rPr>
          <w:lang w:val="en-CA"/>
        </w:rPr>
      </w:pPr>
      <w:r>
        <w:fldChar w:fldCharType="end"/>
      </w:r>
    </w:p>
    <w:p w14:paraId="615AB05C" w14:textId="77777777" w:rsidR="002F18BD" w:rsidRPr="00D80AFE" w:rsidRDefault="002F18BD" w:rsidP="002F18BD">
      <w:pPr>
        <w:rPr>
          <w:lang w:val="en-CA"/>
        </w:rPr>
        <w:sectPr w:rsidR="002F18BD" w:rsidRPr="00D80AFE" w:rsidSect="00C01DF0">
          <w:headerReference w:type="default" r:id="rId76"/>
          <w:headerReference w:type="first" r:id="rId77"/>
          <w:pgSz w:w="12240" w:h="15840" w:code="1"/>
          <w:pgMar w:top="1559" w:right="1559" w:bottom="1559" w:left="1559" w:header="567" w:footer="567" w:gutter="0"/>
          <w:pgNumType w:fmt="lowerRoman" w:start="1"/>
          <w:cols w:space="720"/>
          <w:noEndnote/>
          <w:titlePg/>
          <w:docGrid w:linePitch="326"/>
        </w:sectPr>
      </w:pPr>
    </w:p>
    <w:p w14:paraId="6F2C9A3A" w14:textId="77777777" w:rsidR="002F18BD" w:rsidRDefault="002F18BD" w:rsidP="002F18BD">
      <w:pPr>
        <w:pStyle w:val="Heading1"/>
      </w:pPr>
      <w:bookmarkStart w:id="487" w:name="_Toc502671879"/>
      <w:bookmarkStart w:id="488" w:name="_Toc521325124"/>
      <w:bookmarkStart w:id="489" w:name="_Toc521353152"/>
      <w:r>
        <w:lastRenderedPageBreak/>
        <w:t>Annexe</w:t>
      </w:r>
      <w:bookmarkEnd w:id="487"/>
      <w:bookmarkEnd w:id="488"/>
      <w:bookmarkEnd w:id="489"/>
    </w:p>
    <w:p w14:paraId="1D2596FD" w14:textId="77777777" w:rsidR="002F18BD" w:rsidRPr="00847BCC" w:rsidRDefault="002F18BD" w:rsidP="002F18BD">
      <w:pPr>
        <w:pStyle w:val="Heading2"/>
      </w:pPr>
      <w:bookmarkStart w:id="490" w:name="_Toc502671880"/>
      <w:bookmarkStart w:id="491" w:name="_Toc521325125"/>
      <w:bookmarkStart w:id="492" w:name="_Toc521353153"/>
      <w:r w:rsidRPr="00847BCC">
        <w:rPr>
          <w:rStyle w:val="Heading2Char"/>
          <w:b/>
        </w:rPr>
        <w:t>Caractéristiques</w:t>
      </w:r>
      <w:r w:rsidRPr="00847BCC">
        <w:t xml:space="preserve"> du serveur utilisé</w:t>
      </w:r>
      <w:bookmarkEnd w:id="490"/>
      <w:bookmarkEnd w:id="491"/>
      <w:bookmarkEnd w:id="492"/>
    </w:p>
    <w:p w14:paraId="461E1B63" w14:textId="77777777" w:rsidR="002F18BD" w:rsidRDefault="002F18BD" w:rsidP="002F18BD">
      <w:pPr>
        <w:pStyle w:val="Paragraphe"/>
        <w:rPr>
          <w:rFonts w:ascii="Arial" w:hAnsi="Arial" w:cs="Arial"/>
          <w:color w:val="222222"/>
          <w:sz w:val="19"/>
          <w:szCs w:val="19"/>
          <w:shd w:val="clear" w:color="auto" w:fill="FFFFFF"/>
        </w:rPr>
      </w:pPr>
      <w:r>
        <w:rPr>
          <w:rFonts w:ascii="Arial" w:hAnsi="Arial" w:cs="Arial"/>
          <w:color w:val="222222"/>
          <w:sz w:val="19"/>
          <w:szCs w:val="19"/>
          <w:shd w:val="clear" w:color="auto" w:fill="FFFFFF"/>
        </w:rPr>
        <w:t xml:space="preserve">24 </w:t>
      </w:r>
      <w:proofErr w:type="spellStart"/>
      <w:r>
        <w:rPr>
          <w:rFonts w:ascii="Arial" w:hAnsi="Arial" w:cs="Arial"/>
          <w:color w:val="222222"/>
          <w:sz w:val="19"/>
          <w:szCs w:val="19"/>
          <w:shd w:val="clear" w:color="auto" w:fill="FFFFFF"/>
        </w:rPr>
        <w:t>cores</w:t>
      </w:r>
      <w:proofErr w:type="spellEnd"/>
      <w:r>
        <w:rPr>
          <w:rFonts w:ascii="Arial" w:hAnsi="Arial" w:cs="Arial"/>
          <w:color w:val="222222"/>
          <w:sz w:val="19"/>
          <w:szCs w:val="19"/>
          <w:shd w:val="clear" w:color="auto" w:fill="FFFFFF"/>
        </w:rPr>
        <w:t>, 96GB : Intel(R) Xeon(R) CPU X</w:t>
      </w:r>
      <w:proofErr w:type="gramStart"/>
      <w:r>
        <w:rPr>
          <w:rFonts w:ascii="Arial" w:hAnsi="Arial" w:cs="Arial"/>
          <w:color w:val="222222"/>
          <w:sz w:val="19"/>
          <w:szCs w:val="19"/>
          <w:shd w:val="clear" w:color="auto" w:fill="FFFFFF"/>
        </w:rPr>
        <w:t>5650  @</w:t>
      </w:r>
      <w:proofErr w:type="gramEnd"/>
      <w:r>
        <w:rPr>
          <w:rFonts w:ascii="Arial" w:hAnsi="Arial" w:cs="Arial"/>
          <w:color w:val="222222"/>
          <w:sz w:val="19"/>
          <w:szCs w:val="19"/>
          <w:shd w:val="clear" w:color="auto" w:fill="FFFFFF"/>
        </w:rPr>
        <w:t xml:space="preserve"> 2.67GHz</w:t>
      </w:r>
    </w:p>
    <w:p w14:paraId="0C0D76A4" w14:textId="77777777" w:rsidR="002F18BD" w:rsidRDefault="002F18BD" w:rsidP="002F18BD">
      <w:pPr>
        <w:pStyle w:val="Heading2"/>
      </w:pPr>
      <w:bookmarkStart w:id="493" w:name="_Toc502671882"/>
      <w:bookmarkStart w:id="494" w:name="_Toc521325127"/>
      <w:bookmarkStart w:id="495" w:name="_Toc521353154"/>
      <w:r>
        <w:t xml:space="preserve">API </w:t>
      </w:r>
      <w:r w:rsidRPr="00847BCC">
        <w:t>d’</w:t>
      </w:r>
      <w:proofErr w:type="spellStart"/>
      <w:r w:rsidRPr="00847BCC">
        <w:t>Eterna</w:t>
      </w:r>
      <w:bookmarkEnd w:id="493"/>
      <w:bookmarkEnd w:id="494"/>
      <w:bookmarkEnd w:id="495"/>
      <w:proofErr w:type="spellEnd"/>
    </w:p>
    <w:p w14:paraId="7B8D249A" w14:textId="77777777" w:rsidR="002F18BD" w:rsidRDefault="002F18BD" w:rsidP="002F18BD">
      <w:r>
        <w:t xml:space="preserve">L’université Stanford rend disponible plusieurs ensembles de données par une interface de programmation (API) distincte de la RMDB, ils ont tous un identifiant sous forme de nombre. Pour obtenir les données brutes en format </w:t>
      </w:r>
      <w:proofErr w:type="spellStart"/>
      <w:r>
        <w:t>tsv</w:t>
      </w:r>
      <w:proofErr w:type="spellEnd"/>
      <w:r>
        <w:t xml:space="preserve"> (tab </w:t>
      </w:r>
      <w:proofErr w:type="spellStart"/>
      <w:r>
        <w:t>separated</w:t>
      </w:r>
      <w:proofErr w:type="spellEnd"/>
      <w:r>
        <w:t xml:space="preserve"> value), on remplace </w:t>
      </w:r>
      <w:r>
        <w:rPr>
          <w:b/>
        </w:rPr>
        <w:t>« !id »</w:t>
      </w:r>
      <w:r>
        <w:t xml:space="preserve"> par l’identifiant dans cette URL : </w:t>
      </w:r>
    </w:p>
    <w:p w14:paraId="70C21C88" w14:textId="77777777" w:rsidR="002F18BD" w:rsidRDefault="002F18BD" w:rsidP="002F18BD">
      <w:pPr>
        <w:pStyle w:val="url"/>
        <w:numPr>
          <w:ilvl w:val="0"/>
          <w:numId w:val="16"/>
        </w:numPr>
      </w:pPr>
      <w:r>
        <w:rPr>
          <w:rStyle w:val="urlChar"/>
        </w:rPr>
        <w:t>http://www.eternagame.org/tsv/synthesis!id.tsv</w:t>
      </w:r>
    </w:p>
    <w:p w14:paraId="61CD7F85" w14:textId="77777777" w:rsidR="002F18BD" w:rsidRDefault="002F18BD" w:rsidP="002F18BD">
      <w:pPr>
        <w:pStyle w:val="Paragraphesuite"/>
      </w:pPr>
      <w:r>
        <w:t>On peut aussi explorer les données avec l’interface d’</w:t>
      </w:r>
      <w:proofErr w:type="spellStart"/>
      <w:r>
        <w:t>Eterna</w:t>
      </w:r>
      <w:proofErr w:type="spellEnd"/>
      <w:r>
        <w:t xml:space="preserve"> en utilisant cette URL: </w:t>
      </w:r>
    </w:p>
    <w:p w14:paraId="23A203BC" w14:textId="77777777" w:rsidR="002F18BD" w:rsidRDefault="002F18BD" w:rsidP="002F18BD">
      <w:pPr>
        <w:pStyle w:val="url"/>
        <w:numPr>
          <w:ilvl w:val="0"/>
          <w:numId w:val="16"/>
        </w:numPr>
      </w:pPr>
      <w:r>
        <w:rPr>
          <w:rStyle w:val="Hyperlink"/>
        </w:rPr>
        <w:t>http://www.eternagame.org/game/browse/!id</w:t>
      </w:r>
    </w:p>
    <w:p w14:paraId="197604C9" w14:textId="77777777" w:rsidR="002F18BD" w:rsidRDefault="002F18BD" w:rsidP="002F18BD">
      <w:pPr>
        <w:pStyle w:val="Paragraphesuite"/>
      </w:pPr>
      <w:r>
        <w:t>Pour retrouver notre ARN d’intérêt, on peut le chercher avec sa séquence.</w:t>
      </w:r>
    </w:p>
    <w:p w14:paraId="5FA2636A" w14:textId="77777777" w:rsidR="002F18BD" w:rsidRDefault="002F18BD" w:rsidP="002F18BD">
      <w:pPr>
        <w:pStyle w:val="Paragraphesuite"/>
      </w:pPr>
      <w:r>
        <w:t xml:space="preserve">L’ensemble des identifiants des laboratoires est disponible à cette adresse : </w:t>
      </w:r>
    </w:p>
    <w:p w14:paraId="73CCD5E3" w14:textId="77777777" w:rsidR="007A63C0" w:rsidRDefault="002D1E9F" w:rsidP="00750E05">
      <w:pPr>
        <w:pStyle w:val="Paragraphe"/>
        <w:rPr>
          <w:rStyle w:val="urlChar"/>
        </w:rPr>
      </w:pPr>
      <w:hyperlink r:id="rId78" w:history="1">
        <w:r w:rsidRPr="002C0BCC">
          <w:rPr>
            <w:rStyle w:val="Hyperlink"/>
          </w:rPr>
          <w:t>http://www.eternagame.org/get/?type=labs&amp;size=400&amp;skip=0</w:t>
        </w:r>
      </w:hyperlink>
    </w:p>
    <w:p w14:paraId="14365363" w14:textId="77777777" w:rsidR="002D1E9F" w:rsidRDefault="002D1E9F">
      <w:pPr>
        <w:spacing w:line="240" w:lineRule="auto"/>
        <w:jc w:val="left"/>
        <w:rPr>
          <w:sz w:val="14"/>
        </w:rPr>
      </w:pPr>
      <w:r>
        <w:rPr>
          <w:sz w:val="14"/>
        </w:rPr>
        <w:br w:type="page"/>
      </w:r>
    </w:p>
    <w:p w14:paraId="0329C26D" w14:textId="77777777" w:rsidR="002D1E9F" w:rsidRDefault="002D1E9F" w:rsidP="002D1E9F">
      <w:pPr>
        <w:pStyle w:val="Heading1"/>
      </w:pPr>
      <w:bookmarkStart w:id="496" w:name="_Toc502671883"/>
      <w:bookmarkStart w:id="497" w:name="_Toc521325128"/>
      <w:bookmarkStart w:id="498" w:name="_Toc521353155"/>
      <w:r>
        <w:lastRenderedPageBreak/>
        <w:t>Évaluation du score de prédiction</w:t>
      </w:r>
      <w:bookmarkEnd w:id="496"/>
      <w:bookmarkEnd w:id="497"/>
      <w:bookmarkEnd w:id="498"/>
      <w:r>
        <w:t xml:space="preserve"> </w:t>
      </w:r>
    </w:p>
    <w:p w14:paraId="741491AE" w14:textId="77777777" w:rsidR="002D1E9F" w:rsidRDefault="002D1E9F" w:rsidP="002D1E9F">
      <w:pPr>
        <w:pStyle w:val="Heading2"/>
      </w:pPr>
      <w:bookmarkStart w:id="499" w:name="_Toc502671884"/>
      <w:bookmarkStart w:id="500" w:name="_Toc521325129"/>
      <w:bookmarkStart w:id="501" w:name="_Toc521353156"/>
      <w:r>
        <w:t xml:space="preserve">Score de </w:t>
      </w:r>
      <w:r w:rsidRPr="00847BCC">
        <w:rPr>
          <w:kern w:val="28"/>
          <w:sz w:val="36"/>
        </w:rPr>
        <w:t>prédictions</w:t>
      </w:r>
      <w:r>
        <w:t xml:space="preserve"> de la SS de de la </w:t>
      </w:r>
      <w:r w:rsidRPr="00B96563">
        <w:rPr>
          <w:i/>
        </w:rPr>
        <w:t>MFE</w:t>
      </w:r>
      <w:r>
        <w:t xml:space="preserve"> dans l’ensemble non filtré</w:t>
      </w:r>
      <w:bookmarkEnd w:id="499"/>
      <w:bookmarkEnd w:id="500"/>
      <w:bookmarkEnd w:id="501"/>
    </w:p>
    <w:p w14:paraId="5425C85B" w14:textId="2AE45D6B" w:rsidR="002D1E9F" w:rsidRDefault="002D1E9F" w:rsidP="002D1E9F">
      <w:pPr>
        <w:pStyle w:val="Paragraphe"/>
      </w:pPr>
      <w:r>
        <w:t>Les ARN de la</w:t>
      </w:r>
      <w:r w:rsidR="00D85102">
        <w:t xml:space="preserve"> figure</w:t>
      </w:r>
      <w:r>
        <w:t xml:space="preserve"> ci-dessous sont classés par leur différence de score prédit entre les deux logiciels. On observe que les prédictions de MCFlashfold sont en moyenne moins précises que celle de RNAsubopt de 12.5 point</w:t>
      </w:r>
      <w:r w:rsidR="00D85102">
        <w:t>s</w:t>
      </w:r>
      <w:r>
        <w:t xml:space="preserve">. </w:t>
      </w:r>
      <w:r w:rsidRPr="001A083D">
        <w:t>Cela signifie qu’en moyenne pour un ARN les prédictions de</w:t>
      </w:r>
      <w:r>
        <w:t xml:space="preserve"> </w:t>
      </w:r>
      <w:r w:rsidRPr="001A083D">
        <w:t>12</w:t>
      </w:r>
      <w:r>
        <w:t>.5</w:t>
      </w:r>
      <w:r w:rsidRPr="001A083D">
        <w:t xml:space="preserve"> </w:t>
      </w:r>
      <w:r w:rsidR="001E6CD2">
        <w:t>nt.</w:t>
      </w:r>
      <w:r w:rsidRPr="001A083D">
        <w:t xml:space="preserve"> sont soit ratés par</w:t>
      </w:r>
      <w:r>
        <w:t xml:space="preserve"> MCFlashfold</w:t>
      </w:r>
      <w:r w:rsidRPr="001A083D">
        <w:t xml:space="preserve"> pendant que </w:t>
      </w:r>
      <w:proofErr w:type="spellStart"/>
      <w:r w:rsidRPr="001A083D">
        <w:t>RNasubopt</w:t>
      </w:r>
      <w:proofErr w:type="spellEnd"/>
      <w:r w:rsidRPr="001A083D">
        <w:t xml:space="preserve"> ne se prononce pas, soit le contraire, soit un mélange des deux.</w:t>
      </w:r>
      <w:r>
        <w:t xml:space="preserve"> Puisqu’avec ce nombre de données, il est rare que le logiciel ne se prononce pas, il est plus probable qu’en moyenne </w:t>
      </w:r>
      <w:r w:rsidR="00D85102">
        <w:t>six</w:t>
      </w:r>
      <w:r>
        <w:t xml:space="preserve"> prédictions de MCFlashfold soient ratées pendant que RNAsubopt en réussi </w:t>
      </w:r>
      <w:r w:rsidR="00D85102">
        <w:t>six</w:t>
      </w:r>
      <w:r>
        <w:t xml:space="preserve"> de plus. Les deux </w:t>
      </w:r>
      <w:r w:rsidRPr="008D1B9D">
        <w:rPr>
          <w:highlight w:val="yellow"/>
        </w:rPr>
        <w:t>figure</w:t>
      </w:r>
      <w:r>
        <w:t>s de la page suivante montrent les scores absolus. Le coefficient de corrélation de Pearson est relativement élevé, il est légèrement au-dessus de 0.76. Cela indique que certain ARN sont plus difficiles à prédire que d’autre peu importe la méthode.</w:t>
      </w:r>
    </w:p>
    <w:p w14:paraId="48843D79" w14:textId="77777777" w:rsidR="002D1E9F" w:rsidRDefault="002D1E9F" w:rsidP="002D1E9F">
      <w:pPr>
        <w:pStyle w:val="Paragraphe"/>
        <w:jc w:val="center"/>
      </w:pPr>
      <w:r>
        <w:rPr>
          <w:noProof/>
        </w:rPr>
        <w:drawing>
          <wp:anchor distT="0" distB="0" distL="114300" distR="114300" simplePos="0" relativeHeight="251769856" behindDoc="0" locked="0" layoutInCell="1" allowOverlap="1" wp14:anchorId="5400BBF6" wp14:editId="3B37B1E5">
            <wp:simplePos x="0" y="0"/>
            <wp:positionH relativeFrom="column">
              <wp:posOffset>1198985</wp:posOffset>
            </wp:positionH>
            <wp:positionV relativeFrom="paragraph">
              <wp:posOffset>1634179</wp:posOffset>
            </wp:positionV>
            <wp:extent cx="559836" cy="181300"/>
            <wp:effectExtent l="0" t="0" r="0" b="9525"/>
            <wp:wrapNone/>
            <wp:docPr id="208" name="Picture 208"/>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6195" cy="1898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2B07CC0" wp14:editId="27AEB46F">
            <wp:extent cx="3413935" cy="2076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13935" cy="2076450"/>
                    </a:xfrm>
                    <a:prstGeom prst="rect">
                      <a:avLst/>
                    </a:prstGeom>
                    <a:noFill/>
                    <a:ln>
                      <a:noFill/>
                    </a:ln>
                  </pic:spPr>
                </pic:pic>
              </a:graphicData>
            </a:graphic>
          </wp:inline>
        </w:drawing>
      </w:r>
    </w:p>
    <w:p w14:paraId="143732D0" w14:textId="2636A1FF" w:rsidR="002D1E9F" w:rsidRDefault="002D1E9F" w:rsidP="00D85102">
      <w:pPr>
        <w:pStyle w:val="Figure20"/>
      </w:pPr>
      <w:r>
        <w:t>La différence de score de prédiction entre MCFlashfold et RNAsubopt est en moyenne de 12.5 point</w:t>
      </w:r>
      <w:r w:rsidR="00D85102">
        <w:t>s</w:t>
      </w:r>
      <w:r>
        <w:t xml:space="preserve"> en faveur de RNAsubopt. Les pires ARN ont une forte concentration en adénine ou ont un score moyen élevé</w:t>
      </w:r>
    </w:p>
    <w:p w14:paraId="24A4FF99" w14:textId="77777777" w:rsidR="002D1E9F" w:rsidRDefault="002D1E9F" w:rsidP="002D1E9F">
      <w:pPr>
        <w:pStyle w:val="Paragraphesuite"/>
        <w:jc w:val="center"/>
      </w:pPr>
      <w:r>
        <w:rPr>
          <w:noProof/>
        </w:rPr>
        <w:lastRenderedPageBreak/>
        <w:drawing>
          <wp:anchor distT="0" distB="0" distL="114300" distR="114300" simplePos="0" relativeHeight="251770880" behindDoc="0" locked="0" layoutInCell="1" allowOverlap="1" wp14:anchorId="744CC244" wp14:editId="3FC59088">
            <wp:simplePos x="0" y="0"/>
            <wp:positionH relativeFrom="page">
              <wp:align>center</wp:align>
            </wp:positionH>
            <wp:positionV relativeFrom="paragraph">
              <wp:posOffset>2591642</wp:posOffset>
            </wp:positionV>
            <wp:extent cx="811764" cy="377397"/>
            <wp:effectExtent l="0" t="0" r="7620" b="3810"/>
            <wp:wrapNone/>
            <wp:docPr id="216" name="Picture 216"/>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1">
                      <a:extLst>
                        <a:ext uri="{28A0092B-C50C-407E-A947-70E740481C1C}">
                          <a14:useLocalDpi xmlns:a14="http://schemas.microsoft.com/office/drawing/2010/main" val="0"/>
                        </a:ext>
                      </a:extLst>
                    </a:blip>
                    <a:stretch>
                      <a:fillRect/>
                    </a:stretch>
                  </pic:blipFill>
                  <pic:spPr>
                    <a:xfrm>
                      <a:off x="0" y="0"/>
                      <a:ext cx="811764" cy="377397"/>
                    </a:xfrm>
                    <a:prstGeom prst="rect">
                      <a:avLst/>
                    </a:prstGeom>
                  </pic:spPr>
                </pic:pic>
              </a:graphicData>
            </a:graphic>
            <wp14:sizeRelH relativeFrom="margin">
              <wp14:pctWidth>0</wp14:pctWidth>
            </wp14:sizeRelH>
            <wp14:sizeRelV relativeFrom="margin">
              <wp14:pctHeight>0</wp14:pctHeight>
            </wp14:sizeRelV>
          </wp:anchor>
        </w:drawing>
      </w:r>
      <w:r w:rsidRPr="00847BCC">
        <w:rPr>
          <w:noProof/>
        </w:rPr>
        <w:drawing>
          <wp:inline distT="0" distB="0" distL="0" distR="0" wp14:anchorId="1946858E" wp14:editId="417E4B63">
            <wp:extent cx="5296828" cy="3153103"/>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9154" cy="3208063"/>
                    </a:xfrm>
                    <a:prstGeom prst="rect">
                      <a:avLst/>
                    </a:prstGeom>
                    <a:noFill/>
                    <a:ln>
                      <a:noFill/>
                    </a:ln>
                  </pic:spPr>
                </pic:pic>
              </a:graphicData>
            </a:graphic>
          </wp:inline>
        </w:drawing>
      </w:r>
    </w:p>
    <w:p w14:paraId="68EE6699" w14:textId="77777777" w:rsidR="002D1E9F" w:rsidRDefault="002D1E9F" w:rsidP="00D85102">
      <w:pPr>
        <w:pStyle w:val="Figure20"/>
      </w:pPr>
      <w:r>
        <w:t xml:space="preserve">Le coefficient de corrélation de Pearson entre les scores de prédiction des deux logiciels est de </w:t>
      </w:r>
      <w:r w:rsidRPr="007D64E7">
        <w:t>0.763083</w:t>
      </w:r>
      <w:r>
        <w:t>. Ceci indique une bonne corrélation entre les deux logiciels. Le score de MCFlashfold est en vert et celui de RNAsubopt en en bleu.</w:t>
      </w:r>
      <w:bookmarkStart w:id="502" w:name="_Toc521325687"/>
      <w:bookmarkStart w:id="503" w:name="_Toc521325931"/>
      <w:bookmarkStart w:id="504" w:name="_Toc521325977"/>
      <w:bookmarkStart w:id="505" w:name="_Toc521326031"/>
      <w:bookmarkStart w:id="506" w:name="_Toc521326077"/>
      <w:bookmarkStart w:id="507" w:name="_Toc521326123"/>
      <w:bookmarkStart w:id="508" w:name="_Toc521326169"/>
      <w:bookmarkStart w:id="509" w:name="_Toc521326215"/>
      <w:bookmarkEnd w:id="502"/>
      <w:bookmarkEnd w:id="503"/>
      <w:bookmarkEnd w:id="504"/>
      <w:bookmarkEnd w:id="505"/>
      <w:bookmarkEnd w:id="506"/>
      <w:bookmarkEnd w:id="507"/>
      <w:bookmarkEnd w:id="508"/>
      <w:bookmarkEnd w:id="509"/>
    </w:p>
    <w:p w14:paraId="1CE2E981" w14:textId="77777777" w:rsidR="002D1E9F" w:rsidRDefault="002D1E9F" w:rsidP="002D1E9F">
      <w:pPr>
        <w:pStyle w:val="Paragraphesuite"/>
        <w:jc w:val="center"/>
      </w:pPr>
      <w:r>
        <w:rPr>
          <w:noProof/>
        </w:rPr>
        <w:drawing>
          <wp:anchor distT="0" distB="0" distL="114300" distR="114300" simplePos="0" relativeHeight="251771904" behindDoc="0" locked="0" layoutInCell="1" allowOverlap="1" wp14:anchorId="251EF4A6" wp14:editId="2F9C5C6C">
            <wp:simplePos x="0" y="0"/>
            <wp:positionH relativeFrom="margin">
              <wp:align>center</wp:align>
            </wp:positionH>
            <wp:positionV relativeFrom="paragraph">
              <wp:posOffset>2199770</wp:posOffset>
            </wp:positionV>
            <wp:extent cx="811763" cy="414720"/>
            <wp:effectExtent l="0" t="0" r="7620" b="4445"/>
            <wp:wrapNone/>
            <wp:docPr id="257" name="Picture 257"/>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1">
                      <a:extLst>
                        <a:ext uri="{28A0092B-C50C-407E-A947-70E740481C1C}">
                          <a14:useLocalDpi xmlns:a14="http://schemas.microsoft.com/office/drawing/2010/main" val="0"/>
                        </a:ext>
                      </a:extLst>
                    </a:blip>
                    <a:stretch>
                      <a:fillRect/>
                    </a:stretch>
                  </pic:blipFill>
                  <pic:spPr>
                    <a:xfrm>
                      <a:off x="0" y="0"/>
                      <a:ext cx="811763" cy="414720"/>
                    </a:xfrm>
                    <a:prstGeom prst="rect">
                      <a:avLst/>
                    </a:prstGeom>
                  </pic:spPr>
                </pic:pic>
              </a:graphicData>
            </a:graphic>
            <wp14:sizeRelH relativeFrom="margin">
              <wp14:pctWidth>0</wp14:pctWidth>
            </wp14:sizeRelH>
            <wp14:sizeRelV relativeFrom="margin">
              <wp14:pctHeight>0</wp14:pctHeight>
            </wp14:sizeRelV>
          </wp:anchor>
        </w:drawing>
      </w:r>
      <w:r w:rsidRPr="008D1B9D">
        <w:rPr>
          <w:noProof/>
        </w:rPr>
        <w:drawing>
          <wp:inline distT="0" distB="0" distL="0" distR="0" wp14:anchorId="1C926617" wp14:editId="37634571">
            <wp:extent cx="5317309" cy="2995449"/>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1948" cy="3043130"/>
                    </a:xfrm>
                    <a:prstGeom prst="rect">
                      <a:avLst/>
                    </a:prstGeom>
                    <a:noFill/>
                    <a:ln>
                      <a:noFill/>
                    </a:ln>
                  </pic:spPr>
                </pic:pic>
              </a:graphicData>
            </a:graphic>
          </wp:inline>
        </w:drawing>
      </w:r>
    </w:p>
    <w:p w14:paraId="4824BF3F" w14:textId="77777777" w:rsidR="002D1E9F" w:rsidRDefault="002D1E9F" w:rsidP="00D85102">
      <w:pPr>
        <w:pStyle w:val="Figure20"/>
      </w:pPr>
      <w:r>
        <w:t>Cette figure est la figure 8 inversée. Ici, ce sont les données de MCFlashfold qui sont ordonnées. La corrélation est visible par le nombre presqu’inexistant d’ARN de RNAsubopt (bleu) en bas à droite</w:t>
      </w:r>
      <w:bookmarkStart w:id="510" w:name="_Toc521325688"/>
      <w:bookmarkStart w:id="511" w:name="_Toc521325932"/>
      <w:bookmarkStart w:id="512" w:name="_Toc521325978"/>
      <w:bookmarkStart w:id="513" w:name="_Toc521326032"/>
      <w:bookmarkStart w:id="514" w:name="_Toc521326078"/>
      <w:bookmarkStart w:id="515" w:name="_Toc521326124"/>
      <w:bookmarkStart w:id="516" w:name="_Toc521326170"/>
      <w:bookmarkStart w:id="517" w:name="_Toc521326216"/>
      <w:bookmarkEnd w:id="510"/>
      <w:bookmarkEnd w:id="511"/>
      <w:bookmarkEnd w:id="512"/>
      <w:bookmarkEnd w:id="513"/>
      <w:bookmarkEnd w:id="514"/>
      <w:bookmarkEnd w:id="515"/>
      <w:bookmarkEnd w:id="516"/>
      <w:bookmarkEnd w:id="517"/>
    </w:p>
    <w:p w14:paraId="44C9B55E" w14:textId="77777777" w:rsidR="002D1E9F" w:rsidRDefault="002D1E9F" w:rsidP="002D1E9F">
      <w:pPr>
        <w:pStyle w:val="Paragraphesuite"/>
        <w:jc w:val="center"/>
      </w:pPr>
      <w:r>
        <w:rPr>
          <w:noProof/>
        </w:rPr>
        <w:lastRenderedPageBreak/>
        <w:drawing>
          <wp:inline distT="0" distB="0" distL="0" distR="0" wp14:anchorId="766BC5A8" wp14:editId="1F8AB46C">
            <wp:extent cx="3441031" cy="2308867"/>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68737" cy="2327457"/>
                    </a:xfrm>
                    <a:prstGeom prst="rect">
                      <a:avLst/>
                    </a:prstGeom>
                    <a:noFill/>
                    <a:ln>
                      <a:noFill/>
                    </a:ln>
                  </pic:spPr>
                </pic:pic>
              </a:graphicData>
            </a:graphic>
          </wp:inline>
        </w:drawing>
      </w:r>
    </w:p>
    <w:p w14:paraId="093FBD0E" w14:textId="77777777" w:rsidR="002D1E9F" w:rsidRPr="008D1B9D" w:rsidRDefault="002D1E9F" w:rsidP="00D85102">
      <w:pPr>
        <w:pStyle w:val="Figure20"/>
      </w:pPr>
      <w:r>
        <w:t xml:space="preserve">Après filtration des données, la moyenne des différences passe à 10.5 soit un gain de 2 points en faveur de MCFlashfold. L’étendue des différences s’est amoindrie aussi. À la défense de MCFlashfold, les données ont été calibrées à partir d’une structure en épingle prédite par un logiciel de la même suite que RNAsubopt, </w:t>
      </w:r>
      <w:proofErr w:type="spellStart"/>
      <w:r>
        <w:t>ViennaPackage</w:t>
      </w:r>
      <w:proofErr w:type="spellEnd"/>
      <w:r>
        <w:fldChar w:fldCharType="begin"/>
      </w:r>
      <w:r>
        <w:instrText xml:space="preserve"> ADDIN EN.CITE &lt;EndNote&gt;&lt;Cite&gt;&lt;Author&gt;Lorenz&lt;/Author&gt;&lt;Year&gt;2011&lt;/Year&gt;&lt;RecNum&gt;55&lt;/RecNum&gt;&lt;DisplayText&gt;[40]&lt;/DisplayText&gt;&lt;record&gt;&lt;rec-number&gt;55&lt;/rec-number&gt;&lt;foreign-keys&gt;&lt;key app="EN" db-id="zxs52ffvft0fp6exzthv5fd6f00x5z2ax2ew" timestamp="1512977947"&gt;55&lt;/key&gt;&lt;/foreign-keys&gt;&lt;ref-type name="Journal Article"&gt;17&lt;/ref-type&gt;&lt;contributors&gt;&lt;authors&gt;&lt;author&gt;Lorenz, Ronny&lt;/author&gt;&lt;author&gt;Bernhart, Stephan H&lt;/author&gt;&lt;author&gt;zu Siederdissen, Christian&lt;/author&gt;&lt;author&gt;Tafer, Hakim&lt;/author&gt;&lt;author&gt;Flamm, Christoph&lt;/author&gt;&lt;author&gt;Stadler, Peter F&lt;/author&gt;&lt;author&gt;Hofacker, Ivo L&lt;/author&gt;&lt;/authors&gt;&lt;/contributors&gt;&lt;titles&gt;&lt;title&gt;ViennaRNA Package 2.0&lt;/title&gt;&lt;secondary-title&gt;Algorithms for Molecular Biology&lt;/secondary-title&gt;&lt;/titles&gt;&lt;pages&gt;26&lt;/pages&gt;&lt;volume&gt;6&lt;/volume&gt;&lt;dates&gt;&lt;year&gt;2011&lt;/year&gt;&lt;/dates&gt;&lt;isbn&gt;1748-7188 (Electronic)\r1748-7188 (Linking)&lt;/isbn&gt;&lt;accession-num&gt;22115189&lt;/accession-num&gt;&lt;urls&gt;&lt;/urls&gt;&lt;electronic-resource-num&gt;10.1186/1748-7188-6-26&lt;/electronic-resource-num&gt;&lt;/record&gt;&lt;/Cite&gt;&lt;/EndNote&gt;</w:instrText>
      </w:r>
      <w:r>
        <w:fldChar w:fldCharType="separate"/>
      </w:r>
      <w:r>
        <w:rPr>
          <w:noProof/>
        </w:rPr>
        <w:t>[40]</w:t>
      </w:r>
      <w:r>
        <w:fldChar w:fldCharType="end"/>
      </w:r>
      <w:r>
        <w:t>.</w:t>
      </w:r>
      <w:bookmarkStart w:id="518" w:name="_Toc521325689"/>
      <w:bookmarkStart w:id="519" w:name="_Toc521325933"/>
      <w:bookmarkStart w:id="520" w:name="_Toc521325979"/>
      <w:bookmarkStart w:id="521" w:name="_Toc521326033"/>
      <w:bookmarkStart w:id="522" w:name="_Toc521326079"/>
      <w:bookmarkStart w:id="523" w:name="_Toc521326125"/>
      <w:bookmarkStart w:id="524" w:name="_Toc521326171"/>
      <w:bookmarkStart w:id="525" w:name="_Toc521326217"/>
      <w:bookmarkEnd w:id="518"/>
      <w:bookmarkEnd w:id="519"/>
      <w:bookmarkEnd w:id="520"/>
      <w:bookmarkEnd w:id="521"/>
      <w:bookmarkEnd w:id="522"/>
      <w:bookmarkEnd w:id="523"/>
      <w:bookmarkEnd w:id="524"/>
      <w:bookmarkEnd w:id="525"/>
    </w:p>
    <w:p w14:paraId="6D4476C2" w14:textId="77777777" w:rsidR="002D1E9F" w:rsidRDefault="002D1E9F" w:rsidP="002D1E9F">
      <w:pPr>
        <w:spacing w:line="240" w:lineRule="auto"/>
        <w:jc w:val="left"/>
      </w:pPr>
      <w:r>
        <w:rPr>
          <w:noProof/>
        </w:rPr>
        <w:drawing>
          <wp:inline distT="0" distB="0" distL="0" distR="0" wp14:anchorId="2738466A" wp14:editId="34F2064F">
            <wp:extent cx="2252281" cy="2201334"/>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59035" cy="2207935"/>
                    </a:xfrm>
                    <a:prstGeom prst="rect">
                      <a:avLst/>
                    </a:prstGeom>
                    <a:noFill/>
                    <a:ln>
                      <a:noFill/>
                    </a:ln>
                  </pic:spPr>
                </pic:pic>
              </a:graphicData>
            </a:graphic>
          </wp:inline>
        </w:drawing>
      </w:r>
      <w:r>
        <w:rPr>
          <w:noProof/>
        </w:rPr>
        <w:drawing>
          <wp:inline distT="0" distB="0" distL="0" distR="0" wp14:anchorId="43E8C836" wp14:editId="54558C58">
            <wp:extent cx="2769923" cy="2429934"/>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69923" cy="2429934"/>
                    </a:xfrm>
                    <a:prstGeom prst="rect">
                      <a:avLst/>
                    </a:prstGeom>
                    <a:noFill/>
                    <a:ln>
                      <a:noFill/>
                    </a:ln>
                  </pic:spPr>
                </pic:pic>
              </a:graphicData>
            </a:graphic>
          </wp:inline>
        </w:drawing>
      </w:r>
    </w:p>
    <w:p w14:paraId="768CE4EA" w14:textId="129F61B0" w:rsidR="002D1E9F" w:rsidRDefault="002D1E9F" w:rsidP="00D85102">
      <w:pPr>
        <w:pStyle w:val="Figure20"/>
      </w:pPr>
      <w:r>
        <w:t xml:space="preserve">Correspondance entre les valeurs de sondage chimique et les </w:t>
      </w:r>
      <w:r w:rsidR="001E6CD2">
        <w:t>nt.</w:t>
      </w:r>
      <w:r>
        <w:t xml:space="preserve"> d’un ARN repliés par RNAsubopt à gauche et MCFlashfold à droite. Le score de prédiction est de 46 contre 8 pour RNAsubopt. Lorsqu’on utilise le score pondéré, RNAsubopt obtient 66.62 et MCFlashfold 28.21.</w:t>
      </w:r>
      <w:bookmarkStart w:id="526" w:name="_Toc521325690"/>
      <w:bookmarkStart w:id="527" w:name="_Toc521325934"/>
      <w:bookmarkStart w:id="528" w:name="_Toc521325980"/>
      <w:bookmarkStart w:id="529" w:name="_Toc521326034"/>
      <w:bookmarkStart w:id="530" w:name="_Toc521326080"/>
      <w:bookmarkStart w:id="531" w:name="_Toc521326126"/>
      <w:bookmarkStart w:id="532" w:name="_Toc521326172"/>
      <w:bookmarkStart w:id="533" w:name="_Toc521326218"/>
      <w:bookmarkEnd w:id="526"/>
      <w:bookmarkEnd w:id="527"/>
      <w:bookmarkEnd w:id="528"/>
      <w:bookmarkEnd w:id="529"/>
      <w:bookmarkEnd w:id="530"/>
      <w:bookmarkEnd w:id="531"/>
      <w:bookmarkEnd w:id="532"/>
      <w:bookmarkEnd w:id="533"/>
    </w:p>
    <w:p w14:paraId="1636C957" w14:textId="77777777" w:rsidR="002D1E9F" w:rsidRDefault="002D1E9F" w:rsidP="002D1E9F">
      <w:pPr>
        <w:pStyle w:val="Paragraphe"/>
      </w:pPr>
      <w:r>
        <w:br w:type="page"/>
      </w:r>
    </w:p>
    <w:p w14:paraId="4ED6CA79" w14:textId="77777777" w:rsidR="002D1E9F" w:rsidRDefault="002D1E9F" w:rsidP="002D1E9F">
      <w:pPr>
        <w:pStyle w:val="Paragraphesuite"/>
        <w:jc w:val="center"/>
      </w:pPr>
      <w:r>
        <w:rPr>
          <w:noProof/>
        </w:rPr>
        <w:lastRenderedPageBreak/>
        <w:drawing>
          <wp:anchor distT="0" distB="0" distL="114300" distR="114300" simplePos="0" relativeHeight="251768832" behindDoc="0" locked="0" layoutInCell="1" allowOverlap="1" wp14:anchorId="70F5E5CE" wp14:editId="247E07E0">
            <wp:simplePos x="0" y="0"/>
            <wp:positionH relativeFrom="margin">
              <wp:posOffset>1055348</wp:posOffset>
            </wp:positionH>
            <wp:positionV relativeFrom="paragraph">
              <wp:posOffset>-720725</wp:posOffset>
            </wp:positionV>
            <wp:extent cx="4950372" cy="4983327"/>
            <wp:effectExtent l="0" t="0" r="3175" b="825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50372" cy="49833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2262D2" w14:textId="77777777" w:rsidR="002D1E9F" w:rsidRDefault="002D1E9F" w:rsidP="002D1E9F">
      <w:pPr>
        <w:pStyle w:val="Paragraphe"/>
      </w:pPr>
    </w:p>
    <w:p w14:paraId="3F35C41E" w14:textId="77777777" w:rsidR="002D1E9F" w:rsidRDefault="002D1E9F" w:rsidP="002D1E9F">
      <w:pPr>
        <w:pStyle w:val="Paragraphe"/>
      </w:pPr>
    </w:p>
    <w:p w14:paraId="0CB184B9" w14:textId="77777777" w:rsidR="002D1E9F" w:rsidRDefault="002D1E9F" w:rsidP="002D1E9F">
      <w:pPr>
        <w:pStyle w:val="Paragraphe"/>
      </w:pPr>
    </w:p>
    <w:p w14:paraId="113D6E2C" w14:textId="77777777" w:rsidR="002D1E9F" w:rsidRDefault="002D1E9F" w:rsidP="002D1E9F">
      <w:pPr>
        <w:pStyle w:val="Paragraphe"/>
      </w:pPr>
    </w:p>
    <w:p w14:paraId="7CB853F7" w14:textId="77777777" w:rsidR="002D1E9F" w:rsidRDefault="002D1E9F" w:rsidP="002D1E9F">
      <w:pPr>
        <w:pStyle w:val="Paragraphe"/>
      </w:pPr>
    </w:p>
    <w:p w14:paraId="467A1D98" w14:textId="77777777" w:rsidR="002D1E9F" w:rsidRDefault="002D1E9F" w:rsidP="002D1E9F">
      <w:pPr>
        <w:pStyle w:val="Paragraphe"/>
      </w:pPr>
      <w:r>
        <w:rPr>
          <w:noProof/>
        </w:rPr>
        <w:drawing>
          <wp:anchor distT="0" distB="0" distL="114300" distR="114300" simplePos="0" relativeHeight="251772928" behindDoc="0" locked="0" layoutInCell="1" allowOverlap="1" wp14:anchorId="1200CF8E" wp14:editId="44273062">
            <wp:simplePos x="0" y="0"/>
            <wp:positionH relativeFrom="margin">
              <wp:posOffset>1174794</wp:posOffset>
            </wp:positionH>
            <wp:positionV relativeFrom="paragraph">
              <wp:posOffset>330550</wp:posOffset>
            </wp:positionV>
            <wp:extent cx="4593241" cy="4175825"/>
            <wp:effectExtent l="38100" t="0" r="0" b="1524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2071279">
                      <a:off x="0" y="0"/>
                      <a:ext cx="4593241" cy="417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CE3B97" w14:textId="77777777" w:rsidR="002D1E9F" w:rsidRDefault="002D1E9F" w:rsidP="002D1E9F">
      <w:pPr>
        <w:pStyle w:val="Paragraphe"/>
      </w:pPr>
    </w:p>
    <w:p w14:paraId="63D0F4DB" w14:textId="77777777" w:rsidR="002D1E9F" w:rsidRDefault="002D1E9F" w:rsidP="002D1E9F">
      <w:pPr>
        <w:pStyle w:val="Paragraphe"/>
      </w:pPr>
    </w:p>
    <w:p w14:paraId="624E7011" w14:textId="77777777" w:rsidR="002D1E9F" w:rsidRDefault="002D1E9F" w:rsidP="002D1E9F">
      <w:pPr>
        <w:pStyle w:val="Paragraphe"/>
      </w:pPr>
    </w:p>
    <w:p w14:paraId="762E1556" w14:textId="77777777" w:rsidR="002D1E9F" w:rsidRDefault="002D1E9F" w:rsidP="002D1E9F">
      <w:pPr>
        <w:pStyle w:val="Paragraphe"/>
      </w:pPr>
    </w:p>
    <w:p w14:paraId="60F58A4A" w14:textId="77777777" w:rsidR="002D1E9F" w:rsidRDefault="002D1E9F" w:rsidP="002D1E9F">
      <w:pPr>
        <w:pStyle w:val="Paragraphe"/>
      </w:pPr>
    </w:p>
    <w:p w14:paraId="46C71113" w14:textId="77777777" w:rsidR="002D1E9F" w:rsidRDefault="002D1E9F" w:rsidP="002D1E9F">
      <w:pPr>
        <w:pStyle w:val="Paragraphe"/>
      </w:pPr>
    </w:p>
    <w:p w14:paraId="5DE6D7B9" w14:textId="77777777" w:rsidR="002D1E9F" w:rsidRDefault="002D1E9F" w:rsidP="002D1E9F">
      <w:pPr>
        <w:pStyle w:val="Paragraphe"/>
      </w:pPr>
    </w:p>
    <w:p w14:paraId="7BEEBB88" w14:textId="77777777" w:rsidR="002D1E9F" w:rsidRDefault="002D1E9F" w:rsidP="002D1E9F">
      <w:pPr>
        <w:pStyle w:val="Paragraphe"/>
      </w:pPr>
    </w:p>
    <w:p w14:paraId="109D3CC1" w14:textId="77777777" w:rsidR="002D1E9F" w:rsidRDefault="002D1E9F" w:rsidP="002D1E9F">
      <w:pPr>
        <w:pStyle w:val="Paragraphe"/>
      </w:pPr>
    </w:p>
    <w:p w14:paraId="7B3084C3" w14:textId="77777777" w:rsidR="002D1E9F" w:rsidRDefault="002D1E9F" w:rsidP="002D1E9F">
      <w:pPr>
        <w:pStyle w:val="Paragraphe"/>
      </w:pPr>
    </w:p>
    <w:p w14:paraId="0F622614" w14:textId="77777777" w:rsidR="002D1E9F" w:rsidRDefault="002D1E9F" w:rsidP="002D1E9F">
      <w:pPr>
        <w:pStyle w:val="Paragraphe"/>
      </w:pPr>
    </w:p>
    <w:p w14:paraId="435B7CD8" w14:textId="77777777" w:rsidR="002D1E9F" w:rsidRDefault="002D1E9F" w:rsidP="002D1E9F">
      <w:pPr>
        <w:pStyle w:val="Paragraphe"/>
      </w:pPr>
    </w:p>
    <w:p w14:paraId="27D1516C" w14:textId="77777777" w:rsidR="002D1E9F" w:rsidRPr="008D1B9D" w:rsidRDefault="002D1E9F" w:rsidP="002D1E9F">
      <w:pPr>
        <w:pStyle w:val="Paragraphe"/>
      </w:pPr>
    </w:p>
    <w:p w14:paraId="242D65BE" w14:textId="77777777" w:rsidR="002D1E9F" w:rsidRDefault="002D1E9F" w:rsidP="00CB598D">
      <w:pPr>
        <w:pStyle w:val="Figure20"/>
      </w:pPr>
      <w:r>
        <w:t xml:space="preserve">ARN ayant la différence de score la plus avantageuse pour </w:t>
      </w:r>
      <w:proofErr w:type="spellStart"/>
      <w:r>
        <w:t>MCflashfold</w:t>
      </w:r>
      <w:proofErr w:type="spellEnd"/>
      <w:r>
        <w:t xml:space="preserve">. La différence entre les scores de prédiction pondérés est de 6.35. Les scores sont de 22.52 pour MCFlashfold et de 16.17 pour RNAsubopt. L’ARN du haut a été replié par MCFlashfold et celui du bas par RNAsubopt. </w:t>
      </w:r>
      <w:bookmarkStart w:id="534" w:name="_Toc521325691"/>
      <w:bookmarkStart w:id="535" w:name="_Toc521325935"/>
      <w:bookmarkStart w:id="536" w:name="_Toc521325981"/>
      <w:bookmarkStart w:id="537" w:name="_Toc521326035"/>
      <w:bookmarkStart w:id="538" w:name="_Toc521326081"/>
      <w:bookmarkStart w:id="539" w:name="_Toc521326127"/>
      <w:bookmarkStart w:id="540" w:name="_Toc521326173"/>
      <w:bookmarkStart w:id="541" w:name="_Toc521326219"/>
      <w:bookmarkEnd w:id="534"/>
      <w:bookmarkEnd w:id="535"/>
      <w:bookmarkEnd w:id="536"/>
      <w:bookmarkEnd w:id="537"/>
      <w:bookmarkEnd w:id="538"/>
      <w:bookmarkEnd w:id="539"/>
      <w:bookmarkEnd w:id="540"/>
      <w:bookmarkEnd w:id="541"/>
    </w:p>
    <w:p w14:paraId="7CA4E4C4" w14:textId="77777777" w:rsidR="002D1E9F" w:rsidRDefault="002D1E9F" w:rsidP="002D1E9F">
      <w:pPr>
        <w:pStyle w:val="Heading1"/>
      </w:pPr>
    </w:p>
    <w:p w14:paraId="5CE91CA0" w14:textId="0F7B4CCF" w:rsidR="002D1E9F" w:rsidRDefault="002D1E9F" w:rsidP="002D1E9F">
      <w:pPr>
        <w:pStyle w:val="Paragraphe"/>
      </w:pPr>
      <w:r>
        <w:t xml:space="preserve">Ce tableau présente les </w:t>
      </w:r>
      <w:r w:rsidR="00CB598D">
        <w:t>cycles</w:t>
      </w:r>
      <w:r>
        <w:t xml:space="preserve"> les plus souvent retrouvés dans la base de données. Le ratio donne une idée de la pureté du </w:t>
      </w:r>
      <w:r w:rsidR="00CB598D">
        <w:t>cycle</w:t>
      </w:r>
      <w:r>
        <w:t xml:space="preserve">. Un ratio de 1 signifie que tous les </w:t>
      </w:r>
      <w:r w:rsidR="001E6CD2">
        <w:t>nt.</w:t>
      </w:r>
      <w:r>
        <w:t xml:space="preserve"> du </w:t>
      </w:r>
      <w:r w:rsidR="00CB598D">
        <w:t>cycle</w:t>
      </w:r>
      <w:r>
        <w:t xml:space="preserve"> sont réactifs, tandis qu’un ratio de -1 signifie que tous les </w:t>
      </w:r>
      <w:r w:rsidR="001E6CD2">
        <w:t>nt.</w:t>
      </w:r>
      <w:r>
        <w:t xml:space="preserve"> d</w:t>
      </w:r>
      <w:r w:rsidR="00FD49DA">
        <w:t xml:space="preserve">e la S-S </w:t>
      </w:r>
      <w:r>
        <w:t>sont peu réactifs.</w:t>
      </w:r>
    </w:p>
    <w:tbl>
      <w:tblPr>
        <w:tblW w:w="0" w:type="auto"/>
        <w:tblBorders>
          <w:insideV w:val="single" w:sz="4" w:space="0" w:color="C9C9C9" w:themeColor="accent3" w:themeTint="99"/>
        </w:tblBorders>
        <w:tblLook w:val="04A0" w:firstRow="1" w:lastRow="0" w:firstColumn="1" w:lastColumn="0" w:noHBand="0" w:noVBand="1"/>
      </w:tblPr>
      <w:tblGrid>
        <w:gridCol w:w="1767"/>
        <w:gridCol w:w="1678"/>
        <w:gridCol w:w="1137"/>
        <w:gridCol w:w="1493"/>
        <w:gridCol w:w="1150"/>
        <w:gridCol w:w="856"/>
        <w:gridCol w:w="1041"/>
      </w:tblGrid>
      <w:tr w:rsidR="002D1E9F" w:rsidRPr="005A55E2" w14:paraId="04C7291B" w14:textId="77777777" w:rsidTr="005549AD">
        <w:trPr>
          <w:trHeight w:val="300"/>
        </w:trPr>
        <w:tc>
          <w:tcPr>
            <w:tcW w:w="1972" w:type="dxa"/>
            <w:shd w:val="clear" w:color="auto" w:fill="auto"/>
            <w:noWrap/>
            <w:vAlign w:val="center"/>
            <w:hideMark/>
          </w:tcPr>
          <w:p w14:paraId="75FC15D7" w14:textId="365AFA19" w:rsidR="002D1E9F" w:rsidRPr="00FD49DA" w:rsidRDefault="00FD49DA" w:rsidP="005549AD">
            <w:pPr>
              <w:spacing w:line="240" w:lineRule="auto"/>
              <w:jc w:val="center"/>
              <w:rPr>
                <w:rFonts w:ascii="Calibri" w:hAnsi="Calibri" w:cs="Calibri"/>
                <w:b/>
                <w:color w:val="000000"/>
                <w:sz w:val="22"/>
                <w:szCs w:val="22"/>
                <w:lang w:eastAsia="en-CA"/>
              </w:rPr>
            </w:pPr>
            <w:r w:rsidRPr="00FD49DA">
              <w:rPr>
                <w:rFonts w:ascii="Calibri" w:hAnsi="Calibri" w:cs="Calibri"/>
                <w:b/>
                <w:color w:val="000000"/>
                <w:sz w:val="22"/>
                <w:szCs w:val="22"/>
                <w:lang w:eastAsia="en-CA"/>
              </w:rPr>
              <w:t>Identifiant de la S-S</w:t>
            </w:r>
          </w:p>
        </w:tc>
        <w:tc>
          <w:tcPr>
            <w:tcW w:w="1872" w:type="dxa"/>
            <w:shd w:val="clear" w:color="auto" w:fill="auto"/>
            <w:noWrap/>
            <w:vAlign w:val="center"/>
            <w:hideMark/>
          </w:tcPr>
          <w:p w14:paraId="62DED2A3" w14:textId="772B8B34" w:rsidR="002D1E9F" w:rsidRPr="005A55E2" w:rsidRDefault="002D1E9F" w:rsidP="005549AD">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w:t>
            </w:r>
            <w:r w:rsidR="001E6CD2">
              <w:t>nt.</w:t>
            </w:r>
            <w:r w:rsidRPr="005A55E2">
              <w:rPr>
                <w:rFonts w:ascii="Calibri" w:hAnsi="Calibri" w:cs="Calibri"/>
                <w:b/>
                <w:color w:val="000000"/>
                <w:sz w:val="22"/>
                <w:szCs w:val="22"/>
                <w:lang w:eastAsia="en-CA"/>
              </w:rPr>
              <w:t xml:space="preserve"> total </w:t>
            </w:r>
            <w:proofErr w:type="spellStart"/>
            <w:r w:rsidRPr="005A55E2">
              <w:rPr>
                <w:rFonts w:ascii="Calibri" w:hAnsi="Calibri" w:cs="Calibri"/>
                <w:b/>
                <w:color w:val="000000"/>
                <w:sz w:val="22"/>
                <w:szCs w:val="22"/>
                <w:lang w:eastAsia="en-CA"/>
              </w:rPr>
              <w:t>so</w:t>
            </w:r>
            <w:proofErr w:type="spellEnd"/>
          </w:p>
        </w:tc>
        <w:tc>
          <w:tcPr>
            <w:tcW w:w="1259" w:type="dxa"/>
            <w:shd w:val="clear" w:color="auto" w:fill="auto"/>
            <w:noWrap/>
            <w:vAlign w:val="center"/>
            <w:hideMark/>
          </w:tcPr>
          <w:p w14:paraId="1943A909" w14:textId="77777777" w:rsidR="002D1E9F" w:rsidRPr="005A55E2" w:rsidRDefault="002D1E9F" w:rsidP="005549AD">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so</w:t>
            </w:r>
          </w:p>
        </w:tc>
        <w:tc>
          <w:tcPr>
            <w:tcW w:w="1662" w:type="dxa"/>
            <w:shd w:val="clear" w:color="auto" w:fill="auto"/>
            <w:noWrap/>
            <w:vAlign w:val="center"/>
            <w:hideMark/>
          </w:tcPr>
          <w:p w14:paraId="53B86E5F" w14:textId="782C422D" w:rsidR="002D1E9F" w:rsidRPr="005A55E2" w:rsidRDefault="002D1E9F" w:rsidP="005549AD">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w:t>
            </w:r>
            <w:r w:rsidR="001E6CD2">
              <w:t>nt.</w:t>
            </w:r>
            <w:r w:rsidRPr="005A55E2">
              <w:rPr>
                <w:rFonts w:ascii="Calibri" w:hAnsi="Calibri" w:cs="Calibri"/>
                <w:b/>
                <w:color w:val="000000"/>
                <w:sz w:val="22"/>
                <w:szCs w:val="22"/>
                <w:lang w:eastAsia="en-CA"/>
              </w:rPr>
              <w:t xml:space="preserve"> total </w:t>
            </w:r>
            <w:proofErr w:type="spellStart"/>
            <w:r w:rsidRPr="005A55E2">
              <w:rPr>
                <w:rFonts w:ascii="Calibri" w:hAnsi="Calibri" w:cs="Calibri"/>
                <w:b/>
                <w:color w:val="000000"/>
                <w:sz w:val="22"/>
                <w:szCs w:val="22"/>
                <w:lang w:eastAsia="en-CA"/>
              </w:rPr>
              <w:t>mcff</w:t>
            </w:r>
            <w:proofErr w:type="spellEnd"/>
          </w:p>
        </w:tc>
        <w:tc>
          <w:tcPr>
            <w:tcW w:w="1274" w:type="dxa"/>
            <w:shd w:val="clear" w:color="auto" w:fill="auto"/>
            <w:noWrap/>
            <w:vAlign w:val="center"/>
            <w:hideMark/>
          </w:tcPr>
          <w:p w14:paraId="656F23E0" w14:textId="77777777" w:rsidR="002D1E9F" w:rsidRPr="005A55E2" w:rsidRDefault="002D1E9F" w:rsidP="005549AD">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w:t>
            </w:r>
            <w:proofErr w:type="spellStart"/>
            <w:r w:rsidRPr="005A55E2">
              <w:rPr>
                <w:rFonts w:ascii="Calibri" w:hAnsi="Calibri" w:cs="Calibri"/>
                <w:b/>
                <w:color w:val="000000"/>
                <w:sz w:val="22"/>
                <w:szCs w:val="22"/>
                <w:lang w:val="en-CA" w:eastAsia="en-CA"/>
              </w:rPr>
              <w:t>mcff</w:t>
            </w:r>
            <w:proofErr w:type="spellEnd"/>
          </w:p>
        </w:tc>
        <w:tc>
          <w:tcPr>
            <w:tcW w:w="919" w:type="dxa"/>
            <w:shd w:val="clear" w:color="auto" w:fill="auto"/>
            <w:noWrap/>
            <w:vAlign w:val="center"/>
            <w:hideMark/>
          </w:tcPr>
          <w:p w14:paraId="73C041C2" w14:textId="77777777" w:rsidR="002D1E9F" w:rsidRPr="005A55E2" w:rsidRDefault="002D1E9F" w:rsidP="005549AD">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ratio So</w:t>
            </w:r>
          </w:p>
        </w:tc>
        <w:tc>
          <w:tcPr>
            <w:tcW w:w="0" w:type="auto"/>
            <w:shd w:val="clear" w:color="auto" w:fill="auto"/>
            <w:noWrap/>
            <w:vAlign w:val="center"/>
            <w:hideMark/>
          </w:tcPr>
          <w:p w14:paraId="31A79335" w14:textId="77777777" w:rsidR="002D1E9F" w:rsidRPr="005A55E2" w:rsidRDefault="002D1E9F" w:rsidP="005549AD">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 xml:space="preserve">ratio </w:t>
            </w:r>
            <w:proofErr w:type="spellStart"/>
            <w:r w:rsidRPr="005A55E2">
              <w:rPr>
                <w:rFonts w:ascii="Calibri" w:hAnsi="Calibri" w:cs="Calibri"/>
                <w:b/>
                <w:color w:val="000000"/>
                <w:sz w:val="22"/>
                <w:szCs w:val="22"/>
                <w:lang w:val="en-CA" w:eastAsia="en-CA"/>
              </w:rPr>
              <w:t>MCff</w:t>
            </w:r>
            <w:proofErr w:type="spellEnd"/>
          </w:p>
        </w:tc>
      </w:tr>
      <w:tr w:rsidR="002D1E9F" w:rsidRPr="005A55E2" w14:paraId="6BAE1E0E" w14:textId="77777777" w:rsidTr="005549AD">
        <w:trPr>
          <w:trHeight w:val="300"/>
        </w:trPr>
        <w:tc>
          <w:tcPr>
            <w:tcW w:w="1972" w:type="dxa"/>
            <w:shd w:val="clear" w:color="auto" w:fill="auto"/>
            <w:noWrap/>
            <w:vAlign w:val="center"/>
            <w:hideMark/>
          </w:tcPr>
          <w:p w14:paraId="6780A3E8"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2_2-GC-GC_pos_0</w:t>
            </w:r>
          </w:p>
        </w:tc>
        <w:tc>
          <w:tcPr>
            <w:tcW w:w="1872" w:type="dxa"/>
            <w:shd w:val="clear" w:color="auto" w:fill="auto"/>
            <w:noWrap/>
            <w:vAlign w:val="center"/>
            <w:hideMark/>
          </w:tcPr>
          <w:p w14:paraId="4D1CF6D6"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125470</w:t>
            </w:r>
          </w:p>
        </w:tc>
        <w:tc>
          <w:tcPr>
            <w:tcW w:w="1259" w:type="dxa"/>
            <w:shd w:val="clear" w:color="auto" w:fill="auto"/>
            <w:noWrap/>
            <w:vAlign w:val="center"/>
            <w:hideMark/>
          </w:tcPr>
          <w:p w14:paraId="6B365DBC"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-112116</w:t>
            </w:r>
          </w:p>
        </w:tc>
        <w:tc>
          <w:tcPr>
            <w:tcW w:w="1662" w:type="dxa"/>
            <w:shd w:val="clear" w:color="auto" w:fill="auto"/>
            <w:noWrap/>
            <w:vAlign w:val="center"/>
            <w:hideMark/>
          </w:tcPr>
          <w:p w14:paraId="1FB6E804"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109185</w:t>
            </w:r>
          </w:p>
        </w:tc>
        <w:tc>
          <w:tcPr>
            <w:tcW w:w="1274" w:type="dxa"/>
            <w:shd w:val="clear" w:color="auto" w:fill="auto"/>
            <w:noWrap/>
            <w:vAlign w:val="center"/>
            <w:hideMark/>
          </w:tcPr>
          <w:p w14:paraId="46EF9886"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-97280</w:t>
            </w:r>
          </w:p>
        </w:tc>
        <w:tc>
          <w:tcPr>
            <w:tcW w:w="919" w:type="dxa"/>
            <w:shd w:val="clear" w:color="000000" w:fill="FABFC2"/>
            <w:noWrap/>
            <w:vAlign w:val="center"/>
            <w:hideMark/>
          </w:tcPr>
          <w:p w14:paraId="70BB39EC"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-0.89357</w:t>
            </w:r>
          </w:p>
        </w:tc>
        <w:tc>
          <w:tcPr>
            <w:tcW w:w="0" w:type="auto"/>
            <w:shd w:val="clear" w:color="000000" w:fill="FAC1C4"/>
            <w:noWrap/>
            <w:vAlign w:val="center"/>
            <w:hideMark/>
          </w:tcPr>
          <w:p w14:paraId="59AA0C7E"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-0.89096</w:t>
            </w:r>
          </w:p>
        </w:tc>
      </w:tr>
      <w:tr w:rsidR="002D1E9F" w:rsidRPr="005A55E2" w14:paraId="723E48C6" w14:textId="77777777" w:rsidTr="005549AD">
        <w:trPr>
          <w:trHeight w:val="300"/>
        </w:trPr>
        <w:tc>
          <w:tcPr>
            <w:tcW w:w="1972" w:type="dxa"/>
            <w:shd w:val="clear" w:color="auto" w:fill="auto"/>
            <w:noWrap/>
            <w:vAlign w:val="center"/>
            <w:hideMark/>
          </w:tcPr>
          <w:p w14:paraId="11C3E897"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2_2-GC-GC_pos_1</w:t>
            </w:r>
          </w:p>
        </w:tc>
        <w:tc>
          <w:tcPr>
            <w:tcW w:w="1872" w:type="dxa"/>
            <w:shd w:val="clear" w:color="auto" w:fill="auto"/>
            <w:noWrap/>
            <w:vAlign w:val="center"/>
            <w:hideMark/>
          </w:tcPr>
          <w:p w14:paraId="23BE92BE"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124541</w:t>
            </w:r>
          </w:p>
        </w:tc>
        <w:tc>
          <w:tcPr>
            <w:tcW w:w="1259" w:type="dxa"/>
            <w:shd w:val="clear" w:color="auto" w:fill="auto"/>
            <w:noWrap/>
            <w:vAlign w:val="center"/>
            <w:hideMark/>
          </w:tcPr>
          <w:p w14:paraId="61104B1A"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-112696</w:t>
            </w:r>
          </w:p>
        </w:tc>
        <w:tc>
          <w:tcPr>
            <w:tcW w:w="1662" w:type="dxa"/>
            <w:shd w:val="clear" w:color="auto" w:fill="auto"/>
            <w:noWrap/>
            <w:vAlign w:val="center"/>
            <w:hideMark/>
          </w:tcPr>
          <w:p w14:paraId="491E1A9B"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108655</w:t>
            </w:r>
          </w:p>
        </w:tc>
        <w:tc>
          <w:tcPr>
            <w:tcW w:w="1274" w:type="dxa"/>
            <w:shd w:val="clear" w:color="auto" w:fill="auto"/>
            <w:noWrap/>
            <w:vAlign w:val="center"/>
            <w:hideMark/>
          </w:tcPr>
          <w:p w14:paraId="22EF974F"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-97635</w:t>
            </w:r>
          </w:p>
        </w:tc>
        <w:tc>
          <w:tcPr>
            <w:tcW w:w="919" w:type="dxa"/>
            <w:shd w:val="clear" w:color="000000" w:fill="FAB6B9"/>
            <w:noWrap/>
            <w:vAlign w:val="center"/>
            <w:hideMark/>
          </w:tcPr>
          <w:p w14:paraId="5C8C73DC"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-0.90489</w:t>
            </w:r>
          </w:p>
        </w:tc>
        <w:tc>
          <w:tcPr>
            <w:tcW w:w="0" w:type="auto"/>
            <w:shd w:val="clear" w:color="000000" w:fill="FABBBE"/>
            <w:noWrap/>
            <w:vAlign w:val="center"/>
            <w:hideMark/>
          </w:tcPr>
          <w:p w14:paraId="1345A7AD"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-0.89858</w:t>
            </w:r>
          </w:p>
        </w:tc>
      </w:tr>
      <w:tr w:rsidR="002D1E9F" w:rsidRPr="005A55E2" w14:paraId="574AA67F" w14:textId="77777777" w:rsidTr="005549AD">
        <w:trPr>
          <w:trHeight w:val="300"/>
        </w:trPr>
        <w:tc>
          <w:tcPr>
            <w:tcW w:w="1972" w:type="dxa"/>
            <w:shd w:val="clear" w:color="auto" w:fill="auto"/>
            <w:noWrap/>
            <w:vAlign w:val="center"/>
            <w:hideMark/>
          </w:tcPr>
          <w:p w14:paraId="5A7AC538"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2_2-UA-UA_pos_1</w:t>
            </w:r>
          </w:p>
        </w:tc>
        <w:tc>
          <w:tcPr>
            <w:tcW w:w="1872" w:type="dxa"/>
            <w:shd w:val="clear" w:color="auto" w:fill="auto"/>
            <w:noWrap/>
            <w:vAlign w:val="center"/>
            <w:hideMark/>
          </w:tcPr>
          <w:p w14:paraId="32ECE7C3"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112327</w:t>
            </w:r>
          </w:p>
        </w:tc>
        <w:tc>
          <w:tcPr>
            <w:tcW w:w="1259" w:type="dxa"/>
            <w:shd w:val="clear" w:color="auto" w:fill="auto"/>
            <w:noWrap/>
            <w:vAlign w:val="center"/>
            <w:hideMark/>
          </w:tcPr>
          <w:p w14:paraId="4583E554"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-86408</w:t>
            </w:r>
          </w:p>
        </w:tc>
        <w:tc>
          <w:tcPr>
            <w:tcW w:w="1662" w:type="dxa"/>
            <w:shd w:val="clear" w:color="auto" w:fill="auto"/>
            <w:noWrap/>
            <w:vAlign w:val="center"/>
            <w:hideMark/>
          </w:tcPr>
          <w:p w14:paraId="700197E9"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95831</w:t>
            </w:r>
          </w:p>
        </w:tc>
        <w:tc>
          <w:tcPr>
            <w:tcW w:w="1274" w:type="dxa"/>
            <w:shd w:val="clear" w:color="auto" w:fill="auto"/>
            <w:noWrap/>
            <w:vAlign w:val="center"/>
            <w:hideMark/>
          </w:tcPr>
          <w:p w14:paraId="082DC207"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-74733</w:t>
            </w:r>
          </w:p>
        </w:tc>
        <w:tc>
          <w:tcPr>
            <w:tcW w:w="919" w:type="dxa"/>
            <w:shd w:val="clear" w:color="000000" w:fill="F8FBFC"/>
            <w:noWrap/>
            <w:vAlign w:val="center"/>
            <w:hideMark/>
          </w:tcPr>
          <w:p w14:paraId="5E794E19"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-0.76925</w:t>
            </w:r>
          </w:p>
        </w:tc>
        <w:tc>
          <w:tcPr>
            <w:tcW w:w="0" w:type="auto"/>
            <w:shd w:val="clear" w:color="000000" w:fill="F9FBFD"/>
            <w:noWrap/>
            <w:vAlign w:val="center"/>
            <w:hideMark/>
          </w:tcPr>
          <w:p w14:paraId="6EB600D4"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-0.77984</w:t>
            </w:r>
          </w:p>
        </w:tc>
      </w:tr>
      <w:tr w:rsidR="002D1E9F" w:rsidRPr="005A55E2" w14:paraId="0937B076" w14:textId="77777777" w:rsidTr="005549AD">
        <w:trPr>
          <w:trHeight w:val="300"/>
        </w:trPr>
        <w:tc>
          <w:tcPr>
            <w:tcW w:w="1972" w:type="dxa"/>
            <w:shd w:val="clear" w:color="auto" w:fill="auto"/>
            <w:noWrap/>
            <w:vAlign w:val="center"/>
            <w:hideMark/>
          </w:tcPr>
          <w:p w14:paraId="65E23C1D"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2_2-UA-UA_pos_0</w:t>
            </w:r>
          </w:p>
        </w:tc>
        <w:tc>
          <w:tcPr>
            <w:tcW w:w="1872" w:type="dxa"/>
            <w:shd w:val="clear" w:color="auto" w:fill="auto"/>
            <w:noWrap/>
            <w:vAlign w:val="center"/>
            <w:hideMark/>
          </w:tcPr>
          <w:p w14:paraId="3329068B"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111662</w:t>
            </w:r>
          </w:p>
        </w:tc>
        <w:tc>
          <w:tcPr>
            <w:tcW w:w="1259" w:type="dxa"/>
            <w:shd w:val="clear" w:color="auto" w:fill="auto"/>
            <w:noWrap/>
            <w:vAlign w:val="center"/>
            <w:hideMark/>
          </w:tcPr>
          <w:p w14:paraId="47ECCC73"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-92867</w:t>
            </w:r>
          </w:p>
        </w:tc>
        <w:tc>
          <w:tcPr>
            <w:tcW w:w="1662" w:type="dxa"/>
            <w:shd w:val="clear" w:color="auto" w:fill="auto"/>
            <w:noWrap/>
            <w:vAlign w:val="center"/>
            <w:hideMark/>
          </w:tcPr>
          <w:p w14:paraId="626C3C54"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95730</w:t>
            </w:r>
          </w:p>
        </w:tc>
        <w:tc>
          <w:tcPr>
            <w:tcW w:w="1274" w:type="dxa"/>
            <w:shd w:val="clear" w:color="auto" w:fill="auto"/>
            <w:noWrap/>
            <w:vAlign w:val="center"/>
            <w:hideMark/>
          </w:tcPr>
          <w:p w14:paraId="6D535993"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-79500</w:t>
            </w:r>
          </w:p>
        </w:tc>
        <w:tc>
          <w:tcPr>
            <w:tcW w:w="919" w:type="dxa"/>
            <w:shd w:val="clear" w:color="000000" w:fill="FBF2F5"/>
            <w:noWrap/>
            <w:vAlign w:val="center"/>
            <w:hideMark/>
          </w:tcPr>
          <w:p w14:paraId="31A04E4B"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-0.83168</w:t>
            </w:r>
          </w:p>
        </w:tc>
        <w:tc>
          <w:tcPr>
            <w:tcW w:w="0" w:type="auto"/>
            <w:shd w:val="clear" w:color="000000" w:fill="FBF3F6"/>
            <w:noWrap/>
            <w:vAlign w:val="center"/>
            <w:hideMark/>
          </w:tcPr>
          <w:p w14:paraId="6DE870AE"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-0.83046</w:t>
            </w:r>
          </w:p>
        </w:tc>
      </w:tr>
      <w:tr w:rsidR="002D1E9F" w:rsidRPr="005A55E2" w14:paraId="0F285916" w14:textId="77777777" w:rsidTr="005549AD">
        <w:trPr>
          <w:trHeight w:val="300"/>
        </w:trPr>
        <w:tc>
          <w:tcPr>
            <w:tcW w:w="1972" w:type="dxa"/>
            <w:shd w:val="clear" w:color="auto" w:fill="auto"/>
            <w:noWrap/>
            <w:vAlign w:val="center"/>
            <w:hideMark/>
          </w:tcPr>
          <w:p w14:paraId="38794C0D"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2_2-AU-AU_pos_0</w:t>
            </w:r>
          </w:p>
        </w:tc>
        <w:tc>
          <w:tcPr>
            <w:tcW w:w="1872" w:type="dxa"/>
            <w:shd w:val="clear" w:color="auto" w:fill="auto"/>
            <w:noWrap/>
            <w:vAlign w:val="center"/>
            <w:hideMark/>
          </w:tcPr>
          <w:p w14:paraId="20675682"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106443</w:t>
            </w:r>
          </w:p>
        </w:tc>
        <w:tc>
          <w:tcPr>
            <w:tcW w:w="1259" w:type="dxa"/>
            <w:shd w:val="clear" w:color="auto" w:fill="auto"/>
            <w:noWrap/>
            <w:vAlign w:val="center"/>
            <w:hideMark/>
          </w:tcPr>
          <w:p w14:paraId="376E6D27"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-76420</w:t>
            </w:r>
          </w:p>
        </w:tc>
        <w:tc>
          <w:tcPr>
            <w:tcW w:w="1662" w:type="dxa"/>
            <w:shd w:val="clear" w:color="auto" w:fill="auto"/>
            <w:noWrap/>
            <w:vAlign w:val="center"/>
            <w:hideMark/>
          </w:tcPr>
          <w:p w14:paraId="225E464A"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97478</w:t>
            </w:r>
          </w:p>
        </w:tc>
        <w:tc>
          <w:tcPr>
            <w:tcW w:w="1274" w:type="dxa"/>
            <w:shd w:val="clear" w:color="auto" w:fill="auto"/>
            <w:noWrap/>
            <w:vAlign w:val="center"/>
            <w:hideMark/>
          </w:tcPr>
          <w:p w14:paraId="15BB458D"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-66774</w:t>
            </w:r>
          </w:p>
        </w:tc>
        <w:tc>
          <w:tcPr>
            <w:tcW w:w="919" w:type="dxa"/>
            <w:shd w:val="clear" w:color="000000" w:fill="F4F9F8"/>
            <w:noWrap/>
            <w:vAlign w:val="center"/>
            <w:hideMark/>
          </w:tcPr>
          <w:p w14:paraId="4C67DC55"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-0.71794</w:t>
            </w:r>
          </w:p>
        </w:tc>
        <w:tc>
          <w:tcPr>
            <w:tcW w:w="0" w:type="auto"/>
            <w:shd w:val="clear" w:color="000000" w:fill="F1F8F6"/>
            <w:noWrap/>
            <w:vAlign w:val="center"/>
            <w:hideMark/>
          </w:tcPr>
          <w:p w14:paraId="477C85DD"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-0.68502</w:t>
            </w:r>
          </w:p>
        </w:tc>
      </w:tr>
      <w:tr w:rsidR="002D1E9F" w:rsidRPr="005A55E2" w14:paraId="73C55E60" w14:textId="77777777" w:rsidTr="005549AD">
        <w:trPr>
          <w:trHeight w:val="300"/>
        </w:trPr>
        <w:tc>
          <w:tcPr>
            <w:tcW w:w="1972" w:type="dxa"/>
            <w:shd w:val="clear" w:color="auto" w:fill="auto"/>
            <w:noWrap/>
            <w:vAlign w:val="center"/>
            <w:hideMark/>
          </w:tcPr>
          <w:p w14:paraId="19EE66C1"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2_2-AU-AU_pos_1</w:t>
            </w:r>
          </w:p>
        </w:tc>
        <w:tc>
          <w:tcPr>
            <w:tcW w:w="1872" w:type="dxa"/>
            <w:shd w:val="clear" w:color="auto" w:fill="auto"/>
            <w:noWrap/>
            <w:vAlign w:val="center"/>
            <w:hideMark/>
          </w:tcPr>
          <w:p w14:paraId="69E8B1B5"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103962</w:t>
            </w:r>
          </w:p>
        </w:tc>
        <w:tc>
          <w:tcPr>
            <w:tcW w:w="1259" w:type="dxa"/>
            <w:shd w:val="clear" w:color="auto" w:fill="auto"/>
            <w:noWrap/>
            <w:vAlign w:val="center"/>
            <w:hideMark/>
          </w:tcPr>
          <w:p w14:paraId="1EF6646B"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-88838</w:t>
            </w:r>
          </w:p>
        </w:tc>
        <w:tc>
          <w:tcPr>
            <w:tcW w:w="1662" w:type="dxa"/>
            <w:shd w:val="clear" w:color="auto" w:fill="auto"/>
            <w:noWrap/>
            <w:vAlign w:val="center"/>
            <w:hideMark/>
          </w:tcPr>
          <w:p w14:paraId="6D77136B"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96290</w:t>
            </w:r>
          </w:p>
        </w:tc>
        <w:tc>
          <w:tcPr>
            <w:tcW w:w="1274" w:type="dxa"/>
            <w:shd w:val="clear" w:color="auto" w:fill="auto"/>
            <w:noWrap/>
            <w:vAlign w:val="center"/>
            <w:hideMark/>
          </w:tcPr>
          <w:p w14:paraId="0C30D2B4"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-77878</w:t>
            </w:r>
          </w:p>
        </w:tc>
        <w:tc>
          <w:tcPr>
            <w:tcW w:w="919" w:type="dxa"/>
            <w:shd w:val="clear" w:color="000000" w:fill="FBDFE2"/>
            <w:noWrap/>
            <w:vAlign w:val="center"/>
            <w:hideMark/>
          </w:tcPr>
          <w:p w14:paraId="48100D58"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-0.85452</w:t>
            </w:r>
          </w:p>
        </w:tc>
        <w:tc>
          <w:tcPr>
            <w:tcW w:w="0" w:type="auto"/>
            <w:shd w:val="clear" w:color="000000" w:fill="FCFCFF"/>
            <w:noWrap/>
            <w:vAlign w:val="center"/>
            <w:hideMark/>
          </w:tcPr>
          <w:p w14:paraId="2ADCCD86"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-0.80879</w:t>
            </w:r>
          </w:p>
        </w:tc>
      </w:tr>
      <w:tr w:rsidR="002D1E9F" w:rsidRPr="005A55E2" w14:paraId="10E6D6B8" w14:textId="77777777" w:rsidTr="005549AD">
        <w:trPr>
          <w:trHeight w:val="300"/>
        </w:trPr>
        <w:tc>
          <w:tcPr>
            <w:tcW w:w="1972" w:type="dxa"/>
            <w:shd w:val="clear" w:color="auto" w:fill="auto"/>
            <w:noWrap/>
            <w:vAlign w:val="center"/>
            <w:hideMark/>
          </w:tcPr>
          <w:p w14:paraId="75C27AC3"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2_2-GA-UC_pos_1</w:t>
            </w:r>
          </w:p>
        </w:tc>
        <w:tc>
          <w:tcPr>
            <w:tcW w:w="1872" w:type="dxa"/>
            <w:shd w:val="clear" w:color="auto" w:fill="auto"/>
            <w:noWrap/>
            <w:vAlign w:val="center"/>
            <w:hideMark/>
          </w:tcPr>
          <w:p w14:paraId="40EC8EA4"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102951</w:t>
            </w:r>
          </w:p>
        </w:tc>
        <w:tc>
          <w:tcPr>
            <w:tcW w:w="1259" w:type="dxa"/>
            <w:shd w:val="clear" w:color="auto" w:fill="auto"/>
            <w:noWrap/>
            <w:vAlign w:val="center"/>
            <w:hideMark/>
          </w:tcPr>
          <w:p w14:paraId="4E28F089"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-73121</w:t>
            </w:r>
          </w:p>
        </w:tc>
        <w:tc>
          <w:tcPr>
            <w:tcW w:w="1662" w:type="dxa"/>
            <w:shd w:val="clear" w:color="auto" w:fill="auto"/>
            <w:noWrap/>
            <w:vAlign w:val="center"/>
            <w:hideMark/>
          </w:tcPr>
          <w:p w14:paraId="13A09223"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92271</w:t>
            </w:r>
          </w:p>
        </w:tc>
        <w:tc>
          <w:tcPr>
            <w:tcW w:w="1274" w:type="dxa"/>
            <w:shd w:val="clear" w:color="auto" w:fill="auto"/>
            <w:noWrap/>
            <w:vAlign w:val="center"/>
            <w:hideMark/>
          </w:tcPr>
          <w:p w14:paraId="1212FE71"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-64809</w:t>
            </w:r>
          </w:p>
        </w:tc>
        <w:tc>
          <w:tcPr>
            <w:tcW w:w="919" w:type="dxa"/>
            <w:shd w:val="clear" w:color="000000" w:fill="F3F9F8"/>
            <w:noWrap/>
            <w:vAlign w:val="center"/>
            <w:hideMark/>
          </w:tcPr>
          <w:p w14:paraId="7DB7F197"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-0.71025</w:t>
            </w:r>
          </w:p>
        </w:tc>
        <w:tc>
          <w:tcPr>
            <w:tcW w:w="0" w:type="auto"/>
            <w:shd w:val="clear" w:color="000000" w:fill="F3F9F7"/>
            <w:noWrap/>
            <w:vAlign w:val="center"/>
            <w:hideMark/>
          </w:tcPr>
          <w:p w14:paraId="14BC2512"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-0.70238</w:t>
            </w:r>
          </w:p>
        </w:tc>
      </w:tr>
      <w:tr w:rsidR="002D1E9F" w:rsidRPr="005A55E2" w14:paraId="10BC76ED" w14:textId="77777777" w:rsidTr="005549AD">
        <w:trPr>
          <w:trHeight w:val="300"/>
        </w:trPr>
        <w:tc>
          <w:tcPr>
            <w:tcW w:w="1972" w:type="dxa"/>
            <w:shd w:val="clear" w:color="auto" w:fill="auto"/>
            <w:noWrap/>
            <w:vAlign w:val="center"/>
            <w:hideMark/>
          </w:tcPr>
          <w:p w14:paraId="02C806A5"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2_2-UC-GA_pos_0</w:t>
            </w:r>
          </w:p>
        </w:tc>
        <w:tc>
          <w:tcPr>
            <w:tcW w:w="1872" w:type="dxa"/>
            <w:shd w:val="clear" w:color="auto" w:fill="auto"/>
            <w:noWrap/>
            <w:vAlign w:val="center"/>
            <w:hideMark/>
          </w:tcPr>
          <w:p w14:paraId="4EB3AB74"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102619</w:t>
            </w:r>
          </w:p>
        </w:tc>
        <w:tc>
          <w:tcPr>
            <w:tcW w:w="1259" w:type="dxa"/>
            <w:shd w:val="clear" w:color="auto" w:fill="auto"/>
            <w:noWrap/>
            <w:vAlign w:val="center"/>
            <w:hideMark/>
          </w:tcPr>
          <w:p w14:paraId="5DC54DDE"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-93206</w:t>
            </w:r>
          </w:p>
        </w:tc>
        <w:tc>
          <w:tcPr>
            <w:tcW w:w="1662" w:type="dxa"/>
            <w:shd w:val="clear" w:color="auto" w:fill="auto"/>
            <w:noWrap/>
            <w:vAlign w:val="center"/>
            <w:hideMark/>
          </w:tcPr>
          <w:p w14:paraId="75492E7D"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97151</w:t>
            </w:r>
          </w:p>
        </w:tc>
        <w:tc>
          <w:tcPr>
            <w:tcW w:w="1274" w:type="dxa"/>
            <w:shd w:val="clear" w:color="auto" w:fill="auto"/>
            <w:noWrap/>
            <w:vAlign w:val="center"/>
            <w:hideMark/>
          </w:tcPr>
          <w:p w14:paraId="13896062"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-86758</w:t>
            </w:r>
          </w:p>
        </w:tc>
        <w:tc>
          <w:tcPr>
            <w:tcW w:w="919" w:type="dxa"/>
            <w:shd w:val="clear" w:color="000000" w:fill="FAB3B6"/>
            <w:noWrap/>
            <w:vAlign w:val="center"/>
            <w:hideMark/>
          </w:tcPr>
          <w:p w14:paraId="18434388"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-0.90827</w:t>
            </w:r>
          </w:p>
        </w:tc>
        <w:tc>
          <w:tcPr>
            <w:tcW w:w="0" w:type="auto"/>
            <w:shd w:val="clear" w:color="000000" w:fill="FAC0C2"/>
            <w:noWrap/>
            <w:vAlign w:val="center"/>
            <w:hideMark/>
          </w:tcPr>
          <w:p w14:paraId="67826729"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-0.89302</w:t>
            </w:r>
          </w:p>
        </w:tc>
      </w:tr>
      <w:tr w:rsidR="002D1E9F" w:rsidRPr="005A55E2" w14:paraId="33F9E014" w14:textId="77777777" w:rsidTr="005549AD">
        <w:trPr>
          <w:trHeight w:val="300"/>
        </w:trPr>
        <w:tc>
          <w:tcPr>
            <w:tcW w:w="1972" w:type="dxa"/>
            <w:shd w:val="clear" w:color="auto" w:fill="auto"/>
            <w:noWrap/>
            <w:vAlign w:val="center"/>
            <w:hideMark/>
          </w:tcPr>
          <w:p w14:paraId="292B0C36"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2_2-GA-UC_pos_0</w:t>
            </w:r>
          </w:p>
        </w:tc>
        <w:tc>
          <w:tcPr>
            <w:tcW w:w="1872" w:type="dxa"/>
            <w:shd w:val="clear" w:color="auto" w:fill="auto"/>
            <w:noWrap/>
            <w:vAlign w:val="center"/>
            <w:hideMark/>
          </w:tcPr>
          <w:p w14:paraId="73802A3D"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102365</w:t>
            </w:r>
          </w:p>
        </w:tc>
        <w:tc>
          <w:tcPr>
            <w:tcW w:w="1259" w:type="dxa"/>
            <w:shd w:val="clear" w:color="auto" w:fill="auto"/>
            <w:noWrap/>
            <w:vAlign w:val="center"/>
            <w:hideMark/>
          </w:tcPr>
          <w:p w14:paraId="16E14FF6"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-79364</w:t>
            </w:r>
          </w:p>
        </w:tc>
        <w:tc>
          <w:tcPr>
            <w:tcW w:w="1662" w:type="dxa"/>
            <w:shd w:val="clear" w:color="auto" w:fill="auto"/>
            <w:noWrap/>
            <w:vAlign w:val="center"/>
            <w:hideMark/>
          </w:tcPr>
          <w:p w14:paraId="5CC55620"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92251</w:t>
            </w:r>
          </w:p>
        </w:tc>
        <w:tc>
          <w:tcPr>
            <w:tcW w:w="1274" w:type="dxa"/>
            <w:shd w:val="clear" w:color="auto" w:fill="auto"/>
            <w:noWrap/>
            <w:vAlign w:val="center"/>
            <w:hideMark/>
          </w:tcPr>
          <w:p w14:paraId="1985E796"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-69446</w:t>
            </w:r>
          </w:p>
        </w:tc>
        <w:tc>
          <w:tcPr>
            <w:tcW w:w="919" w:type="dxa"/>
            <w:shd w:val="clear" w:color="000000" w:fill="F9FBFC"/>
            <w:noWrap/>
            <w:vAlign w:val="center"/>
            <w:hideMark/>
          </w:tcPr>
          <w:p w14:paraId="411236CA"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-0.7753</w:t>
            </w:r>
          </w:p>
        </w:tc>
        <w:tc>
          <w:tcPr>
            <w:tcW w:w="0" w:type="auto"/>
            <w:shd w:val="clear" w:color="000000" w:fill="F7FAFB"/>
            <w:noWrap/>
            <w:vAlign w:val="center"/>
            <w:hideMark/>
          </w:tcPr>
          <w:p w14:paraId="72CCC04B"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-0.75279</w:t>
            </w:r>
          </w:p>
        </w:tc>
      </w:tr>
      <w:tr w:rsidR="002D1E9F" w:rsidRPr="005A55E2" w14:paraId="12E6FE00" w14:textId="77777777" w:rsidTr="005549AD">
        <w:trPr>
          <w:trHeight w:val="300"/>
        </w:trPr>
        <w:tc>
          <w:tcPr>
            <w:tcW w:w="1972" w:type="dxa"/>
            <w:shd w:val="clear" w:color="auto" w:fill="auto"/>
            <w:noWrap/>
            <w:vAlign w:val="center"/>
            <w:hideMark/>
          </w:tcPr>
          <w:p w14:paraId="14162939" w14:textId="77777777" w:rsidR="002D1E9F" w:rsidRPr="005A55E2" w:rsidRDefault="002D1E9F" w:rsidP="005549AD">
            <w:pPr>
              <w:spacing w:line="240" w:lineRule="auto"/>
              <w:jc w:val="center"/>
              <w:rPr>
                <w:rFonts w:ascii="Calibri" w:hAnsi="Calibri" w:cs="Calibri"/>
                <w:color w:val="000000"/>
                <w:sz w:val="22"/>
                <w:szCs w:val="22"/>
                <w:lang w:val="en-CA" w:eastAsia="en-CA"/>
              </w:rPr>
            </w:pPr>
            <w:proofErr w:type="spellStart"/>
            <w:r w:rsidRPr="005A55E2">
              <w:rPr>
                <w:rFonts w:ascii="Calibri" w:hAnsi="Calibri" w:cs="Calibri"/>
                <w:color w:val="000000"/>
                <w:sz w:val="22"/>
                <w:szCs w:val="22"/>
                <w:lang w:val="en-CA" w:eastAsia="en-CA"/>
              </w:rPr>
              <w:t>contrôle</w:t>
            </w:r>
            <w:proofErr w:type="spellEnd"/>
            <w:r w:rsidRPr="005A55E2">
              <w:rPr>
                <w:rFonts w:ascii="Calibri" w:hAnsi="Calibri" w:cs="Calibri"/>
                <w:color w:val="000000"/>
                <w:sz w:val="22"/>
                <w:szCs w:val="22"/>
                <w:lang w:val="en-CA" w:eastAsia="en-CA"/>
              </w:rPr>
              <w:t xml:space="preserve"> </w:t>
            </w:r>
            <w:proofErr w:type="spellStart"/>
            <w:r w:rsidRPr="005A55E2">
              <w:rPr>
                <w:rFonts w:ascii="Calibri" w:hAnsi="Calibri" w:cs="Calibri"/>
                <w:color w:val="000000"/>
                <w:sz w:val="22"/>
                <w:szCs w:val="22"/>
                <w:lang w:val="en-CA" w:eastAsia="en-CA"/>
              </w:rPr>
              <w:t>visuel</w:t>
            </w:r>
            <w:proofErr w:type="spellEnd"/>
          </w:p>
        </w:tc>
        <w:tc>
          <w:tcPr>
            <w:tcW w:w="1872" w:type="dxa"/>
            <w:shd w:val="clear" w:color="auto" w:fill="auto"/>
            <w:noWrap/>
            <w:vAlign w:val="center"/>
            <w:hideMark/>
          </w:tcPr>
          <w:p w14:paraId="31382DE6" w14:textId="77777777" w:rsidR="002D1E9F" w:rsidRPr="005A55E2" w:rsidRDefault="002D1E9F" w:rsidP="005549AD">
            <w:pPr>
              <w:spacing w:line="240" w:lineRule="auto"/>
              <w:jc w:val="center"/>
              <w:rPr>
                <w:rFonts w:ascii="Calibri" w:hAnsi="Calibri" w:cs="Calibri"/>
                <w:color w:val="000000"/>
                <w:sz w:val="22"/>
                <w:szCs w:val="22"/>
                <w:lang w:val="en-CA" w:eastAsia="en-CA"/>
              </w:rPr>
            </w:pPr>
          </w:p>
        </w:tc>
        <w:tc>
          <w:tcPr>
            <w:tcW w:w="1259" w:type="dxa"/>
            <w:shd w:val="clear" w:color="auto" w:fill="auto"/>
            <w:noWrap/>
            <w:vAlign w:val="center"/>
            <w:hideMark/>
          </w:tcPr>
          <w:p w14:paraId="5345A140" w14:textId="77777777" w:rsidR="002D1E9F" w:rsidRPr="005A55E2" w:rsidRDefault="002D1E9F" w:rsidP="005549AD">
            <w:pPr>
              <w:spacing w:line="240" w:lineRule="auto"/>
              <w:jc w:val="center"/>
              <w:rPr>
                <w:sz w:val="20"/>
                <w:lang w:val="en-CA" w:eastAsia="en-CA"/>
              </w:rPr>
            </w:pPr>
          </w:p>
        </w:tc>
        <w:tc>
          <w:tcPr>
            <w:tcW w:w="1662" w:type="dxa"/>
            <w:shd w:val="clear" w:color="auto" w:fill="auto"/>
            <w:noWrap/>
            <w:vAlign w:val="center"/>
            <w:hideMark/>
          </w:tcPr>
          <w:p w14:paraId="31480624" w14:textId="77777777" w:rsidR="002D1E9F" w:rsidRPr="005A55E2" w:rsidRDefault="002D1E9F" w:rsidP="005549AD">
            <w:pPr>
              <w:spacing w:line="240" w:lineRule="auto"/>
              <w:jc w:val="center"/>
              <w:rPr>
                <w:sz w:val="20"/>
                <w:lang w:val="en-CA" w:eastAsia="en-CA"/>
              </w:rPr>
            </w:pPr>
          </w:p>
        </w:tc>
        <w:tc>
          <w:tcPr>
            <w:tcW w:w="1274" w:type="dxa"/>
            <w:shd w:val="clear" w:color="auto" w:fill="auto"/>
            <w:noWrap/>
            <w:vAlign w:val="center"/>
            <w:hideMark/>
          </w:tcPr>
          <w:p w14:paraId="33207084" w14:textId="77777777" w:rsidR="002D1E9F" w:rsidRPr="005A55E2" w:rsidRDefault="002D1E9F" w:rsidP="005549AD">
            <w:pPr>
              <w:spacing w:line="240" w:lineRule="auto"/>
              <w:jc w:val="center"/>
              <w:rPr>
                <w:sz w:val="20"/>
                <w:lang w:val="en-CA" w:eastAsia="en-CA"/>
              </w:rPr>
            </w:pPr>
          </w:p>
        </w:tc>
        <w:tc>
          <w:tcPr>
            <w:tcW w:w="919" w:type="dxa"/>
            <w:shd w:val="clear" w:color="000000" w:fill="F8696B"/>
            <w:noWrap/>
            <w:vAlign w:val="center"/>
            <w:hideMark/>
          </w:tcPr>
          <w:p w14:paraId="7E893ED5"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w:t>
            </w:r>
          </w:p>
        </w:tc>
        <w:tc>
          <w:tcPr>
            <w:tcW w:w="0" w:type="auto"/>
            <w:shd w:val="clear" w:color="000000" w:fill="63BE7B"/>
            <w:noWrap/>
            <w:vAlign w:val="center"/>
            <w:hideMark/>
          </w:tcPr>
          <w:p w14:paraId="723C6B22"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w:t>
            </w:r>
          </w:p>
        </w:tc>
      </w:tr>
    </w:tbl>
    <w:p w14:paraId="42AB0936" w14:textId="77777777" w:rsidR="002D1E9F" w:rsidRDefault="002D1E9F" w:rsidP="002D1E9F"/>
    <w:p w14:paraId="368D33D6" w14:textId="77777777" w:rsidR="002D1E9F" w:rsidRDefault="002D1E9F" w:rsidP="002D1E9F">
      <w:pPr>
        <w:spacing w:line="240" w:lineRule="auto"/>
        <w:jc w:val="left"/>
        <w:rPr>
          <w:b/>
          <w:sz w:val="28"/>
        </w:rPr>
      </w:pPr>
      <w:r>
        <w:br w:type="page"/>
      </w:r>
    </w:p>
    <w:p w14:paraId="620A5CB3" w14:textId="77777777" w:rsidR="002D1E9F" w:rsidRDefault="002D1E9F" w:rsidP="002D1E9F">
      <w:pPr>
        <w:sectPr w:rsidR="002D1E9F" w:rsidSect="00C01DF0">
          <w:headerReference w:type="first" r:id="rId89"/>
          <w:pgSz w:w="12240" w:h="15840" w:code="1"/>
          <w:pgMar w:top="1559" w:right="1559" w:bottom="1559" w:left="1559" w:header="567" w:footer="567" w:gutter="0"/>
          <w:pgNumType w:fmt="lowerRoman" w:start="1"/>
          <w:cols w:space="720"/>
          <w:noEndnote/>
          <w:docGrid w:linePitch="326"/>
        </w:sectPr>
      </w:pPr>
    </w:p>
    <w:p w14:paraId="42933590" w14:textId="77777777" w:rsidR="002D1E9F" w:rsidRDefault="002D1E9F" w:rsidP="002D1E9F">
      <w:pPr>
        <w:pStyle w:val="Heading1"/>
      </w:pPr>
      <w:bookmarkStart w:id="542" w:name="_Toc502671885"/>
      <w:bookmarkStart w:id="543" w:name="_Toc521325130"/>
      <w:bookmarkStart w:id="544" w:name="_Toc521353157"/>
      <w:r>
        <w:lastRenderedPageBreak/>
        <w:t>Portrait d’un ARN</w:t>
      </w:r>
      <w:bookmarkEnd w:id="542"/>
      <w:bookmarkEnd w:id="543"/>
      <w:bookmarkEnd w:id="544"/>
    </w:p>
    <w:p w14:paraId="247ABCCA" w14:textId="77777777" w:rsidR="002D1E9F" w:rsidRPr="0071034C" w:rsidRDefault="002D1E9F" w:rsidP="002D1E9F">
      <w:pPr>
        <w:pStyle w:val="Paragraphesuite"/>
      </w:pPr>
      <w:r>
        <w:rPr>
          <w:noProof/>
        </w:rPr>
        <w:drawing>
          <wp:inline distT="0" distB="0" distL="0" distR="0" wp14:anchorId="2E78097A" wp14:editId="4E105A0C">
            <wp:extent cx="5786755" cy="551370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86755" cy="5513705"/>
                    </a:xfrm>
                    <a:prstGeom prst="rect">
                      <a:avLst/>
                    </a:prstGeom>
                    <a:noFill/>
                    <a:ln>
                      <a:noFill/>
                    </a:ln>
                  </pic:spPr>
                </pic:pic>
              </a:graphicData>
            </a:graphic>
          </wp:inline>
        </w:drawing>
      </w:r>
    </w:p>
    <w:p w14:paraId="13A9654E" w14:textId="77777777" w:rsidR="002D1E9F" w:rsidRDefault="002D1E9F" w:rsidP="002D1E9F">
      <w:r>
        <w:t xml:space="preserve">Séquence : </w:t>
      </w:r>
      <w:r w:rsidRPr="0071034C">
        <w:t>GGAAAGAGUGUGUGUGUGUGUGUGUGUGUGGAAUAAAUAACAAUAUAUAUAUAUAUAUAUAUAUAUAGGUAUAGGUUCGUUUAUAUAAAAGAAACAACAACAACAAC</w:t>
      </w:r>
    </w:p>
    <w:p w14:paraId="64A02598" w14:textId="77777777" w:rsidR="002D1E9F" w:rsidRDefault="002D1E9F">
      <w:pPr>
        <w:spacing w:line="240" w:lineRule="auto"/>
        <w:jc w:val="left"/>
      </w:pPr>
      <w:r>
        <w:br w:type="page"/>
      </w:r>
    </w:p>
    <w:p w14:paraId="6ECF2443" w14:textId="77777777" w:rsidR="002D1E9F" w:rsidRPr="00F9740D" w:rsidRDefault="002D1E9F" w:rsidP="002D1E9F">
      <w:pPr>
        <w:pStyle w:val="Heading3"/>
      </w:pPr>
      <w:bookmarkStart w:id="545" w:name="_Toc502671837"/>
      <w:r w:rsidRPr="00F9740D">
        <w:lastRenderedPageBreak/>
        <w:t>Le graphe des transitions d’un ARN</w:t>
      </w:r>
      <w:bookmarkEnd w:id="545"/>
    </w:p>
    <w:p w14:paraId="1BAF1BB3" w14:textId="77777777" w:rsidR="002D1E9F" w:rsidRDefault="002D1E9F" w:rsidP="002D1E9F">
      <w:pPr>
        <w:pStyle w:val="Paragraphe"/>
      </w:pPr>
      <w:r>
        <w:t>Les deux</w:t>
      </w:r>
      <w:r w:rsidRPr="00831524">
        <w:t xml:space="preserve"> algorithmes donnent en sortie des SS classées en ordre selon leur énergie libre, ordonnée de la plus basse vers la plus élevée. Les SS prédites sont plus ou moins différentes les unes des autres selon plusieurs aspects : le nombre d’hélices, la composition en bases des jonctions, le nombre et l’identité des paires de bases, etc.</w:t>
      </w:r>
      <w:r>
        <w:t xml:space="preserve"> La plus grande différence est que </w:t>
      </w:r>
      <w:r w:rsidRPr="009C4B88">
        <w:rPr>
          <w:i/>
        </w:rPr>
        <w:t>MCFlashfold</w:t>
      </w:r>
      <w:r>
        <w:t xml:space="preserve"> permet les paires de bases non canoniques tandis que </w:t>
      </w:r>
      <w:r w:rsidRPr="009C4B88">
        <w:rPr>
          <w:i/>
        </w:rPr>
        <w:t>RNAsubopt</w:t>
      </w:r>
      <w:r>
        <w:t xml:space="preserve"> permet un type de </w:t>
      </w:r>
      <w:proofErr w:type="spellStart"/>
      <w:r>
        <w:t>paire</w:t>
      </w:r>
      <w:proofErr w:type="spellEnd"/>
      <w:r>
        <w:t xml:space="preserve"> de base non canonique : la paire GU. U</w:t>
      </w:r>
      <w:r w:rsidRPr="00831524">
        <w:t xml:space="preserve">ne valeur de distance ou de similarité peut être calculée entre chacune </w:t>
      </w:r>
      <w:r>
        <w:t>des SS</w:t>
      </w:r>
      <w:r w:rsidRPr="00831524">
        <w:t>, ce qui permet par la suite une représentation sous forme de réseau.</w:t>
      </w:r>
      <w:r>
        <w:t xml:space="preserve"> Ce réseau est nommé le graphe des transitions. </w:t>
      </w:r>
    </w:p>
    <w:p w14:paraId="27C65129" w14:textId="77A0E576" w:rsidR="002D1E9F" w:rsidRDefault="002D1E9F" w:rsidP="002D1E9F">
      <w:pPr>
        <w:pStyle w:val="Paragraphesuite"/>
      </w:pPr>
      <w:r>
        <w:t xml:space="preserve">Dans sa forme la plus simple, le calcul de la distance entre deux structures se fait en dénombrant le nombre de paires de bases communes </w:t>
      </w:r>
      <w:r>
        <w:fldChar w:fldCharType="begin"/>
      </w:r>
      <w:r>
        <w:instrText xml:space="preserve"> ADDIN EN.CITE &lt;EndNote&gt;&lt;Cite&gt;&lt;Author&gt;Gorodkin&lt;/Author&gt;&lt;RecNum&gt;42&lt;/RecNum&gt;&lt;DisplayText&gt;[41]&lt;/DisplayText&gt;&lt;record&gt;&lt;rec-number&gt;42&lt;/rec-number&gt;&lt;foreign-keys&gt;&lt;key app="EN" db-id="zxs52ffvft0fp6exzthv5fd6f00x5z2ax2ew" timestamp="1512553046"&gt;42&lt;/key&gt;&lt;/foreign-keys&gt;&lt;ref-type name="Journal Article"&gt;17&lt;/ref-type&gt;&lt;contributors&gt;&lt;authors&gt;&lt;author&gt;Gorodkin, Jan&lt;/author&gt;&lt;author&gt;Walker, John M&lt;/author&gt;&lt;/authors&gt;&lt;/contributors&gt;&lt;titles&gt;&lt;title&gt;RNA Sequence , Structure , and Function : Computational and Bioinformatic Methods IN Series Editor&lt;/title&gt;&lt;/titles&gt;&lt;dates&gt;&lt;/dates&gt;&lt;isbn&gt;9781627037082&lt;/isbn&gt;&lt;urls&gt;&lt;/urls&gt;&lt;/record&gt;&lt;/Cite&gt;&lt;/EndNote&gt;</w:instrText>
      </w:r>
      <w:r>
        <w:fldChar w:fldCharType="separate"/>
      </w:r>
      <w:r>
        <w:rPr>
          <w:noProof/>
        </w:rPr>
        <w:t>[41]</w:t>
      </w:r>
      <w:r>
        <w:fldChar w:fldCharType="end"/>
      </w:r>
      <w:r>
        <w:t xml:space="preserve">. </w:t>
      </w:r>
      <w:r w:rsidRPr="00D70566">
        <w:t xml:space="preserve">Plus ce </w:t>
      </w:r>
      <w:r>
        <w:t>nombre</w:t>
      </w:r>
      <w:r w:rsidRPr="00D70566">
        <w:t xml:space="preserve"> est élevé</w:t>
      </w:r>
      <w:r>
        <w:t>,</w:t>
      </w:r>
      <w:r w:rsidRPr="00D70566">
        <w:t xml:space="preserve"> plus les deux SS sont semblables. Une façon plus stricte en général de relier les SS est </w:t>
      </w:r>
      <w:r>
        <w:t>de considérer</w:t>
      </w:r>
      <w:r w:rsidRPr="00D70566">
        <w:t xml:space="preserve"> le changement d’une seule paire de base, Dr Paul Dallair</w:t>
      </w:r>
      <w:r>
        <w:t>e</w:t>
      </w:r>
      <w:r w:rsidRPr="00D70566">
        <w:t xml:space="preserve"> en discute dans sa thèse </w:t>
      </w:r>
      <w:r>
        <w:fldChar w:fldCharType="begin"/>
      </w:r>
      <w:r>
        <w:instrText xml:space="preserve"> ADDIN EN.CITE &lt;EndNote&gt;&lt;Cite&gt;&lt;Author&gt;Dallaire&lt;/Author&gt;&lt;Year&gt;2014&lt;/Year&gt;&lt;RecNum&gt;24&lt;/RecNum&gt;&lt;DisplayText&gt;[42]&lt;/DisplayText&gt;&lt;record&gt;&lt;rec-number&gt;24&lt;/rec-number&gt;&lt;foreign-keys&gt;&lt;key app="EN" db-id="zxs52ffvft0fp6exzthv5fd6f00x5z2ax2ew" timestamp="1511984370"&gt;24&lt;/key&gt;&lt;/foreign-keys&gt;&lt;ref-type name="Artwork"&gt;2&lt;/ref-type&gt;&lt;contributors&gt;&lt;authors&gt;&lt;author&gt;Dallaire, Paul&lt;/author&gt;&lt;/authors&gt;&lt;/contributors&gt;&lt;titles&gt;&lt;title&gt;Une signature du polymorphisme structural d ’ acides ribonucléiques non-codants permettant de comparer leurs niveaux d ’ activités biochimiques par Résumé&lt;/title&gt;&lt;/titles&gt;&lt;dates&gt;&lt;year&gt;2014&lt;/year&gt;&lt;/dates&gt;&lt;urls&gt;&lt;/urls&gt;&lt;/record&gt;&lt;/Cite&gt;&lt;/EndNote&gt;</w:instrText>
      </w:r>
      <w:r>
        <w:fldChar w:fldCharType="separate"/>
      </w:r>
      <w:r>
        <w:rPr>
          <w:noProof/>
        </w:rPr>
        <w:t>[42]</w:t>
      </w:r>
      <w:r>
        <w:fldChar w:fldCharType="end"/>
      </w:r>
      <w:r>
        <w:t xml:space="preserve"> et fait référence à un article de Dr Christoph </w:t>
      </w:r>
      <w:proofErr w:type="spellStart"/>
      <w:r>
        <w:t>Flamm</w:t>
      </w:r>
      <w:proofErr w:type="spellEnd"/>
      <w:r>
        <w:t xml:space="preserve"> </w:t>
      </w:r>
      <w:r>
        <w:fldChar w:fldCharType="begin"/>
      </w:r>
      <w:r>
        <w:instrText xml:space="preserve"> ADDIN EN.CITE &lt;EndNote&gt;&lt;Cite&gt;&lt;Author&gt;Flamm&lt;/Author&gt;&lt;Year&gt;2002&lt;/Year&gt;&lt;RecNum&gt;25&lt;/RecNum&gt;&lt;DisplayText&gt;[43]&lt;/DisplayText&gt;&lt;record&gt;&lt;rec-number&gt;25&lt;/rec-number&gt;&lt;foreign-keys&gt;&lt;key app="EN" db-id="zxs52ffvft0fp6exzthv5fd6f00x5z2ax2ew" timestamp="1511984695"&gt;25&lt;/key&gt;&lt;/foreign-keys&gt;&lt;ref-type name="Journal Article"&gt;17&lt;/ref-type&gt;&lt;contributors&gt;&lt;authors&gt;&lt;author&gt;Flamm, Christoph&lt;/author&gt;&lt;author&gt;Hofacker, Ivo L.&lt;/author&gt;&lt;author&gt;Stadler, Peter F.&lt;/author&gt;&lt;author&gt;Wolfinger, T&lt;/author&gt;&lt;author&gt;Wolfinger, Michael T.&lt;/author&gt;&lt;/authors&gt;&lt;/contributors&gt;&lt;titles&gt;&lt;title&gt;Barrier Trees of Degenerate Landscapes&lt;/title&gt;&lt;secondary-title&gt;Zeitschrift für Physikalische Chemie&lt;/secondary-title&gt;&lt;/titles&gt;&lt;pages&gt;155&lt;/pages&gt;&lt;volume&gt;216&lt;/volume&gt;&lt;keywords&gt;&lt;keyword&gt;energy barrier&lt;/keyword&gt;&lt;keyword&gt;fitness landscape&lt;/keyword&gt;&lt;keyword&gt;potential energy surface&lt;/keyword&gt;&lt;keyword&gt;saddle points&lt;/keyword&gt;&lt;/keywords&gt;&lt;dates&gt;&lt;year&gt;2002&lt;/year&gt;&lt;/dates&gt;&lt;urls&gt;&lt;/urls&gt;&lt;electronic-resource-num&gt;10.1524/zpch.2002.216.2.155&lt;/electronic-resource-num&gt;&lt;/record&gt;&lt;/Cite&gt;&lt;/EndNote&gt;</w:instrText>
      </w:r>
      <w:r>
        <w:fldChar w:fldCharType="separate"/>
      </w:r>
      <w:r>
        <w:rPr>
          <w:noProof/>
        </w:rPr>
        <w:t>[43]</w:t>
      </w:r>
      <w:r>
        <w:fldChar w:fldCharType="end"/>
      </w:r>
      <w:r>
        <w:t xml:space="preserve">. </w:t>
      </w:r>
    </w:p>
    <w:p w14:paraId="7E244F08" w14:textId="77777777" w:rsidR="002D1E9F" w:rsidRDefault="002D1E9F" w:rsidP="002D1E9F">
      <w:r>
        <w:t>L’ensemble des structures (nœuds) et des liens entre les SS semblables se nomme : le graphe des transitions, puisque l'on fait l’hypothèse qu’une structure peut transiter en une autre lorsqu'elles sont reliées dans le graphe. À ma connaissance, les règles de ces transitions n’ont pas été testées de façon approfondie en laboratoire. Actuellement, ce réseau nous permet de comparer la diversité des SS prédites entre deux ARN différents et il nous donne une idée du paysage énergétique de la molécule.</w:t>
      </w:r>
    </w:p>
    <w:p w14:paraId="51F8EE80" w14:textId="6770DE67" w:rsidR="002D1E9F" w:rsidRDefault="002D1E9F" w:rsidP="002D1E9F">
      <w:r>
        <w:t xml:space="preserve">En se repliant, un ARN emprunte des chemins dans ce réseau passant d’une forme de haute énergie à une forme de basse énergie. En clair, l’ARN tentera de minimiser son énergie en créant des structures stables telles que des paires de bases ou des boucles de basses énergies. L’ensemble des chemins menant vers un minimum local est appelé un puits d’énergie et l’une des causes du mauvais repliement d’un ARN est la présence de plusieurs puits d’énergie </w:t>
      </w:r>
      <w:r w:rsidR="00CB598D">
        <w:t>semblables</w:t>
      </w:r>
      <w:r>
        <w:t xml:space="preserve"> piégeant l’ARN dans un minimum local.</w:t>
      </w:r>
    </w:p>
    <w:p w14:paraId="55E2836F" w14:textId="77777777" w:rsidR="002D1E9F" w:rsidRDefault="002D1E9F" w:rsidP="002D1E9F">
      <w:pPr>
        <w:rPr>
          <w:sz w:val="14"/>
        </w:rPr>
      </w:pPr>
    </w:p>
    <w:p w14:paraId="6DD9187B" w14:textId="77777777" w:rsidR="002D1E9F" w:rsidRDefault="002D1E9F" w:rsidP="002D1E9F">
      <w:pPr>
        <w:rPr>
          <w:sz w:val="14"/>
        </w:rPr>
      </w:pPr>
    </w:p>
    <w:p w14:paraId="3C8D1AC0" w14:textId="77777777" w:rsidR="002D1E9F" w:rsidRDefault="002D1E9F" w:rsidP="002D1E9F">
      <w:pPr>
        <w:rPr>
          <w:sz w:val="14"/>
        </w:rPr>
      </w:pPr>
    </w:p>
    <w:p w14:paraId="0C47F92A" w14:textId="77777777" w:rsidR="002D1E9F" w:rsidRDefault="002D1E9F" w:rsidP="002D1E9F">
      <w:r>
        <w:t>Une explication non validée de la difficulté à prédire la réactivité est l</w:t>
      </w:r>
      <w:r w:rsidRPr="00396210">
        <w:t>’absence</w:t>
      </w:r>
      <w:r>
        <w:t xml:space="preserve"> de considération</w:t>
      </w:r>
      <w:r w:rsidRPr="00396210">
        <w:t xml:space="preserve"> de la structure tertiaire, c’est-à-dire les interactions à longue distance.</w:t>
      </w:r>
    </w:p>
    <w:p w14:paraId="402E89B0" w14:textId="77777777" w:rsidR="002D1E9F" w:rsidRDefault="002D1E9F" w:rsidP="002D1E9F">
      <w:pPr>
        <w:pStyle w:val="Heading3"/>
      </w:pPr>
      <w:bookmarkStart w:id="546" w:name="_Toc502671840"/>
      <w:r>
        <w:t>Base de données RMDB</w:t>
      </w:r>
      <w:bookmarkEnd w:id="546"/>
    </w:p>
    <w:p w14:paraId="5464FF13" w14:textId="6BDE4EBB" w:rsidR="002D1E9F" w:rsidRDefault="002D1E9F" w:rsidP="002D1E9F">
      <w:pPr>
        <w:pStyle w:val="Paragraphe"/>
      </w:pPr>
      <w:r>
        <w:t xml:space="preserve">La « RNA mapping data base » est une base de données des expériences de sondages chimiques de l’ARN. Elle contient plusieurs types d’expériences. Certaines sont faites sur des ARN provenant de cellules vivantes et d’autres sont faites sur des ARN synthétisés en laboratoire. Elle fournit les séquences d’ARN avec une valeur associée aux </w:t>
      </w:r>
      <w:r w:rsidR="001E6CD2">
        <w:t>nt.</w:t>
      </w:r>
      <w:r>
        <w:t xml:space="preserve"> donnant la mesure de leurs réactivités. Les données utilisées dans ce mémoire sont normalisées sur une séquence formant une boucle ajoutée en 3`. Cette boucle a une réactivité connue et constante. </w:t>
      </w:r>
    </w:p>
    <w:p w14:paraId="419A6973" w14:textId="77777777" w:rsidR="002D1E9F" w:rsidRDefault="002D1E9F" w:rsidP="002D1E9F">
      <w:r>
        <w:t>Lorsque la valeur de réactivité chimique est basse, cela signifie une absence de réactivité et une valeur haute signifie une réactivité élevée.</w:t>
      </w:r>
    </w:p>
    <w:p w14:paraId="5BCC29AE" w14:textId="1C74947D" w:rsidR="002D1E9F" w:rsidRDefault="002D1E9F" w:rsidP="002D1E9F">
      <w:bookmarkStart w:id="547" w:name="_Hlk501319657"/>
      <w:r>
        <w:t xml:space="preserve">J’ai classé les </w:t>
      </w:r>
      <w:r w:rsidR="001E6CD2">
        <w:t>nt.</w:t>
      </w:r>
      <w:r>
        <w:t xml:space="preserve"> en deux groupes, les </w:t>
      </w:r>
      <w:r w:rsidR="001E6CD2">
        <w:t>nt.</w:t>
      </w:r>
      <w:r>
        <w:t xml:space="preserve"> qui réagissent peu, les </w:t>
      </w:r>
      <w:bookmarkStart w:id="548" w:name="_Hlk501627564"/>
      <w:r>
        <w:t>« Low »</w:t>
      </w:r>
      <w:bookmarkEnd w:id="548"/>
      <w:r>
        <w:t xml:space="preserve"> et ceux réagissant fortement les </w:t>
      </w:r>
      <w:bookmarkStart w:id="549" w:name="_Hlk501627581"/>
      <w:r>
        <w:t>« Hi »</w:t>
      </w:r>
      <w:bookmarkEnd w:id="549"/>
      <w:r>
        <w:t xml:space="preserve">. Il y a une zone de réactivité qui n’est pas considérée, elle correspond aux </w:t>
      </w:r>
      <w:r w:rsidR="001E6CD2">
        <w:t>nt.</w:t>
      </w:r>
      <w:r>
        <w:t xml:space="preserve"> qui sont entre le « Low » et le « Hi ».</w:t>
      </w:r>
    </w:p>
    <w:bookmarkEnd w:id="547"/>
    <w:p w14:paraId="4267EE4C" w14:textId="77777777" w:rsidR="002D1E9F" w:rsidRDefault="002D1E9F" w:rsidP="002D1E9F">
      <w:r>
        <w:t xml:space="preserve">La RMDB contient 3 catégories d’expériences : </w:t>
      </w:r>
    </w:p>
    <w:p w14:paraId="282DBDA4" w14:textId="77777777" w:rsidR="002D1E9F" w:rsidRDefault="002D1E9F" w:rsidP="002D1E9F">
      <w:pPr>
        <w:numPr>
          <w:ilvl w:val="0"/>
          <w:numId w:val="8"/>
        </w:numPr>
        <w:spacing w:after="240" w:line="240" w:lineRule="auto"/>
        <w:ind w:left="284" w:hanging="284"/>
      </w:pPr>
      <w:r>
        <w:t>Des expériences publiées ou provenant du laboratoire du Dr Das.</w:t>
      </w:r>
    </w:p>
    <w:p w14:paraId="7DD102DB" w14:textId="77777777" w:rsidR="002D1E9F" w:rsidRDefault="002D1E9F" w:rsidP="002D1E9F">
      <w:pPr>
        <w:numPr>
          <w:ilvl w:val="0"/>
          <w:numId w:val="8"/>
        </w:numPr>
        <w:spacing w:after="240" w:line="240" w:lineRule="auto"/>
        <w:ind w:left="284" w:hanging="284"/>
      </w:pPr>
      <w:r>
        <w:t>Des expériences utiles aux puzzles sur l’ARN (RNA puzzles).</w:t>
      </w:r>
    </w:p>
    <w:p w14:paraId="56679A4C" w14:textId="0F2AF2D5" w:rsidR="002D1E9F" w:rsidRDefault="002D1E9F" w:rsidP="002D1E9F">
      <w:pPr>
        <w:numPr>
          <w:ilvl w:val="0"/>
          <w:numId w:val="8"/>
        </w:numPr>
        <w:spacing w:after="240" w:line="240" w:lineRule="auto"/>
        <w:ind w:left="284" w:hanging="284"/>
      </w:pPr>
      <w:r>
        <w:t xml:space="preserve">Des expériences reliées à </w:t>
      </w:r>
      <w:bookmarkStart w:id="550" w:name="_Hlk521352076"/>
      <w:r w:rsidR="00CB598D">
        <w:t>ETERNA</w:t>
      </w:r>
      <w:bookmarkEnd w:id="550"/>
      <w:r>
        <w:t>.</w:t>
      </w:r>
    </w:p>
    <w:p w14:paraId="5F97307F" w14:textId="622D40D0" w:rsidR="002D1E9F" w:rsidRDefault="002D1E9F" w:rsidP="002D1E9F">
      <w:pPr>
        <w:pStyle w:val="Paragraphe"/>
        <w:ind w:firstLine="0"/>
      </w:pPr>
      <w:r>
        <w:t xml:space="preserve">Mes analyses ont été faites sur les données reliées à </w:t>
      </w:r>
      <w:r w:rsidR="00CB598D">
        <w:t>ETERNA</w:t>
      </w:r>
      <w:r>
        <w:t xml:space="preserve">. </w:t>
      </w:r>
    </w:p>
    <w:p w14:paraId="0C0A55FD" w14:textId="77777777" w:rsidR="00CB598D" w:rsidRDefault="00CB598D" w:rsidP="002D1E9F">
      <w:pPr>
        <w:pStyle w:val="Paragraphe"/>
        <w:rPr>
          <w:b/>
          <w:sz w:val="28"/>
        </w:rPr>
      </w:pPr>
      <w:r w:rsidRPr="00CB598D">
        <w:rPr>
          <w:b/>
          <w:sz w:val="28"/>
        </w:rPr>
        <w:t xml:space="preserve">ETERNA </w:t>
      </w:r>
    </w:p>
    <w:p w14:paraId="2F377FA3" w14:textId="3276A0FA" w:rsidR="002D1E9F" w:rsidRDefault="002D1E9F" w:rsidP="002D1E9F">
      <w:pPr>
        <w:pStyle w:val="Paragraphe"/>
      </w:pPr>
      <w:proofErr w:type="spellStart"/>
      <w:r w:rsidRPr="00C26B49">
        <w:t>Eterna</w:t>
      </w:r>
      <w:proofErr w:type="spellEnd"/>
      <w:r w:rsidRPr="00C26B49">
        <w:t xml:space="preserve"> est un jeu vidéo scientifique. Il propose aux joueurs des casse-têtes ayant pour thème l’ARN. Un des jeux consiste à trouver une séquence qui se replie en une SS donnée, c’est l’inverse du problème de repliement résolu par RNAsubopt et MCFlashfold.</w:t>
      </w:r>
    </w:p>
    <w:p w14:paraId="7F2863AE" w14:textId="77777777" w:rsidR="002D1E9F" w:rsidRDefault="002D1E9F" w:rsidP="002D1E9F">
      <w:pPr>
        <w:pStyle w:val="Heading3"/>
      </w:pPr>
      <w:bookmarkStart w:id="551" w:name="_Toc502671842"/>
      <w:r>
        <w:lastRenderedPageBreak/>
        <w:t xml:space="preserve">Cloud </w:t>
      </w:r>
      <w:proofErr w:type="spellStart"/>
      <w:r>
        <w:t>Labs</w:t>
      </w:r>
      <w:bookmarkEnd w:id="551"/>
      <w:proofErr w:type="spellEnd"/>
    </w:p>
    <w:p w14:paraId="4B8517C0" w14:textId="77777777" w:rsidR="002D1E9F" w:rsidRDefault="002D1E9F" w:rsidP="002D1E9F">
      <w:pPr>
        <w:pStyle w:val="Paragraphe"/>
      </w:pPr>
      <w:r w:rsidRPr="00C26B49">
        <w:t>Lorsqu’un joueur expérimenté a trouvé une séquence se repliant en la structure demandée, il peut la soumettre au laboratoire pour confirmer sa découverte. Le laboratoire synthétise l’ARN et établit son profil par sondage chimique.</w:t>
      </w:r>
    </w:p>
    <w:p w14:paraId="4BECFF3C" w14:textId="77777777" w:rsidR="002D1E9F" w:rsidRDefault="002D1E9F" w:rsidP="002D1E9F">
      <w:pPr>
        <w:pStyle w:val="Heading3"/>
      </w:pPr>
      <w:bookmarkStart w:id="552" w:name="_Toc502671843"/>
      <w:r w:rsidRPr="00A31EB6">
        <w:t>Fonction d’évaluation des séquences soumises</w:t>
      </w:r>
      <w:bookmarkEnd w:id="552"/>
    </w:p>
    <w:p w14:paraId="5E087C82" w14:textId="6B8AE5D1" w:rsidR="002D1E9F" w:rsidRDefault="002D1E9F" w:rsidP="002D1E9F">
      <w:pPr>
        <w:pStyle w:val="Paragraphe"/>
      </w:pPr>
      <w:r>
        <w:t>Dans ce mémoire, p</w:t>
      </w:r>
      <w:r w:rsidRPr="006A7900">
        <w:t>our évaluer les SS quant à leur degré de similarité avec les données de SHAPE, je me suis inspiré de la fonction de score d’</w:t>
      </w:r>
      <w:r w:rsidR="00CB598D" w:rsidRPr="00CB598D">
        <w:t xml:space="preserve"> ETERNA</w:t>
      </w:r>
      <w:r w:rsidRPr="006A7900">
        <w:t>. Dans ce jeu, les séquences soumises sont évaluées en fonction de la réactivité de</w:t>
      </w:r>
      <w:r>
        <w:t xml:space="preserve"> leurs</w:t>
      </w:r>
      <w:r w:rsidRPr="006A7900">
        <w:t xml:space="preserve"> bases. Un seuil est déterminé et si le nucléotide est censé être pairé dans la SS cible, mais qu’il réagit à l’agent modificateur, un point est retiré du total. Dans le cas contraire, un </w:t>
      </w:r>
      <w:r w:rsidR="00CB598D">
        <w:t>nt.</w:t>
      </w:r>
      <w:r w:rsidRPr="006A7900">
        <w:t xml:space="preserve"> non pairé doit ne pas réagir du tout pour qu’un point soit retiré. Cette évaluation est très « gentille » </w:t>
      </w:r>
      <w:r>
        <w:t>pour le joueur</w:t>
      </w:r>
      <w:r w:rsidRPr="006A7900">
        <w:t>, puisqu’un nucléotide tombant dans la zone grise n’entraine pas de pénalité et que les valeurs de seuil sont optimisées pour maximiser le score du joueur. Ceci est dû à l’incertitude de la vraie signification de la réactivité chimique d’un nucléotide. Cette valeur est nommée : « Structure mapping score</w:t>
      </w:r>
      <w:r>
        <w:t xml:space="preserve"> </w:t>
      </w:r>
      <w:r w:rsidRPr="006A7900">
        <w:t>»</w:t>
      </w:r>
      <w:r>
        <w:t xml:space="preserve"> </w:t>
      </w:r>
      <w:r>
        <w:fldChar w:fldCharType="begin"/>
      </w:r>
      <w:r>
        <w:instrText xml:space="preserve"> ADDIN EN.CITE &lt;EndNote&gt;&lt;Cite&gt;&lt;Author&gt;Lee&lt;/Author&gt;&lt;Year&gt;2014&lt;/Year&gt;&lt;RecNum&gt;28&lt;/RecNum&gt;&lt;DisplayText&gt;[44]&lt;/DisplayText&gt;&lt;record&gt;&lt;rec-number&gt;28&lt;/rec-number&gt;&lt;foreign-keys&gt;&lt;key app="EN" db-id="zxs52ffvft0fp6exzthv5fd6f00x5z2ax2ew" timestamp="1511987786"&gt;28&lt;/key&gt;&lt;/foreign-keys&gt;&lt;ref-type name="Journal Article"&gt;17&lt;/ref-type&gt;&lt;contributors&gt;&lt;authors&gt;&lt;author&gt;Lee, Jeehyung&lt;/author&gt;&lt;author&gt;Kladwang, Wipapat&lt;/author&gt;&lt;author&gt;Lee, Minjae&lt;/author&gt;&lt;author&gt;Cantu, Daniel&lt;/author&gt;&lt;author&gt;Azizyan, Martin&lt;/author&gt;&lt;author&gt;Kim, Hanjoo&lt;/author&gt;&lt;author&gt;Limpaecher, Alex&lt;/author&gt;&lt;author&gt;Gaikwad, Snehal&lt;/author&gt;&lt;author&gt;Yoon, Sungroh&lt;/author&gt;&lt;author&gt;Treuille, Adrien&lt;/author&gt;&lt;author&gt;Das, Rhiju&lt;/author&gt;&lt;/authors&gt;&lt;/contributors&gt;&lt;titles&gt;&lt;title&gt;RNA design rules from a massive open laboratory&lt;/title&gt;&lt;secondary-title&gt;Proceedings of the National Academy of Sciences&lt;/secondary-title&gt;&lt;/titles&gt;&lt;pages&gt;2122-2127&lt;/pages&gt;&lt;volume&gt;111&lt;/volume&gt;&lt;dates&gt;&lt;year&gt;2014&lt;/year&gt;&lt;/dates&gt;&lt;isbn&gt;1518065112&lt;/isbn&gt;&lt;accession-num&gt;24469816&lt;/accession-num&gt;&lt;urls&gt;&lt;/urls&gt;&lt;electronic-resource-num&gt;10.1073/pnas.1313039111&lt;/electronic-resource-num&gt;&lt;/record&gt;&lt;/Cite&gt;&lt;/EndNote&gt;</w:instrText>
      </w:r>
      <w:r>
        <w:fldChar w:fldCharType="separate"/>
      </w:r>
      <w:r>
        <w:rPr>
          <w:noProof/>
        </w:rPr>
        <w:t>[44]</w:t>
      </w:r>
      <w:r>
        <w:fldChar w:fldCharType="end"/>
      </w:r>
      <w:r>
        <w:t xml:space="preserve">. </w:t>
      </w:r>
      <w:r w:rsidRPr="00960929">
        <w:t xml:space="preserve">Je me suis inspiré de ce score pour </w:t>
      </w:r>
      <w:r>
        <w:t xml:space="preserve">distinguer les </w:t>
      </w:r>
      <w:r w:rsidR="001E6CD2">
        <w:t>nt.</w:t>
      </w:r>
      <w:r>
        <w:t xml:space="preserve"> réacti</w:t>
      </w:r>
      <w:r w:rsidR="00CB598D">
        <w:t>f</w:t>
      </w:r>
      <w:r>
        <w:t xml:space="preserve">s des </w:t>
      </w:r>
      <w:r w:rsidR="001E6CD2">
        <w:t>nt.</w:t>
      </w:r>
      <w:r>
        <w:t xml:space="preserve"> peu réactifs. </w:t>
      </w:r>
      <w:r w:rsidRPr="001A55BA">
        <w:t xml:space="preserve">La seule différence est que les </w:t>
      </w:r>
      <w:r>
        <w:t>seuils</w:t>
      </w:r>
      <w:r w:rsidRPr="001A55BA">
        <w:t xml:space="preserve"> sont fixes.</w:t>
      </w:r>
    </w:p>
    <w:p w14:paraId="069D6DA8" w14:textId="77777777" w:rsidR="002D1E9F" w:rsidRPr="00A31EB6" w:rsidRDefault="002D1E9F" w:rsidP="002D1E9F">
      <w:r w:rsidRPr="006A7900">
        <w:t>Dans ce mémoire, vous constaterez que le concept pairé ou non pairé peut être précisé pour mieux évaluer la réactivité ou la non-réactivité d’un nucléotide</w:t>
      </w:r>
    </w:p>
    <w:p w14:paraId="6084851F" w14:textId="77777777" w:rsidR="002D1E9F" w:rsidRDefault="002D1E9F" w:rsidP="002D1E9F">
      <w:pPr>
        <w:pStyle w:val="Heading3"/>
      </w:pPr>
      <w:bookmarkStart w:id="553" w:name="_Toc502671844"/>
      <w:bookmarkStart w:id="554" w:name="_Hlk500767469"/>
      <w:proofErr w:type="spellStart"/>
      <w:r>
        <w:t>Mapseeker</w:t>
      </w:r>
      <w:bookmarkEnd w:id="553"/>
      <w:proofErr w:type="spellEnd"/>
    </w:p>
    <w:bookmarkEnd w:id="554"/>
    <w:p w14:paraId="56F3CDDA" w14:textId="77777777" w:rsidR="002D1E9F" w:rsidRPr="007B3A7F" w:rsidRDefault="002D1E9F" w:rsidP="002D1E9F">
      <w:pPr>
        <w:pStyle w:val="Paragraphe"/>
      </w:pPr>
      <w:proofErr w:type="spellStart"/>
      <w:r w:rsidRPr="009D580D">
        <w:rPr>
          <w:i/>
        </w:rPr>
        <w:t>Mapseeker</w:t>
      </w:r>
      <w:proofErr w:type="spellEnd"/>
      <w:r>
        <w:t xml:space="preserve"> est le logiciel faisant la correspondance entre les séquences déterminées lors de l’étape de séquençage et la valeur de réactivité pour chaque nucléotide de la séquence. Son fonctionnement est décrit </w:t>
      </w:r>
      <w:r w:rsidRPr="00821C5D">
        <w:t>dans</w:t>
      </w:r>
      <w:r>
        <w:t xml:space="preserve"> </w:t>
      </w:r>
      <w:r>
        <w:fldChar w:fldCharType="begin"/>
      </w:r>
      <w:r>
        <w:instrText xml:space="preserve"> ADDIN EN.CITE &lt;EndNote&gt;&lt;Cite&gt;&lt;Author&gt;Kladwang&lt;/Author&gt;&lt;Year&gt;2014&lt;/Year&gt;&lt;RecNum&gt;27&lt;/RecNum&gt;&lt;DisplayText&gt;[33]&lt;/DisplayText&gt;&lt;record&gt;&lt;rec-number&gt;27&lt;/rec-number&gt;&lt;foreign-keys&gt;&lt;key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[33]</w:t>
      </w:r>
      <w:r>
        <w:fldChar w:fldCharType="end"/>
      </w:r>
    </w:p>
    <w:p w14:paraId="622D0AFF" w14:textId="77777777" w:rsidR="002D1E9F" w:rsidRPr="00160BE0" w:rsidRDefault="002D1E9F" w:rsidP="002D1E9F">
      <w:pPr>
        <w:pStyle w:val="Heading4"/>
      </w:pPr>
      <w:r>
        <w:lastRenderedPageBreak/>
        <w:t>Prise en considération des décrochements naturels de la polymérase</w:t>
      </w:r>
    </w:p>
    <w:p w14:paraId="750BBA91" w14:textId="77777777" w:rsidR="002D1E9F" w:rsidRPr="006D69A9" w:rsidRDefault="002D1E9F" w:rsidP="002D1E9F">
      <w:pPr>
        <w:pStyle w:val="Paragraphe"/>
      </w:pPr>
      <w:r w:rsidRPr="00DD600E">
        <w:t>Comme mentionné brièvement plus haut,</w:t>
      </w:r>
      <w:r>
        <w:t xml:space="preserve"> u</w:t>
      </w:r>
      <w:r w:rsidRPr="006A7900">
        <w:t>n contrôle négatif est effectué pour chaque ARN sondé. Ceci permet de distinguer les arrêts de transcriptions non provoqués par l’agent modificateur. Par exemple une SS très stable peut empêcher la rétrotranscriptase de poursuivre sa transcription.</w:t>
      </w:r>
      <w:r>
        <w:t xml:space="preserve"> </w:t>
      </w:r>
    </w:p>
    <w:p w14:paraId="5E013606" w14:textId="77777777" w:rsidR="002D1E9F" w:rsidRPr="00A8596B" w:rsidRDefault="002D1E9F" w:rsidP="002D1E9F">
      <w:pPr>
        <w:pStyle w:val="Heading4"/>
      </w:pPr>
      <w:r w:rsidRPr="00A8596B">
        <w:t>Normalisation sur un segment connu</w:t>
      </w:r>
    </w:p>
    <w:p w14:paraId="6F826D00" w14:textId="77777777" w:rsidR="002D1E9F" w:rsidRPr="00A8596B" w:rsidRDefault="002D1E9F" w:rsidP="002D1E9F">
      <w:pPr>
        <w:pStyle w:val="Paragraphe"/>
      </w:pPr>
      <w:r w:rsidRPr="00A8596B">
        <w:t xml:space="preserve">L’ajout d’une tige-boucle permet de </w:t>
      </w:r>
      <w:r>
        <w:t>mesurer</w:t>
      </w:r>
      <w:r w:rsidRPr="00A8596B">
        <w:t xml:space="preserve"> </w:t>
      </w:r>
      <w:r>
        <w:t>chaque réaction de façon extrêmement précise. Dans le passé, comparer les expériences faites sur différents ARN était une tâche presque impossible. Il est maintenant beaucoup plus facile de le faire grâce à cet ajout.</w:t>
      </w:r>
    </w:p>
    <w:p w14:paraId="799C9D9F" w14:textId="77777777" w:rsidR="002D1E9F" w:rsidRDefault="002D1E9F" w:rsidP="002D1E9F">
      <w:pPr>
        <w:pStyle w:val="Heading4"/>
      </w:pPr>
      <w:r w:rsidRPr="00A8596B">
        <w:t>Le biais de ligation</w:t>
      </w:r>
    </w:p>
    <w:p w14:paraId="0857CA16" w14:textId="77777777" w:rsidR="002D1E9F" w:rsidRPr="00DF5344" w:rsidRDefault="002D1E9F" w:rsidP="002D1E9F">
      <w:pPr>
        <w:pStyle w:val="Paragraphe"/>
      </w:pPr>
      <w:r>
        <w:t xml:space="preserve">Certaines séquences ont moins de chance de se faire transcrire par la polymérase, créant ainsi un biais. Lors de la calibration des méthodes de détermination de la réactivité chimique des ARN par séquençage, les auteurs de </w:t>
      </w:r>
      <w:r>
        <w:fldChar w:fldCharType="begin"/>
      </w:r>
      <w:r>
        <w:instrText xml:space="preserve"> ADDIN EN.CITE &lt;EndNote&gt;&lt;Cite&gt;&lt;Author&gt;Kladwang&lt;/Author&gt;&lt;Year&gt;2014&lt;/Year&gt;&lt;RecNum&gt;27&lt;/RecNum&gt;&lt;DisplayText&gt;[33]&lt;/DisplayText&gt;&lt;record&gt;&lt;rec-number&gt;27&lt;/rec-number&gt;&lt;foreign-keys&gt;&lt;key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[33]</w:t>
      </w:r>
      <w:r>
        <w:fldChar w:fldCharType="end"/>
      </w:r>
      <w:r>
        <w:t xml:space="preserve"> </w:t>
      </w:r>
      <w:r w:rsidRPr="00556AF3">
        <w:t>ont remarqué que les données de réactivités normalisées adjacentes à la tige-boucle</w:t>
      </w:r>
      <w:r>
        <w:t xml:space="preserve"> </w:t>
      </w:r>
      <w:r w:rsidRPr="00556AF3">
        <w:t xml:space="preserve">« GAGUA » sont plus élevées que ce qu’ils avaient découvert avec les expériences faites par électrophorèse capillaire. </w:t>
      </w:r>
      <w:r w:rsidRPr="006D69A9">
        <w:t>Ils ont déterminé un facteur pour corriger cette différence.</w:t>
      </w:r>
    </w:p>
    <w:p w14:paraId="2AF06212" w14:textId="77777777" w:rsidR="002D1E9F" w:rsidRDefault="002D1E9F" w:rsidP="002D1E9F">
      <w:pPr>
        <w:pStyle w:val="Heading4"/>
      </w:pPr>
      <w:r>
        <w:t>Rapport « signal sur bruit » (</w:t>
      </w:r>
      <w:r w:rsidRPr="00A011E7">
        <w:rPr>
          <w:i/>
        </w:rPr>
        <w:t>Signal to noise ratio</w:t>
      </w:r>
      <w:r>
        <w:t>)</w:t>
      </w:r>
    </w:p>
    <w:p w14:paraId="62EF093B" w14:textId="4D9494E2" w:rsidR="002D1E9F" w:rsidRPr="008C4093" w:rsidRDefault="002D1E9F" w:rsidP="002D1E9F">
      <w:pPr>
        <w:pStyle w:val="Paragraphe"/>
      </w:pPr>
      <w:r>
        <w:t xml:space="preserve">Cette valeur est calculée en divisant la moyenne des valeurs de réactivité par la moyenne des erreurs de tous les </w:t>
      </w:r>
      <w:r w:rsidR="001E6CD2">
        <w:t>nt.</w:t>
      </w:r>
      <w:r>
        <w:t xml:space="preserve"> d’un ARN </w:t>
      </w:r>
      <w:r>
        <w:fldChar w:fldCharType="begin"/>
      </w:r>
      <w:r>
        <w:instrText xml:space="preserve"> ADDIN EN.CITE &lt;EndNote&gt;&lt;Cite&gt;&lt;Author&gt;Das&lt;/Author&gt;&lt;Year&gt;2014&lt;/Year&gt;&lt;RecNum&gt;34&lt;/RecNum&gt;&lt;DisplayText&gt;[45]&lt;/DisplayText&gt;&lt;record&gt;&lt;rec-number&gt;34&lt;/rec-number&gt;&lt;foreign-keys&gt;&lt;key app="EN" db-id="zxs52ffvft0fp6exzthv5fd6f00x5z2ax2ew" timestamp="1512002576"&gt;34&lt;/key&gt;&lt;/foreign-keys&gt;&lt;ref-type name="Journal Article"&gt;17&lt;/ref-type&gt;&lt;contributors&gt;&lt;authors&gt;&lt;author&gt;Rhiju Das&lt;/author&gt;&lt;/authors&gt;&lt;/contributors&gt;&lt;titles&gt;&lt;title&gt;Eterna Forum&lt;/title&gt;&lt;/titles&gt;&lt;dates&gt;&lt;year&gt;2014&lt;/year&gt;&lt;/dates&gt;&lt;urls&gt;&lt;related-urls&gt;&lt;url&gt;https://getsatisfaction.com/eternagame/topics/signal-to-noise-ratio-a-query&lt;/url&gt;&lt;/related-urls&gt;&lt;/urls&gt;&lt;/record&gt;&lt;/Cite&gt;&lt;/EndNote&gt;</w:instrText>
      </w:r>
      <w:r>
        <w:fldChar w:fldCharType="separate"/>
      </w:r>
      <w:r>
        <w:rPr>
          <w:noProof/>
        </w:rPr>
        <w:t>[45]</w:t>
      </w:r>
      <w:r>
        <w:fldChar w:fldCharType="end"/>
      </w:r>
      <w:r>
        <w:t xml:space="preserve">. Pour plus d’information sur l’erreur, on peut se référer à l’article de </w:t>
      </w:r>
      <w:r w:rsidRPr="008C4093">
        <w:t xml:space="preserve">Matthew G. </w:t>
      </w:r>
      <w:proofErr w:type="spellStart"/>
      <w:r w:rsidRPr="008C4093">
        <w:t>Seetin</w:t>
      </w:r>
      <w:proofErr w:type="spellEnd"/>
      <w:r>
        <w:t xml:space="preserve"> </w:t>
      </w:r>
      <w:r>
        <w:fldChar w:fldCharType="begin"/>
      </w:r>
      <w:r>
        <w:instrText xml:space="preserve"> ADDIN EN.CITE &lt;EndNote&gt;&lt;Cite&gt;&lt;Author&gt;Seetin&lt;/Author&gt;&lt;Year&gt;2014&lt;/Year&gt;&lt;RecNum&gt;41&lt;/RecNum&gt;&lt;DisplayText&gt;[34]&lt;/DisplayText&gt;&lt;record&gt;&lt;rec-number&gt;41&lt;/rec-number&gt;&lt;foreign-keys&gt;&lt;key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[34]</w:t>
      </w:r>
      <w:r>
        <w:fldChar w:fldCharType="end"/>
      </w:r>
      <w:r>
        <w:t xml:space="preserve">. On y apprend entre autres que l’erreur est basée sur la loi de poisson. </w:t>
      </w:r>
    </w:p>
    <w:p w14:paraId="0741FB39" w14:textId="77777777" w:rsidR="002D1E9F" w:rsidRDefault="002D1E9F" w:rsidP="002D1E9F">
      <w:pPr>
        <w:pStyle w:val="Heading3"/>
      </w:pPr>
      <w:bookmarkStart w:id="555" w:name="_Toc502671845"/>
      <w:r>
        <w:lastRenderedPageBreak/>
        <w:t>Outils de visualisation des structures secondaires</w:t>
      </w:r>
      <w:bookmarkEnd w:id="555"/>
    </w:p>
    <w:p w14:paraId="094F6492" w14:textId="77777777" w:rsidR="002D1E9F" w:rsidRPr="009D4206" w:rsidRDefault="002D1E9F" w:rsidP="002D1E9F">
      <w:pPr>
        <w:pStyle w:val="Heading4"/>
      </w:pPr>
      <w:r>
        <w:t>VARNA</w:t>
      </w:r>
    </w:p>
    <w:p w14:paraId="45D1E49E" w14:textId="1A1DD5C5" w:rsidR="002D1E9F" w:rsidRDefault="002D1E9F" w:rsidP="002D1E9F">
      <w:pPr>
        <w:pStyle w:val="Paragraphe"/>
      </w:pPr>
      <w:r w:rsidRPr="006C776F">
        <w:t xml:space="preserve">La base de données RMDB utilise un outil nommé VARNA pour représenter la </w:t>
      </w:r>
      <w:r w:rsidR="006F6E84">
        <w:t>SS</w:t>
      </w:r>
      <w:r w:rsidRPr="006C776F">
        <w:t xml:space="preserve"> et les données de sondage. Cet outil est écrit en java et le code source est offert gratuitement sous la licence GNU GLP. Trois limitations m’ont poussé à créer m’ont propre outil. Premièrement, Java contrairement à JavaScript n’est pas interprété directement dans le navigateur, il doit être compilé par une machine virtuelle non native et gérée à l’intérieur d’un « applet ». La deuxième raison est qu’il ne permet pas de visualiser le graphe des transitions des ARN. Finalement, il ne permet pas de mettre l’accent sur un nucléotide en particulier</w:t>
      </w:r>
      <w:r>
        <w:t xml:space="preserve"> </w:t>
      </w:r>
      <w:r>
        <w:fldChar w:fldCharType="begin"/>
      </w:r>
      <w:r>
        <w:instrText xml:space="preserve"> ADDIN EN.CITE &lt;EndNote&gt;&lt;Cite&gt;&lt;Author&gt;Darty&lt;/Author&gt;&lt;Year&gt;2010&lt;/Year&gt;&lt;RecNum&gt;32&lt;/RecNum&gt;&lt;DisplayText&gt;[46]&lt;/DisplayText&gt;&lt;record&gt;&lt;rec-number&gt;32&lt;/rec-number&gt;&lt;foreign-keys&gt;&lt;key app="EN" db-id="zxs52ffvft0fp6exzthv5fd6f00x5z2ax2ew" timestamp="1511990583"&gt;32&lt;/key&gt;&lt;/foreign-keys&gt;&lt;ref-type name="Journal Article"&gt;17&lt;/ref-type&gt;&lt;contributors&gt;&lt;authors&gt;&lt;author&gt;Darty, Kévin&lt;/author&gt;&lt;author&gt;Denise, Alain&lt;/author&gt;&lt;author&gt;Ponty, Yann&lt;/author&gt;&lt;/authors&gt;&lt;/contributors&gt;&lt;titles&gt;&lt;title&gt;VARNA: Interactive drawing and editing of the RNA secondary structure&lt;/title&gt;&lt;secondary-title&gt;IEEE/ACM Transactions on Computational Biology and Bioinformatics&lt;/secondary-title&gt;&lt;/titles&gt;&lt;pages&gt;309-322&lt;/pages&gt;&lt;volume&gt;7&lt;/volume&gt;&lt;keywords&gt;&lt;keyword&gt;Algorithm&lt;/keyword&gt;&lt;keyword&gt;Arc-annotated sequences&lt;/keyword&gt;&lt;keyword&gt;Biology and genetics&lt;/keyword&gt;&lt;keyword&gt;Combinatorial algorithms&lt;/keyword&gt;&lt;keyword&gt;Computational biology&lt;/keyword&gt;&lt;keyword&gt;Edit distance&lt;/keyword&gt;&lt;keyword&gt;Graph algorithms&lt;/keyword&gt;&lt;keyword&gt;NP-hardness&lt;/keyword&gt;&lt;keyword&gt;RNA structures&lt;/keyword&gt;&lt;keyword&gt;Trees&lt;/keyword&gt;&lt;/keywords&gt;&lt;dates&gt;&lt;year&gt;2010&lt;/year&gt;&lt;/dates&gt;&lt;isbn&gt;1367-4811; 1367-4803&lt;/isbn&gt;&lt;accession-num&gt;20431150&lt;/accession-num&gt;&lt;urls&gt;&lt;/urls&gt;&lt;electronic-resource-num&gt;10.1109/TCBB.2008.28&lt;/electronic-resource-num&gt;&lt;/record&gt;&lt;/Cite&gt;&lt;/EndNote&gt;</w:instrText>
      </w:r>
      <w:r>
        <w:fldChar w:fldCharType="separate"/>
      </w:r>
      <w:r>
        <w:rPr>
          <w:noProof/>
        </w:rPr>
        <w:t>[46]</w:t>
      </w:r>
      <w:r>
        <w:fldChar w:fldCharType="end"/>
      </w:r>
      <w:r>
        <w:t>.</w:t>
      </w:r>
    </w:p>
    <w:p w14:paraId="203C685A" w14:textId="77777777" w:rsidR="002D1E9F" w:rsidRDefault="002D1E9F" w:rsidP="002D1E9F">
      <w:pPr>
        <w:pStyle w:val="Heading4"/>
      </w:pPr>
      <w:r>
        <w:t>FORNA</w:t>
      </w:r>
    </w:p>
    <w:p w14:paraId="487C0E33" w14:textId="11D1FCC0" w:rsidR="002D1E9F" w:rsidRDefault="002D1E9F" w:rsidP="002D1E9F">
      <w:pPr>
        <w:pStyle w:val="Paragraphe"/>
      </w:pPr>
      <w:r w:rsidRPr="007B2D58">
        <w:t xml:space="preserve">FORNA est un logiciel de représentation de la </w:t>
      </w:r>
      <w:r w:rsidR="006F6E84">
        <w:t>SS</w:t>
      </w:r>
      <w:r w:rsidRPr="007B2D58">
        <w:t xml:space="preserve"> écrit en JavaScript et utilisant la même technologie que RNA Dynamic Viewer (RDV) (mon logiciel), soit d3js. FORNA est offert gratuitement sur </w:t>
      </w:r>
      <w:proofErr w:type="spellStart"/>
      <w:r w:rsidRPr="007B2D58">
        <w:rPr>
          <w:i/>
        </w:rPr>
        <w:t>github</w:t>
      </w:r>
      <w:proofErr w:type="spellEnd"/>
      <w:r w:rsidRPr="007B2D58">
        <w:t xml:space="preserve"> (un répertoire en ligne de code informatique basé sur git un logiciel de gestion des versions). La seule raison pour laquelle, je ne l’ai pas utilisé c’est qu’il n’existait pas lors du début de la conception de RDV, en 2014</w:t>
      </w:r>
      <w:r>
        <w:t xml:space="preserve"> </w:t>
      </w:r>
      <w:r>
        <w:fldChar w:fldCharType="begin"/>
      </w:r>
      <w:r>
        <w:instrText xml:space="preserve"> ADDIN EN.CITE &lt;EndNote&gt;&lt;Cite&gt;&lt;Author&gt;Kerpedjiev&lt;/Author&gt;&lt;Year&gt;2015&lt;/Year&gt;&lt;RecNum&gt;33&lt;/RecNum&gt;&lt;DisplayText&gt;[47]&lt;/DisplayText&gt;&lt;record&gt;&lt;rec-number&gt;33&lt;/rec-number&gt;&lt;foreign-keys&gt;&lt;key app="EN" db-id="zxs52ffvft0fp6exzthv5fd6f00x5z2ax2ew" timestamp="1511990756"&gt;33&lt;/key&gt;&lt;/foreign-keys&gt;&lt;ref-type name="Journal Article"&gt;17&lt;/ref-type&gt;&lt;contributors&gt;&lt;authors&gt;&lt;author&gt;Kerpedjiev, Peter&lt;/author&gt;&lt;author&gt;Hammer, Stefan&lt;/author&gt;&lt;author&gt;Hofacker, Ivo L.&lt;/author&gt;&lt;/authors&gt;&lt;/contributors&gt;&lt;titles&gt;&lt;title&gt;Forna (force-directed RNA): Simple and effective online RNA secondary structure diagrams&lt;/title&gt;&lt;secondary-title&gt;Bioinformatics&lt;/secondary-title&gt;&lt;/titles&gt;&lt;pages&gt;3377-3379&lt;/pages&gt;&lt;volume&gt;31&lt;/volume&gt;&lt;dates&gt;&lt;year&gt;2015&lt;/year&gt;&lt;/dates&gt;&lt;isbn&gt;0521674050&lt;/isbn&gt;&lt;accession-num&gt;26099263&lt;/accession-num&gt;&lt;urls&gt;&lt;/urls&gt;&lt;electronic-resource-num&gt;10.1093/bioinformatics/btv372&lt;/electronic-resource-num&gt;&lt;/record&gt;&lt;/Cite&gt;&lt;/EndNote&gt;</w:instrText>
      </w:r>
      <w:r>
        <w:fldChar w:fldCharType="separate"/>
      </w:r>
      <w:r>
        <w:rPr>
          <w:noProof/>
        </w:rPr>
        <w:t>[47]</w:t>
      </w:r>
      <w:r>
        <w:fldChar w:fldCharType="end"/>
      </w:r>
      <w:r>
        <w:t>.</w:t>
      </w:r>
    </w:p>
    <w:p w14:paraId="5A399BA2" w14:textId="77777777" w:rsidR="002D1E9F" w:rsidRDefault="002D1E9F" w:rsidP="002D1E9F">
      <w:pPr>
        <w:pStyle w:val="Paragraphesuite"/>
        <w:jc w:val="center"/>
      </w:pPr>
      <w:r>
        <w:rPr>
          <w:noProof/>
        </w:rPr>
        <w:drawing>
          <wp:inline distT="0" distB="0" distL="0" distR="0" wp14:anchorId="645B5832" wp14:editId="1F536E34">
            <wp:extent cx="4667250" cy="160433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78887" cy="1677085"/>
                    </a:xfrm>
                    <a:prstGeom prst="rect">
                      <a:avLst/>
                    </a:prstGeom>
                    <a:noFill/>
                    <a:ln>
                      <a:noFill/>
                    </a:ln>
                  </pic:spPr>
                </pic:pic>
              </a:graphicData>
            </a:graphic>
          </wp:inline>
        </w:drawing>
      </w:r>
    </w:p>
    <w:p w14:paraId="6F147F46" w14:textId="77777777" w:rsidR="002D1E9F" w:rsidRDefault="002D1E9F" w:rsidP="00CB598D">
      <w:pPr>
        <w:pStyle w:val="Figure20"/>
      </w:pPr>
      <w:r w:rsidRPr="00695B80">
        <w:t>Représentation en deux dimensions de deux ARN provenant de la « </w:t>
      </w:r>
      <w:proofErr w:type="spellStart"/>
      <w:r w:rsidRPr="00695B80">
        <w:rPr>
          <w:i/>
        </w:rPr>
        <w:t>protein</w:t>
      </w:r>
      <w:proofErr w:type="spellEnd"/>
      <w:r w:rsidRPr="00695B80">
        <w:rPr>
          <w:i/>
        </w:rPr>
        <w:t xml:space="preserve"> data </w:t>
      </w:r>
      <w:proofErr w:type="spellStart"/>
      <w:r w:rsidRPr="00695B80">
        <w:rPr>
          <w:i/>
        </w:rPr>
        <w:t>bank</w:t>
      </w:r>
      <w:proofErr w:type="spellEnd"/>
      <w:r w:rsidRPr="00695B80">
        <w:t> » (PDB) par le logiciel FORNA.</w:t>
      </w:r>
      <w:r>
        <w:t xml:space="preserve"> Les structures se nomment «</w:t>
      </w:r>
      <w:bookmarkStart w:id="556" w:name="_Hlk500687591"/>
      <w:r>
        <w:t> </w:t>
      </w:r>
      <w:r w:rsidRPr="00695B80">
        <w:rPr>
          <w:i/>
        </w:rPr>
        <w:t>RNA LOOP-LOOP COMPLEX</w:t>
      </w:r>
      <w:bookmarkEnd w:id="556"/>
      <w:r>
        <w:t xml:space="preserve"> ». Leur identifiant est : « </w:t>
      </w:r>
      <w:r w:rsidRPr="005E1ED0">
        <w:t>1BJ2</w:t>
      </w:r>
      <w:r>
        <w:t xml:space="preserve"> ».</w:t>
      </w:r>
      <w:bookmarkStart w:id="557" w:name="_Toc521325692"/>
      <w:bookmarkStart w:id="558" w:name="_Toc521325936"/>
      <w:bookmarkStart w:id="559" w:name="_Toc521325982"/>
      <w:bookmarkStart w:id="560" w:name="_Toc521326036"/>
      <w:bookmarkStart w:id="561" w:name="_Toc521326082"/>
      <w:bookmarkStart w:id="562" w:name="_Toc521326128"/>
      <w:bookmarkStart w:id="563" w:name="_Toc521326174"/>
      <w:bookmarkStart w:id="564" w:name="_Toc521326220"/>
      <w:bookmarkEnd w:id="557"/>
      <w:bookmarkEnd w:id="558"/>
      <w:bookmarkEnd w:id="559"/>
      <w:bookmarkEnd w:id="560"/>
      <w:bookmarkEnd w:id="561"/>
      <w:bookmarkEnd w:id="562"/>
      <w:bookmarkEnd w:id="563"/>
      <w:bookmarkEnd w:id="564"/>
    </w:p>
    <w:p w14:paraId="00639014" w14:textId="77777777" w:rsidR="002D1E9F" w:rsidRDefault="002D1E9F" w:rsidP="002D1E9F">
      <w:pPr>
        <w:pStyle w:val="Paragraphesuite"/>
        <w:jc w:val="center"/>
      </w:pPr>
      <w:r>
        <w:rPr>
          <w:noProof/>
        </w:rPr>
        <w:lastRenderedPageBreak/>
        <w:drawing>
          <wp:inline distT="0" distB="0" distL="0" distR="0" wp14:anchorId="5EB773EA" wp14:editId="3EE6CC99">
            <wp:extent cx="3444476" cy="199072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84528" cy="2129463"/>
                    </a:xfrm>
                    <a:prstGeom prst="rect">
                      <a:avLst/>
                    </a:prstGeom>
                    <a:noFill/>
                    <a:ln>
                      <a:noFill/>
                    </a:ln>
                  </pic:spPr>
                </pic:pic>
              </a:graphicData>
            </a:graphic>
          </wp:inline>
        </w:drawing>
      </w:r>
    </w:p>
    <w:p w14:paraId="069AF542" w14:textId="2E5305ED" w:rsidR="002D1E9F" w:rsidRDefault="002D1E9F" w:rsidP="00CB598D">
      <w:pPr>
        <w:pStyle w:val="Figure20"/>
      </w:pPr>
      <w:bookmarkStart w:id="565" w:name="_Toc500784030"/>
      <w:bookmarkStart w:id="566" w:name="_Toc501006053"/>
      <w:r>
        <w:t xml:space="preserve">Représentation en trois dimensions des ARN de la </w:t>
      </w:r>
      <w:r w:rsidRPr="0049713A">
        <w:t>figure</w:t>
      </w:r>
      <w:r>
        <w:t xml:space="preserve"> 10. Les pointillés mauves sont des ponts hydrogènes. La couleur des </w:t>
      </w:r>
      <w:r w:rsidR="001E6CD2">
        <w:t>nt.</w:t>
      </w:r>
      <w:r>
        <w:t xml:space="preserve"> est reliée à leur position allant du bleu (5’) au rouge (3’)</w:t>
      </w:r>
      <w:bookmarkEnd w:id="565"/>
      <w:bookmarkEnd w:id="566"/>
      <w:r>
        <w:t xml:space="preserve"> </w:t>
      </w:r>
      <w:bookmarkStart w:id="567" w:name="_Toc521325693"/>
      <w:bookmarkStart w:id="568" w:name="_Toc521325937"/>
      <w:bookmarkStart w:id="569" w:name="_Toc521325983"/>
      <w:bookmarkStart w:id="570" w:name="_Toc521326037"/>
      <w:bookmarkStart w:id="571" w:name="_Toc521326083"/>
      <w:bookmarkStart w:id="572" w:name="_Toc521326129"/>
      <w:bookmarkStart w:id="573" w:name="_Toc521326175"/>
      <w:bookmarkStart w:id="574" w:name="_Toc521326221"/>
      <w:bookmarkEnd w:id="567"/>
      <w:bookmarkEnd w:id="568"/>
      <w:bookmarkEnd w:id="569"/>
      <w:bookmarkEnd w:id="570"/>
      <w:bookmarkEnd w:id="571"/>
      <w:bookmarkEnd w:id="572"/>
      <w:bookmarkEnd w:id="573"/>
      <w:bookmarkEnd w:id="574"/>
    </w:p>
    <w:p w14:paraId="01BF9BFB" w14:textId="77777777" w:rsidR="002D1E9F" w:rsidRDefault="002D1E9F" w:rsidP="002D1E9F">
      <w:pPr>
        <w:pStyle w:val="Heading3"/>
      </w:pPr>
      <w:bookmarkStart w:id="575" w:name="_Toc502671846"/>
      <w:r>
        <w:t>Azure</w:t>
      </w:r>
      <w:bookmarkEnd w:id="575"/>
    </w:p>
    <w:p w14:paraId="2ECF941C" w14:textId="654DC826" w:rsidR="002D1E9F" w:rsidRDefault="002D1E9F" w:rsidP="002D1E9F">
      <w:pPr>
        <w:pStyle w:val="Paragraphe"/>
        <w:rPr>
          <w:b/>
        </w:rPr>
      </w:pPr>
      <w:r w:rsidRPr="001D5CE2">
        <w:t xml:space="preserve">Azure est une plateforme </w:t>
      </w:r>
      <w:r w:rsidRPr="00127AA1">
        <w:t>développ</w:t>
      </w:r>
      <w:r>
        <w:t>ée par</w:t>
      </w:r>
      <w:r w:rsidRPr="00127AA1">
        <w:t xml:space="preserve"> </w:t>
      </w:r>
      <w:r w:rsidRPr="001D5CE2">
        <w:t>l’équipe de Microsoft</w:t>
      </w:r>
      <w:r w:rsidR="00CB598D" w:rsidRPr="00CB598D">
        <w:t xml:space="preserve"> ®</w:t>
      </w:r>
      <w:r w:rsidRPr="001D5CE2">
        <w:t xml:space="preserve">. Elle est fournie </w:t>
      </w:r>
      <w:r>
        <w:t>gratuitement aux étudiants de</w:t>
      </w:r>
      <w:r w:rsidRPr="001D5CE2">
        <w:t xml:space="preserve"> l’Université de Montréal en version d’essais. Elle permet de faire de l’apprentissage machine de façon intuitive et graphique. Plusieurs algorithmes sont offerts et ils sont tous paramétrables. J’ai utilisé la plupart d’entre eux et j’ai comparé leur efficacité dans la </w:t>
      </w:r>
      <w:r w:rsidRPr="00127AA1">
        <w:t>tâche de prédire la réactivité d’un nucléotide sur différentes entrées.</w:t>
      </w:r>
      <w:r w:rsidRPr="001D5CE2">
        <w:t xml:space="preserve"> Un réglage automatique des </w:t>
      </w:r>
      <w:r w:rsidR="004B3A8C" w:rsidRPr="001D5CE2">
        <w:t>hyperparamètres</w:t>
      </w:r>
      <w:r w:rsidRPr="001D5CE2">
        <w:t xml:space="preserve"> est possible, ce qui permet une utilisation par un scientifique non expert en apprentissage automatisé. De plus, c’est une très bonne façon de s’instruire sur le sujet tout en testant les algorithmes</w:t>
      </w:r>
      <w:r>
        <w:t xml:space="preserve">. </w:t>
      </w:r>
    </w:p>
    <w:p w14:paraId="6C71B202" w14:textId="77777777" w:rsidR="002D1E9F" w:rsidRDefault="002D1E9F" w:rsidP="002D1E9F">
      <w:pPr>
        <w:pStyle w:val="Heading3"/>
      </w:pPr>
      <w:bookmarkStart w:id="576" w:name="_Toc502671847"/>
      <w:r>
        <w:t>Classifieurs</w:t>
      </w:r>
      <w:bookmarkEnd w:id="576"/>
    </w:p>
    <w:p w14:paraId="60C6DD87" w14:textId="62148CFB" w:rsidR="002D1E9F" w:rsidRDefault="002D1E9F" w:rsidP="002D1E9F">
      <w:pPr>
        <w:pStyle w:val="Paragraphe"/>
        <w:rPr>
          <w:b/>
        </w:rPr>
      </w:pPr>
      <w:r>
        <w:t xml:space="preserve">Les classifieurs sont des algorithmes qui prennent en entrée des éléments ayant tous les mêmes classes de caractéristiques et qui produit des catégories classant ces éléments. Les classifieurs suivants ont été utilisés pour prédire la classe de réactivité des </w:t>
      </w:r>
      <w:r w:rsidR="001E6CD2">
        <w:t>nt.</w:t>
      </w:r>
      <w:r>
        <w:t xml:space="preserve"> (basse ou haute).</w:t>
      </w:r>
    </w:p>
    <w:p w14:paraId="482D65F9" w14:textId="77777777" w:rsidR="002D1E9F" w:rsidRDefault="002D1E9F" w:rsidP="002D1E9F">
      <w:pPr>
        <w:pStyle w:val="Heading4"/>
      </w:pPr>
      <w:r>
        <w:lastRenderedPageBreak/>
        <w:t>Réseau de neurones</w:t>
      </w:r>
    </w:p>
    <w:p w14:paraId="10ADEACF" w14:textId="728FEA8F" w:rsidR="002D1E9F" w:rsidRDefault="002D1E9F" w:rsidP="002D1E9F">
      <w:pPr>
        <w:pStyle w:val="Paragraphe"/>
      </w:pPr>
      <w:r>
        <w:t>Un réseau</w:t>
      </w:r>
      <w:r w:rsidRPr="001D5CE2">
        <w:t xml:space="preserve"> de neurones </w:t>
      </w:r>
      <w:r>
        <w:t>est</w:t>
      </w:r>
      <w:r w:rsidRPr="001D5CE2">
        <w:t xml:space="preserve"> une classe d’algorithme d’apprentissage machine complexe. </w:t>
      </w:r>
      <w:r>
        <w:t>En général, les réseaux de neurones</w:t>
      </w:r>
      <w:r w:rsidRPr="001D5CE2">
        <w:t xml:space="preserve"> sont composés de nœuds et de liens entre les nœuds ayant chacun un poids. Ils sont faits de plusieurs couches de nœuds. Il y a la couche d’entrée où chaque nœud correspond à une dimension du problème à résoudre. Ensuite, il y a une ou plusieurs couches cachées. Dans un réseau de neurones classique, chaque nœud de la première couche caché</w:t>
      </w:r>
      <w:r>
        <w:t>e</w:t>
      </w:r>
      <w:r w:rsidRPr="001D5CE2">
        <w:t xml:space="preserve"> est relié à tous les nœuds d’entrées.</w:t>
      </w:r>
    </w:p>
    <w:p w14:paraId="7B15C982" w14:textId="77777777" w:rsidR="002D1E9F" w:rsidRDefault="002D1E9F" w:rsidP="002D1E9F">
      <w:pPr>
        <w:pStyle w:val="Heading4"/>
      </w:pPr>
      <w:r>
        <w:t>Régression logistique</w:t>
      </w:r>
    </w:p>
    <w:p w14:paraId="0DE076EB" w14:textId="77777777" w:rsidR="002D1E9F" w:rsidRDefault="002D1E9F" w:rsidP="002D1E9F">
      <w:pPr>
        <w:pStyle w:val="Paragraphe"/>
      </w:pPr>
      <w:r>
        <w:t>La régression logistique est un modèle d’apprentissage machine populaire dans lequel on tente de maximiser la vraisemblance d’un modèle logistique de la forme :</w:t>
      </w:r>
    </w:p>
    <w:p w14:paraId="773EBE0E" w14:textId="77777777" w:rsidR="002D1E9F" w:rsidRDefault="002D1E9F" w:rsidP="002D1E9F">
      <w:pPr>
        <w:pStyle w:val="Paragraphesuite"/>
        <w:jc w:val="center"/>
      </w:pPr>
      <w:r>
        <w:rPr>
          <w:noProof/>
        </w:rPr>
        <w:drawing>
          <wp:inline distT="0" distB="0" distL="0" distR="0" wp14:anchorId="3743D556" wp14:editId="405C1038">
            <wp:extent cx="2327361" cy="4508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38857" cy="453077"/>
                    </a:xfrm>
                    <a:prstGeom prst="rect">
                      <a:avLst/>
                    </a:prstGeom>
                  </pic:spPr>
                </pic:pic>
              </a:graphicData>
            </a:graphic>
          </wp:inline>
        </w:drawing>
      </w:r>
    </w:p>
    <w:p w14:paraId="3D0E1121" w14:textId="1626522F" w:rsidR="002D1E9F" w:rsidRDefault="002D1E9F" w:rsidP="002D1E9F">
      <w:pPr>
        <w:pStyle w:val="Paragraphe"/>
      </w:pPr>
      <w:r>
        <w:t xml:space="preserve">« D » est la variable à prédire et les « X » sont les caractéristiques données en entrée. Les paramètres à déterminer sont « α » et les « β ». Plus le « β » d’une variable </w:t>
      </w:r>
      <w:r w:rsidRPr="00127AA1">
        <w:t>est élevé plus l’importance de la variable</w:t>
      </w:r>
      <w:r>
        <w:t xml:space="preserve"> est grande dans le modèle. </w:t>
      </w:r>
      <w:r w:rsidRPr="00127AA1">
        <w:t>Lorsque la variable est catégorique</w:t>
      </w:r>
      <w:r w:rsidR="004924B1">
        <w:t>,</w:t>
      </w:r>
      <w:r w:rsidRPr="00127AA1">
        <w:t xml:space="preserve"> elle est transformée en variable binaire</w:t>
      </w:r>
      <w:r>
        <w:t xml:space="preserve"> au début de l’algorithme </w:t>
      </w:r>
      <w:r>
        <w:fldChar w:fldCharType="begin"/>
      </w:r>
      <w:r>
        <w:instrText xml:space="preserve"> ADDIN EN.CITE &lt;EndNote&gt;&lt;Cite&gt;&lt;Year&gt;2002&lt;/Year&gt;&lt;RecNum&gt;49&lt;/RecNum&gt;&lt;DisplayText&gt;[48]&lt;/DisplayText&gt;&lt;record&gt;&lt;rec-number&gt;49&lt;/rec-number&gt;&lt;foreign-keys&gt;&lt;key app="EN" db-id="zxs52ffvft0fp6exzthv5fd6f00x5z2ax2ew" timestamp="1512946546"&gt;49&lt;/key&gt;&lt;/foreign-keys&gt;&lt;ref-type name="Journal Article"&gt;17&lt;/ref-type&gt;&lt;contributors&gt;&lt;authors&gt;&lt;author&gt;leinbaum, David G&lt;/author&gt;&lt;author&gt;Klein, Mitchel&lt;/author&gt;&lt;author&gt;Pryor, Erica Rihl&lt;/author&gt;&lt;/authors&gt;&lt;/contributors&gt;&lt;titles&gt;&lt;title&gt;Logistic regression: a self-learning text&lt;/title&gt;&lt;/titles&gt;&lt;dates&gt;&lt;year&gt;2002&lt;/year&gt;&lt;/dates&gt;&lt;isbn&gt;0387953973&lt;/isbn&gt;&lt;urls&gt;&lt;/urls&gt;&lt;/record&gt;&lt;/Cite&gt;&lt;/EndNote&gt;</w:instrText>
      </w:r>
      <w:r>
        <w:fldChar w:fldCharType="separate"/>
      </w:r>
      <w:r>
        <w:rPr>
          <w:noProof/>
        </w:rPr>
        <w:t>[48]</w:t>
      </w:r>
      <w:r>
        <w:fldChar w:fldCharType="end"/>
      </w:r>
      <w:r>
        <w:t>.</w:t>
      </w:r>
    </w:p>
    <w:p w14:paraId="5FB3E425" w14:textId="77777777" w:rsidR="002D1E9F" w:rsidRPr="00743315" w:rsidRDefault="002D1E9F" w:rsidP="002D1E9F">
      <w:pPr>
        <w:pStyle w:val="Heading4"/>
      </w:pPr>
      <w:bookmarkStart w:id="577" w:name="_Hlk500691901"/>
      <w:r w:rsidRPr="00BE58D5">
        <w:t>Machine à vecteurs de support</w:t>
      </w:r>
      <w:r>
        <w:t xml:space="preserve">. </w:t>
      </w:r>
      <w:bookmarkEnd w:id="577"/>
    </w:p>
    <w:p w14:paraId="13445262" w14:textId="77777777" w:rsidR="002D1E9F" w:rsidRPr="00743315" w:rsidRDefault="002D1E9F" w:rsidP="002D1E9F">
      <w:r>
        <w:t xml:space="preserve">Ce sont des algorithmes qui tentent de trouver un hyperplan qui sépare les deux classes à prédire. Pour avoir plus de détail sur les différents types de machine à vecteur de support ou « </w:t>
      </w:r>
      <w:r w:rsidRPr="00E15844">
        <w:rPr>
          <w:i/>
        </w:rPr>
        <w:t xml:space="preserve">support </w:t>
      </w:r>
      <w:proofErr w:type="spellStart"/>
      <w:r w:rsidRPr="00E15844">
        <w:rPr>
          <w:i/>
        </w:rPr>
        <w:t>vector</w:t>
      </w:r>
      <w:proofErr w:type="spellEnd"/>
      <w:r w:rsidRPr="00E15844">
        <w:rPr>
          <w:i/>
        </w:rPr>
        <w:t xml:space="preserve"> machine</w:t>
      </w:r>
      <w:r>
        <w:t xml:space="preserve"> » (SVM) en anglais, je vous conseille de lire </w:t>
      </w:r>
      <w:r>
        <w:fldChar w:fldCharType="begin"/>
      </w:r>
      <w:r>
        <w:instrText xml:space="preserve"> ADDIN EN.CITE &lt;EndNote&gt;&lt;Cite&gt;&lt;Author&gt;Steinwart&lt;/Author&gt;&lt;Year&gt;2008&lt;/Year&gt;&lt;RecNum&gt;50&lt;/RecNum&gt;&lt;DisplayText&gt;[49]&lt;/DisplayText&gt;&lt;record&gt;&lt;rec-number&gt;50&lt;/rec-number&gt;&lt;foreign-keys&gt;&lt;key app="EN" db-id="zxs52ffvft0fp6exzthv5fd6f00x5z2ax2ew" timestamp="1512951782"&gt;50&lt;/key&gt;&lt;/foreign-keys&gt;&lt;ref-type name="Journal Article"&gt;17&lt;/ref-type&gt;&lt;contributors&gt;&lt;authors&gt;&lt;author&gt;Steinwart, Ingo&lt;/author&gt;&lt;author&gt;Christmann, Andreas&lt;/author&gt;&lt;/authors&gt;&lt;/contributors&gt;&lt;titles&gt;&lt;title&gt;Support Vector Machines&lt;/title&gt;&lt;/titles&gt;&lt;pages&gt;618&lt;/pages&gt;&lt;dates&gt;&lt;year&gt;2008&lt;/year&gt;&lt;/dates&gt;&lt;isbn&gt;978-0-387-77241-7&lt;/isbn&gt;&lt;accession-num&gt;21889629&lt;/accession-num&gt;&lt;urls&gt;&lt;/urls&gt;&lt;electronic-resource-num&gt;10.1007/978-0-387-77242-4&lt;/electronic-resource-num&gt;&lt;/record&gt;&lt;/Cite&gt;&lt;/EndNote&gt;</w:instrText>
      </w:r>
      <w:r>
        <w:fldChar w:fldCharType="separate"/>
      </w:r>
      <w:r>
        <w:rPr>
          <w:noProof/>
        </w:rPr>
        <w:t>[49]</w:t>
      </w:r>
      <w:r>
        <w:fldChar w:fldCharType="end"/>
      </w:r>
      <w:r>
        <w:t xml:space="preserve"> .</w:t>
      </w:r>
    </w:p>
    <w:p w14:paraId="3F194581" w14:textId="77777777" w:rsidR="002D1E9F" w:rsidRPr="008A4FF4" w:rsidRDefault="002D1E9F" w:rsidP="002D1E9F">
      <w:pPr>
        <w:pStyle w:val="Heading4"/>
      </w:pPr>
      <w:r w:rsidRPr="008A4FF4">
        <w:t>Arbres de décisions</w:t>
      </w:r>
    </w:p>
    <w:p w14:paraId="478C3FC7" w14:textId="77777777" w:rsidR="002D1E9F" w:rsidRPr="008A4FF4" w:rsidRDefault="002D1E9F" w:rsidP="002D1E9F">
      <w:pPr>
        <w:pStyle w:val="Paragraphe"/>
      </w:pPr>
      <w:r w:rsidRPr="001D5CE2">
        <w:t xml:space="preserve">Les arbres de décisions sont des structures de prises de décisions extrêmement simples. Comme </w:t>
      </w:r>
      <w:r>
        <w:t>leur</w:t>
      </w:r>
      <w:r w:rsidRPr="001D5CE2">
        <w:t xml:space="preserve"> nom l’indique, l</w:t>
      </w:r>
      <w:r>
        <w:t>eur</w:t>
      </w:r>
      <w:r w:rsidRPr="001D5CE2">
        <w:t xml:space="preserve"> structure est en forme d’arbre. À chaque </w:t>
      </w:r>
      <w:r w:rsidRPr="001D5CE2">
        <w:lastRenderedPageBreak/>
        <w:t xml:space="preserve">nœud, une décision est prise, éliminant du même coup les ramifications non explorées. Lorsqu’il est binaire, seulement deux branches sont accessibles par nœud. Au bout de chaque chemin, constitué de nœuds et de branches, se trouve la réponse. Pour entrainer un arbre de décision, on génère des arbres aléatoirement et l'on compare leur succès par des métriques tel que ceux expliqués </w:t>
      </w:r>
      <w:r>
        <w:t>p</w:t>
      </w:r>
      <w:r w:rsidRPr="001D5CE2">
        <w:t>lus loin</w:t>
      </w:r>
      <w:r>
        <w:t xml:space="preserve">, dans la section : « </w:t>
      </w:r>
      <w:r w:rsidRPr="00350623">
        <w:rPr>
          <w:u w:val="single"/>
        </w:rPr>
        <w:t xml:space="preserve">Métriques de mesure de la performance des algorithmes d’apprentissage machine </w:t>
      </w:r>
      <w:r>
        <w:t>»</w:t>
      </w:r>
      <w:r w:rsidRPr="001D5CE2">
        <w:t>. On peut aussi utiliser un algorithme génétique pour combiner les arbres qui performent bien.</w:t>
      </w:r>
      <w:r>
        <w:t xml:space="preserve"> Pour plus de détail référez-vous à </w:t>
      </w:r>
      <w:r>
        <w:fldChar w:fldCharType="begin"/>
      </w:r>
      <w:r>
        <w:instrText xml:space="preserve"> ADDIN EN.CITE &lt;EndNote&gt;&lt;Cite&gt;&lt;Author&gt;Barros&lt;/Author&gt;&lt;Year&gt;2015&lt;/Year&gt;&lt;RecNum&gt;51&lt;/RecNum&gt;&lt;DisplayText&gt;[50]&lt;/DisplayText&gt;&lt;record&gt;&lt;rec-number&gt;51&lt;/rec-number&gt;&lt;foreign-keys&gt;&lt;key app="EN" db-id="zxs52ffvft0fp6exzthv5fd6f00x5z2ax2ew" timestamp="1512953382"&gt;51&lt;/key&gt;&lt;/foreign-keys&gt;&lt;ref-type name="Journal Article"&gt;17&lt;/ref-type&gt;&lt;contributors&gt;&lt;authors&gt;&lt;author&gt;Barros, Rodrigo C.&lt;/author&gt;&lt;author&gt;de Carvalho, André C.P.L.F&lt;/author&gt;&lt;author&gt;Freitas, Alex A.&lt;/author&gt;&lt;/authors&gt;&lt;/contributors&gt;&lt;titles&gt;&lt;title&gt;Automatic Design of Decision-Tree Induction Algorithms&lt;/title&gt;&lt;/titles&gt;&lt;dates&gt;&lt;year&gt;2015&lt;/year&gt;&lt;/dates&gt;&lt;isbn&gt;978-3-319-14230-2&lt;/isbn&gt;&lt;urls&gt;&lt;/urls&gt;&lt;electronic-resource-num&gt;10.1007/978-3-319-14231-9&lt;/electronic-resource-num&gt;&lt;/record&gt;&lt;/Cite&gt;&lt;/EndNote&gt;</w:instrText>
      </w:r>
      <w:r>
        <w:fldChar w:fldCharType="separate"/>
      </w:r>
      <w:r>
        <w:rPr>
          <w:noProof/>
        </w:rPr>
        <w:t>[50]</w:t>
      </w:r>
      <w:r>
        <w:fldChar w:fldCharType="end"/>
      </w:r>
    </w:p>
    <w:p w14:paraId="6A778DEE" w14:textId="77777777" w:rsidR="002D1E9F" w:rsidRDefault="002D1E9F" w:rsidP="002D1E9F">
      <w:pPr>
        <w:pStyle w:val="Heading4"/>
      </w:pPr>
      <w:r>
        <w:t xml:space="preserve">Arbre de décision « </w:t>
      </w:r>
      <w:r w:rsidRPr="00E15844">
        <w:rPr>
          <w:i/>
        </w:rPr>
        <w:t>boosté</w:t>
      </w:r>
      <w:r>
        <w:t xml:space="preserve"> » ou « </w:t>
      </w:r>
      <w:bookmarkStart w:id="578" w:name="_Hlk501631073"/>
      <w:proofErr w:type="spellStart"/>
      <w:r w:rsidRPr="00E15844">
        <w:rPr>
          <w:i/>
        </w:rPr>
        <w:t>Boosted</w:t>
      </w:r>
      <w:proofErr w:type="spellEnd"/>
      <w:r w:rsidRPr="00E15844">
        <w:rPr>
          <w:i/>
        </w:rPr>
        <w:t xml:space="preserve"> </w:t>
      </w:r>
      <w:proofErr w:type="spellStart"/>
      <w:r w:rsidRPr="00E15844">
        <w:rPr>
          <w:i/>
        </w:rPr>
        <w:t>Decision</w:t>
      </w:r>
      <w:proofErr w:type="spellEnd"/>
      <w:r w:rsidRPr="00E15844">
        <w:rPr>
          <w:i/>
        </w:rPr>
        <w:t xml:space="preserve"> </w:t>
      </w:r>
      <w:proofErr w:type="spellStart"/>
      <w:r w:rsidRPr="00E15844">
        <w:rPr>
          <w:i/>
        </w:rPr>
        <w:t>Tree</w:t>
      </w:r>
      <w:bookmarkEnd w:id="578"/>
      <w:proofErr w:type="spellEnd"/>
      <w:r>
        <w:t xml:space="preserve"> »</w:t>
      </w:r>
    </w:p>
    <w:p w14:paraId="078CDF19" w14:textId="77777777" w:rsidR="002D1E9F" w:rsidRPr="008D1B9D" w:rsidRDefault="002D1E9F" w:rsidP="002D1E9F">
      <w:pPr>
        <w:pStyle w:val="Paragraphe"/>
      </w:pPr>
      <w:r>
        <w:t xml:space="preserve">Cette méthode de classification s’appuie sur les arbres de décision. De façon itérative, on tente de diminuer l’erreur des arbres de décision modélisés au paravent. Pour plus de détails, veuillez-vous référer à </w:t>
      </w:r>
      <w:r>
        <w:fldChar w:fldCharType="begin"/>
      </w:r>
      <w:r>
        <w:instrText xml:space="preserve"> ADDIN EN.CITE &lt;EndNote&gt;&lt;Cite&gt;&lt;Author&gt;Friedman&lt;/Author&gt;&lt;Year&gt;2001&lt;/Year&gt;&lt;RecNum&gt;53&lt;/RecNum&gt;&lt;DisplayText&gt;[51]&lt;/DisplayText&gt;&lt;record&gt;&lt;rec-number&gt;53&lt;/rec-number&gt;&lt;foreign-keys&gt;&lt;key app="EN" db-id="zxs52ffvft0fp6exzthv5fd6f00x5z2ax2ew" timestamp="1512954592"&gt;53&lt;/key&gt;&lt;/foreign-keys&gt;&lt;ref-type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Statistics&lt;/secondary-title&gt;&lt;/titles&gt;&lt;pages&gt;1189-1232&lt;/pages&gt;&lt;volume&gt;29&lt;/volume&gt;&lt;keywords&gt;&lt;keyword&gt;Boosting&lt;/keyword&gt;&lt;keyword&gt;Decision trees&lt;/keyword&gt;&lt;keyword&gt;Function estimation&lt;/keyword&gt;&lt;keyword&gt;Robust nonparametric regression&lt;/keyword&gt;&lt;/keywords&gt;&lt;dates&gt;&lt;year&gt;2001&lt;/year&gt;&lt;/dates&gt;&lt;isbn&gt;0090-5364&lt;/isbn&gt;&lt;accession-num&gt;21740230&lt;/accession-num&gt;&lt;urls&gt;&lt;/urls&gt;&lt;electronic-resource-num&gt;DOI 10.1214/aos/1013203451&lt;/electronic-resource-num&gt;&lt;/record&gt;&lt;/Cite&gt;&lt;/EndNote&gt;</w:instrText>
      </w:r>
      <w:r>
        <w:fldChar w:fldCharType="separate"/>
      </w:r>
      <w:r>
        <w:rPr>
          <w:noProof/>
        </w:rPr>
        <w:t>[51]</w:t>
      </w:r>
      <w:r>
        <w:fldChar w:fldCharType="end"/>
      </w:r>
      <w:r>
        <w:t>.</w:t>
      </w:r>
    </w:p>
    <w:p w14:paraId="42576A52" w14:textId="77777777" w:rsidR="002D1E9F" w:rsidRPr="00136EC6" w:rsidRDefault="002D1E9F" w:rsidP="002D1E9F">
      <w:pPr>
        <w:pStyle w:val="Heading4"/>
      </w:pPr>
      <w:r>
        <w:t xml:space="preserve"> </w:t>
      </w:r>
      <w:proofErr w:type="gramStart"/>
      <w:r>
        <w:t xml:space="preserve">« </w:t>
      </w:r>
      <w:bookmarkStart w:id="579" w:name="_Hlk517872741"/>
      <w:r w:rsidRPr="00E15844">
        <w:rPr>
          <w:i/>
        </w:rPr>
        <w:t>Bayes point</w:t>
      </w:r>
      <w:proofErr w:type="gramEnd"/>
      <w:r w:rsidRPr="00E15844">
        <w:rPr>
          <w:i/>
        </w:rPr>
        <w:t xml:space="preserve"> machine</w:t>
      </w:r>
      <w:r>
        <w:t xml:space="preserve"> </w:t>
      </w:r>
      <w:bookmarkEnd w:id="579"/>
      <w:r>
        <w:t>»</w:t>
      </w:r>
    </w:p>
    <w:p w14:paraId="2E969405" w14:textId="77777777" w:rsidR="002D1E9F" w:rsidRDefault="002D1E9F" w:rsidP="002D1E9F">
      <w:pPr>
        <w:pStyle w:val="Paragraphe"/>
      </w:pPr>
      <w:r>
        <w:t xml:space="preserve">Cette technique de classification repose sur la probabilité d’observer une caractéristique étant donné une autre caractéristique. On ajoute à cela un biais pour maximiser l’algorithme. Pour plus de détails, veuillez-vous référer à </w:t>
      </w:r>
      <w:r>
        <w:fldChar w:fldCharType="begin"/>
      </w:r>
      <w:r>
        <w:instrText xml:space="preserve"> ADDIN EN.CITE &lt;EndNote&gt;&lt;Cite&gt;&lt;Author&gt;Herbrich RHERB&lt;/Author&gt;&lt;Year&gt;2001&lt;/Year&gt;&lt;RecNum&gt;52&lt;/RecNum&gt;&lt;DisplayText&gt;[52]&lt;/DisplayText&gt;&lt;record&gt;&lt;rec-number&gt;52&lt;/rec-number&gt;&lt;foreign-keys&gt;&lt;key app="EN" db-id="zxs52ffvft0fp6exzthv5fd6f00x5z2ax2ew" timestamp="1512954224"&gt;52&lt;/key&gt;&lt;/foreign-keys&gt;&lt;ref-type name="Journal Article"&gt;17&lt;/ref-type&gt;&lt;contributors&gt;&lt;authors&gt;&lt;author&gt;Herbrich RHERB, Ralf&lt;/author&gt;&lt;author&gt;Graepel, Thore&lt;/author&gt;&lt;author&gt;Campbell CCAMPBELL, Colin&lt;/author&gt;&lt;author&gt;I Williams, Christopher K&lt;/author&gt;&lt;/authors&gt;&lt;/contributors&gt;&lt;titles&gt;&lt;title&gt;Bayes Point Machines&lt;/title&gt;&lt;secondary-title&gt;Journal of Machine Learning Research&lt;/secondary-title&gt;&lt;/titles&gt;&lt;pages&gt;245-279&lt;/pages&gt;&lt;volume&gt;1&lt;/volume&gt;&lt;dates&gt;&lt;year&gt;2001&lt;/year&gt;&lt;/dates&gt;&lt;isbn&gt;1532-4435&lt;/isbn&gt;&lt;urls&gt;&lt;/urls&gt;&lt;electronic-resource-num&gt;10.1162/153244301753683717&lt;/electronic-resource-num&gt;&lt;/record&gt;&lt;/Cite&gt;&lt;/EndNote&gt;</w:instrText>
      </w:r>
      <w:r>
        <w:fldChar w:fldCharType="separate"/>
      </w:r>
      <w:r>
        <w:rPr>
          <w:noProof/>
        </w:rPr>
        <w:t>[52]</w:t>
      </w:r>
      <w:r>
        <w:fldChar w:fldCharType="end"/>
      </w:r>
      <w:r>
        <w:t>.</w:t>
      </w:r>
    </w:p>
    <w:p w14:paraId="61B9618D" w14:textId="77777777" w:rsidR="002D1E9F" w:rsidRDefault="002D1E9F" w:rsidP="002D1E9F">
      <w:pPr>
        <w:pStyle w:val="Heading3"/>
      </w:pPr>
      <w:bookmarkStart w:id="580" w:name="_Toc502671848"/>
      <w:r>
        <w:t>Métriques couramment utilisées</w:t>
      </w:r>
      <w:bookmarkEnd w:id="580"/>
    </w:p>
    <w:p w14:paraId="1FE040FB" w14:textId="77777777" w:rsidR="002D1E9F" w:rsidRPr="007B06A2" w:rsidRDefault="002D1E9F" w:rsidP="002D1E9F">
      <w:pPr>
        <w:pStyle w:val="Paragraphe"/>
      </w:pPr>
      <w:r>
        <w:t>Dans cette section plusieurs métriques sont expliquées. Grossièrement, une métrique permet de mesurer un phénomène. Les métriques de corrélation prennent en entrée deux vecteurs de la même taille, tandis que les métriques de mesure de performance des algorithmes d’apprentissage machine présentée ici prennent en entrée un classifieur binaire tels que ceux présentés plus haut.</w:t>
      </w:r>
    </w:p>
    <w:p w14:paraId="7929A017" w14:textId="77777777" w:rsidR="002D1E9F" w:rsidRDefault="002D1E9F" w:rsidP="002D1E9F">
      <w:pPr>
        <w:pStyle w:val="Heading4"/>
      </w:pPr>
      <w:r>
        <w:t>Corrélation de Pearson (c</w:t>
      </w:r>
      <w:r w:rsidRPr="005A0633">
        <w:t>orrélation linéaire</w:t>
      </w:r>
      <w:r>
        <w:t>)</w:t>
      </w:r>
    </w:p>
    <w:p w14:paraId="4CEF9A6D" w14:textId="0054A75B" w:rsidR="002D1E9F" w:rsidRPr="00D13968" w:rsidRDefault="002D1E9F" w:rsidP="002D1E9F">
      <w:pPr>
        <w:pStyle w:val="Paragraphe"/>
      </w:pPr>
      <w:r>
        <w:t xml:space="preserve">Cette métrique permet d’établir une corrélation entre deux vecteurs de la même longueur. Chaque élément d’un vecteur doit être relié à l’élément de même indice de </w:t>
      </w:r>
      <w:r>
        <w:lastRenderedPageBreak/>
        <w:t>l’autre vecteur. Une valeur de 1 signifie une corrélation parfaite et une valeur de -1 signifie une corrélation inversée. Une valeur de 0 signifie</w:t>
      </w:r>
      <w:r w:rsidR="004924B1">
        <w:t xml:space="preserve"> : « </w:t>
      </w:r>
      <w:r>
        <w:t xml:space="preserve">pas de corrélation </w:t>
      </w:r>
      <w:r w:rsidR="004924B1">
        <w:t xml:space="preserve">» </w:t>
      </w:r>
      <w:r>
        <w:t>du tout. D’autre</w:t>
      </w:r>
      <w:r w:rsidR="004924B1">
        <w:t>s</w:t>
      </w:r>
      <w:r>
        <w:t xml:space="preserve"> métriques de mesure de la corrélation existent, par exemple la corrélation de Spearman et la covariance.</w:t>
      </w:r>
    </w:p>
    <w:p w14:paraId="1F041C0B" w14:textId="77777777" w:rsidR="002D1E9F" w:rsidRDefault="002D1E9F" w:rsidP="002D1E9F">
      <w:pPr>
        <w:pStyle w:val="Heading4"/>
        <w:rPr>
          <w:sz w:val="28"/>
        </w:rPr>
      </w:pPr>
      <w:r w:rsidRPr="008D1B9D">
        <w:rPr>
          <w:sz w:val="28"/>
        </w:rPr>
        <w:t>Métrique</w:t>
      </w:r>
      <w:r>
        <w:rPr>
          <w:sz w:val="28"/>
        </w:rPr>
        <w:t>s</w:t>
      </w:r>
      <w:r w:rsidRPr="008D1B9D">
        <w:rPr>
          <w:sz w:val="28"/>
        </w:rPr>
        <w:t xml:space="preserve"> de mesure de la performance des algorithmes d’apprentissage machine </w:t>
      </w:r>
    </w:p>
    <w:p w14:paraId="7BB4A0AB" w14:textId="77777777" w:rsidR="002D1E9F" w:rsidRDefault="002D1E9F" w:rsidP="002D1E9F">
      <w:pPr>
        <w:pStyle w:val="Heading4"/>
      </w:pPr>
      <w:r>
        <w:t>Les vrais positifs</w:t>
      </w:r>
    </w:p>
    <w:p w14:paraId="5B84B5AF" w14:textId="77777777" w:rsidR="002D1E9F" w:rsidRDefault="002D1E9F" w:rsidP="002D1E9F">
      <w:pPr>
        <w:pStyle w:val="Paragraphe"/>
      </w:pPr>
      <w:r>
        <w:t>Lorsqu’on prédit des éléments pouvant se trouver dans deux classes distinctes,</w:t>
      </w:r>
      <w:r w:rsidRPr="00127AA1">
        <w:t xml:space="preserve"> les positifs et les négatifs</w:t>
      </w:r>
      <w:r>
        <w:t>,</w:t>
      </w:r>
      <w:r w:rsidRPr="00127AA1">
        <w:t xml:space="preserve"> </w:t>
      </w:r>
      <w:r>
        <w:t>les vrais positifs sont de vraies (bonnes) prédictions d’un élément positif.</w:t>
      </w:r>
    </w:p>
    <w:p w14:paraId="0D3AD444" w14:textId="77777777" w:rsidR="002D1E9F" w:rsidRDefault="002D1E9F" w:rsidP="002D1E9F">
      <w:pPr>
        <w:pStyle w:val="Heading4"/>
      </w:pPr>
      <w:r>
        <w:t>Les faux positifs</w:t>
      </w:r>
    </w:p>
    <w:p w14:paraId="24EDF871" w14:textId="77777777" w:rsidR="002D1E9F" w:rsidRDefault="002D1E9F" w:rsidP="002D1E9F">
      <w:pPr>
        <w:pStyle w:val="Paragraphe"/>
      </w:pPr>
      <w:r w:rsidRPr="001D5CE2">
        <w:t>Tous comme les vrais positifs, les faux positifs sont un jugement sur la prédiction d’un élément pouvant être soit positif ou négatif. Les faux positifs sont</w:t>
      </w:r>
      <w:r>
        <w:t xml:space="preserve"> donc</w:t>
      </w:r>
      <w:r w:rsidRPr="001D5CE2">
        <w:t xml:space="preserve"> de fausses</w:t>
      </w:r>
      <w:r>
        <w:t xml:space="preserve"> (mauvaises)</w:t>
      </w:r>
      <w:r w:rsidRPr="001D5CE2">
        <w:t xml:space="preserve"> prédictions ayant été prédites dans la classe des </w:t>
      </w:r>
      <w:r w:rsidRPr="00127AA1">
        <w:t>positifs</w:t>
      </w:r>
      <w:r w:rsidRPr="001D5CE2">
        <w:t xml:space="preserve">. </w:t>
      </w:r>
      <w:r>
        <w:t>L</w:t>
      </w:r>
      <w:r w:rsidRPr="001D5CE2">
        <w:t xml:space="preserve">es prédictions sont faussement </w:t>
      </w:r>
      <w:r w:rsidRPr="00127AA1">
        <w:t>positives</w:t>
      </w:r>
      <w:r w:rsidRPr="001D5CE2">
        <w:t>.</w:t>
      </w:r>
    </w:p>
    <w:p w14:paraId="5860C251" w14:textId="77777777" w:rsidR="002D1E9F" w:rsidRDefault="002D1E9F" w:rsidP="002D1E9F">
      <w:pPr>
        <w:pStyle w:val="Heading4"/>
      </w:pPr>
      <w:r>
        <w:t xml:space="preserve">Les vrais </w:t>
      </w:r>
      <w:r w:rsidRPr="00906881">
        <w:t>négatifs</w:t>
      </w:r>
      <w:r>
        <w:t xml:space="preserve"> et les faux </w:t>
      </w:r>
      <w:r w:rsidRPr="00906881">
        <w:t>négatifs</w:t>
      </w:r>
    </w:p>
    <w:p w14:paraId="130B9145" w14:textId="77777777" w:rsidR="002D1E9F" w:rsidRDefault="002D1E9F" w:rsidP="002D1E9F">
      <w:pPr>
        <w:pStyle w:val="Paragraphe"/>
      </w:pPr>
      <w:r>
        <w:t>Il suffit de remplacer le terme positif par le terme négatif dans les deux définitions précédentes pour avoir la définition des vrais et faux négatifs.</w:t>
      </w:r>
    </w:p>
    <w:p w14:paraId="3DD0B080" w14:textId="617330C1" w:rsidR="002D1E9F" w:rsidRDefault="002D1E9F" w:rsidP="002D1E9F">
      <w:pPr>
        <w:pStyle w:val="Paragraphesuite"/>
      </w:pPr>
      <w:r>
        <w:t xml:space="preserve">Dans le reste du mémoire, il sera question de vrais « Hi », faux « Hi », vrais « Low » et faux « Low », cela fait référence à la prédiction des classes discrètes de réactivité chimique des </w:t>
      </w:r>
      <w:proofErr w:type="gramStart"/>
      <w:r w:rsidR="001E6CD2">
        <w:t>nt.</w:t>
      </w:r>
      <w:r>
        <w:t>.</w:t>
      </w:r>
      <w:proofErr w:type="gramEnd"/>
      <w:r>
        <w:t xml:space="preserve"> Les seuils sont de 0,5 et 1. ( « Hi » </w:t>
      </w:r>
      <w:r w:rsidRPr="003E333F">
        <w:t xml:space="preserve">&gt; 1 &amp; </w:t>
      </w:r>
      <w:r>
        <w:t xml:space="preserve">« Low » </w:t>
      </w:r>
      <w:r w:rsidRPr="003E333F">
        <w:t xml:space="preserve">&lt; 0,5 </w:t>
      </w:r>
      <w:r>
        <w:t>)</w:t>
      </w:r>
    </w:p>
    <w:p w14:paraId="0A0FED54" w14:textId="77777777" w:rsidR="002D1E9F" w:rsidRDefault="002D1E9F" w:rsidP="002D1E9F">
      <w:pPr>
        <w:pStyle w:val="Heading4"/>
      </w:pPr>
      <w:r>
        <w:t xml:space="preserve">Le taux de vrais positifs (« </w:t>
      </w:r>
      <w:proofErr w:type="spellStart"/>
      <w:r w:rsidRPr="001B398F">
        <w:rPr>
          <w:i/>
        </w:rPr>
        <w:t>True</w:t>
      </w:r>
      <w:proofErr w:type="spellEnd"/>
      <w:r w:rsidRPr="001B398F">
        <w:rPr>
          <w:i/>
        </w:rPr>
        <w:t xml:space="preserve"> positive rate</w:t>
      </w:r>
      <w:r>
        <w:t xml:space="preserve"> »)</w:t>
      </w:r>
    </w:p>
    <w:p w14:paraId="2010664A" w14:textId="4AA509DA" w:rsidR="002D1E9F" w:rsidRPr="00907556" w:rsidRDefault="002D1E9F" w:rsidP="002D1E9F">
      <w:pPr>
        <w:pStyle w:val="Paragraphe"/>
      </w:pPr>
      <w:bookmarkStart w:id="581" w:name="_Hlk501359515"/>
      <w:r>
        <w:t>Le taux de vrais positifs est le nombre de vrais positifs divisé par le nombre d’éléments positifs total. L’axe vertical de la courbe ROC est le taux de vrais positifs.</w:t>
      </w:r>
      <w:bookmarkEnd w:id="581"/>
    </w:p>
    <w:p w14:paraId="3030F642" w14:textId="77777777" w:rsidR="002D1E9F" w:rsidRDefault="002D1E9F" w:rsidP="002D1E9F">
      <w:pPr>
        <w:pStyle w:val="Heading4"/>
      </w:pPr>
      <w:r>
        <w:lastRenderedPageBreak/>
        <w:t xml:space="preserve">Le taux de faux positifs (« </w:t>
      </w:r>
      <w:r w:rsidRPr="001B398F">
        <w:rPr>
          <w:i/>
        </w:rPr>
        <w:t>False positive rate</w:t>
      </w:r>
      <w:r>
        <w:t xml:space="preserve"> »)</w:t>
      </w:r>
    </w:p>
    <w:p w14:paraId="6163FF7E" w14:textId="77777777" w:rsidR="002D1E9F" w:rsidRPr="00396529" w:rsidRDefault="002D1E9F" w:rsidP="002D1E9F">
      <w:pPr>
        <w:pStyle w:val="Paragraphe"/>
      </w:pPr>
      <w:r w:rsidRPr="007D6633">
        <w:t>Le taux de faux positifs est le nombre de faux positifs divisé par le nombre total d’éléments négatifs. Autrement dit, c’est le nombre</w:t>
      </w:r>
      <w:r>
        <w:t xml:space="preserve"> d’éléments prédits positifs, mais qui sont en réalité négatifs </w:t>
      </w:r>
      <w:r w:rsidRPr="007D6633">
        <w:t xml:space="preserve">divisé par le nombre total d’éléments </w:t>
      </w:r>
      <w:r>
        <w:t>négatif</w:t>
      </w:r>
      <w:r w:rsidRPr="007D6633">
        <w:t>. L’axe des abscisses (horizontale) du plan de la courbe ROC est le taux de faux positif</w:t>
      </w:r>
      <w:r>
        <w:t>s</w:t>
      </w:r>
      <w:r w:rsidRPr="007D6633">
        <w:t>. En général, moins la sensibilité</w:t>
      </w:r>
      <w:r>
        <w:t xml:space="preserve"> ou le rappel</w:t>
      </w:r>
      <w:r w:rsidRPr="007D6633">
        <w:t xml:space="preserve"> est grand, moins le taux de faux positifs est grand, c’est ce que la courbe « ROC » illustre. Ceci est vrai pour les algorithmes tel que les classifieurs bayésiens naïfs puisqu’ils donnent une probabilité d’appartenance à un</w:t>
      </w:r>
      <w:r>
        <w:t>e</w:t>
      </w:r>
      <w:r w:rsidRPr="007D6633">
        <w:t xml:space="preserve"> classe</w:t>
      </w:r>
      <w:r>
        <w:t xml:space="preserve"> </w:t>
      </w:r>
      <w:r w:rsidRPr="007D6633">
        <w:t xml:space="preserve">[41]. Plus on </w:t>
      </w:r>
      <w:r>
        <w:t>augmente</w:t>
      </w:r>
      <w:r w:rsidRPr="007D6633">
        <w:t xml:space="preserve"> le seuil</w:t>
      </w:r>
      <w:r>
        <w:t xml:space="preserve"> de risque que prend l’algorithme</w:t>
      </w:r>
      <w:r w:rsidRPr="007D6633">
        <w:t>, plus le nombre total de vrais positifs augmente</w:t>
      </w:r>
      <w:r>
        <w:t xml:space="preserve">, mais de moins en moins rapidement. L’augmentation du risque que prend l’algorithme </w:t>
      </w:r>
      <w:r w:rsidRPr="007D6633">
        <w:t>entrain</w:t>
      </w:r>
      <w:r>
        <w:t>e aussi</w:t>
      </w:r>
      <w:r w:rsidRPr="007D6633">
        <w:t xml:space="preserve"> le nombre de faux positifs à la hausse.</w:t>
      </w:r>
      <w:r>
        <w:t xml:space="preserve"> Un algorithme risqué prédit plus d’éléments dans la classe des positifs qu’un algorithme peu risqué. Un bon algorithme à un rapport élevé entre le taux de vrais positifs et le taux de faux positifs.</w:t>
      </w:r>
    </w:p>
    <w:p w14:paraId="544D637B" w14:textId="77777777" w:rsidR="002D1E9F" w:rsidRDefault="002D1E9F" w:rsidP="002D1E9F">
      <w:pPr>
        <w:pStyle w:val="Heading4"/>
      </w:pPr>
      <w:r>
        <w:t xml:space="preserve">La </w:t>
      </w:r>
      <w:bookmarkStart w:id="582" w:name="_Hlk500770412"/>
      <w:r>
        <w:t>précision</w:t>
      </w:r>
      <w:bookmarkEnd w:id="582"/>
    </w:p>
    <w:p w14:paraId="37EE564D" w14:textId="23A2EC7A" w:rsidR="002D1E9F" w:rsidRDefault="002D1E9F" w:rsidP="002D1E9F">
      <w:pPr>
        <w:pStyle w:val="Paragraphe"/>
      </w:pPr>
      <w:r w:rsidRPr="00FD5636">
        <w:t xml:space="preserve">Cette valeur s’étend aussi de 0 à 1. </w:t>
      </w:r>
      <w:r>
        <w:t>L</w:t>
      </w:r>
      <w:r w:rsidRPr="00FD5636">
        <w:t xml:space="preserve">a précision est le nombre d’éléments bien prédit divisé par l’ensemble des éléments prédits dans cette classe. </w:t>
      </w:r>
      <w:r w:rsidRPr="00127AA1">
        <w:t>Conceptuellement</w:t>
      </w:r>
      <w:r w:rsidRPr="00FD5636">
        <w:t>, moins l’algorithme prend de risque plus la précision devrait être élevée</w:t>
      </w:r>
      <w:r>
        <w:t xml:space="preserve"> (moins de fausses prédictions).</w:t>
      </w:r>
      <w:r w:rsidRPr="00FD5636">
        <w:t xml:space="preserve"> </w:t>
      </w:r>
      <w:r w:rsidRPr="00127AA1">
        <w:t>Cependant, le nombre</w:t>
      </w:r>
      <w:r w:rsidRPr="00FD5636">
        <w:t xml:space="preserve"> total de vrais positifs </w:t>
      </w:r>
      <w:r>
        <w:t>est par le fait même</w:t>
      </w:r>
      <w:r w:rsidRPr="00FD5636">
        <w:t xml:space="preserve"> diminué. Pour bien comprendre cette notion, on peut se placer dans le contexte d’un test diagnostic. Un jugement positif signifie que le patient a la maladie. Pour avoir un test précis, donc avec un taux de faux</w:t>
      </w:r>
      <w:r>
        <w:t xml:space="preserve"> </w:t>
      </w:r>
      <w:r w:rsidRPr="00FD5636">
        <w:t>positif</w:t>
      </w:r>
      <w:r>
        <w:t>s</w:t>
      </w:r>
      <w:r w:rsidRPr="00FD5636">
        <w:t xml:space="preserve"> bas, il faut diminuer le nombre de déclarations positives totales et se restreindre </w:t>
      </w:r>
      <w:r>
        <w:t>aux</w:t>
      </w:r>
      <w:r w:rsidRPr="00FD5636">
        <w:t xml:space="preserve"> patient</w:t>
      </w:r>
      <w:r>
        <w:t>s</w:t>
      </w:r>
      <w:r w:rsidRPr="00FD5636">
        <w:t xml:space="preserve"> ayant des signes évidents. Dans le cas de la prédiction de la réactivité chimique des </w:t>
      </w:r>
      <w:r w:rsidR="001E6CD2">
        <w:t>nt.</w:t>
      </w:r>
      <w:r w:rsidRPr="00FD5636">
        <w:t xml:space="preserve">, une </w:t>
      </w:r>
      <w:r w:rsidRPr="00A02CDF">
        <w:t xml:space="preserve">précision </w:t>
      </w:r>
      <w:r w:rsidRPr="00FD5636">
        <w:t xml:space="preserve">élevée déclare comme réactifs une petite fraction des </w:t>
      </w:r>
      <w:r w:rsidR="001E6CD2">
        <w:t>nt.</w:t>
      </w:r>
      <w:r w:rsidRPr="00FD5636">
        <w:t xml:space="preserve"> qui le sont, mais se trompe rarement.</w:t>
      </w:r>
      <w:r>
        <w:t xml:space="preserve"> Pour atteindre une plus grande </w:t>
      </w:r>
      <w:r w:rsidRPr="00A02CDF">
        <w:t>précision</w:t>
      </w:r>
      <w:r>
        <w:t>, on doit donc simplement prendre moins de risques et prédire moins d’éléments de la classe d’intérêt.</w:t>
      </w:r>
    </w:p>
    <w:p w14:paraId="4D71A209" w14:textId="77777777" w:rsidR="002D1E9F" w:rsidRDefault="002D1E9F" w:rsidP="002D1E9F">
      <w:pPr>
        <w:pStyle w:val="Heading4"/>
      </w:pPr>
      <w:r>
        <w:lastRenderedPageBreak/>
        <w:t>Le rappel ou sensitivité</w:t>
      </w:r>
    </w:p>
    <w:p w14:paraId="1B6219D9" w14:textId="77777777" w:rsidR="002D1E9F" w:rsidRDefault="002D1E9F" w:rsidP="002D1E9F">
      <w:pPr>
        <w:pStyle w:val="Paragraphe"/>
      </w:pPr>
      <w:r w:rsidRPr="007D6633">
        <w:t xml:space="preserve">C’est le nombre d’éléments bien prédit d’une classe divisée par </w:t>
      </w:r>
      <w:r>
        <w:t>le total</w:t>
      </w:r>
      <w:r w:rsidRPr="007D6633">
        <w:t xml:space="preserve"> des éléments de la classe. Un ratio de 1 signifie que tous les éléments de la classe ont été trouvés et bien prédits. Dans l’exemple d’un algorithme avec un seuil </w:t>
      </w:r>
      <w:r>
        <w:t xml:space="preserve">de risque </w:t>
      </w:r>
      <w:r w:rsidRPr="007D6633">
        <w:t>au-dessus duquel il se prononce, il y a un compromis à faire entre le rappel et la précision. La solution la plus simple pour avoir un rappel de 1 est de prédire tous les éléments comme étant positifs</w:t>
      </w:r>
      <w:r>
        <w:t>. Cependant, la précision risque d’être moins grande.</w:t>
      </w:r>
    </w:p>
    <w:p w14:paraId="1D8666DC" w14:textId="77777777" w:rsidR="002D1E9F" w:rsidRDefault="002D1E9F" w:rsidP="002D1E9F">
      <w:pPr>
        <w:pStyle w:val="Heading4"/>
      </w:pPr>
      <w:bookmarkStart w:id="583" w:name="_Hlk501363510"/>
      <w:r>
        <w:t>Score F1</w:t>
      </w:r>
    </w:p>
    <w:p w14:paraId="4824D545" w14:textId="77777777" w:rsidR="002D1E9F" w:rsidRPr="000160E0" w:rsidRDefault="002D1E9F" w:rsidP="002D1E9F">
      <w:pPr>
        <w:pStyle w:val="Paragraphe"/>
      </w:pPr>
      <w:r>
        <w:t>Cette valeur considère le rappel et la précision dans son calcul. Plus précisément, le score F1 et la moyenne harmonique de la précision est du rappel. Plus la valeur est près de 1, meilleur est l’algorithme</w:t>
      </w:r>
      <w:bookmarkEnd w:id="583"/>
      <w:r w:rsidRPr="000160E0">
        <w:t xml:space="preserve"> </w:t>
      </w:r>
      <w:r>
        <w:fldChar w:fldCharType="begin"/>
      </w:r>
      <w:r>
        <w:instrText xml:space="preserve"> ADDIN EN.CITE &lt;EndNote&gt;&lt;Cite&gt;&lt;Author&gt;POWERS&lt;/Author&gt;&lt;Year&gt;2011&lt;/Year&gt;&lt;RecNum&gt;46&lt;/RecNum&gt;&lt;DisplayText&gt;[53]&lt;/DisplayText&gt;&lt;record&gt;&lt;rec-number&gt;46&lt;/rec-number&gt;&lt;foreign-keys&gt;&lt;key app="EN" db-id="zxs52ffvft0fp6exzthv5fd6f00x5z2ax2ew" timestamp="1512673259"&gt;46&lt;/key&gt;&lt;/foreign-keys&gt;&lt;ref-type name="Journal Article"&gt;17&lt;/ref-type&gt;&lt;contributors&gt;&lt;authors&gt;&lt;author&gt;POWERS, D.M.W.&lt;/author&gt;&lt;/authors&gt;&lt;/contributors&gt;&lt;titles&gt;&lt;title&gt;Evaluation: From Precision, Recall and F-Measure To Roc, Informedness, Markedness &amp;amp; Correlation&lt;/title&gt;&lt;secondary-title&gt;Journal of Machine Learning Technologies&lt;/secondary-title&gt;&lt;/titles&gt;&lt;pages&gt;37-63&lt;/pages&gt;&lt;volume&gt;2&lt;/volume&gt;&lt;keywords&gt;&lt;keyword&gt;Correlation&lt;/keyword&gt;&lt;keyword&gt;DeltaP&lt;/keyword&gt;&lt;keyword&gt;F-Measure&lt;/keyword&gt;&lt;keyword&gt;Informedness and Markedness&lt;/keyword&gt;&lt;keyword&gt;Kappa&lt;/keyword&gt;&lt;keyword&gt;Rand Accuracy&lt;/keyword&gt;&lt;keyword&gt;Recall and Precision&lt;/keyword&gt;&lt;keyword&gt;Significance&lt;/keyword&gt;&lt;/keywords&gt;&lt;dates&gt;&lt;year&gt;2011&lt;/year&gt;&lt;/dates&gt;&lt;isbn&gt;2229-3981&lt;/isbn&gt;&lt;accession-num&gt;12345678&lt;/accession-num&gt;&lt;urls&gt;&lt;/urls&gt;&lt;electronic-resource-num&gt;10.1.1.214.9232&lt;/electronic-resource-num&gt;&lt;/record&gt;&lt;/Cite&gt;&lt;/EndNote&gt;</w:instrText>
      </w:r>
      <w:r>
        <w:fldChar w:fldCharType="separate"/>
      </w:r>
      <w:r>
        <w:rPr>
          <w:noProof/>
        </w:rPr>
        <w:t>[53]</w:t>
      </w:r>
      <w:r>
        <w:fldChar w:fldCharType="end"/>
      </w:r>
      <w:r w:rsidRPr="000160E0">
        <w:t>.</w:t>
      </w:r>
    </w:p>
    <w:p w14:paraId="48169F9E" w14:textId="77777777" w:rsidR="002D1E9F" w:rsidRDefault="002D1E9F" w:rsidP="002D1E9F">
      <w:pPr>
        <w:pStyle w:val="Heading4"/>
      </w:pPr>
      <w:bookmarkStart w:id="584" w:name="_Hlk501363449"/>
      <w:r w:rsidRPr="00821C5D">
        <w:t>Table de contingence</w:t>
      </w:r>
      <w:bookmarkEnd w:id="584"/>
      <w:r w:rsidRPr="00821C5D">
        <w:t xml:space="preserve"> </w:t>
      </w:r>
    </w:p>
    <w:p w14:paraId="26F64B4A" w14:textId="77777777" w:rsidR="002D1E9F" w:rsidRPr="004A6D09" w:rsidRDefault="002D1E9F" w:rsidP="002D1E9F">
      <w:pPr>
        <w:pStyle w:val="Paragraphe"/>
      </w:pPr>
      <w:r>
        <w:t>Cette table est une matrice n x n, « n » étant le nombre de classes possibles dans laquelle le nombre de vraies « classes i » et de fausses « classes i » est indiqué, i étant le nom des classes, voir tableau VIII. La table de contingence est une généralisation de la matrice de confusion.</w:t>
      </w:r>
    </w:p>
    <w:p w14:paraId="51B31605" w14:textId="77777777" w:rsidR="002D1E9F" w:rsidRPr="00733A3B" w:rsidRDefault="002D1E9F" w:rsidP="002D1E9F">
      <w:pPr>
        <w:pStyle w:val="Heading4"/>
      </w:pPr>
      <w:r w:rsidRPr="00733A3B">
        <w:t>Courbe ROC</w:t>
      </w:r>
    </w:p>
    <w:p w14:paraId="5E60AA3C" w14:textId="77777777" w:rsidR="002D1E9F" w:rsidRDefault="002D1E9F" w:rsidP="002D1E9F">
      <w:pPr>
        <w:pStyle w:val="Paragraphe"/>
      </w:pPr>
      <w:bookmarkStart w:id="585" w:name="_Hlk501363484"/>
      <w:r>
        <w:t>Lorsqu’un algorithme donne une probabilité d’appartenance à une classe donnée, un seuil est nécessaire pour départager les prédictions. Si le seuil est un nombre réel et qu’il peut être ajusté, on peut générer « une infinité » de table de contingence. La courbe ROC permet de voir un portrait d’ensemble de ces matrices. Chaque point de la courbe représente le taux de vrai positif en fonction du taux de faux positifs.</w:t>
      </w:r>
    </w:p>
    <w:p w14:paraId="3D6FB9A1" w14:textId="77777777" w:rsidR="002D1E9F" w:rsidRDefault="002D1E9F" w:rsidP="002D1E9F">
      <w:pPr>
        <w:pStyle w:val="Heading3"/>
      </w:pPr>
      <w:bookmarkStart w:id="586" w:name="_Toc502671849"/>
      <w:bookmarkEnd w:id="585"/>
      <w:r>
        <w:lastRenderedPageBreak/>
        <w:t>Autres logiciels utilisés</w:t>
      </w:r>
      <w:bookmarkEnd w:id="586"/>
    </w:p>
    <w:p w14:paraId="02313CAB" w14:textId="77777777" w:rsidR="002D1E9F" w:rsidRDefault="002D1E9F" w:rsidP="002D1E9F">
      <w:pPr>
        <w:pStyle w:val="Heading4"/>
      </w:pPr>
      <w:proofErr w:type="spellStart"/>
      <w:r w:rsidRPr="00EB7171">
        <w:t>Mongodb</w:t>
      </w:r>
      <w:proofErr w:type="spellEnd"/>
    </w:p>
    <w:p w14:paraId="35F1242B" w14:textId="77777777" w:rsidR="002D1E9F" w:rsidRPr="008D1B9D" w:rsidRDefault="002D1E9F" w:rsidP="002D1E9F">
      <w:pPr>
        <w:pStyle w:val="Paragraphe"/>
        <w:rPr>
          <w:b/>
        </w:rPr>
      </w:pPr>
      <w:proofErr w:type="spellStart"/>
      <w:r w:rsidRPr="00237BB7">
        <w:t>MongoDb</w:t>
      </w:r>
      <w:proofErr w:type="spellEnd"/>
      <w:r w:rsidRPr="00237BB7">
        <w:t xml:space="preserve"> est une base de données non relationnelle (BDNR). À la différence des bases de données relationnelles (BDR), les BDNR peuvent contenir des structures de données en forme d’arbre. Chaque document ajouté à la base de données à un identifiant unique. Comme dans la plupart des BDR, quatre commandes de base permettent d’interagir avec la base de données : «</w:t>
      </w:r>
      <w:r>
        <w:t> </w:t>
      </w:r>
      <w:r w:rsidRPr="00237BB7">
        <w:t xml:space="preserve">insert, </w:t>
      </w:r>
      <w:proofErr w:type="spellStart"/>
      <w:r w:rsidRPr="00237BB7">
        <w:t>remove</w:t>
      </w:r>
      <w:proofErr w:type="spellEnd"/>
      <w:r w:rsidRPr="00237BB7">
        <w:t xml:space="preserve">, update et </w:t>
      </w:r>
      <w:proofErr w:type="spellStart"/>
      <w:r w:rsidRPr="00237BB7">
        <w:t>find</w:t>
      </w:r>
      <w:proofErr w:type="spellEnd"/>
      <w:r w:rsidRPr="00237BB7">
        <w:t xml:space="preserve"> ». </w:t>
      </w:r>
    </w:p>
    <w:p w14:paraId="7F055A5D" w14:textId="645253B3" w:rsidR="002D1E9F" w:rsidRDefault="002D1E9F" w:rsidP="002D1E9F">
      <w:pPr>
        <w:pStyle w:val="Paragraphesuite"/>
        <w:rPr>
          <w:b/>
        </w:rPr>
      </w:pPr>
      <w:r w:rsidRPr="00237BB7">
        <w:t xml:space="preserve">On doit créer la base de données en lui donnant un nom. À l’intérieur de celle-ci se trouvent des collections, c’est dans ces contenants que sont placées les données. Chaque collection est indépendante. Pour accélérer la recherche de la valeur d’un des champs, on « index » ce champ avec la commande </w:t>
      </w:r>
      <w:proofErr w:type="spellStart"/>
      <w:r w:rsidRPr="00237BB7">
        <w:rPr>
          <w:i/>
        </w:rPr>
        <w:t>createIndex</w:t>
      </w:r>
      <w:proofErr w:type="spellEnd"/>
      <w:r w:rsidRPr="00237BB7">
        <w:t>. MongoDB m’a permis de compiler le</w:t>
      </w:r>
      <w:r w:rsidR="00FD49DA">
        <w:t xml:space="preserve">s S-S </w:t>
      </w:r>
      <w:r w:rsidRPr="00237BB7">
        <w:t xml:space="preserve">comme vous </w:t>
      </w:r>
      <w:r w:rsidR="00FD49DA">
        <w:t>pouvez le lire</w:t>
      </w:r>
      <w:r w:rsidRPr="00237BB7">
        <w:t xml:space="preserve"> dans le chapitre 1.</w:t>
      </w:r>
    </w:p>
    <w:p w14:paraId="0B68A357" w14:textId="77777777" w:rsidR="002D1E9F" w:rsidRDefault="002D1E9F" w:rsidP="002D1E9F">
      <w:pPr>
        <w:pStyle w:val="Heading4"/>
      </w:pPr>
      <w:r>
        <w:t>Node.js</w:t>
      </w:r>
    </w:p>
    <w:p w14:paraId="484EF654" w14:textId="77777777" w:rsidR="002D1E9F" w:rsidRDefault="002D1E9F" w:rsidP="002D1E9F">
      <w:pPr>
        <w:pStyle w:val="Paragraphe"/>
      </w:pPr>
      <w:r>
        <w:t xml:space="preserve"> </w:t>
      </w:r>
      <w:bookmarkStart w:id="587" w:name="_Hlk501366554"/>
      <w:r>
        <w:t>Node.js est un serveur web. Contrairement au serveur « Apache », il n’interprète pas le langage PHP, il interprète le JavaScript, ce qui est pratique dans la mesure où JavaScript est le langage interprété par les navigateurs. Dans mon cas, JavaScript a été essentiel pour la réalisation des interfaces interactive et dynamique. La combinaison de Node.js et de MongoDB est facile à mettre en place. RDV utilise ces deux technologies.</w:t>
      </w:r>
      <w:bookmarkEnd w:id="587"/>
    </w:p>
    <w:p w14:paraId="184CD76C" w14:textId="77777777" w:rsidR="002D1E9F" w:rsidRDefault="002D1E9F" w:rsidP="002D1E9F">
      <w:pPr>
        <w:pStyle w:val="Heading3"/>
      </w:pPr>
      <w:bookmarkStart w:id="588" w:name="_Toc502671850"/>
      <w:r>
        <w:t>Formats de fichiers</w:t>
      </w:r>
      <w:bookmarkEnd w:id="588"/>
    </w:p>
    <w:p w14:paraId="56F11B15" w14:textId="27D44B94" w:rsidR="002D1E9F" w:rsidRPr="00974B02" w:rsidRDefault="002D1E9F" w:rsidP="002D1E9F">
      <w:pPr>
        <w:pStyle w:val="Paragraphe"/>
      </w:pPr>
      <w:r>
        <w:t>RNASS produit en sortie des fichiers JSON qui peuvent être converti</w:t>
      </w:r>
      <w:r w:rsidR="00B00A3E">
        <w:t>s</w:t>
      </w:r>
      <w:r>
        <w:t xml:space="preserve"> en fichier CSV pour faciliter leur étude ultérieure.</w:t>
      </w:r>
    </w:p>
    <w:p w14:paraId="7AA8CE17" w14:textId="77777777" w:rsidR="002D1E9F" w:rsidRDefault="002D1E9F" w:rsidP="002D1E9F">
      <w:pPr>
        <w:pStyle w:val="Heading4"/>
      </w:pPr>
      <w:r>
        <w:lastRenderedPageBreak/>
        <w:t>JSON (</w:t>
      </w:r>
      <w:r w:rsidRPr="003E301E">
        <w:t xml:space="preserve">JavaScript </w:t>
      </w:r>
      <w:proofErr w:type="spellStart"/>
      <w:r w:rsidRPr="003E301E">
        <w:t>object</w:t>
      </w:r>
      <w:proofErr w:type="spellEnd"/>
      <w:r w:rsidRPr="003E301E">
        <w:t xml:space="preserve"> notation</w:t>
      </w:r>
      <w:r>
        <w:t>)</w:t>
      </w:r>
    </w:p>
    <w:p w14:paraId="38F743EA" w14:textId="77777777" w:rsidR="002D1E9F" w:rsidRDefault="002D1E9F" w:rsidP="002D1E9F">
      <w:pPr>
        <w:pStyle w:val="Paragraphe"/>
      </w:pPr>
      <w:r>
        <w:t xml:space="preserve">Ce format est largement utilisé. Il permet de conserver des données dans une structure en forme d’arbre. Il peut être lu par des éditeurs de texte directement. Il est compatible avec la base de données </w:t>
      </w:r>
      <w:proofErr w:type="spellStart"/>
      <w:r>
        <w:t>Mongodb</w:t>
      </w:r>
      <w:proofErr w:type="spellEnd"/>
      <w:r>
        <w:t>.</w:t>
      </w:r>
    </w:p>
    <w:p w14:paraId="00F52FB8" w14:textId="77777777" w:rsidR="002D1E9F" w:rsidRDefault="002D1E9F" w:rsidP="002D1E9F">
      <w:pPr>
        <w:pStyle w:val="Heading4"/>
      </w:pPr>
      <w:r>
        <w:t>CSV (</w:t>
      </w:r>
      <w:r w:rsidRPr="003E301E">
        <w:t xml:space="preserve">comma </w:t>
      </w:r>
      <w:proofErr w:type="spellStart"/>
      <w:r w:rsidRPr="003E301E">
        <w:t>separated</w:t>
      </w:r>
      <w:proofErr w:type="spellEnd"/>
      <w:r w:rsidRPr="003E301E">
        <w:t xml:space="preserve"> value</w:t>
      </w:r>
      <w:r>
        <w:t>)</w:t>
      </w:r>
    </w:p>
    <w:p w14:paraId="593452CD" w14:textId="77777777" w:rsidR="002D1E9F" w:rsidRPr="00324D1D" w:rsidRDefault="002D1E9F" w:rsidP="002D1E9F">
      <w:pPr>
        <w:pStyle w:val="Paragraphe"/>
      </w:pPr>
      <w:r w:rsidRPr="00237BB7">
        <w:t>Ce format est très simple. Tout comme le format JSON, il peut être lu directement par un éditeur de texte. Il range les données sous forme de tables, c’est-à-dire une liste de rangée</w:t>
      </w:r>
      <w:r>
        <w:t>s</w:t>
      </w:r>
      <w:r w:rsidRPr="00237BB7">
        <w:t xml:space="preserve"> </w:t>
      </w:r>
      <w:r>
        <w:t>avec un nombre de champs définis formant des colonnes</w:t>
      </w:r>
      <w:r w:rsidRPr="00237BB7">
        <w:t>. Les rangées sont séparées par des sauts de ligne et les colonnes par des virgules. Il est compatible avec</w:t>
      </w:r>
      <w:r>
        <w:t xml:space="preserve"> logiciel</w:t>
      </w:r>
      <w:r w:rsidRPr="00237BB7">
        <w:t xml:space="preserve"> Excel de Microsoft.</w:t>
      </w:r>
      <w:r>
        <w:t xml:space="preserve"> Les fichiers TSV (</w:t>
      </w:r>
      <w:r w:rsidRPr="00C018A9">
        <w:rPr>
          <w:i/>
        </w:rPr>
        <w:t xml:space="preserve">tab </w:t>
      </w:r>
      <w:proofErr w:type="spellStart"/>
      <w:r w:rsidRPr="00C018A9">
        <w:rPr>
          <w:i/>
        </w:rPr>
        <w:t>separed</w:t>
      </w:r>
      <w:proofErr w:type="spellEnd"/>
      <w:r w:rsidRPr="00C018A9">
        <w:rPr>
          <w:i/>
        </w:rPr>
        <w:t xml:space="preserve"> value</w:t>
      </w:r>
      <w:r>
        <w:t xml:space="preserve">) diffèrent des fichiers CSV par le remplacement des virgules par des </w:t>
      </w:r>
      <w:r w:rsidRPr="002E23FF">
        <w:t>tabulations</w:t>
      </w:r>
      <w:r>
        <w:t>.</w:t>
      </w:r>
    </w:p>
    <w:p w14:paraId="47595BB7" w14:textId="77777777" w:rsidR="002D1E9F" w:rsidRDefault="002D1E9F" w:rsidP="002D1E9F">
      <w:pPr>
        <w:pStyle w:val="Heading3"/>
      </w:pPr>
      <w:bookmarkStart w:id="589" w:name="_Toc502671855"/>
      <w:r>
        <w:t>Le format RDAT</w:t>
      </w:r>
      <w:bookmarkEnd w:id="589"/>
    </w:p>
    <w:p w14:paraId="4A20473C" w14:textId="6A57F8E9" w:rsidR="002D1E9F" w:rsidRDefault="002D1E9F" w:rsidP="00750E05">
      <w:pPr>
        <w:pStyle w:val="Paragraphe"/>
      </w:pPr>
      <w:r>
        <w:t>Les données de la RMDB sont disponibles en deux formats : le format ISATAB (non utilisé) et le format RDAT. Les spécifications de ces formats sont disponibles sur le site web de la RMDB</w:t>
      </w:r>
      <w:r>
        <w:fldChar w:fldCharType="begin"/>
      </w:r>
      <w:r>
        <w:instrText xml:space="preserve"> ADDIN EN.CITE &lt;EndNote&gt;&lt;Cite&gt;&lt;Author&gt;Watkins&lt;/Author&gt;&lt;RecNum&gt;39&lt;/RecNum&gt;&lt;DisplayText&gt;[54]&lt;/DisplayText&gt;&lt;record&gt;&lt;rec-number&gt;39&lt;/rec-number&gt;&lt;foreign-keys&gt;&lt;key app="EN" db-id="zxs52ffvft0fp6exzthv5fd6f00x5z2ax2ew" timestamp="1512434052"&gt;39&lt;/key&gt;&lt;/foreign-keys&gt;&lt;ref-type name="Journal Article"&gt;17&lt;/ref-type&gt;&lt;contributors&gt;&lt;authors&gt;&lt;author&gt;Andrew Watkins &lt;/author&gt;&lt;author&gt;Siqi Tian &lt;/author&gt;&lt;author&gt;Pablo Cordero &lt;/author&gt;&lt;author&gt;Rhiju Das&lt;/author&gt;&lt;/authors&gt;&lt;/contributors&gt;&lt;titles&gt;&lt;/titles&gt;&lt;dates&gt;&lt;/dates&gt;&lt;urls&gt;&lt;related-urls&gt;&lt;url&gt;https://rmdb.stanford.edu/deposit/specs/&lt;/url&gt;&lt;/related-urls&gt;&lt;/urls&gt;&lt;/record&gt;&lt;/Cite&gt;&lt;/EndNote&gt;</w:instrText>
      </w:r>
      <w:r>
        <w:fldChar w:fldCharType="separate"/>
      </w:r>
      <w:r>
        <w:rPr>
          <w:noProof/>
        </w:rPr>
        <w:t>[54]</w:t>
      </w:r>
      <w:r>
        <w:fldChar w:fldCharType="end"/>
      </w:r>
      <w:r>
        <w:t xml:space="preserve">. Les fichiers RDAT sont générés par </w:t>
      </w:r>
      <w:proofErr w:type="spellStart"/>
      <w:r>
        <w:t>MapSeeker</w:t>
      </w:r>
      <w:proofErr w:type="spellEnd"/>
      <w:r>
        <w:t xml:space="preserve"> </w:t>
      </w:r>
      <w:r>
        <w:fldChar w:fldCharType="begin"/>
      </w:r>
      <w:r>
        <w:instrText xml:space="preserve"> ADDIN EN.CITE &lt;EndNote&gt;&lt;Cite&gt;&lt;Author&gt;Seetin&lt;/Author&gt;&lt;Year&gt;2014&lt;/Year&gt;&lt;RecNum&gt;41&lt;/RecNum&gt;&lt;DisplayText&gt;[34]&lt;/DisplayText&gt;&lt;record&gt;&lt;rec-number&gt;41&lt;/rec-number&gt;&lt;foreign-keys&gt;&lt;key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[34]</w:t>
      </w:r>
      <w:r>
        <w:fldChar w:fldCharType="end"/>
      </w:r>
      <w:r>
        <w:t xml:space="preserve">. Un outil pour les interpréter est mis à notre disposition, il se nomme </w:t>
      </w:r>
      <w:proofErr w:type="spellStart"/>
      <w:r w:rsidRPr="00E63CE7">
        <w:t>RDATKit</w:t>
      </w:r>
      <w:proofErr w:type="spellEnd"/>
      <w:r>
        <w:t xml:space="preserve">. Cette librairie est écrite en </w:t>
      </w:r>
      <w:r w:rsidRPr="00286B89">
        <w:rPr>
          <w:i/>
        </w:rPr>
        <w:t>Python</w:t>
      </w:r>
      <w:r>
        <w:t xml:space="preserve"> et est particulièrement complexe. Un fichier RDAT correspond à une expérience distincte pouvant contenir des milliers de séquences sondées. Chaque fichier a une liste de « </w:t>
      </w:r>
      <w:proofErr w:type="spellStart"/>
      <w:r w:rsidRPr="005B6DB0">
        <w:rPr>
          <w:i/>
        </w:rPr>
        <w:t>constructs</w:t>
      </w:r>
      <w:proofErr w:type="spellEnd"/>
      <w:r>
        <w:t xml:space="preserve"> », qui contient la majorité du temps un seul élément. Cet élément à un champ « data » contenant l’ensemble des données de réactivités, les données relatives aux erreurs entre les réplicas, les séquences et le « signal sur bruit ». Les séquences sont parfois plus longues que les vecteurs de réactivités et d’erreurs. Pour phaser les deux vecteurs, un champ nommé « offset » accompagne chaque séquence, les </w:t>
      </w:r>
      <w:r w:rsidR="001E6CD2">
        <w:t>nt.</w:t>
      </w:r>
      <w:r>
        <w:t xml:space="preserve"> avant cet indice n’ont pas de valeur de réactivité. Les conditions dans lesquels l’expérience a été menée, tel que la température et la concentration des </w:t>
      </w:r>
      <w:bookmarkStart w:id="590" w:name="_Hlk501377967"/>
      <w:r>
        <w:t>espèces chimiques</w:t>
      </w:r>
      <w:bookmarkEnd w:id="590"/>
      <w:r>
        <w:t xml:space="preserve">, sont disponibles dans la variable annotation de </w:t>
      </w:r>
      <w:r>
        <w:lastRenderedPageBreak/>
        <w:t>chaque séquence.</w:t>
      </w:r>
      <w:r w:rsidRPr="009F4261">
        <w:t xml:space="preserve"> </w:t>
      </w:r>
      <w:r>
        <w:t xml:space="preserve">De plus, c’est dans ce fichier qu’on retrouve le traitement numérique qui a été fait sur les données. </w:t>
      </w:r>
    </w:p>
    <w:p w14:paraId="535994C6" w14:textId="77777777" w:rsidR="002D1E9F" w:rsidRDefault="002D1E9F" w:rsidP="002D1E9F">
      <w:pPr>
        <w:pStyle w:val="Paragraphe"/>
      </w:pPr>
    </w:p>
    <w:p w14:paraId="2EAD50D0" w14:textId="62B583DA" w:rsidR="002D1E9F" w:rsidRDefault="002D1E9F" w:rsidP="002D1E9F">
      <w:pPr>
        <w:pStyle w:val="Paragraphe"/>
      </w:pPr>
      <w:r>
        <w:t>La figure de la page suivante montre la distribution des cycles simples quant à leur fréquence d’apparition. La distribution des cycles composés est semblable. Le nombre de cycle</w:t>
      </w:r>
      <w:r w:rsidR="00B00A3E">
        <w:t>s</w:t>
      </w:r>
      <w:r>
        <w:t xml:space="preserve"> simple</w:t>
      </w:r>
      <w:r w:rsidR="00B00A3E">
        <w:t>s</w:t>
      </w:r>
      <w:r>
        <w:t xml:space="preserve"> possible</w:t>
      </w:r>
      <w:r w:rsidR="00B00A3E">
        <w:t>s</w:t>
      </w:r>
      <w:r>
        <w:t xml:space="preserve"> est très grand. Le calcul du nombre de cycle</w:t>
      </w:r>
      <w:r w:rsidR="00B00A3E">
        <w:t>s</w:t>
      </w:r>
      <w:r>
        <w:t xml:space="preserve"> simple</w:t>
      </w:r>
      <w:r w:rsidR="00B00A3E">
        <w:t>s</w:t>
      </w:r>
      <w:r>
        <w:t xml:space="preserve"> de 6 </w:t>
      </w:r>
      <w:r w:rsidR="001E6CD2">
        <w:t>nt.</w:t>
      </w:r>
      <w:r>
        <w:t xml:space="preserve"> et moins le montre clairement. </w:t>
      </w:r>
    </w:p>
    <w:p w14:paraId="4A021015" w14:textId="77777777" w:rsidR="002D1E9F" w:rsidRPr="002E3333" w:rsidRDefault="002D1E9F" w:rsidP="002D1E9F">
      <w:pPr>
        <w:pStyle w:val="Paragraphesuite"/>
      </w:pPr>
      <w:r>
        <w:t xml:space="preserve"> 2 </w:t>
      </w:r>
      <m:oMath>
        <m:r>
          <w:rPr>
            <w:rFonts w:ascii="Cambria Math" w:hAnsi="Cambria Math"/>
          </w:rPr>
          <m:t>×</m:t>
        </m:r>
      </m:oMath>
      <w:r>
        <w:t>4</w:t>
      </w:r>
      <w:r>
        <w:rPr>
          <w:vertAlign w:val="superscript"/>
        </w:rPr>
        <w:t>4</w:t>
      </w:r>
      <w:r>
        <w:t xml:space="preserve"> </w:t>
      </w:r>
      <w:bookmarkStart w:id="591" w:name="_Hlk521180321"/>
      <w:r>
        <w:t>(«</w:t>
      </w:r>
      <w:r w:rsidRPr="00A35AA8">
        <w:rPr>
          <w:rFonts w:ascii="Baskerville Old Face" w:hAnsi="Baskerville Old Face"/>
        </w:rPr>
        <w:t>2_2</w:t>
      </w:r>
      <w:r>
        <w:t>»)</w:t>
      </w:r>
      <w:bookmarkEnd w:id="591"/>
      <w:r>
        <w:t>+ 5</w:t>
      </w:r>
      <m:oMath>
        <m:r>
          <w:rPr>
            <w:rFonts w:ascii="Cambria Math" w:hAnsi="Cambria Math"/>
          </w:rPr>
          <m:t>×</m:t>
        </m:r>
      </m:oMath>
      <w:r>
        <w:t>4</w:t>
      </w:r>
      <w:r w:rsidRPr="0057784F">
        <w:rPr>
          <w:vertAlign w:val="superscript"/>
        </w:rPr>
        <w:t>5</w:t>
      </w:r>
      <w:r>
        <w:t xml:space="preserve"> </w:t>
      </w:r>
      <w:bookmarkStart w:id="592" w:name="_Hlk521180636"/>
      <w:r>
        <w:t>(«</w:t>
      </w:r>
      <w:r>
        <w:rPr>
          <w:rFonts w:ascii="Baskerville Old Face" w:hAnsi="Baskerville Old Face"/>
        </w:rPr>
        <w:t>3_2</w:t>
      </w:r>
      <w:r>
        <w:t>»)</w:t>
      </w:r>
      <w:bookmarkEnd w:id="592"/>
      <w:r>
        <w:t>+ 3</w:t>
      </w:r>
      <w:bookmarkStart w:id="593" w:name="_Hlk521180656"/>
      <m:oMath>
        <m:r>
          <w:rPr>
            <w:rFonts w:ascii="Cambria Math" w:hAnsi="Cambria Math"/>
          </w:rPr>
          <m:t>×</m:t>
        </m:r>
      </m:oMath>
      <w:bookmarkEnd w:id="593"/>
      <w:r>
        <w:t>4</w:t>
      </w:r>
      <w:r>
        <w:rPr>
          <w:vertAlign w:val="superscript"/>
        </w:rPr>
        <w:t>6</w:t>
      </w:r>
      <w:r>
        <w:t xml:space="preserve"> («</w:t>
      </w:r>
      <w:r>
        <w:rPr>
          <w:rFonts w:ascii="Baskerville Old Face" w:hAnsi="Baskerville Old Face"/>
        </w:rPr>
        <w:t>3_3</w:t>
      </w:r>
      <w:r>
        <w:t xml:space="preserve">») + </w:t>
      </w:r>
      <w:bookmarkStart w:id="594" w:name="_Hlk521180692"/>
      <w:r>
        <w:t>6</w:t>
      </w:r>
      <m:oMath>
        <m:r>
          <w:rPr>
            <w:rFonts w:ascii="Cambria Math" w:hAnsi="Cambria Math"/>
          </w:rPr>
          <m:t>×</m:t>
        </m:r>
      </m:oMath>
      <w:r>
        <w:t xml:space="preserve"> 4</w:t>
      </w:r>
      <w:r>
        <w:rPr>
          <w:vertAlign w:val="superscript"/>
        </w:rPr>
        <w:t>6</w:t>
      </w:r>
      <w:r>
        <w:t>(«</w:t>
      </w:r>
      <w:r>
        <w:rPr>
          <w:rFonts w:ascii="Baskerville Old Face" w:hAnsi="Baskerville Old Face"/>
        </w:rPr>
        <w:t>2_4</w:t>
      </w:r>
      <w:r>
        <w:t>»</w:t>
      </w:r>
      <w:bookmarkStart w:id="595" w:name="_Hlk521181158"/>
      <w:bookmarkEnd w:id="594"/>
      <w:r>
        <w:t xml:space="preserve"> et «</w:t>
      </w:r>
      <w:r>
        <w:rPr>
          <w:rFonts w:ascii="Baskerville Old Face" w:hAnsi="Baskerville Old Face"/>
        </w:rPr>
        <w:t>4_2</w:t>
      </w:r>
      <w:r>
        <w:t>»</w:t>
      </w:r>
      <w:bookmarkEnd w:id="595"/>
      <w:r>
        <w:t>) = 42 496</w:t>
      </w:r>
    </w:p>
    <w:p w14:paraId="4C2FCB46" w14:textId="13875E66" w:rsidR="002D1E9F" w:rsidRDefault="002D1E9F" w:rsidP="002D1E9F">
      <w:pPr>
        <w:pStyle w:val="Paragraphesuite"/>
      </w:pPr>
      <w:r>
        <w:t xml:space="preserve">La symétrie des cycles ayant le même nombre de </w:t>
      </w:r>
      <w:r w:rsidR="001E6CD2">
        <w:t>nt.</w:t>
      </w:r>
      <w:r>
        <w:t xml:space="preserve"> de chaque côté a été prise en compte. La combinaison de deux cycles multiplie les possibilités.</w:t>
      </w:r>
      <w:r w:rsidRPr="00072D96">
        <w:t xml:space="preserve"> </w:t>
      </w:r>
      <w:r w:rsidR="00B00A3E">
        <w:t>Le résultat d</w:t>
      </w:r>
      <w:r w:rsidRPr="00072D96">
        <w:t>es trois position</w:t>
      </w:r>
      <w:r>
        <w:t>s</w:t>
      </w:r>
      <w:r w:rsidRPr="00072D96">
        <w:t xml:space="preserve"> possible</w:t>
      </w:r>
      <w:r>
        <w:t>s</w:t>
      </w:r>
      <w:r w:rsidRPr="00072D96">
        <w:t xml:space="preserve"> des </w:t>
      </w:r>
      <w:r w:rsidR="001E6CD2">
        <w:t>nt.</w:t>
      </w:r>
      <w:r w:rsidRPr="00072D96">
        <w:t xml:space="preserve"> dans le cycle </w:t>
      </w:r>
      <w:r>
        <w:t>«</w:t>
      </w:r>
      <w:r>
        <w:rPr>
          <w:rFonts w:ascii="Baskerville Old Face" w:hAnsi="Baskerville Old Face"/>
        </w:rPr>
        <w:t>3_4</w:t>
      </w:r>
      <w:r>
        <w:t>» multiplié par 4</w:t>
      </w:r>
      <w:r>
        <w:rPr>
          <w:vertAlign w:val="superscript"/>
        </w:rPr>
        <w:t>7</w:t>
      </w:r>
      <w:r>
        <w:t xml:space="preserve"> ( nombre qui représente le choix des 4 </w:t>
      </w:r>
      <w:r w:rsidR="001E6CD2">
        <w:t>nt.</w:t>
      </w:r>
      <w:r>
        <w:t xml:space="preserve"> à chacune des position</w:t>
      </w:r>
      <w:r w:rsidR="00B00A3E">
        <w:t>s</w:t>
      </w:r>
      <w:r>
        <w:t xml:space="preserve"> ) donne déjà : </w:t>
      </w:r>
      <w:r w:rsidRPr="00072D96">
        <w:t>49</w:t>
      </w:r>
      <w:r>
        <w:t xml:space="preserve"> </w:t>
      </w:r>
      <w:r w:rsidRPr="00072D96">
        <w:t>152</w:t>
      </w:r>
      <w:r>
        <w:t>. Il faut noter que ce chiffre dépasse le nombre réel de possibilité</w:t>
      </w:r>
      <w:r w:rsidR="00617246">
        <w:t>s</w:t>
      </w:r>
      <w:r>
        <w:t xml:space="preserve"> puisque </w:t>
      </w:r>
      <w:r w:rsidR="00617246">
        <w:t>c</w:t>
      </w:r>
      <w:r>
        <w:t xml:space="preserve">e ne sont pas tous les </w:t>
      </w:r>
      <w:r w:rsidR="001E6CD2">
        <w:t>nt.</w:t>
      </w:r>
      <w:r>
        <w:t xml:space="preserve"> qui peuvent former des paires de base pour le logiciel RNAsubopt. </w:t>
      </w:r>
    </w:p>
    <w:p w14:paraId="60960782" w14:textId="294FEAFE" w:rsidR="002D1E9F" w:rsidRPr="0057784F" w:rsidRDefault="002D1E9F" w:rsidP="002D1E9F">
      <w:pPr>
        <w:pStyle w:val="Paragraphe"/>
        <w:ind w:firstLine="0"/>
      </w:pPr>
      <w:r>
        <w:t xml:space="preserve">Le logiciel MCFlashfold quant à lui à l’avantage de former des plus petits cycles ce qui limite le nombre de </w:t>
      </w:r>
      <w:r w:rsidR="00FD49DA">
        <w:t>S-S</w:t>
      </w:r>
      <w:r>
        <w:t xml:space="preserve"> en pratique.</w:t>
      </w:r>
    </w:p>
    <w:p w14:paraId="76AAE036" w14:textId="05E38613" w:rsidR="002D1E9F" w:rsidRDefault="002D1E9F" w:rsidP="002D1E9F">
      <w:pPr>
        <w:pStyle w:val="Paragraphesuite"/>
      </w:pPr>
      <w:r>
        <w:t xml:space="preserve">Quoi qu’il en soit, le nombre de </w:t>
      </w:r>
      <w:r w:rsidR="00FD49DA">
        <w:t>S-S</w:t>
      </w:r>
      <w:r>
        <w:t xml:space="preserve"> est élevé.</w:t>
      </w:r>
    </w:p>
    <w:p w14:paraId="14687D98" w14:textId="5D9B1D00" w:rsidR="002D1E9F" w:rsidRDefault="002D1E9F" w:rsidP="002D1E9F">
      <w:pPr>
        <w:pStyle w:val="Paragraphesuite"/>
      </w:pPr>
      <w:r>
        <w:t xml:space="preserve">Les deux figures suivantes montrent l’occurrence des </w:t>
      </w:r>
      <w:r w:rsidR="00FD49DA">
        <w:t>S-S</w:t>
      </w:r>
      <w:r>
        <w:t xml:space="preserve"> (anciennement nommées MCN) pour les deux logiciels de repliement des ARN. Une transformation logarithmique a été appliquée sur les deux échelles. Chaque </w:t>
      </w:r>
      <w:r w:rsidR="00FD49DA">
        <w:t>S-S</w:t>
      </w:r>
      <w:r>
        <w:t xml:space="preserve"> d’un logiciel est mis en correspondance avec son homologue dans l’autre logiciel.</w:t>
      </w:r>
    </w:p>
    <w:p w14:paraId="07A6DB02" w14:textId="77777777" w:rsidR="002D1E9F" w:rsidRDefault="002D1E9F" w:rsidP="002D1E9F">
      <w:pPr>
        <w:spacing w:line="240" w:lineRule="auto"/>
        <w:jc w:val="left"/>
        <w:rPr>
          <w:sz w:val="14"/>
        </w:rPr>
      </w:pPr>
    </w:p>
    <w:p w14:paraId="272C8457" w14:textId="77777777" w:rsidR="002D1E9F" w:rsidRDefault="002D1E9F" w:rsidP="002D1E9F">
      <w:pPr>
        <w:spacing w:line="240" w:lineRule="auto"/>
        <w:jc w:val="left"/>
        <w:sectPr w:rsidR="002D1E9F" w:rsidSect="00E63CF3">
          <w:headerReference w:type="first" r:id="rId94"/>
          <w:pgSz w:w="12240" w:h="15840"/>
          <w:pgMar w:top="2275" w:right="1701" w:bottom="1701" w:left="2275" w:header="1411" w:footer="706" w:gutter="0"/>
          <w:pgNumType w:fmt="lowerRoman"/>
          <w:cols w:space="708"/>
          <w:titlePg/>
          <w:docGrid w:linePitch="326"/>
        </w:sectPr>
      </w:pPr>
    </w:p>
    <w:p w14:paraId="71DDC250" w14:textId="77777777" w:rsidR="002D1E9F" w:rsidRDefault="002D1E9F" w:rsidP="002D1E9F">
      <w:pPr>
        <w:spacing w:line="240" w:lineRule="auto"/>
        <w:jc w:val="left"/>
      </w:pPr>
    </w:p>
    <w:p w14:paraId="6374668E" w14:textId="77777777" w:rsidR="002D1E9F" w:rsidRDefault="002D1E9F" w:rsidP="002D1E9F">
      <w:pPr>
        <w:spacing w:line="240" w:lineRule="auto"/>
        <w:jc w:val="left"/>
      </w:pPr>
      <w:r>
        <w:rPr>
          <w:noProof/>
        </w:rPr>
        <w:drawing>
          <wp:anchor distT="0" distB="0" distL="114300" distR="114300" simplePos="0" relativeHeight="251776000" behindDoc="0" locked="0" layoutInCell="1" allowOverlap="1" wp14:anchorId="26E7153A" wp14:editId="0A262698">
            <wp:simplePos x="0" y="0"/>
            <wp:positionH relativeFrom="column">
              <wp:posOffset>367665</wp:posOffset>
            </wp:positionH>
            <wp:positionV relativeFrom="paragraph">
              <wp:posOffset>142890</wp:posOffset>
            </wp:positionV>
            <wp:extent cx="8907932" cy="4231758"/>
            <wp:effectExtent l="0" t="0" r="762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907932" cy="42317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8F3A38" w14:textId="77777777" w:rsidR="002D1E9F" w:rsidRDefault="002D1E9F" w:rsidP="002D1E9F">
      <w:pPr>
        <w:spacing w:line="240" w:lineRule="auto"/>
        <w:jc w:val="left"/>
      </w:pPr>
    </w:p>
    <w:p w14:paraId="28B927A6" w14:textId="77777777" w:rsidR="002D1E9F" w:rsidRDefault="002D1E9F" w:rsidP="002D1E9F">
      <w:pPr>
        <w:spacing w:line="240" w:lineRule="auto"/>
        <w:jc w:val="left"/>
      </w:pPr>
    </w:p>
    <w:p w14:paraId="6232D2B6" w14:textId="77777777" w:rsidR="002D1E9F" w:rsidRDefault="002D1E9F" w:rsidP="002D1E9F">
      <w:pPr>
        <w:spacing w:line="240" w:lineRule="auto"/>
        <w:jc w:val="left"/>
      </w:pPr>
    </w:p>
    <w:p w14:paraId="52CA6DED" w14:textId="77777777" w:rsidR="002D1E9F" w:rsidRDefault="002D1E9F" w:rsidP="002D1E9F">
      <w:pPr>
        <w:spacing w:line="240" w:lineRule="auto"/>
        <w:jc w:val="left"/>
      </w:pPr>
    </w:p>
    <w:p w14:paraId="3AE806D2" w14:textId="77777777" w:rsidR="002D1E9F" w:rsidRDefault="002D1E9F" w:rsidP="002D1E9F">
      <w:pPr>
        <w:spacing w:line="240" w:lineRule="auto"/>
        <w:jc w:val="left"/>
      </w:pPr>
    </w:p>
    <w:p w14:paraId="725A8B71" w14:textId="77777777" w:rsidR="002D1E9F" w:rsidRDefault="002D1E9F" w:rsidP="002D1E9F">
      <w:pPr>
        <w:spacing w:line="240" w:lineRule="auto"/>
        <w:jc w:val="left"/>
      </w:pPr>
    </w:p>
    <w:p w14:paraId="16A45023" w14:textId="77777777" w:rsidR="002D1E9F" w:rsidRDefault="002D1E9F" w:rsidP="002D1E9F">
      <w:pPr>
        <w:spacing w:line="240" w:lineRule="auto"/>
        <w:jc w:val="left"/>
      </w:pPr>
    </w:p>
    <w:p w14:paraId="38A2F95A" w14:textId="77777777" w:rsidR="002D1E9F" w:rsidRDefault="002D1E9F" w:rsidP="002D1E9F">
      <w:pPr>
        <w:spacing w:line="240" w:lineRule="auto"/>
        <w:jc w:val="left"/>
      </w:pPr>
    </w:p>
    <w:p w14:paraId="5F44B2BB" w14:textId="77777777" w:rsidR="002D1E9F" w:rsidRDefault="002D1E9F" w:rsidP="002D1E9F">
      <w:pPr>
        <w:spacing w:line="240" w:lineRule="auto"/>
        <w:jc w:val="left"/>
      </w:pPr>
    </w:p>
    <w:p w14:paraId="6989A33F" w14:textId="77777777" w:rsidR="002D1E9F" w:rsidRDefault="002D1E9F" w:rsidP="002D1E9F">
      <w:pPr>
        <w:spacing w:line="240" w:lineRule="auto"/>
        <w:jc w:val="left"/>
      </w:pPr>
    </w:p>
    <w:p w14:paraId="604896A1" w14:textId="77777777" w:rsidR="002D1E9F" w:rsidRDefault="002D1E9F" w:rsidP="002D1E9F">
      <w:pPr>
        <w:spacing w:line="240" w:lineRule="auto"/>
        <w:jc w:val="left"/>
      </w:pPr>
    </w:p>
    <w:p w14:paraId="5BC78A29" w14:textId="77777777" w:rsidR="002D1E9F" w:rsidRDefault="002D1E9F" w:rsidP="002D1E9F">
      <w:pPr>
        <w:spacing w:line="240" w:lineRule="auto"/>
        <w:jc w:val="left"/>
      </w:pPr>
    </w:p>
    <w:p w14:paraId="110C2169" w14:textId="77777777" w:rsidR="002D1E9F" w:rsidRDefault="002D1E9F" w:rsidP="002D1E9F">
      <w:pPr>
        <w:spacing w:line="240" w:lineRule="auto"/>
        <w:jc w:val="left"/>
      </w:pPr>
    </w:p>
    <w:p w14:paraId="196A7CCF" w14:textId="77777777" w:rsidR="002D1E9F" w:rsidRDefault="002D1E9F" w:rsidP="002D1E9F">
      <w:pPr>
        <w:spacing w:line="240" w:lineRule="auto"/>
        <w:jc w:val="left"/>
      </w:pPr>
    </w:p>
    <w:p w14:paraId="2542C580" w14:textId="77777777" w:rsidR="002D1E9F" w:rsidRDefault="002D1E9F" w:rsidP="002D1E9F">
      <w:pPr>
        <w:spacing w:line="240" w:lineRule="auto"/>
        <w:jc w:val="left"/>
      </w:pPr>
    </w:p>
    <w:p w14:paraId="0D9F911A" w14:textId="77777777" w:rsidR="002D1E9F" w:rsidRDefault="002D1E9F" w:rsidP="002D1E9F">
      <w:pPr>
        <w:spacing w:line="240" w:lineRule="auto"/>
        <w:jc w:val="left"/>
      </w:pPr>
    </w:p>
    <w:p w14:paraId="3D8E3E81" w14:textId="77777777" w:rsidR="002D1E9F" w:rsidRDefault="002D1E9F" w:rsidP="002D1E9F">
      <w:pPr>
        <w:spacing w:line="240" w:lineRule="auto"/>
        <w:jc w:val="left"/>
      </w:pPr>
    </w:p>
    <w:p w14:paraId="1500AD36" w14:textId="77777777" w:rsidR="002D1E9F" w:rsidRDefault="002D1E9F" w:rsidP="002D1E9F">
      <w:pPr>
        <w:spacing w:line="240" w:lineRule="auto"/>
        <w:jc w:val="left"/>
      </w:pPr>
    </w:p>
    <w:p w14:paraId="5601BBFE" w14:textId="77777777" w:rsidR="002D1E9F" w:rsidRDefault="002D1E9F" w:rsidP="002D1E9F"/>
    <w:p w14:paraId="1B95F523" w14:textId="77777777" w:rsidR="002D1E9F" w:rsidRDefault="002D1E9F" w:rsidP="002D1E9F"/>
    <w:p w14:paraId="62EA0ED6" w14:textId="77777777" w:rsidR="002D1E9F" w:rsidRDefault="002D1E9F" w:rsidP="002D1E9F"/>
    <w:p w14:paraId="484820C0" w14:textId="77777777" w:rsidR="002D1E9F" w:rsidRDefault="002D1E9F" w:rsidP="002D1E9F">
      <w:r>
        <w:rPr>
          <w:noProof/>
        </w:rPr>
        <w:drawing>
          <wp:anchor distT="0" distB="0" distL="114300" distR="114300" simplePos="0" relativeHeight="251774976" behindDoc="0" locked="0" layoutInCell="1" allowOverlap="1" wp14:anchorId="74A3447F" wp14:editId="3687AD94">
            <wp:simplePos x="0" y="0"/>
            <wp:positionH relativeFrom="margin">
              <wp:posOffset>4002301</wp:posOffset>
            </wp:positionH>
            <wp:positionV relativeFrom="paragraph">
              <wp:posOffset>4027028</wp:posOffset>
            </wp:positionV>
            <wp:extent cx="946308" cy="368817"/>
            <wp:effectExtent l="0" t="0" r="635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946308" cy="368817"/>
                    </a:xfrm>
                    <a:prstGeom prst="rect">
                      <a:avLst/>
                    </a:prstGeom>
                  </pic:spPr>
                </pic:pic>
              </a:graphicData>
            </a:graphic>
            <wp14:sizeRelH relativeFrom="margin">
              <wp14:pctWidth>0</wp14:pctWidth>
            </wp14:sizeRelH>
            <wp14:sizeRelV relativeFrom="margin">
              <wp14:pctHeight>0</wp14:pctHeight>
            </wp14:sizeRelV>
          </wp:anchor>
        </w:drawing>
      </w:r>
    </w:p>
    <w:p w14:paraId="121D4D01" w14:textId="77777777" w:rsidR="002D1E9F" w:rsidRPr="002D1E9F" w:rsidRDefault="002D1E9F" w:rsidP="002D1E9F">
      <w:pPr>
        <w:pStyle w:val="Figure"/>
        <w:rPr>
          <w:vanish/>
          <w:specVanish/>
        </w:rPr>
      </w:pPr>
      <w:bookmarkStart w:id="596" w:name="_Toc503533743"/>
      <w:bookmarkStart w:id="597" w:name="_Toc521353197"/>
      <w:r w:rsidRPr="0032646C">
        <w:t xml:space="preserve">Distribution des </w:t>
      </w:r>
      <w:r>
        <w:t>cycles simple</w:t>
      </w:r>
      <w:r w:rsidRPr="0032646C">
        <w:t xml:space="preserve"> en fonction de leur fréquence.</w:t>
      </w:r>
      <w:bookmarkEnd w:id="597"/>
      <w:r>
        <w:t xml:space="preserve"> </w:t>
      </w:r>
      <w:bookmarkStart w:id="598" w:name="_Toc521325703"/>
      <w:bookmarkStart w:id="599" w:name="_Toc521325947"/>
      <w:bookmarkStart w:id="600" w:name="_Toc521325993"/>
      <w:bookmarkStart w:id="601" w:name="_Toc521326047"/>
      <w:bookmarkStart w:id="602" w:name="_Toc521326093"/>
      <w:bookmarkStart w:id="603" w:name="_Toc521326139"/>
      <w:bookmarkStart w:id="604" w:name="_Toc521326185"/>
      <w:bookmarkStart w:id="605" w:name="_Toc521326231"/>
      <w:bookmarkEnd w:id="598"/>
      <w:bookmarkEnd w:id="599"/>
      <w:bookmarkEnd w:id="600"/>
      <w:bookmarkEnd w:id="601"/>
      <w:bookmarkEnd w:id="602"/>
      <w:bookmarkEnd w:id="603"/>
      <w:bookmarkEnd w:id="604"/>
      <w:bookmarkEnd w:id="605"/>
    </w:p>
    <w:p w14:paraId="091FDE62" w14:textId="03D587E9" w:rsidR="002D1E9F" w:rsidRPr="0032326D" w:rsidRDefault="002D1E9F" w:rsidP="004B5464">
      <w:pPr>
        <w:pStyle w:val="Figure20"/>
        <w:sectPr w:rsidR="002D1E9F" w:rsidRPr="0032326D" w:rsidSect="00E63CF3">
          <w:pgSz w:w="15840" w:h="12240" w:orient="landscape"/>
          <w:pgMar w:top="720" w:right="720" w:bottom="720" w:left="720" w:header="1411" w:footer="706" w:gutter="0"/>
          <w:pgNumType w:fmt="lowerRoman"/>
          <w:cols w:space="708"/>
          <w:titlePg/>
          <w:docGrid w:linePitch="326"/>
        </w:sectPr>
      </w:pPr>
      <w:r w:rsidRPr="0032326D">
        <w:t xml:space="preserve"> Une transformation logarithmique de base 10 a été appliquée sur les deux axes pour mieux voir les </w:t>
      </w:r>
      <w:bookmarkStart w:id="606" w:name="_Hlk521171126"/>
      <w:r w:rsidRPr="0032326D">
        <w:t xml:space="preserve">cycles simples </w:t>
      </w:r>
      <w:bookmarkEnd w:id="606"/>
      <w:r w:rsidRPr="0032326D">
        <w:t xml:space="preserve">les plus fréquents. Chaque logiciel est indépendant par rapport à l’ordre de ses cycles simples. Les cycles simples du logiciel de RNAsubopt sont représentés par des points bleus et les cycles simples de MCFlashfold sont représentés par des points verts. Certains cycles simples caractérisent plusieurs millions </w:t>
      </w:r>
      <w:r w:rsidR="001E6CD2">
        <w:t>nt.</w:t>
      </w:r>
      <w:r w:rsidRPr="0032326D">
        <w:t xml:space="preserve"> dans la base de données complète de RMDB. Pour être considéré, le nucléotide doit être dans la conformation du cycle simple dans plus de 20% des SS sous-optimales. On trouve dans les boites des cycles simples les plus fréquents leur identifiant.</w:t>
      </w:r>
      <w:bookmarkEnd w:id="596"/>
    </w:p>
    <w:p w14:paraId="26A2FFDD" w14:textId="349489F9" w:rsidR="002D1E9F" w:rsidRDefault="00656A96" w:rsidP="002D1E9F">
      <w:pPr>
        <w:pStyle w:val="Paragraphe"/>
        <w:ind w:firstLine="0"/>
      </w:pPr>
      <w:r>
        <w:rPr>
          <w:noProof/>
        </w:rPr>
        <w:lastRenderedPageBreak/>
        <w:drawing>
          <wp:inline distT="0" distB="0" distL="0" distR="0" wp14:anchorId="44A7CF0D" wp14:editId="2A7DBBA6">
            <wp:extent cx="5245100" cy="6788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45100" cy="6788785"/>
                    </a:xfrm>
                    <a:prstGeom prst="rect">
                      <a:avLst/>
                    </a:prstGeom>
                    <a:noFill/>
                    <a:ln>
                      <a:noFill/>
                    </a:ln>
                  </pic:spPr>
                </pic:pic>
              </a:graphicData>
            </a:graphic>
          </wp:inline>
        </w:drawing>
      </w:r>
    </w:p>
    <w:p w14:paraId="563E85D8" w14:textId="77777777" w:rsidR="002D1E9F" w:rsidRDefault="002D1E9F" w:rsidP="002D1E9F">
      <w:pPr>
        <w:pStyle w:val="Paragraphe"/>
        <w:ind w:firstLine="0"/>
      </w:pPr>
    </w:p>
    <w:p w14:paraId="37A19107" w14:textId="77777777" w:rsidR="00E63CF3" w:rsidRDefault="00E63CF3" w:rsidP="002D1E9F">
      <w:pPr>
        <w:pStyle w:val="Paragraphe"/>
        <w:ind w:firstLine="0"/>
      </w:pPr>
    </w:p>
    <w:p w14:paraId="4C45800D" w14:textId="77777777" w:rsidR="00E63CF3" w:rsidRDefault="00E63CF3" w:rsidP="002D1E9F">
      <w:pPr>
        <w:pStyle w:val="Paragraphe"/>
        <w:ind w:firstLine="0"/>
      </w:pPr>
    </w:p>
    <w:p w14:paraId="214E49A4" w14:textId="77777777" w:rsidR="002D1E9F" w:rsidRDefault="002D1E9F" w:rsidP="002D1E9F">
      <w:pPr>
        <w:pStyle w:val="Paragraphe"/>
        <w:ind w:firstLine="0"/>
      </w:pPr>
      <w:r>
        <w:rPr>
          <w:noProof/>
        </w:rPr>
        <w:drawing>
          <wp:inline distT="0" distB="0" distL="0" distR="0" wp14:anchorId="147FFD24" wp14:editId="0D1EF771">
            <wp:extent cx="5248275" cy="52482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22721"/>
                    <a:stretch/>
                  </pic:blipFill>
                  <pic:spPr bwMode="auto">
                    <a:xfrm>
                      <a:off x="0" y="0"/>
                      <a:ext cx="5248275" cy="5248275"/>
                    </a:xfrm>
                    <a:prstGeom prst="rect">
                      <a:avLst/>
                    </a:prstGeom>
                    <a:noFill/>
                    <a:ln>
                      <a:noFill/>
                    </a:ln>
                    <a:extLst>
                      <a:ext uri="{53640926-AAD7-44D8-BBD7-CCE9431645EC}">
                        <a14:shadowObscured xmlns:a14="http://schemas.microsoft.com/office/drawing/2010/main"/>
                      </a:ext>
                    </a:extLst>
                  </pic:spPr>
                </pic:pic>
              </a:graphicData>
            </a:graphic>
          </wp:inline>
        </w:drawing>
      </w:r>
    </w:p>
    <w:p w14:paraId="536BE707" w14:textId="77777777" w:rsidR="00E63CF3" w:rsidRDefault="00E63CF3" w:rsidP="002D1E9F">
      <w:pPr>
        <w:pStyle w:val="Paragraphe"/>
        <w:ind w:firstLine="0"/>
      </w:pPr>
    </w:p>
    <w:p w14:paraId="6D8AD833" w14:textId="77777777" w:rsidR="00E63CF3" w:rsidRDefault="00E63CF3" w:rsidP="002D1E9F">
      <w:pPr>
        <w:pStyle w:val="Paragraphe"/>
        <w:ind w:firstLine="0"/>
      </w:pPr>
    </w:p>
    <w:p w14:paraId="02950282" w14:textId="77777777" w:rsidR="00E63CF3" w:rsidRDefault="00E63CF3">
      <w:pPr>
        <w:spacing w:line="240" w:lineRule="auto"/>
        <w:jc w:val="left"/>
      </w:pPr>
      <w:r>
        <w:br w:type="page"/>
      </w:r>
    </w:p>
    <w:p w14:paraId="298DF0F2" w14:textId="77777777" w:rsidR="00E63CF3" w:rsidRDefault="00E63CF3" w:rsidP="002D1E9F">
      <w:pPr>
        <w:pStyle w:val="Paragraphe"/>
        <w:ind w:firstLine="0"/>
      </w:pPr>
      <w:r>
        <w:rPr>
          <w:noProof/>
        </w:rPr>
        <w:lastRenderedPageBreak/>
        <w:drawing>
          <wp:inline distT="0" distB="0" distL="0" distR="0" wp14:anchorId="780767B7" wp14:editId="4F22C420">
            <wp:extent cx="5248275" cy="67913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48275" cy="6791325"/>
                    </a:xfrm>
                    <a:prstGeom prst="rect">
                      <a:avLst/>
                    </a:prstGeom>
                    <a:noFill/>
                    <a:ln>
                      <a:noFill/>
                    </a:ln>
                  </pic:spPr>
                </pic:pic>
              </a:graphicData>
            </a:graphic>
          </wp:inline>
        </w:drawing>
      </w:r>
    </w:p>
    <w:p w14:paraId="456144D7" w14:textId="77777777" w:rsidR="00E63CF3" w:rsidRDefault="00E63CF3">
      <w:pPr>
        <w:spacing w:line="240" w:lineRule="auto"/>
        <w:jc w:val="left"/>
      </w:pPr>
      <w:r>
        <w:br w:type="page"/>
      </w:r>
    </w:p>
    <w:p w14:paraId="3F9ABD2E" w14:textId="77777777" w:rsidR="00E63CF3" w:rsidRDefault="00E63CF3" w:rsidP="002D1E9F">
      <w:pPr>
        <w:pStyle w:val="Paragraphe"/>
        <w:ind w:firstLine="0"/>
      </w:pPr>
    </w:p>
    <w:p w14:paraId="2E5855B8" w14:textId="77777777" w:rsidR="00E63CF3" w:rsidRDefault="00E63CF3" w:rsidP="002D1E9F">
      <w:pPr>
        <w:pStyle w:val="Paragraphe"/>
        <w:ind w:firstLine="0"/>
      </w:pPr>
    </w:p>
    <w:p w14:paraId="0DDD3CAD" w14:textId="77777777" w:rsidR="00E63CF3" w:rsidRDefault="00E63CF3" w:rsidP="002D1E9F">
      <w:pPr>
        <w:pStyle w:val="Paragraphe"/>
        <w:ind w:firstLine="0"/>
      </w:pPr>
    </w:p>
    <w:p w14:paraId="7B6D819A" w14:textId="3B748E88" w:rsidR="00E63CF3" w:rsidRDefault="00E63CF3" w:rsidP="002D1E9F">
      <w:pPr>
        <w:pStyle w:val="Paragraphe"/>
        <w:ind w:firstLine="0"/>
      </w:pPr>
      <w:r>
        <w:rPr>
          <w:noProof/>
        </w:rPr>
        <w:drawing>
          <wp:inline distT="0" distB="0" distL="0" distR="0" wp14:anchorId="03CAE827" wp14:editId="1A38E28F">
            <wp:extent cx="5248275" cy="4824248"/>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28964"/>
                    <a:stretch/>
                  </pic:blipFill>
                  <pic:spPr bwMode="auto">
                    <a:xfrm>
                      <a:off x="0" y="0"/>
                      <a:ext cx="5248275" cy="4824248"/>
                    </a:xfrm>
                    <a:prstGeom prst="rect">
                      <a:avLst/>
                    </a:prstGeom>
                    <a:noFill/>
                    <a:ln>
                      <a:noFill/>
                    </a:ln>
                    <a:extLst>
                      <a:ext uri="{53640926-AAD7-44D8-BBD7-CCE9431645EC}">
                        <a14:shadowObscured xmlns:a14="http://schemas.microsoft.com/office/drawing/2010/main"/>
                      </a:ext>
                    </a:extLst>
                  </pic:spPr>
                </pic:pic>
              </a:graphicData>
            </a:graphic>
          </wp:inline>
        </w:drawing>
      </w:r>
    </w:p>
    <w:sectPr w:rsidR="00E63CF3" w:rsidSect="00E63CF3">
      <w:headerReference w:type="default" r:id="rId100"/>
      <w:footerReference w:type="default" r:id="rId101"/>
      <w:pgSz w:w="12240" w:h="15840"/>
      <w:pgMar w:top="2275" w:right="1701" w:bottom="1701" w:left="2275" w:header="1411" w:footer="706" w:gutter="0"/>
      <w:pgNumType w:fmt="lowerRoman"/>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841957" w14:textId="77777777" w:rsidR="006625B8" w:rsidRDefault="006625B8" w:rsidP="00757EB9">
      <w:pPr>
        <w:spacing w:after="120" w:line="240" w:lineRule="auto"/>
      </w:pPr>
      <w:r>
        <w:separator/>
      </w:r>
    </w:p>
  </w:endnote>
  <w:endnote w:type="continuationSeparator" w:id="0">
    <w:p w14:paraId="2FD10EAA" w14:textId="77777777" w:rsidR="006625B8" w:rsidRDefault="006625B8" w:rsidP="00757EB9">
      <w:pPr>
        <w:spacing w:after="120" w:line="240" w:lineRule="auto"/>
      </w:pPr>
      <w:r>
        <w:separator/>
      </w:r>
    </w:p>
  </w:endnote>
  <w:endnote w:type="continuationNotice" w:id="1">
    <w:p w14:paraId="7918EF93" w14:textId="77777777" w:rsidR="006625B8" w:rsidRDefault="006625B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PREDIC">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19630D" w14:textId="77777777" w:rsidR="00656A96" w:rsidRDefault="00656A96">
    <w:pPr>
      <w:framePr w:wrap="around" w:vAnchor="text" w:hAnchor="margin" w:xAlign="right" w:y="1"/>
    </w:pPr>
    <w:r>
      <w:fldChar w:fldCharType="begin"/>
    </w:r>
    <w:r>
      <w:instrText xml:space="preserve">PAGE  </w:instrText>
    </w:r>
    <w:r>
      <w:fldChar w:fldCharType="separate"/>
    </w:r>
    <w:r>
      <w:rPr>
        <w:noProof/>
      </w:rPr>
      <w:t>vi</w:t>
    </w:r>
    <w:r>
      <w:fldChar w:fldCharType="end"/>
    </w:r>
  </w:p>
  <w:p w14:paraId="20F9B33B" w14:textId="77777777" w:rsidR="00656A96" w:rsidRDefault="00656A96">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3CC5" w14:textId="77777777" w:rsidR="00656A96" w:rsidRDefault="00656A96" w:rsidP="00E80AA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CD536B" w14:textId="77777777" w:rsidR="00656A96" w:rsidRDefault="00656A96" w:rsidP="001A1471">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448451"/>
      <w:docPartObj>
        <w:docPartGallery w:val="Page Numbers (Bottom of Page)"/>
        <w:docPartUnique/>
      </w:docPartObj>
    </w:sdtPr>
    <w:sdtEndPr>
      <w:rPr>
        <w:noProof/>
      </w:rPr>
    </w:sdtEndPr>
    <w:sdtContent>
      <w:p w14:paraId="4E668066" w14:textId="77777777" w:rsidR="00656A96" w:rsidRDefault="00656A96">
        <w:pPr>
          <w:pStyle w:val="Footer"/>
          <w:jc w:val="center"/>
        </w:pPr>
        <w:r>
          <w:fldChar w:fldCharType="begin"/>
        </w:r>
        <w:r>
          <w:instrText xml:space="preserve"> PAGE   \* MERGEFORMAT </w:instrText>
        </w:r>
        <w:r>
          <w:fldChar w:fldCharType="separate"/>
        </w:r>
        <w:r>
          <w:rPr>
            <w:noProof/>
          </w:rPr>
          <w:t>64</w:t>
        </w:r>
        <w:r>
          <w:rPr>
            <w:noProof/>
          </w:rPr>
          <w:fldChar w:fldCharType="end"/>
        </w:r>
      </w:p>
    </w:sdtContent>
  </w:sdt>
  <w:p w14:paraId="4D58963B" w14:textId="77777777" w:rsidR="00656A96" w:rsidRPr="001A1471" w:rsidRDefault="00656A96" w:rsidP="001A1471">
    <w:pPr>
      <w:pStyle w:val="Footer"/>
      <w:jc w:val="center"/>
      <w:rPr>
        <w:lang w:val="en-C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E9C27" w14:textId="77777777" w:rsidR="00656A96" w:rsidRPr="00E80AA5" w:rsidRDefault="00656A96" w:rsidP="00E80AA5">
    <w:pPr>
      <w:pStyle w:val="Footer"/>
      <w:jc w:val="center"/>
    </w:pPr>
    <w:r>
      <w:fldChar w:fldCharType="begin"/>
    </w:r>
    <w:r>
      <w:instrText>PAGE   \* MERGEFORMAT</w:instrText>
    </w:r>
    <w:r>
      <w:fldChar w:fldCharType="separate"/>
    </w:r>
    <w:r w:rsidRPr="00203A75">
      <w:rPr>
        <w:noProof/>
        <w:lang w:val="fr-FR"/>
      </w:rPr>
      <w:t>55</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B2682" w14:textId="77777777" w:rsidR="00656A96" w:rsidRPr="00E80AA5" w:rsidRDefault="00656A96" w:rsidP="00E80AA5">
    <w:pPr>
      <w:pStyle w:val="Footer"/>
      <w:jc w:val="center"/>
    </w:pPr>
    <w:r>
      <w:fldChar w:fldCharType="begin"/>
    </w:r>
    <w:r>
      <w:instrText>PAGE   \* MERGEFORMAT</w:instrText>
    </w:r>
    <w:r>
      <w:fldChar w:fldCharType="separate"/>
    </w:r>
    <w:r w:rsidRPr="009A01C5">
      <w:rPr>
        <w:noProof/>
        <w:lang w:val="fr-FR"/>
      </w:rPr>
      <w:t>vi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8160202"/>
      <w:docPartObj>
        <w:docPartGallery w:val="Page Numbers (Bottom of Page)"/>
        <w:docPartUnique/>
      </w:docPartObj>
    </w:sdtPr>
    <w:sdtEndPr>
      <w:rPr>
        <w:noProof/>
      </w:rPr>
    </w:sdtEndPr>
    <w:sdtContent>
      <w:p w14:paraId="735D409E" w14:textId="77777777" w:rsidR="00656A96" w:rsidRDefault="00656A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84D579" w14:textId="77777777" w:rsidR="00656A96" w:rsidRDefault="00656A96" w:rsidP="00E63CF3">
    <w:pPr>
      <w:pStyle w:val="Footer"/>
      <w:tabs>
        <w:tab w:val="left" w:pos="2011"/>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8B0715" w14:textId="77777777" w:rsidR="006625B8" w:rsidRDefault="006625B8" w:rsidP="00757EB9">
      <w:pPr>
        <w:spacing w:after="120" w:line="240" w:lineRule="auto"/>
      </w:pPr>
      <w:r>
        <w:separator/>
      </w:r>
    </w:p>
  </w:footnote>
  <w:footnote w:type="continuationSeparator" w:id="0">
    <w:p w14:paraId="48DF91FB" w14:textId="77777777" w:rsidR="006625B8" w:rsidRDefault="006625B8" w:rsidP="00757EB9">
      <w:pPr>
        <w:spacing w:after="120" w:line="240" w:lineRule="auto"/>
      </w:pPr>
      <w:r>
        <w:separator/>
      </w:r>
    </w:p>
  </w:footnote>
  <w:footnote w:type="continuationNotice" w:id="1">
    <w:p w14:paraId="700CFB8E" w14:textId="77777777" w:rsidR="006625B8" w:rsidRDefault="006625B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179B1" w14:textId="77777777" w:rsidR="00656A96" w:rsidRDefault="00656A96" w:rsidP="0051563C">
    <w:pPr>
      <w:framePr w:wrap="around" w:vAnchor="text" w:hAnchor="margin" w:xAlign="right" w:y="1"/>
    </w:pPr>
    <w:r>
      <w:fldChar w:fldCharType="begin"/>
    </w:r>
    <w:r>
      <w:instrText xml:space="preserve">PAGE  </w:instrText>
    </w:r>
    <w:r>
      <w:fldChar w:fldCharType="end"/>
    </w:r>
  </w:p>
  <w:p w14:paraId="762626D5" w14:textId="77777777" w:rsidR="00656A96" w:rsidRDefault="00656A96">
    <w:pP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990F41" w14:textId="77777777" w:rsidR="00656A96" w:rsidRPr="00AB62FC" w:rsidRDefault="00656A96" w:rsidP="00AB62F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645129" w14:textId="77777777" w:rsidR="00656A96" w:rsidRPr="001A1471" w:rsidRDefault="00656A96" w:rsidP="001A1471">
    <w:pPr>
      <w:pStyle w:val="Header"/>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46572C" w14:textId="77777777" w:rsidR="00656A96" w:rsidRPr="001A1471" w:rsidRDefault="00656A96" w:rsidP="001A147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32231" w14:textId="77777777" w:rsidR="00656A96" w:rsidRPr="001A1471" w:rsidRDefault="00656A96" w:rsidP="001A1471">
    <w:pPr>
      <w:pStyle w:val="Header"/>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24D29" w14:textId="77777777" w:rsidR="00656A96" w:rsidRPr="001A1471" w:rsidRDefault="00656A96" w:rsidP="001A1471">
    <w:pPr>
      <w:pStyle w:val="Header"/>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4A85C" w14:textId="77777777" w:rsidR="00656A96" w:rsidRPr="001A1471" w:rsidRDefault="00656A96" w:rsidP="001A1471">
    <w:pPr>
      <w:pStyle w:val="Header"/>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C5C125" w14:textId="77777777" w:rsidR="00656A96" w:rsidRPr="001A1471" w:rsidRDefault="00656A96" w:rsidP="001A1471">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A959B5" w14:textId="77777777" w:rsidR="00656A96" w:rsidRDefault="00656A96" w:rsidP="00E80AA5">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480F9" w14:textId="77777777" w:rsidR="00656A96" w:rsidRPr="001A1471" w:rsidRDefault="00656A96" w:rsidP="001A1471">
    <w:pPr>
      <w:pStyle w:val="Header"/>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640CD" w14:textId="77777777" w:rsidR="00656A96" w:rsidRDefault="00656A96" w:rsidP="00E80AA5">
    <w:pPr>
      <w:pStyle w:val="Header"/>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5E5DF" w14:textId="77777777" w:rsidR="00656A96" w:rsidRPr="001A1471" w:rsidRDefault="00656A96" w:rsidP="001A1471">
    <w:pPr>
      <w:pStyle w:val="Header"/>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D414B" w14:textId="77777777" w:rsidR="00656A96" w:rsidRPr="00AB62FC" w:rsidRDefault="00656A96" w:rsidP="00AB62F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3BA9D" w14:textId="77777777" w:rsidR="00656A96" w:rsidRPr="00AB62FC" w:rsidRDefault="00656A96" w:rsidP="00AB62F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FB7B9" w14:textId="77777777" w:rsidR="00656A96" w:rsidRDefault="00656A96" w:rsidP="00E80AA5">
    <w:pPr>
      <w:pStyle w:val="Header"/>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339711" w14:textId="77777777" w:rsidR="00656A96" w:rsidRPr="00AB62FC" w:rsidRDefault="00656A96" w:rsidP="00AB62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7" type="#_x0000_t75" style="width:28.3pt;height:24.9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" o:bullet="t">
        <v:imagedata r:id="rId1" o:title=""/>
        <o:lock v:ext="edit" aspectratio="f"/>
      </v:shape>
    </w:pict>
  </w:numPicBullet>
  <w:numPicBullet w:numPicBulletId="1">
    <w:pict>
      <v:shape id="_x0000_i1498" type="#_x0000_t75" style="width:27.85pt;height:25.9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" o:bullet="t">
        <v:imagedata r:id="rId2" o:title=""/>
        <o:lock v:ext="edit" aspectratio="f"/>
      </v:shape>
    </w:pict>
  </w:numPicBullet>
  <w:abstractNum w:abstractNumId="0" w15:restartNumberingAfterBreak="0">
    <w:nsid w:val="FFFFFF89"/>
    <w:multiLevelType w:val="singleLevel"/>
    <w:tmpl w:val="087A88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50D22"/>
    <w:multiLevelType w:val="hybridMultilevel"/>
    <w:tmpl w:val="1EFC22A0"/>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15:restartNumberingAfterBreak="0">
    <w:nsid w:val="0611727F"/>
    <w:multiLevelType w:val="hybridMultilevel"/>
    <w:tmpl w:val="7A64BDA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682825"/>
    <w:multiLevelType w:val="hybridMultilevel"/>
    <w:tmpl w:val="E85A7FD0"/>
    <w:lvl w:ilvl="0" w:tplc="0409000F">
      <w:start w:val="1"/>
      <w:numFmt w:val="decimal"/>
      <w:lvlText w:val="%1."/>
      <w:lvlJc w:val="left"/>
      <w:pPr>
        <w:ind w:left="1145" w:hanging="360"/>
      </w:pPr>
    </w:lvl>
    <w:lvl w:ilvl="1" w:tplc="913E9BA0">
      <w:start w:val="1"/>
      <w:numFmt w:val="lowerRoman"/>
      <w:lvlText w:val="%2."/>
      <w:lvlJc w:val="left"/>
      <w:pPr>
        <w:ind w:left="1865" w:hanging="360"/>
      </w:pPr>
      <w:rPr>
        <w:rFonts w:hint="default"/>
      </w:rPr>
    </w:lvl>
    <w:lvl w:ilvl="2" w:tplc="0409001B">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 w15:restartNumberingAfterBreak="0">
    <w:nsid w:val="14745559"/>
    <w:multiLevelType w:val="hybridMultilevel"/>
    <w:tmpl w:val="1B32B808"/>
    <w:lvl w:ilvl="0" w:tplc="56EE518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A14D7"/>
    <w:multiLevelType w:val="hybridMultilevel"/>
    <w:tmpl w:val="1D2A22CA"/>
    <w:lvl w:ilvl="0" w:tplc="2C5ACBE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BC52D6"/>
    <w:multiLevelType w:val="multilevel"/>
    <w:tmpl w:val="636EF75A"/>
    <w:lvl w:ilvl="0">
      <w:start w:val="1"/>
      <w:numFmt w:val="bullet"/>
      <w:lvlText w:val=""/>
      <w:lvlJc w:val="left"/>
      <w:pPr>
        <w:tabs>
          <w:tab w:val="num" w:pos="709"/>
        </w:tabs>
        <w:ind w:left="709" w:hanging="709"/>
      </w:pPr>
      <w:rPr>
        <w:rFonts w:ascii="Symbol" w:hAnsi="Symbol" w:hint="default"/>
      </w:rPr>
    </w:lvl>
    <w:lvl w:ilvl="1">
      <w:start w:val="1"/>
      <w:numFmt w:val="bullet"/>
      <w:lvlText w:val="o"/>
      <w:lvlJc w:val="left"/>
      <w:pPr>
        <w:tabs>
          <w:tab w:val="num" w:pos="1276"/>
        </w:tabs>
        <w:ind w:left="1276" w:hanging="567"/>
      </w:pPr>
      <w:rPr>
        <w:rFonts w:hint="default"/>
      </w:rPr>
    </w:lvl>
    <w:lvl w:ilvl="2">
      <w:start w:val="1"/>
      <w:numFmt w:val="bullet"/>
      <w:lvlText w:val=""/>
      <w:lvlJc w:val="left"/>
      <w:pPr>
        <w:tabs>
          <w:tab w:val="num" w:pos="1843"/>
        </w:tabs>
        <w:ind w:left="1843" w:hanging="567"/>
      </w:pPr>
      <w:rPr>
        <w:rFonts w:ascii="Symbol" w:hAnsi="Symbol" w:hint="default"/>
      </w:rPr>
    </w:lvl>
    <w:lvl w:ilvl="3">
      <w:start w:val="1"/>
      <w:numFmt w:val="bullet"/>
      <w:lvlText w:val="»"/>
      <w:lvlJc w:val="left"/>
      <w:pPr>
        <w:tabs>
          <w:tab w:val="num" w:pos="2410"/>
        </w:tabs>
        <w:ind w:left="2410"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8FB07CD"/>
    <w:multiLevelType w:val="hybridMultilevel"/>
    <w:tmpl w:val="C6E4ABE0"/>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8" w15:restartNumberingAfterBreak="0">
    <w:nsid w:val="27F8173C"/>
    <w:multiLevelType w:val="hybridMultilevel"/>
    <w:tmpl w:val="3398BD7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9" w15:restartNumberingAfterBreak="0">
    <w:nsid w:val="298D37A2"/>
    <w:multiLevelType w:val="hybridMultilevel"/>
    <w:tmpl w:val="0A18774C"/>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start w:val="1"/>
      <w:numFmt w:val="decimal"/>
      <w:lvlText w:val="%4."/>
      <w:lvlJc w:val="left"/>
      <w:pPr>
        <w:ind w:left="2880" w:hanging="360"/>
      </w:pPr>
    </w:lvl>
    <w:lvl w:ilvl="4" w:tplc="0C0C0019">
      <w:start w:val="1"/>
      <w:numFmt w:val="lowerLetter"/>
      <w:lvlText w:val="%5."/>
      <w:lvlJc w:val="left"/>
      <w:pPr>
        <w:ind w:left="3600" w:hanging="360"/>
      </w:pPr>
    </w:lvl>
    <w:lvl w:ilvl="5" w:tplc="0C0C001B">
      <w:start w:val="1"/>
      <w:numFmt w:val="lowerRoman"/>
      <w:lvlText w:val="%6."/>
      <w:lvlJc w:val="right"/>
      <w:pPr>
        <w:ind w:left="4320" w:hanging="180"/>
      </w:pPr>
    </w:lvl>
    <w:lvl w:ilvl="6" w:tplc="0C0C000F">
      <w:start w:val="1"/>
      <w:numFmt w:val="decimal"/>
      <w:lvlText w:val="%7."/>
      <w:lvlJc w:val="left"/>
      <w:pPr>
        <w:ind w:left="5040" w:hanging="360"/>
      </w:pPr>
    </w:lvl>
    <w:lvl w:ilvl="7" w:tplc="0C0C0019">
      <w:start w:val="1"/>
      <w:numFmt w:val="lowerLetter"/>
      <w:lvlText w:val="%8."/>
      <w:lvlJc w:val="left"/>
      <w:pPr>
        <w:ind w:left="5760" w:hanging="360"/>
      </w:pPr>
    </w:lvl>
    <w:lvl w:ilvl="8" w:tplc="0C0C001B">
      <w:start w:val="1"/>
      <w:numFmt w:val="lowerRoman"/>
      <w:lvlText w:val="%9."/>
      <w:lvlJc w:val="right"/>
      <w:pPr>
        <w:ind w:left="6480" w:hanging="180"/>
      </w:pPr>
    </w:lvl>
  </w:abstractNum>
  <w:abstractNum w:abstractNumId="10" w15:restartNumberingAfterBreak="0">
    <w:nsid w:val="2A7459D6"/>
    <w:multiLevelType w:val="hybridMultilevel"/>
    <w:tmpl w:val="804EAAE8"/>
    <w:lvl w:ilvl="0" w:tplc="6C06A23C">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310710EF"/>
    <w:multiLevelType w:val="hybridMultilevel"/>
    <w:tmpl w:val="B0C2A7FE"/>
    <w:lvl w:ilvl="0" w:tplc="404E800A">
      <w:start w:val="1"/>
      <w:numFmt w:val="decimal"/>
      <w:pStyle w:val="Figure"/>
      <w:suff w:val="space"/>
      <w:lvlText w:val="Figure %1."/>
      <w:lvlJc w:val="left"/>
      <w:pPr>
        <w:ind w:left="284" w:hanging="284"/>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C0019">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12" w15:restartNumberingAfterBreak="0">
    <w:nsid w:val="32907920"/>
    <w:multiLevelType w:val="hybridMultilevel"/>
    <w:tmpl w:val="344809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7533AD0"/>
    <w:multiLevelType w:val="hybridMultilevel"/>
    <w:tmpl w:val="075A4E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CCE6BED"/>
    <w:multiLevelType w:val="hybridMultilevel"/>
    <w:tmpl w:val="60AAB3CA"/>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15" w15:restartNumberingAfterBreak="0">
    <w:nsid w:val="42A62850"/>
    <w:multiLevelType w:val="hybridMultilevel"/>
    <w:tmpl w:val="F0022A3C"/>
    <w:lvl w:ilvl="0" w:tplc="0409000F">
      <w:start w:val="1"/>
      <w:numFmt w:val="decimal"/>
      <w:lvlText w:val="%1."/>
      <w:lvlJc w:val="left"/>
      <w:pPr>
        <w:ind w:left="1069" w:hanging="360"/>
      </w:pPr>
    </w:lvl>
    <w:lvl w:ilvl="1" w:tplc="C882B0F6">
      <w:start w:val="2"/>
      <w:numFmt w:val="decimal"/>
      <w:lvlText w:val="%2"/>
      <w:lvlJc w:val="left"/>
      <w:pPr>
        <w:ind w:left="2149" w:hanging="360"/>
      </w:pPr>
      <w:rPr>
        <w:rFonts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48930139"/>
    <w:multiLevelType w:val="hybridMultilevel"/>
    <w:tmpl w:val="3ED8723E"/>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7" w15:restartNumberingAfterBreak="0">
    <w:nsid w:val="49D70288"/>
    <w:multiLevelType w:val="hybridMultilevel"/>
    <w:tmpl w:val="98E07498"/>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8" w15:restartNumberingAfterBreak="0">
    <w:nsid w:val="55C53BE5"/>
    <w:multiLevelType w:val="hybridMultilevel"/>
    <w:tmpl w:val="12B06632"/>
    <w:lvl w:ilvl="0" w:tplc="1009000F">
      <w:start w:val="1"/>
      <w:numFmt w:val="decimal"/>
      <w:lvlText w:val="%1."/>
      <w:lvlJc w:val="left"/>
      <w:pPr>
        <w:ind w:left="1364" w:hanging="360"/>
      </w:pPr>
    </w:lvl>
    <w:lvl w:ilvl="1" w:tplc="10090019" w:tentative="1">
      <w:start w:val="1"/>
      <w:numFmt w:val="lowerLetter"/>
      <w:lvlText w:val="%2."/>
      <w:lvlJc w:val="left"/>
      <w:pPr>
        <w:ind w:left="2084" w:hanging="360"/>
      </w:pPr>
    </w:lvl>
    <w:lvl w:ilvl="2" w:tplc="1009001B" w:tentative="1">
      <w:start w:val="1"/>
      <w:numFmt w:val="lowerRoman"/>
      <w:lvlText w:val="%3."/>
      <w:lvlJc w:val="right"/>
      <w:pPr>
        <w:ind w:left="2804" w:hanging="180"/>
      </w:pPr>
    </w:lvl>
    <w:lvl w:ilvl="3" w:tplc="1009000F" w:tentative="1">
      <w:start w:val="1"/>
      <w:numFmt w:val="decimal"/>
      <w:lvlText w:val="%4."/>
      <w:lvlJc w:val="left"/>
      <w:pPr>
        <w:ind w:left="3524" w:hanging="360"/>
      </w:pPr>
    </w:lvl>
    <w:lvl w:ilvl="4" w:tplc="10090019" w:tentative="1">
      <w:start w:val="1"/>
      <w:numFmt w:val="lowerLetter"/>
      <w:lvlText w:val="%5."/>
      <w:lvlJc w:val="left"/>
      <w:pPr>
        <w:ind w:left="4244" w:hanging="360"/>
      </w:pPr>
    </w:lvl>
    <w:lvl w:ilvl="5" w:tplc="1009001B" w:tentative="1">
      <w:start w:val="1"/>
      <w:numFmt w:val="lowerRoman"/>
      <w:lvlText w:val="%6."/>
      <w:lvlJc w:val="right"/>
      <w:pPr>
        <w:ind w:left="4964" w:hanging="180"/>
      </w:pPr>
    </w:lvl>
    <w:lvl w:ilvl="6" w:tplc="1009000F" w:tentative="1">
      <w:start w:val="1"/>
      <w:numFmt w:val="decimal"/>
      <w:lvlText w:val="%7."/>
      <w:lvlJc w:val="left"/>
      <w:pPr>
        <w:ind w:left="5684" w:hanging="360"/>
      </w:pPr>
    </w:lvl>
    <w:lvl w:ilvl="7" w:tplc="10090019" w:tentative="1">
      <w:start w:val="1"/>
      <w:numFmt w:val="lowerLetter"/>
      <w:lvlText w:val="%8."/>
      <w:lvlJc w:val="left"/>
      <w:pPr>
        <w:ind w:left="6404" w:hanging="360"/>
      </w:pPr>
    </w:lvl>
    <w:lvl w:ilvl="8" w:tplc="1009001B" w:tentative="1">
      <w:start w:val="1"/>
      <w:numFmt w:val="lowerRoman"/>
      <w:lvlText w:val="%9."/>
      <w:lvlJc w:val="right"/>
      <w:pPr>
        <w:ind w:left="7124" w:hanging="180"/>
      </w:pPr>
    </w:lvl>
  </w:abstractNum>
  <w:abstractNum w:abstractNumId="19" w15:restartNumberingAfterBreak="0">
    <w:nsid w:val="5A467077"/>
    <w:multiLevelType w:val="hybridMultilevel"/>
    <w:tmpl w:val="C3F650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CBC5DE5"/>
    <w:multiLevelType w:val="hybridMultilevel"/>
    <w:tmpl w:val="B2B0A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4782418"/>
    <w:multiLevelType w:val="hybridMultilevel"/>
    <w:tmpl w:val="E7F4F79C"/>
    <w:lvl w:ilvl="0" w:tplc="9668A1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ED3142"/>
    <w:multiLevelType w:val="hybridMultilevel"/>
    <w:tmpl w:val="F55A48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2C618A"/>
    <w:multiLevelType w:val="hybridMultilevel"/>
    <w:tmpl w:val="5FD022DA"/>
    <w:lvl w:ilvl="0" w:tplc="0C0C000F">
      <w:start w:val="1"/>
      <w:numFmt w:val="decimal"/>
      <w:lvlText w:val="%1."/>
      <w:lvlJc w:val="left"/>
      <w:pPr>
        <w:ind w:left="1429" w:hanging="360"/>
      </w:pPr>
    </w:lvl>
    <w:lvl w:ilvl="1" w:tplc="0C0C0019" w:tentative="1">
      <w:start w:val="1"/>
      <w:numFmt w:val="lowerLetter"/>
      <w:lvlText w:val="%2."/>
      <w:lvlJc w:val="left"/>
      <w:pPr>
        <w:ind w:left="2149" w:hanging="360"/>
      </w:pPr>
    </w:lvl>
    <w:lvl w:ilvl="2" w:tplc="0C0C001B" w:tentative="1">
      <w:start w:val="1"/>
      <w:numFmt w:val="lowerRoman"/>
      <w:lvlText w:val="%3."/>
      <w:lvlJc w:val="right"/>
      <w:pPr>
        <w:ind w:left="2869" w:hanging="180"/>
      </w:pPr>
    </w:lvl>
    <w:lvl w:ilvl="3" w:tplc="0C0C000F" w:tentative="1">
      <w:start w:val="1"/>
      <w:numFmt w:val="decimal"/>
      <w:lvlText w:val="%4."/>
      <w:lvlJc w:val="left"/>
      <w:pPr>
        <w:ind w:left="3589" w:hanging="360"/>
      </w:pPr>
    </w:lvl>
    <w:lvl w:ilvl="4" w:tplc="0C0C0019" w:tentative="1">
      <w:start w:val="1"/>
      <w:numFmt w:val="lowerLetter"/>
      <w:lvlText w:val="%5."/>
      <w:lvlJc w:val="left"/>
      <w:pPr>
        <w:ind w:left="4309" w:hanging="360"/>
      </w:pPr>
    </w:lvl>
    <w:lvl w:ilvl="5" w:tplc="0C0C001B" w:tentative="1">
      <w:start w:val="1"/>
      <w:numFmt w:val="lowerRoman"/>
      <w:lvlText w:val="%6."/>
      <w:lvlJc w:val="right"/>
      <w:pPr>
        <w:ind w:left="5029" w:hanging="180"/>
      </w:pPr>
    </w:lvl>
    <w:lvl w:ilvl="6" w:tplc="0C0C000F" w:tentative="1">
      <w:start w:val="1"/>
      <w:numFmt w:val="decimal"/>
      <w:lvlText w:val="%7."/>
      <w:lvlJc w:val="left"/>
      <w:pPr>
        <w:ind w:left="5749" w:hanging="360"/>
      </w:pPr>
    </w:lvl>
    <w:lvl w:ilvl="7" w:tplc="0C0C0019" w:tentative="1">
      <w:start w:val="1"/>
      <w:numFmt w:val="lowerLetter"/>
      <w:lvlText w:val="%8."/>
      <w:lvlJc w:val="left"/>
      <w:pPr>
        <w:ind w:left="6469" w:hanging="360"/>
      </w:pPr>
    </w:lvl>
    <w:lvl w:ilvl="8" w:tplc="0C0C001B" w:tentative="1">
      <w:start w:val="1"/>
      <w:numFmt w:val="lowerRoman"/>
      <w:lvlText w:val="%9."/>
      <w:lvlJc w:val="right"/>
      <w:pPr>
        <w:ind w:left="7189" w:hanging="180"/>
      </w:pPr>
    </w:lvl>
  </w:abstractNum>
  <w:abstractNum w:abstractNumId="24" w15:restartNumberingAfterBreak="0">
    <w:nsid w:val="6BB67568"/>
    <w:multiLevelType w:val="hybridMultilevel"/>
    <w:tmpl w:val="DD221732"/>
    <w:lvl w:ilvl="0" w:tplc="0C0C000B">
      <w:start w:val="1"/>
      <w:numFmt w:val="bullet"/>
      <w:lvlText w:val=""/>
      <w:lvlJc w:val="left"/>
      <w:pPr>
        <w:ind w:left="1068" w:hanging="360"/>
      </w:pPr>
      <w:rPr>
        <w:rFonts w:ascii="Wingdings" w:hAnsi="Wingdings"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5" w15:restartNumberingAfterBreak="0">
    <w:nsid w:val="6ECC504F"/>
    <w:multiLevelType w:val="multilevel"/>
    <w:tmpl w:val="393AE176"/>
    <w:lvl w:ilvl="0">
      <w:start w:val="1"/>
      <w:numFmt w:val="decimal"/>
      <w:lvlText w:val="%1."/>
      <w:lvlJc w:val="left"/>
      <w:pPr>
        <w:tabs>
          <w:tab w:val="num" w:pos="709"/>
        </w:tabs>
        <w:ind w:left="709" w:hanging="709"/>
      </w:pPr>
      <w:rPr>
        <w:rFonts w:hint="default"/>
      </w:rPr>
    </w:lvl>
    <w:lvl w:ilvl="1">
      <w:start w:val="1"/>
      <w:numFmt w:val="lowerLetter"/>
      <w:lvlText w:val="%2."/>
      <w:lvlJc w:val="left"/>
      <w:pPr>
        <w:tabs>
          <w:tab w:val="num" w:pos="1276"/>
        </w:tabs>
        <w:ind w:left="1276" w:hanging="567"/>
      </w:pPr>
      <w:rPr>
        <w:rFonts w:hint="default"/>
      </w:rPr>
    </w:lvl>
    <w:lvl w:ilvl="2">
      <w:start w:val="1"/>
      <w:numFmt w:val="lowerRoman"/>
      <w:lvlText w:val="%3."/>
      <w:lvlJc w:val="left"/>
      <w:pPr>
        <w:tabs>
          <w:tab w:val="num" w:pos="1843"/>
        </w:tabs>
        <w:ind w:left="1843" w:hanging="567"/>
      </w:pPr>
      <w:rPr>
        <w:rFonts w:hint="default"/>
      </w:rPr>
    </w:lvl>
    <w:lvl w:ilvl="3">
      <w:start w:val="1"/>
      <w:numFmt w:val="decimal"/>
      <w:lvlText w:val="%4."/>
      <w:lvlJc w:val="left"/>
      <w:pPr>
        <w:tabs>
          <w:tab w:val="num" w:pos="2410"/>
        </w:tabs>
        <w:ind w:left="2410" w:hanging="567"/>
      </w:pPr>
      <w:rPr>
        <w:rFonts w:hint="default"/>
        <w:sz w:val="20"/>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6EDD53D2"/>
    <w:multiLevelType w:val="hybridMultilevel"/>
    <w:tmpl w:val="C512B502"/>
    <w:lvl w:ilvl="0" w:tplc="9E3A84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141322"/>
    <w:multiLevelType w:val="hybridMultilevel"/>
    <w:tmpl w:val="7EAC1FE0"/>
    <w:lvl w:ilvl="0" w:tplc="10090001">
      <w:start w:val="1"/>
      <w:numFmt w:val="bullet"/>
      <w:lvlText w:val=""/>
      <w:lvlJc w:val="left"/>
      <w:pPr>
        <w:ind w:left="1429" w:hanging="360"/>
      </w:pPr>
      <w:rPr>
        <w:rFonts w:ascii="Symbol" w:hAnsi="Symbol" w:hint="default"/>
      </w:rPr>
    </w:lvl>
    <w:lvl w:ilvl="1" w:tplc="10090003" w:tentative="1">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28" w15:restartNumberingAfterBreak="0">
    <w:nsid w:val="7B664FD3"/>
    <w:multiLevelType w:val="hybridMultilevel"/>
    <w:tmpl w:val="770EC54A"/>
    <w:lvl w:ilvl="0" w:tplc="C210871E">
      <w:start w:val="1"/>
      <w:numFmt w:val="upperRoman"/>
      <w:pStyle w:val="Tableau"/>
      <w:lvlText w:val="Tableau %1."/>
      <w:lvlJc w:val="right"/>
      <w:pPr>
        <w:ind w:left="1004" w:hanging="360"/>
      </w:pPr>
      <w:rPr>
        <w:rFonts w:hint="default"/>
      </w:rPr>
    </w:lvl>
    <w:lvl w:ilvl="1" w:tplc="0C0C0019" w:tentative="1">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29" w15:restartNumberingAfterBreak="0">
    <w:nsid w:val="7D5758F5"/>
    <w:multiLevelType w:val="hybridMultilevel"/>
    <w:tmpl w:val="04DCB0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
  </w:num>
  <w:num w:numId="2">
    <w:abstractNumId w:val="25"/>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24"/>
  </w:num>
  <w:num w:numId="6">
    <w:abstractNumId w:val="11"/>
  </w:num>
  <w:num w:numId="7">
    <w:abstractNumId w:val="28"/>
  </w:num>
  <w:num w:numId="8">
    <w:abstractNumId w:val="7"/>
  </w:num>
  <w:num w:numId="9">
    <w:abstractNumId w:val="17"/>
  </w:num>
  <w:num w:numId="10">
    <w:abstractNumId w:val="1"/>
  </w:num>
  <w:num w:numId="11">
    <w:abstractNumId w:val="3"/>
  </w:num>
  <w:num w:numId="12">
    <w:abstractNumId w:val="8"/>
  </w:num>
  <w:num w:numId="13">
    <w:abstractNumId w:val="13"/>
  </w:num>
  <w:num w:numId="14">
    <w:abstractNumId w:val="28"/>
    <w:lvlOverride w:ilvl="0">
      <w:startOverride w:val="1"/>
    </w:lvlOverride>
  </w:num>
  <w:num w:numId="15">
    <w:abstractNumId w:val="28"/>
    <w:lvlOverride w:ilvl="0">
      <w:startOverride w:val="1"/>
    </w:lvlOverride>
  </w:num>
  <w:num w:numId="16">
    <w:abstractNumId w:val="19"/>
  </w:num>
  <w:num w:numId="17">
    <w:abstractNumId w:val="28"/>
    <w:lvlOverride w:ilvl="0">
      <w:startOverride w:val="1"/>
    </w:lvlOverride>
  </w:num>
  <w:num w:numId="18">
    <w:abstractNumId w:val="11"/>
    <w:lvlOverride w:ilvl="0">
      <w:startOverride w:val="1"/>
    </w:lvlOverride>
  </w:num>
  <w:num w:numId="19">
    <w:abstractNumId w:val="23"/>
  </w:num>
  <w:num w:numId="20">
    <w:abstractNumId w:val="14"/>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12"/>
  </w:num>
  <w:num w:numId="24">
    <w:abstractNumId w:val="11"/>
    <w:lvlOverride w:ilvl="0">
      <w:startOverride w:val="1"/>
    </w:lvlOverride>
  </w:num>
  <w:num w:numId="25">
    <w:abstractNumId w:val="11"/>
    <w:lvlOverride w:ilvl="0">
      <w:startOverride w:val="1"/>
    </w:lvlOverride>
  </w:num>
  <w:num w:numId="26">
    <w:abstractNumId w:val="11"/>
    <w:lvlOverride w:ilvl="0">
      <w:startOverride w:val="1"/>
    </w:lvlOverride>
  </w:num>
  <w:num w:numId="2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num>
  <w:num w:numId="29">
    <w:abstractNumId w:val="2"/>
  </w:num>
  <w:num w:numId="30">
    <w:abstractNumId w:val="27"/>
  </w:num>
  <w:num w:numId="31">
    <w:abstractNumId w:val="11"/>
    <w:lvlOverride w:ilvl="0">
      <w:startOverride w:val="1"/>
    </w:lvlOverride>
  </w:num>
  <w:num w:numId="32">
    <w:abstractNumId w:val="19"/>
  </w:num>
  <w:num w:numId="33">
    <w:abstractNumId w:val="4"/>
  </w:num>
  <w:num w:numId="34">
    <w:abstractNumId w:val="21"/>
  </w:num>
  <w:num w:numId="35">
    <w:abstractNumId w:val="26"/>
  </w:num>
  <w:num w:numId="36">
    <w:abstractNumId w:val="10"/>
  </w:num>
  <w:num w:numId="37">
    <w:abstractNumId w:val="5"/>
  </w:num>
  <w:num w:numId="38">
    <w:abstractNumId w:val="11"/>
    <w:lvlOverride w:ilvl="0">
      <w:startOverride w:val="1"/>
    </w:lvlOverride>
  </w:num>
  <w:num w:numId="39">
    <w:abstractNumId w:val="20"/>
  </w:num>
  <w:num w:numId="40">
    <w:abstractNumId w:val="29"/>
  </w:num>
  <w:num w:numId="41">
    <w:abstractNumId w:val="16"/>
  </w:num>
  <w:num w:numId="42">
    <w:abstractNumId w:val="0"/>
  </w:num>
  <w:num w:numId="43">
    <w:abstractNumId w:val="22"/>
  </w:num>
  <w:num w:numId="44">
    <w:abstractNumId w:val="15"/>
  </w:num>
  <w:num w:numId="45">
    <w:abstractNumId w:val="1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09"/>
  <w:hyphenationZone w:val="425"/>
  <w:drawingGridHorizontalSpacing w:val="120"/>
  <w:drawingGridVerticalSpacing w:val="163"/>
  <w:displayHorizontalDrawingGridEvery w:val="0"/>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s52ffvft0fp6exzthv5fd6f00x5z2ax2ew&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7&lt;/item&gt;&lt;item&gt;28&lt;/item&gt;&lt;item&gt;32&lt;/item&gt;&lt;item&gt;33&lt;/item&gt;&lt;item&gt;34&lt;/item&gt;&lt;item&gt;37&lt;/item&gt;&lt;item&gt;38&lt;/item&gt;&lt;item&gt;39&lt;/item&gt;&lt;item&gt;40&lt;/item&gt;&lt;item&gt;41&lt;/item&gt;&lt;item&gt;42&lt;/item&gt;&lt;item&gt;43&lt;/item&gt;&lt;item&gt;46&lt;/item&gt;&lt;item&gt;47&lt;/item&gt;&lt;item&gt;48&lt;/item&gt;&lt;item&gt;49&lt;/item&gt;&lt;item&gt;50&lt;/item&gt;&lt;item&gt;51&lt;/item&gt;&lt;item&gt;52&lt;/item&gt;&lt;item&gt;53&lt;/item&gt;&lt;item&gt;55&lt;/item&gt;&lt;item&gt;56&lt;/item&gt;&lt;item&gt;57&lt;/item&gt;&lt;item&gt;58&lt;/item&gt;&lt;item&gt;59&lt;/item&gt;&lt;item&gt;60&lt;/item&gt;&lt;item&gt;61&lt;/item&gt;&lt;item&gt;63&lt;/item&gt;&lt;item&gt;64&lt;/item&gt;&lt;/record-ids&gt;&lt;/item&gt;&lt;/Libraries&gt;"/>
  </w:docVars>
  <w:rsids>
    <w:rsidRoot w:val="00C627B3"/>
    <w:rsid w:val="00000AB0"/>
    <w:rsid w:val="00002E66"/>
    <w:rsid w:val="00003B98"/>
    <w:rsid w:val="00006700"/>
    <w:rsid w:val="0001104A"/>
    <w:rsid w:val="00013234"/>
    <w:rsid w:val="00014E0A"/>
    <w:rsid w:val="000160E0"/>
    <w:rsid w:val="00017C1D"/>
    <w:rsid w:val="00020816"/>
    <w:rsid w:val="0002086F"/>
    <w:rsid w:val="0002526D"/>
    <w:rsid w:val="00030F77"/>
    <w:rsid w:val="00031CF6"/>
    <w:rsid w:val="0003219E"/>
    <w:rsid w:val="00032800"/>
    <w:rsid w:val="00032F4E"/>
    <w:rsid w:val="00040209"/>
    <w:rsid w:val="00040327"/>
    <w:rsid w:val="000408B5"/>
    <w:rsid w:val="00042494"/>
    <w:rsid w:val="0005347F"/>
    <w:rsid w:val="0005530B"/>
    <w:rsid w:val="000562DC"/>
    <w:rsid w:val="0005660A"/>
    <w:rsid w:val="00056F72"/>
    <w:rsid w:val="00062778"/>
    <w:rsid w:val="000637E3"/>
    <w:rsid w:val="00067B35"/>
    <w:rsid w:val="000700D3"/>
    <w:rsid w:val="00071EAA"/>
    <w:rsid w:val="000727C0"/>
    <w:rsid w:val="00073E2C"/>
    <w:rsid w:val="000755ED"/>
    <w:rsid w:val="00076801"/>
    <w:rsid w:val="00076862"/>
    <w:rsid w:val="00076B3C"/>
    <w:rsid w:val="00077B67"/>
    <w:rsid w:val="00081C34"/>
    <w:rsid w:val="00087096"/>
    <w:rsid w:val="00091700"/>
    <w:rsid w:val="00091EB0"/>
    <w:rsid w:val="000931BE"/>
    <w:rsid w:val="000954B2"/>
    <w:rsid w:val="000A0B4C"/>
    <w:rsid w:val="000A13E2"/>
    <w:rsid w:val="000A2139"/>
    <w:rsid w:val="000A3627"/>
    <w:rsid w:val="000A3FD2"/>
    <w:rsid w:val="000A4FBE"/>
    <w:rsid w:val="000A55A3"/>
    <w:rsid w:val="000A632B"/>
    <w:rsid w:val="000A632E"/>
    <w:rsid w:val="000A6ABC"/>
    <w:rsid w:val="000A72BE"/>
    <w:rsid w:val="000A7E75"/>
    <w:rsid w:val="000B0877"/>
    <w:rsid w:val="000B1AD9"/>
    <w:rsid w:val="000B386B"/>
    <w:rsid w:val="000B5F1F"/>
    <w:rsid w:val="000D301C"/>
    <w:rsid w:val="000D5EDE"/>
    <w:rsid w:val="000E1061"/>
    <w:rsid w:val="000E3A22"/>
    <w:rsid w:val="000F00D2"/>
    <w:rsid w:val="000F4C45"/>
    <w:rsid w:val="000F711C"/>
    <w:rsid w:val="001016C0"/>
    <w:rsid w:val="00104C9F"/>
    <w:rsid w:val="00105E5F"/>
    <w:rsid w:val="0011170C"/>
    <w:rsid w:val="001129EA"/>
    <w:rsid w:val="00114B31"/>
    <w:rsid w:val="00117D52"/>
    <w:rsid w:val="001232CD"/>
    <w:rsid w:val="00124A55"/>
    <w:rsid w:val="001256C9"/>
    <w:rsid w:val="00125885"/>
    <w:rsid w:val="00125DCF"/>
    <w:rsid w:val="001278C8"/>
    <w:rsid w:val="00127AA1"/>
    <w:rsid w:val="0013027F"/>
    <w:rsid w:val="00131DD5"/>
    <w:rsid w:val="001322F2"/>
    <w:rsid w:val="00135DC4"/>
    <w:rsid w:val="00135E36"/>
    <w:rsid w:val="00136EC6"/>
    <w:rsid w:val="00140278"/>
    <w:rsid w:val="001419A0"/>
    <w:rsid w:val="00143A28"/>
    <w:rsid w:val="00144967"/>
    <w:rsid w:val="00144C5E"/>
    <w:rsid w:val="0015051C"/>
    <w:rsid w:val="0015291D"/>
    <w:rsid w:val="00154D0B"/>
    <w:rsid w:val="0015680C"/>
    <w:rsid w:val="00160222"/>
    <w:rsid w:val="00160817"/>
    <w:rsid w:val="00163D1A"/>
    <w:rsid w:val="0016760B"/>
    <w:rsid w:val="00167B6D"/>
    <w:rsid w:val="001726E7"/>
    <w:rsid w:val="00173FF5"/>
    <w:rsid w:val="0017452D"/>
    <w:rsid w:val="0017496D"/>
    <w:rsid w:val="00176237"/>
    <w:rsid w:val="0018377E"/>
    <w:rsid w:val="00185587"/>
    <w:rsid w:val="00187F7C"/>
    <w:rsid w:val="00190D18"/>
    <w:rsid w:val="001919FD"/>
    <w:rsid w:val="00194CEC"/>
    <w:rsid w:val="00197504"/>
    <w:rsid w:val="001A083D"/>
    <w:rsid w:val="001A1471"/>
    <w:rsid w:val="001A23C0"/>
    <w:rsid w:val="001A5114"/>
    <w:rsid w:val="001A55BA"/>
    <w:rsid w:val="001A59F7"/>
    <w:rsid w:val="001B18B4"/>
    <w:rsid w:val="001B398F"/>
    <w:rsid w:val="001B3C15"/>
    <w:rsid w:val="001B4067"/>
    <w:rsid w:val="001B5A33"/>
    <w:rsid w:val="001C2231"/>
    <w:rsid w:val="001C2748"/>
    <w:rsid w:val="001C2F73"/>
    <w:rsid w:val="001C5BE9"/>
    <w:rsid w:val="001C7937"/>
    <w:rsid w:val="001D07A0"/>
    <w:rsid w:val="001D467B"/>
    <w:rsid w:val="001D5CE2"/>
    <w:rsid w:val="001E2451"/>
    <w:rsid w:val="001E25DE"/>
    <w:rsid w:val="001E4A49"/>
    <w:rsid w:val="001E4B97"/>
    <w:rsid w:val="001E6CD2"/>
    <w:rsid w:val="001E7B50"/>
    <w:rsid w:val="001F1A60"/>
    <w:rsid w:val="001F395C"/>
    <w:rsid w:val="001F57CB"/>
    <w:rsid w:val="001F5B97"/>
    <w:rsid w:val="00201AE5"/>
    <w:rsid w:val="002037E8"/>
    <w:rsid w:val="00203A75"/>
    <w:rsid w:val="00207E49"/>
    <w:rsid w:val="0021077A"/>
    <w:rsid w:val="002131EE"/>
    <w:rsid w:val="00220CE1"/>
    <w:rsid w:val="00223443"/>
    <w:rsid w:val="002251DE"/>
    <w:rsid w:val="00227B8E"/>
    <w:rsid w:val="00230840"/>
    <w:rsid w:val="00233DFD"/>
    <w:rsid w:val="00236F71"/>
    <w:rsid w:val="00237BB7"/>
    <w:rsid w:val="00237E7F"/>
    <w:rsid w:val="00241D40"/>
    <w:rsid w:val="00241DBB"/>
    <w:rsid w:val="00242803"/>
    <w:rsid w:val="00242A96"/>
    <w:rsid w:val="002466DA"/>
    <w:rsid w:val="00247399"/>
    <w:rsid w:val="00250F15"/>
    <w:rsid w:val="00252121"/>
    <w:rsid w:val="00252DE1"/>
    <w:rsid w:val="002566AC"/>
    <w:rsid w:val="00261661"/>
    <w:rsid w:val="00261E08"/>
    <w:rsid w:val="002673C7"/>
    <w:rsid w:val="00267B04"/>
    <w:rsid w:val="00270C47"/>
    <w:rsid w:val="0027115C"/>
    <w:rsid w:val="00271EE0"/>
    <w:rsid w:val="00272259"/>
    <w:rsid w:val="00273608"/>
    <w:rsid w:val="00273945"/>
    <w:rsid w:val="0027435B"/>
    <w:rsid w:val="0027499B"/>
    <w:rsid w:val="00277ABE"/>
    <w:rsid w:val="00284E29"/>
    <w:rsid w:val="0028553B"/>
    <w:rsid w:val="00286B89"/>
    <w:rsid w:val="002877D9"/>
    <w:rsid w:val="002879E0"/>
    <w:rsid w:val="0029190A"/>
    <w:rsid w:val="00293219"/>
    <w:rsid w:val="0029395F"/>
    <w:rsid w:val="00293C9C"/>
    <w:rsid w:val="00293F09"/>
    <w:rsid w:val="00295CDD"/>
    <w:rsid w:val="00295ECF"/>
    <w:rsid w:val="0029661E"/>
    <w:rsid w:val="002A1592"/>
    <w:rsid w:val="002A497C"/>
    <w:rsid w:val="002A6517"/>
    <w:rsid w:val="002B0703"/>
    <w:rsid w:val="002B0E97"/>
    <w:rsid w:val="002B24E7"/>
    <w:rsid w:val="002B2919"/>
    <w:rsid w:val="002B584D"/>
    <w:rsid w:val="002C0B68"/>
    <w:rsid w:val="002C15F5"/>
    <w:rsid w:val="002C43BC"/>
    <w:rsid w:val="002C6635"/>
    <w:rsid w:val="002C6907"/>
    <w:rsid w:val="002C7C93"/>
    <w:rsid w:val="002D07DD"/>
    <w:rsid w:val="002D10DA"/>
    <w:rsid w:val="002D1E9F"/>
    <w:rsid w:val="002D4499"/>
    <w:rsid w:val="002D61B1"/>
    <w:rsid w:val="002D64CD"/>
    <w:rsid w:val="002D7399"/>
    <w:rsid w:val="002D73E1"/>
    <w:rsid w:val="002E1F2C"/>
    <w:rsid w:val="002E23FF"/>
    <w:rsid w:val="002E3885"/>
    <w:rsid w:val="002E3E7B"/>
    <w:rsid w:val="002E4B39"/>
    <w:rsid w:val="002F0270"/>
    <w:rsid w:val="002F18BD"/>
    <w:rsid w:val="002F3917"/>
    <w:rsid w:val="002F6787"/>
    <w:rsid w:val="003017E3"/>
    <w:rsid w:val="00301C71"/>
    <w:rsid w:val="00302C55"/>
    <w:rsid w:val="0030354A"/>
    <w:rsid w:val="00305D04"/>
    <w:rsid w:val="003108E0"/>
    <w:rsid w:val="00312E2F"/>
    <w:rsid w:val="003162D7"/>
    <w:rsid w:val="00320654"/>
    <w:rsid w:val="0032176C"/>
    <w:rsid w:val="00321C4A"/>
    <w:rsid w:val="00324C19"/>
    <w:rsid w:val="00325AC3"/>
    <w:rsid w:val="0032646C"/>
    <w:rsid w:val="003316BD"/>
    <w:rsid w:val="0033340D"/>
    <w:rsid w:val="00345CF3"/>
    <w:rsid w:val="00347028"/>
    <w:rsid w:val="00350623"/>
    <w:rsid w:val="003516BF"/>
    <w:rsid w:val="003568C2"/>
    <w:rsid w:val="00356C11"/>
    <w:rsid w:val="00357B9A"/>
    <w:rsid w:val="00360163"/>
    <w:rsid w:val="00363FBA"/>
    <w:rsid w:val="0037463A"/>
    <w:rsid w:val="003770FF"/>
    <w:rsid w:val="00384018"/>
    <w:rsid w:val="003855D6"/>
    <w:rsid w:val="0038644F"/>
    <w:rsid w:val="0038720D"/>
    <w:rsid w:val="00387841"/>
    <w:rsid w:val="003934C7"/>
    <w:rsid w:val="00394E8B"/>
    <w:rsid w:val="0039533E"/>
    <w:rsid w:val="00395FF7"/>
    <w:rsid w:val="00396210"/>
    <w:rsid w:val="00396529"/>
    <w:rsid w:val="003A052B"/>
    <w:rsid w:val="003A297C"/>
    <w:rsid w:val="003A4B8E"/>
    <w:rsid w:val="003B1197"/>
    <w:rsid w:val="003B2AE0"/>
    <w:rsid w:val="003B35EA"/>
    <w:rsid w:val="003B616C"/>
    <w:rsid w:val="003C1DEE"/>
    <w:rsid w:val="003C2210"/>
    <w:rsid w:val="003C41A9"/>
    <w:rsid w:val="003C5642"/>
    <w:rsid w:val="003D13EA"/>
    <w:rsid w:val="003D1833"/>
    <w:rsid w:val="003D2FBF"/>
    <w:rsid w:val="003D41DA"/>
    <w:rsid w:val="003D5A34"/>
    <w:rsid w:val="003D62C6"/>
    <w:rsid w:val="003D6558"/>
    <w:rsid w:val="003D70D6"/>
    <w:rsid w:val="003D7F6C"/>
    <w:rsid w:val="003E04CA"/>
    <w:rsid w:val="003E0F30"/>
    <w:rsid w:val="003E103F"/>
    <w:rsid w:val="003E166C"/>
    <w:rsid w:val="003E1BDF"/>
    <w:rsid w:val="003E203B"/>
    <w:rsid w:val="003E2594"/>
    <w:rsid w:val="003E301E"/>
    <w:rsid w:val="003E333F"/>
    <w:rsid w:val="003E3A6A"/>
    <w:rsid w:val="003E3B5E"/>
    <w:rsid w:val="003E5395"/>
    <w:rsid w:val="003E6F34"/>
    <w:rsid w:val="003F3175"/>
    <w:rsid w:val="00400572"/>
    <w:rsid w:val="004011CD"/>
    <w:rsid w:val="004022E9"/>
    <w:rsid w:val="00402510"/>
    <w:rsid w:val="00404DFF"/>
    <w:rsid w:val="0040697C"/>
    <w:rsid w:val="00407BBF"/>
    <w:rsid w:val="00410C59"/>
    <w:rsid w:val="00412563"/>
    <w:rsid w:val="00412FE6"/>
    <w:rsid w:val="00415646"/>
    <w:rsid w:val="00417E13"/>
    <w:rsid w:val="00420140"/>
    <w:rsid w:val="00424C28"/>
    <w:rsid w:val="00426504"/>
    <w:rsid w:val="004302F0"/>
    <w:rsid w:val="00431E67"/>
    <w:rsid w:val="00431E9A"/>
    <w:rsid w:val="0043254B"/>
    <w:rsid w:val="004329A7"/>
    <w:rsid w:val="0043480F"/>
    <w:rsid w:val="0043535A"/>
    <w:rsid w:val="00437A50"/>
    <w:rsid w:val="0044108B"/>
    <w:rsid w:val="00441205"/>
    <w:rsid w:val="004440A1"/>
    <w:rsid w:val="00444E9A"/>
    <w:rsid w:val="00446178"/>
    <w:rsid w:val="00446EBF"/>
    <w:rsid w:val="0045523F"/>
    <w:rsid w:val="00455B6F"/>
    <w:rsid w:val="00460366"/>
    <w:rsid w:val="00461195"/>
    <w:rsid w:val="00464663"/>
    <w:rsid w:val="00464957"/>
    <w:rsid w:val="00464E20"/>
    <w:rsid w:val="00465668"/>
    <w:rsid w:val="00466637"/>
    <w:rsid w:val="0047071D"/>
    <w:rsid w:val="0047091F"/>
    <w:rsid w:val="004709B3"/>
    <w:rsid w:val="0047154E"/>
    <w:rsid w:val="004716DA"/>
    <w:rsid w:val="00472DC4"/>
    <w:rsid w:val="004770CB"/>
    <w:rsid w:val="00477FDE"/>
    <w:rsid w:val="00482E89"/>
    <w:rsid w:val="0048495F"/>
    <w:rsid w:val="00490E7C"/>
    <w:rsid w:val="004924B1"/>
    <w:rsid w:val="00492A75"/>
    <w:rsid w:val="00493B39"/>
    <w:rsid w:val="00495667"/>
    <w:rsid w:val="00496135"/>
    <w:rsid w:val="004962D3"/>
    <w:rsid w:val="0049702F"/>
    <w:rsid w:val="0049713A"/>
    <w:rsid w:val="004A2E64"/>
    <w:rsid w:val="004A315F"/>
    <w:rsid w:val="004A3FD9"/>
    <w:rsid w:val="004A6D09"/>
    <w:rsid w:val="004B2A92"/>
    <w:rsid w:val="004B3105"/>
    <w:rsid w:val="004B3A8C"/>
    <w:rsid w:val="004B3FC2"/>
    <w:rsid w:val="004B4255"/>
    <w:rsid w:val="004B5464"/>
    <w:rsid w:val="004B78BB"/>
    <w:rsid w:val="004B7AA5"/>
    <w:rsid w:val="004B7CBE"/>
    <w:rsid w:val="004C3426"/>
    <w:rsid w:val="004C3FBD"/>
    <w:rsid w:val="004C5313"/>
    <w:rsid w:val="004C59E5"/>
    <w:rsid w:val="004C6CC2"/>
    <w:rsid w:val="004D061E"/>
    <w:rsid w:val="004D0CC1"/>
    <w:rsid w:val="004D1C02"/>
    <w:rsid w:val="004D29A9"/>
    <w:rsid w:val="004D622C"/>
    <w:rsid w:val="004D717D"/>
    <w:rsid w:val="004D7696"/>
    <w:rsid w:val="004E0A65"/>
    <w:rsid w:val="004E3FC2"/>
    <w:rsid w:val="004E5E83"/>
    <w:rsid w:val="004E77F7"/>
    <w:rsid w:val="004F0E8F"/>
    <w:rsid w:val="004F76F6"/>
    <w:rsid w:val="004F7746"/>
    <w:rsid w:val="004F7A7B"/>
    <w:rsid w:val="00501235"/>
    <w:rsid w:val="00502059"/>
    <w:rsid w:val="00502CE2"/>
    <w:rsid w:val="005070B5"/>
    <w:rsid w:val="0051168F"/>
    <w:rsid w:val="00514C3C"/>
    <w:rsid w:val="0051563C"/>
    <w:rsid w:val="00520369"/>
    <w:rsid w:val="00521564"/>
    <w:rsid w:val="00522A9F"/>
    <w:rsid w:val="00527B08"/>
    <w:rsid w:val="00527B2B"/>
    <w:rsid w:val="00527B68"/>
    <w:rsid w:val="00527C9C"/>
    <w:rsid w:val="00530D48"/>
    <w:rsid w:val="005316CE"/>
    <w:rsid w:val="0053210D"/>
    <w:rsid w:val="0053701E"/>
    <w:rsid w:val="005403CD"/>
    <w:rsid w:val="00540B82"/>
    <w:rsid w:val="00541A03"/>
    <w:rsid w:val="00547EA9"/>
    <w:rsid w:val="005524A2"/>
    <w:rsid w:val="00552801"/>
    <w:rsid w:val="005549AD"/>
    <w:rsid w:val="00555583"/>
    <w:rsid w:val="005557C1"/>
    <w:rsid w:val="00556171"/>
    <w:rsid w:val="00556AF3"/>
    <w:rsid w:val="00557FFD"/>
    <w:rsid w:val="005632BF"/>
    <w:rsid w:val="00563F8C"/>
    <w:rsid w:val="005658EE"/>
    <w:rsid w:val="00565D73"/>
    <w:rsid w:val="005668CB"/>
    <w:rsid w:val="00572377"/>
    <w:rsid w:val="00575750"/>
    <w:rsid w:val="00581D8E"/>
    <w:rsid w:val="00587C31"/>
    <w:rsid w:val="0059149F"/>
    <w:rsid w:val="00591750"/>
    <w:rsid w:val="0059189D"/>
    <w:rsid w:val="005922C7"/>
    <w:rsid w:val="00592400"/>
    <w:rsid w:val="00594C4D"/>
    <w:rsid w:val="00595C34"/>
    <w:rsid w:val="005A0633"/>
    <w:rsid w:val="005A36F9"/>
    <w:rsid w:val="005A438B"/>
    <w:rsid w:val="005A55E2"/>
    <w:rsid w:val="005A6E0E"/>
    <w:rsid w:val="005A7C5F"/>
    <w:rsid w:val="005B1DC9"/>
    <w:rsid w:val="005B29BB"/>
    <w:rsid w:val="005B68D2"/>
    <w:rsid w:val="005B6DB0"/>
    <w:rsid w:val="005B7ED1"/>
    <w:rsid w:val="005C0696"/>
    <w:rsid w:val="005C1D35"/>
    <w:rsid w:val="005C2AF1"/>
    <w:rsid w:val="005C5296"/>
    <w:rsid w:val="005C5298"/>
    <w:rsid w:val="005C5528"/>
    <w:rsid w:val="005D3D95"/>
    <w:rsid w:val="005D60ED"/>
    <w:rsid w:val="005D704F"/>
    <w:rsid w:val="005D74A1"/>
    <w:rsid w:val="005E1ED0"/>
    <w:rsid w:val="005E5473"/>
    <w:rsid w:val="005E5A7E"/>
    <w:rsid w:val="005E791D"/>
    <w:rsid w:val="005E7958"/>
    <w:rsid w:val="005F06C1"/>
    <w:rsid w:val="005F07C1"/>
    <w:rsid w:val="005F2929"/>
    <w:rsid w:val="005F367F"/>
    <w:rsid w:val="005F4113"/>
    <w:rsid w:val="00602F2E"/>
    <w:rsid w:val="00603633"/>
    <w:rsid w:val="00605030"/>
    <w:rsid w:val="006055AD"/>
    <w:rsid w:val="006069E1"/>
    <w:rsid w:val="00607D49"/>
    <w:rsid w:val="006104F2"/>
    <w:rsid w:val="00611A4B"/>
    <w:rsid w:val="0061207B"/>
    <w:rsid w:val="0061476F"/>
    <w:rsid w:val="0061611A"/>
    <w:rsid w:val="00616D8F"/>
    <w:rsid w:val="00617246"/>
    <w:rsid w:val="00617789"/>
    <w:rsid w:val="006215EF"/>
    <w:rsid w:val="0062167A"/>
    <w:rsid w:val="0062604A"/>
    <w:rsid w:val="006261F2"/>
    <w:rsid w:val="00636C05"/>
    <w:rsid w:val="006411C1"/>
    <w:rsid w:val="00642AC7"/>
    <w:rsid w:val="00643B3F"/>
    <w:rsid w:val="00644E77"/>
    <w:rsid w:val="0064669B"/>
    <w:rsid w:val="006501DA"/>
    <w:rsid w:val="00653B32"/>
    <w:rsid w:val="006541DB"/>
    <w:rsid w:val="00654E97"/>
    <w:rsid w:val="00655FFF"/>
    <w:rsid w:val="00656A96"/>
    <w:rsid w:val="006625B8"/>
    <w:rsid w:val="006635B1"/>
    <w:rsid w:val="00666422"/>
    <w:rsid w:val="006678A3"/>
    <w:rsid w:val="00672218"/>
    <w:rsid w:val="00672DF0"/>
    <w:rsid w:val="00673E35"/>
    <w:rsid w:val="00673F75"/>
    <w:rsid w:val="00674E32"/>
    <w:rsid w:val="0067673C"/>
    <w:rsid w:val="00676D0C"/>
    <w:rsid w:val="00676F90"/>
    <w:rsid w:val="006772E8"/>
    <w:rsid w:val="006775EE"/>
    <w:rsid w:val="00677650"/>
    <w:rsid w:val="006805BE"/>
    <w:rsid w:val="006810E9"/>
    <w:rsid w:val="00681AA6"/>
    <w:rsid w:val="00683123"/>
    <w:rsid w:val="00683B3B"/>
    <w:rsid w:val="00684163"/>
    <w:rsid w:val="00685499"/>
    <w:rsid w:val="00685B66"/>
    <w:rsid w:val="00686252"/>
    <w:rsid w:val="00686E7A"/>
    <w:rsid w:val="00690A2C"/>
    <w:rsid w:val="00690BDD"/>
    <w:rsid w:val="00693004"/>
    <w:rsid w:val="00693511"/>
    <w:rsid w:val="006939BE"/>
    <w:rsid w:val="00693BA4"/>
    <w:rsid w:val="00695B80"/>
    <w:rsid w:val="006A0885"/>
    <w:rsid w:val="006A2BFC"/>
    <w:rsid w:val="006A756A"/>
    <w:rsid w:val="006A7900"/>
    <w:rsid w:val="006B39A0"/>
    <w:rsid w:val="006B3B8B"/>
    <w:rsid w:val="006B4E88"/>
    <w:rsid w:val="006B56A7"/>
    <w:rsid w:val="006C02B9"/>
    <w:rsid w:val="006C5CE1"/>
    <w:rsid w:val="006C66FC"/>
    <w:rsid w:val="006C7004"/>
    <w:rsid w:val="006C776F"/>
    <w:rsid w:val="006D1AC3"/>
    <w:rsid w:val="006D6871"/>
    <w:rsid w:val="006D69A9"/>
    <w:rsid w:val="006E2205"/>
    <w:rsid w:val="006E5D11"/>
    <w:rsid w:val="006E6999"/>
    <w:rsid w:val="006F2990"/>
    <w:rsid w:val="006F3A2D"/>
    <w:rsid w:val="006F66AD"/>
    <w:rsid w:val="006F6E84"/>
    <w:rsid w:val="0070012F"/>
    <w:rsid w:val="007015CF"/>
    <w:rsid w:val="00701CFF"/>
    <w:rsid w:val="00702AF8"/>
    <w:rsid w:val="0070398A"/>
    <w:rsid w:val="0070414F"/>
    <w:rsid w:val="00704557"/>
    <w:rsid w:val="00705CA1"/>
    <w:rsid w:val="00705EA7"/>
    <w:rsid w:val="00706E93"/>
    <w:rsid w:val="0071034C"/>
    <w:rsid w:val="00711AD7"/>
    <w:rsid w:val="00715223"/>
    <w:rsid w:val="0071564D"/>
    <w:rsid w:val="00716178"/>
    <w:rsid w:val="0071661B"/>
    <w:rsid w:val="00716D80"/>
    <w:rsid w:val="00717D45"/>
    <w:rsid w:val="00722DF7"/>
    <w:rsid w:val="007265AE"/>
    <w:rsid w:val="00730010"/>
    <w:rsid w:val="00730246"/>
    <w:rsid w:val="007303FF"/>
    <w:rsid w:val="007306A6"/>
    <w:rsid w:val="00731BF2"/>
    <w:rsid w:val="00732179"/>
    <w:rsid w:val="00733A3B"/>
    <w:rsid w:val="00734087"/>
    <w:rsid w:val="007351AA"/>
    <w:rsid w:val="00737A1B"/>
    <w:rsid w:val="007413C1"/>
    <w:rsid w:val="00743315"/>
    <w:rsid w:val="007450A6"/>
    <w:rsid w:val="00750E05"/>
    <w:rsid w:val="00751065"/>
    <w:rsid w:val="00752D6B"/>
    <w:rsid w:val="00753BB7"/>
    <w:rsid w:val="00754359"/>
    <w:rsid w:val="00754F30"/>
    <w:rsid w:val="00757EB9"/>
    <w:rsid w:val="00760E4A"/>
    <w:rsid w:val="00760FBF"/>
    <w:rsid w:val="007617D9"/>
    <w:rsid w:val="00763A28"/>
    <w:rsid w:val="007641BE"/>
    <w:rsid w:val="00764398"/>
    <w:rsid w:val="00771889"/>
    <w:rsid w:val="007730EB"/>
    <w:rsid w:val="007742AC"/>
    <w:rsid w:val="00776A17"/>
    <w:rsid w:val="00777431"/>
    <w:rsid w:val="00777D14"/>
    <w:rsid w:val="00780F9A"/>
    <w:rsid w:val="00783196"/>
    <w:rsid w:val="00784FFD"/>
    <w:rsid w:val="0079007C"/>
    <w:rsid w:val="00794CC6"/>
    <w:rsid w:val="007A0853"/>
    <w:rsid w:val="007A2B96"/>
    <w:rsid w:val="007A2D76"/>
    <w:rsid w:val="007A2F5A"/>
    <w:rsid w:val="007A31AB"/>
    <w:rsid w:val="007A352C"/>
    <w:rsid w:val="007A41D4"/>
    <w:rsid w:val="007A4B25"/>
    <w:rsid w:val="007A58B2"/>
    <w:rsid w:val="007A63C0"/>
    <w:rsid w:val="007B06A2"/>
    <w:rsid w:val="007B0E31"/>
    <w:rsid w:val="007B2D58"/>
    <w:rsid w:val="007B36FA"/>
    <w:rsid w:val="007B411D"/>
    <w:rsid w:val="007C05EE"/>
    <w:rsid w:val="007C4F85"/>
    <w:rsid w:val="007C531F"/>
    <w:rsid w:val="007C5885"/>
    <w:rsid w:val="007D2CDE"/>
    <w:rsid w:val="007D4481"/>
    <w:rsid w:val="007D62B4"/>
    <w:rsid w:val="007D64E7"/>
    <w:rsid w:val="007D6633"/>
    <w:rsid w:val="007E00A6"/>
    <w:rsid w:val="007E01EF"/>
    <w:rsid w:val="007E1918"/>
    <w:rsid w:val="007E4135"/>
    <w:rsid w:val="007E52FD"/>
    <w:rsid w:val="007E7316"/>
    <w:rsid w:val="007E775E"/>
    <w:rsid w:val="007F24E9"/>
    <w:rsid w:val="007F5EB4"/>
    <w:rsid w:val="00803236"/>
    <w:rsid w:val="0080500E"/>
    <w:rsid w:val="00805FC1"/>
    <w:rsid w:val="00807640"/>
    <w:rsid w:val="00807E08"/>
    <w:rsid w:val="008120E3"/>
    <w:rsid w:val="00813562"/>
    <w:rsid w:val="008153B5"/>
    <w:rsid w:val="00816DB1"/>
    <w:rsid w:val="008173AB"/>
    <w:rsid w:val="008178A4"/>
    <w:rsid w:val="008205B8"/>
    <w:rsid w:val="00820612"/>
    <w:rsid w:val="00821A6D"/>
    <w:rsid w:val="00821C5D"/>
    <w:rsid w:val="00822333"/>
    <w:rsid w:val="00824C3E"/>
    <w:rsid w:val="00824D50"/>
    <w:rsid w:val="00824DEA"/>
    <w:rsid w:val="00826961"/>
    <w:rsid w:val="008270B1"/>
    <w:rsid w:val="00830F35"/>
    <w:rsid w:val="00831524"/>
    <w:rsid w:val="008318AE"/>
    <w:rsid w:val="008356A7"/>
    <w:rsid w:val="0083622E"/>
    <w:rsid w:val="00836A36"/>
    <w:rsid w:val="00837440"/>
    <w:rsid w:val="00840DAA"/>
    <w:rsid w:val="00840EFF"/>
    <w:rsid w:val="00844284"/>
    <w:rsid w:val="00845602"/>
    <w:rsid w:val="00845943"/>
    <w:rsid w:val="00846019"/>
    <w:rsid w:val="008472AE"/>
    <w:rsid w:val="00847BCC"/>
    <w:rsid w:val="0085309A"/>
    <w:rsid w:val="00853DDE"/>
    <w:rsid w:val="00854A07"/>
    <w:rsid w:val="0086193D"/>
    <w:rsid w:val="008623F7"/>
    <w:rsid w:val="00866EC7"/>
    <w:rsid w:val="00870084"/>
    <w:rsid w:val="00880BC1"/>
    <w:rsid w:val="0088144C"/>
    <w:rsid w:val="00882DD6"/>
    <w:rsid w:val="00883A11"/>
    <w:rsid w:val="00891C86"/>
    <w:rsid w:val="00892F93"/>
    <w:rsid w:val="00893179"/>
    <w:rsid w:val="00897A0A"/>
    <w:rsid w:val="008A281D"/>
    <w:rsid w:val="008A2CB1"/>
    <w:rsid w:val="008A2EDF"/>
    <w:rsid w:val="008A5CDE"/>
    <w:rsid w:val="008A6D42"/>
    <w:rsid w:val="008A720B"/>
    <w:rsid w:val="008B03A0"/>
    <w:rsid w:val="008B175E"/>
    <w:rsid w:val="008B4934"/>
    <w:rsid w:val="008B5620"/>
    <w:rsid w:val="008B584C"/>
    <w:rsid w:val="008B67D5"/>
    <w:rsid w:val="008B6C80"/>
    <w:rsid w:val="008B7B4E"/>
    <w:rsid w:val="008C1F45"/>
    <w:rsid w:val="008C4093"/>
    <w:rsid w:val="008C6331"/>
    <w:rsid w:val="008C7007"/>
    <w:rsid w:val="008C7DBE"/>
    <w:rsid w:val="008D1B9D"/>
    <w:rsid w:val="008D431A"/>
    <w:rsid w:val="008D626B"/>
    <w:rsid w:val="008D7068"/>
    <w:rsid w:val="008D7BA6"/>
    <w:rsid w:val="008E0120"/>
    <w:rsid w:val="008E03F5"/>
    <w:rsid w:val="008E1F89"/>
    <w:rsid w:val="008E2A1C"/>
    <w:rsid w:val="008E2DFC"/>
    <w:rsid w:val="008F074A"/>
    <w:rsid w:val="008F7B16"/>
    <w:rsid w:val="00904CA5"/>
    <w:rsid w:val="00906881"/>
    <w:rsid w:val="00907556"/>
    <w:rsid w:val="0091030E"/>
    <w:rsid w:val="00910483"/>
    <w:rsid w:val="00912592"/>
    <w:rsid w:val="009131B7"/>
    <w:rsid w:val="00923110"/>
    <w:rsid w:val="00924927"/>
    <w:rsid w:val="00924D78"/>
    <w:rsid w:val="009250D4"/>
    <w:rsid w:val="00927391"/>
    <w:rsid w:val="00932BD8"/>
    <w:rsid w:val="00935CF8"/>
    <w:rsid w:val="0093691D"/>
    <w:rsid w:val="00940750"/>
    <w:rsid w:val="00941D62"/>
    <w:rsid w:val="00942FB2"/>
    <w:rsid w:val="0094300F"/>
    <w:rsid w:val="00943416"/>
    <w:rsid w:val="00946F40"/>
    <w:rsid w:val="0095033A"/>
    <w:rsid w:val="00950B83"/>
    <w:rsid w:val="009517FB"/>
    <w:rsid w:val="00952CEB"/>
    <w:rsid w:val="00955ADB"/>
    <w:rsid w:val="00957741"/>
    <w:rsid w:val="00960929"/>
    <w:rsid w:val="00961D7A"/>
    <w:rsid w:val="009647B2"/>
    <w:rsid w:val="00970D81"/>
    <w:rsid w:val="00971A5D"/>
    <w:rsid w:val="00971E81"/>
    <w:rsid w:val="00972911"/>
    <w:rsid w:val="009743FE"/>
    <w:rsid w:val="009744FB"/>
    <w:rsid w:val="00974B02"/>
    <w:rsid w:val="009777B9"/>
    <w:rsid w:val="00980828"/>
    <w:rsid w:val="00980BFA"/>
    <w:rsid w:val="0098113F"/>
    <w:rsid w:val="00982F23"/>
    <w:rsid w:val="00984588"/>
    <w:rsid w:val="009845E9"/>
    <w:rsid w:val="00987B72"/>
    <w:rsid w:val="00992768"/>
    <w:rsid w:val="00997516"/>
    <w:rsid w:val="009979F9"/>
    <w:rsid w:val="009A01C5"/>
    <w:rsid w:val="009A168D"/>
    <w:rsid w:val="009A3869"/>
    <w:rsid w:val="009A7C55"/>
    <w:rsid w:val="009B1F6A"/>
    <w:rsid w:val="009B32BA"/>
    <w:rsid w:val="009B6073"/>
    <w:rsid w:val="009B63FB"/>
    <w:rsid w:val="009C0004"/>
    <w:rsid w:val="009C1973"/>
    <w:rsid w:val="009C762B"/>
    <w:rsid w:val="009D2577"/>
    <w:rsid w:val="009D3890"/>
    <w:rsid w:val="009D4206"/>
    <w:rsid w:val="009D580D"/>
    <w:rsid w:val="009E01D0"/>
    <w:rsid w:val="009E28DE"/>
    <w:rsid w:val="009E31B3"/>
    <w:rsid w:val="009E3383"/>
    <w:rsid w:val="009E739F"/>
    <w:rsid w:val="009F0A05"/>
    <w:rsid w:val="009F394D"/>
    <w:rsid w:val="009F4261"/>
    <w:rsid w:val="009F4491"/>
    <w:rsid w:val="009F4ED5"/>
    <w:rsid w:val="009F530C"/>
    <w:rsid w:val="00A011E7"/>
    <w:rsid w:val="00A02CDF"/>
    <w:rsid w:val="00A03A0F"/>
    <w:rsid w:val="00A055E8"/>
    <w:rsid w:val="00A11CE0"/>
    <w:rsid w:val="00A13680"/>
    <w:rsid w:val="00A153AB"/>
    <w:rsid w:val="00A155D4"/>
    <w:rsid w:val="00A15DF9"/>
    <w:rsid w:val="00A16DF9"/>
    <w:rsid w:val="00A1778E"/>
    <w:rsid w:val="00A2294B"/>
    <w:rsid w:val="00A25E60"/>
    <w:rsid w:val="00A26F6F"/>
    <w:rsid w:val="00A27B2C"/>
    <w:rsid w:val="00A317E4"/>
    <w:rsid w:val="00A32561"/>
    <w:rsid w:val="00A35D13"/>
    <w:rsid w:val="00A36B9E"/>
    <w:rsid w:val="00A40360"/>
    <w:rsid w:val="00A419F0"/>
    <w:rsid w:val="00A4224D"/>
    <w:rsid w:val="00A4380B"/>
    <w:rsid w:val="00A4455A"/>
    <w:rsid w:val="00A446EA"/>
    <w:rsid w:val="00A455E4"/>
    <w:rsid w:val="00A46FCB"/>
    <w:rsid w:val="00A52620"/>
    <w:rsid w:val="00A54942"/>
    <w:rsid w:val="00A609B1"/>
    <w:rsid w:val="00A62155"/>
    <w:rsid w:val="00A6289B"/>
    <w:rsid w:val="00A6294C"/>
    <w:rsid w:val="00A62D17"/>
    <w:rsid w:val="00A6426C"/>
    <w:rsid w:val="00A64D17"/>
    <w:rsid w:val="00A652D6"/>
    <w:rsid w:val="00A65DBD"/>
    <w:rsid w:val="00A70929"/>
    <w:rsid w:val="00A7277A"/>
    <w:rsid w:val="00A77D81"/>
    <w:rsid w:val="00A80EAE"/>
    <w:rsid w:val="00A844F5"/>
    <w:rsid w:val="00A85878"/>
    <w:rsid w:val="00A86620"/>
    <w:rsid w:val="00A912D5"/>
    <w:rsid w:val="00A95905"/>
    <w:rsid w:val="00AA1CFA"/>
    <w:rsid w:val="00AA368E"/>
    <w:rsid w:val="00AA4163"/>
    <w:rsid w:val="00AA7436"/>
    <w:rsid w:val="00AB1FC1"/>
    <w:rsid w:val="00AB57AF"/>
    <w:rsid w:val="00AB5B85"/>
    <w:rsid w:val="00AB6268"/>
    <w:rsid w:val="00AB62FC"/>
    <w:rsid w:val="00AB7043"/>
    <w:rsid w:val="00AB718E"/>
    <w:rsid w:val="00AB7BB6"/>
    <w:rsid w:val="00AC4965"/>
    <w:rsid w:val="00AC5D46"/>
    <w:rsid w:val="00AD0830"/>
    <w:rsid w:val="00AD2CC3"/>
    <w:rsid w:val="00AE09A5"/>
    <w:rsid w:val="00AE1505"/>
    <w:rsid w:val="00AE32EE"/>
    <w:rsid w:val="00AF2686"/>
    <w:rsid w:val="00AF3199"/>
    <w:rsid w:val="00AF5A9A"/>
    <w:rsid w:val="00AF5B4C"/>
    <w:rsid w:val="00AF5FF7"/>
    <w:rsid w:val="00AF6D79"/>
    <w:rsid w:val="00B008BE"/>
    <w:rsid w:val="00B00A3E"/>
    <w:rsid w:val="00B0322F"/>
    <w:rsid w:val="00B07168"/>
    <w:rsid w:val="00B078E6"/>
    <w:rsid w:val="00B154F7"/>
    <w:rsid w:val="00B212ED"/>
    <w:rsid w:val="00B21BB3"/>
    <w:rsid w:val="00B2343B"/>
    <w:rsid w:val="00B24D03"/>
    <w:rsid w:val="00B30CD1"/>
    <w:rsid w:val="00B320A4"/>
    <w:rsid w:val="00B33F01"/>
    <w:rsid w:val="00B34766"/>
    <w:rsid w:val="00B37A4A"/>
    <w:rsid w:val="00B405DF"/>
    <w:rsid w:val="00B4314D"/>
    <w:rsid w:val="00B4405F"/>
    <w:rsid w:val="00B44B1B"/>
    <w:rsid w:val="00B52602"/>
    <w:rsid w:val="00B53853"/>
    <w:rsid w:val="00B53E06"/>
    <w:rsid w:val="00B54FFF"/>
    <w:rsid w:val="00B55B22"/>
    <w:rsid w:val="00B60A4F"/>
    <w:rsid w:val="00B611EB"/>
    <w:rsid w:val="00B62B3A"/>
    <w:rsid w:val="00B6436A"/>
    <w:rsid w:val="00B66361"/>
    <w:rsid w:val="00B6753E"/>
    <w:rsid w:val="00B7066A"/>
    <w:rsid w:val="00B76F46"/>
    <w:rsid w:val="00B80199"/>
    <w:rsid w:val="00B83412"/>
    <w:rsid w:val="00B83EC9"/>
    <w:rsid w:val="00B84484"/>
    <w:rsid w:val="00B858C3"/>
    <w:rsid w:val="00B87038"/>
    <w:rsid w:val="00B90965"/>
    <w:rsid w:val="00B91440"/>
    <w:rsid w:val="00B9502E"/>
    <w:rsid w:val="00B95CB9"/>
    <w:rsid w:val="00B96563"/>
    <w:rsid w:val="00BA1B55"/>
    <w:rsid w:val="00BA1B5B"/>
    <w:rsid w:val="00BA2A98"/>
    <w:rsid w:val="00BA42F5"/>
    <w:rsid w:val="00BA5D14"/>
    <w:rsid w:val="00BA764D"/>
    <w:rsid w:val="00BC2E75"/>
    <w:rsid w:val="00BC449E"/>
    <w:rsid w:val="00BC4D3A"/>
    <w:rsid w:val="00BC4D8C"/>
    <w:rsid w:val="00BD58B8"/>
    <w:rsid w:val="00BD5C50"/>
    <w:rsid w:val="00BD660B"/>
    <w:rsid w:val="00BE0647"/>
    <w:rsid w:val="00BE0B30"/>
    <w:rsid w:val="00BE2A21"/>
    <w:rsid w:val="00BE2EFD"/>
    <w:rsid w:val="00BE58D5"/>
    <w:rsid w:val="00BE69A5"/>
    <w:rsid w:val="00BF4393"/>
    <w:rsid w:val="00BF5ED3"/>
    <w:rsid w:val="00BF6284"/>
    <w:rsid w:val="00C018A9"/>
    <w:rsid w:val="00C01DF0"/>
    <w:rsid w:val="00C036B6"/>
    <w:rsid w:val="00C06ACA"/>
    <w:rsid w:val="00C0710E"/>
    <w:rsid w:val="00C11E89"/>
    <w:rsid w:val="00C13D3F"/>
    <w:rsid w:val="00C1406F"/>
    <w:rsid w:val="00C14366"/>
    <w:rsid w:val="00C20E00"/>
    <w:rsid w:val="00C20E6C"/>
    <w:rsid w:val="00C26B49"/>
    <w:rsid w:val="00C27490"/>
    <w:rsid w:val="00C36069"/>
    <w:rsid w:val="00C4196A"/>
    <w:rsid w:val="00C419DF"/>
    <w:rsid w:val="00C4423A"/>
    <w:rsid w:val="00C442A3"/>
    <w:rsid w:val="00C4542E"/>
    <w:rsid w:val="00C4673E"/>
    <w:rsid w:val="00C608D8"/>
    <w:rsid w:val="00C627B3"/>
    <w:rsid w:val="00C6544B"/>
    <w:rsid w:val="00C65564"/>
    <w:rsid w:val="00C66739"/>
    <w:rsid w:val="00C66BFE"/>
    <w:rsid w:val="00C6769A"/>
    <w:rsid w:val="00C67750"/>
    <w:rsid w:val="00C72453"/>
    <w:rsid w:val="00C72D61"/>
    <w:rsid w:val="00C77BF4"/>
    <w:rsid w:val="00C77F3A"/>
    <w:rsid w:val="00C81872"/>
    <w:rsid w:val="00C833BF"/>
    <w:rsid w:val="00C866C1"/>
    <w:rsid w:val="00C91BE6"/>
    <w:rsid w:val="00C92CD0"/>
    <w:rsid w:val="00C94030"/>
    <w:rsid w:val="00C96FF4"/>
    <w:rsid w:val="00C97C02"/>
    <w:rsid w:val="00CA0BF5"/>
    <w:rsid w:val="00CA0F58"/>
    <w:rsid w:val="00CA5E9C"/>
    <w:rsid w:val="00CB1517"/>
    <w:rsid w:val="00CB20BC"/>
    <w:rsid w:val="00CB598D"/>
    <w:rsid w:val="00CC3673"/>
    <w:rsid w:val="00CC6EE4"/>
    <w:rsid w:val="00CC7E28"/>
    <w:rsid w:val="00CD3D66"/>
    <w:rsid w:val="00CD3E36"/>
    <w:rsid w:val="00CD6255"/>
    <w:rsid w:val="00CD76AD"/>
    <w:rsid w:val="00CE2ECA"/>
    <w:rsid w:val="00CE3915"/>
    <w:rsid w:val="00CE432C"/>
    <w:rsid w:val="00CF084A"/>
    <w:rsid w:val="00CF252D"/>
    <w:rsid w:val="00CF2A71"/>
    <w:rsid w:val="00CF5BDF"/>
    <w:rsid w:val="00CF6444"/>
    <w:rsid w:val="00CF6A2B"/>
    <w:rsid w:val="00CF6AF2"/>
    <w:rsid w:val="00D00F70"/>
    <w:rsid w:val="00D0470B"/>
    <w:rsid w:val="00D05FE6"/>
    <w:rsid w:val="00D07474"/>
    <w:rsid w:val="00D10B75"/>
    <w:rsid w:val="00D122E2"/>
    <w:rsid w:val="00D1262A"/>
    <w:rsid w:val="00D142C1"/>
    <w:rsid w:val="00D206D2"/>
    <w:rsid w:val="00D20D3B"/>
    <w:rsid w:val="00D221D3"/>
    <w:rsid w:val="00D24421"/>
    <w:rsid w:val="00D2491A"/>
    <w:rsid w:val="00D301C8"/>
    <w:rsid w:val="00D30CC9"/>
    <w:rsid w:val="00D315CF"/>
    <w:rsid w:val="00D35813"/>
    <w:rsid w:val="00D3718D"/>
    <w:rsid w:val="00D406B5"/>
    <w:rsid w:val="00D40AD5"/>
    <w:rsid w:val="00D5022F"/>
    <w:rsid w:val="00D513EB"/>
    <w:rsid w:val="00D516D1"/>
    <w:rsid w:val="00D56507"/>
    <w:rsid w:val="00D61673"/>
    <w:rsid w:val="00D633A3"/>
    <w:rsid w:val="00D63683"/>
    <w:rsid w:val="00D67F3C"/>
    <w:rsid w:val="00D70566"/>
    <w:rsid w:val="00D7094C"/>
    <w:rsid w:val="00D71085"/>
    <w:rsid w:val="00D714A8"/>
    <w:rsid w:val="00D7289B"/>
    <w:rsid w:val="00D72BEE"/>
    <w:rsid w:val="00D739B1"/>
    <w:rsid w:val="00D77F45"/>
    <w:rsid w:val="00D8054B"/>
    <w:rsid w:val="00D8087F"/>
    <w:rsid w:val="00D80AFE"/>
    <w:rsid w:val="00D8274F"/>
    <w:rsid w:val="00D832C4"/>
    <w:rsid w:val="00D83315"/>
    <w:rsid w:val="00D83FAB"/>
    <w:rsid w:val="00D8416E"/>
    <w:rsid w:val="00D85102"/>
    <w:rsid w:val="00D85E5F"/>
    <w:rsid w:val="00D90512"/>
    <w:rsid w:val="00D91395"/>
    <w:rsid w:val="00D92556"/>
    <w:rsid w:val="00D94411"/>
    <w:rsid w:val="00D94D47"/>
    <w:rsid w:val="00D95E38"/>
    <w:rsid w:val="00D97E0A"/>
    <w:rsid w:val="00D97F27"/>
    <w:rsid w:val="00DA2080"/>
    <w:rsid w:val="00DA3DC6"/>
    <w:rsid w:val="00DA62FA"/>
    <w:rsid w:val="00DA79F9"/>
    <w:rsid w:val="00DB462B"/>
    <w:rsid w:val="00DB4B14"/>
    <w:rsid w:val="00DB4C05"/>
    <w:rsid w:val="00DB7C23"/>
    <w:rsid w:val="00DC2687"/>
    <w:rsid w:val="00DC55D3"/>
    <w:rsid w:val="00DC5E25"/>
    <w:rsid w:val="00DC6D4D"/>
    <w:rsid w:val="00DC77A2"/>
    <w:rsid w:val="00DD079B"/>
    <w:rsid w:val="00DD13EE"/>
    <w:rsid w:val="00DD18D9"/>
    <w:rsid w:val="00DD3A2B"/>
    <w:rsid w:val="00DD600E"/>
    <w:rsid w:val="00DD67A2"/>
    <w:rsid w:val="00DE11FB"/>
    <w:rsid w:val="00DE19D4"/>
    <w:rsid w:val="00DE5A3C"/>
    <w:rsid w:val="00DE5B96"/>
    <w:rsid w:val="00DE6587"/>
    <w:rsid w:val="00DE7A18"/>
    <w:rsid w:val="00DF4FCD"/>
    <w:rsid w:val="00DF5344"/>
    <w:rsid w:val="00DF5C65"/>
    <w:rsid w:val="00DF6121"/>
    <w:rsid w:val="00DF72C4"/>
    <w:rsid w:val="00E008D3"/>
    <w:rsid w:val="00E00A11"/>
    <w:rsid w:val="00E06BD9"/>
    <w:rsid w:val="00E102A5"/>
    <w:rsid w:val="00E10557"/>
    <w:rsid w:val="00E10C66"/>
    <w:rsid w:val="00E14EF4"/>
    <w:rsid w:val="00E155AD"/>
    <w:rsid w:val="00E15844"/>
    <w:rsid w:val="00E15E82"/>
    <w:rsid w:val="00E16448"/>
    <w:rsid w:val="00E16EBD"/>
    <w:rsid w:val="00E215AA"/>
    <w:rsid w:val="00E25FF8"/>
    <w:rsid w:val="00E265A7"/>
    <w:rsid w:val="00E265E7"/>
    <w:rsid w:val="00E26CFE"/>
    <w:rsid w:val="00E270B6"/>
    <w:rsid w:val="00E32C0C"/>
    <w:rsid w:val="00E33E4C"/>
    <w:rsid w:val="00E33F1F"/>
    <w:rsid w:val="00E342BF"/>
    <w:rsid w:val="00E35DDB"/>
    <w:rsid w:val="00E3763C"/>
    <w:rsid w:val="00E37B9B"/>
    <w:rsid w:val="00E42A91"/>
    <w:rsid w:val="00E4390B"/>
    <w:rsid w:val="00E43B73"/>
    <w:rsid w:val="00E45C1F"/>
    <w:rsid w:val="00E467DB"/>
    <w:rsid w:val="00E476A9"/>
    <w:rsid w:val="00E6056A"/>
    <w:rsid w:val="00E6068A"/>
    <w:rsid w:val="00E60F33"/>
    <w:rsid w:val="00E63CE7"/>
    <w:rsid w:val="00E63CF3"/>
    <w:rsid w:val="00E64D91"/>
    <w:rsid w:val="00E66CD1"/>
    <w:rsid w:val="00E77480"/>
    <w:rsid w:val="00E80AA5"/>
    <w:rsid w:val="00E8252B"/>
    <w:rsid w:val="00E83F61"/>
    <w:rsid w:val="00E844E8"/>
    <w:rsid w:val="00E87016"/>
    <w:rsid w:val="00E904F0"/>
    <w:rsid w:val="00E90CFB"/>
    <w:rsid w:val="00E94EB8"/>
    <w:rsid w:val="00E94F90"/>
    <w:rsid w:val="00E95211"/>
    <w:rsid w:val="00EA2F8D"/>
    <w:rsid w:val="00EA3D0A"/>
    <w:rsid w:val="00EA4920"/>
    <w:rsid w:val="00EA7EB2"/>
    <w:rsid w:val="00EA7F74"/>
    <w:rsid w:val="00EB181D"/>
    <w:rsid w:val="00EB32E5"/>
    <w:rsid w:val="00EB366B"/>
    <w:rsid w:val="00EB412D"/>
    <w:rsid w:val="00EB63E0"/>
    <w:rsid w:val="00EB7171"/>
    <w:rsid w:val="00EB7A4B"/>
    <w:rsid w:val="00EC0EC8"/>
    <w:rsid w:val="00EC1950"/>
    <w:rsid w:val="00EC1B65"/>
    <w:rsid w:val="00EC2FD0"/>
    <w:rsid w:val="00EC6185"/>
    <w:rsid w:val="00ED4936"/>
    <w:rsid w:val="00ED4B05"/>
    <w:rsid w:val="00ED574A"/>
    <w:rsid w:val="00EE19CD"/>
    <w:rsid w:val="00EF2B00"/>
    <w:rsid w:val="00EF2B88"/>
    <w:rsid w:val="00EF2C46"/>
    <w:rsid w:val="00EF439A"/>
    <w:rsid w:val="00EF5843"/>
    <w:rsid w:val="00EF5876"/>
    <w:rsid w:val="00EF7441"/>
    <w:rsid w:val="00EF7DCA"/>
    <w:rsid w:val="00F00036"/>
    <w:rsid w:val="00F00CBE"/>
    <w:rsid w:val="00F02EEF"/>
    <w:rsid w:val="00F03DF2"/>
    <w:rsid w:val="00F054CB"/>
    <w:rsid w:val="00F0563E"/>
    <w:rsid w:val="00F147FA"/>
    <w:rsid w:val="00F17907"/>
    <w:rsid w:val="00F20AEF"/>
    <w:rsid w:val="00F244BE"/>
    <w:rsid w:val="00F248E5"/>
    <w:rsid w:val="00F251AB"/>
    <w:rsid w:val="00F2695E"/>
    <w:rsid w:val="00F27443"/>
    <w:rsid w:val="00F30721"/>
    <w:rsid w:val="00F32A9F"/>
    <w:rsid w:val="00F3629D"/>
    <w:rsid w:val="00F37085"/>
    <w:rsid w:val="00F4277F"/>
    <w:rsid w:val="00F459C6"/>
    <w:rsid w:val="00F47819"/>
    <w:rsid w:val="00F50213"/>
    <w:rsid w:val="00F51E44"/>
    <w:rsid w:val="00F52B70"/>
    <w:rsid w:val="00F543CD"/>
    <w:rsid w:val="00F579FF"/>
    <w:rsid w:val="00F6118F"/>
    <w:rsid w:val="00F62A58"/>
    <w:rsid w:val="00F635E9"/>
    <w:rsid w:val="00F649FC"/>
    <w:rsid w:val="00F656A4"/>
    <w:rsid w:val="00F66232"/>
    <w:rsid w:val="00F6797F"/>
    <w:rsid w:val="00F710AC"/>
    <w:rsid w:val="00F72F5A"/>
    <w:rsid w:val="00F74350"/>
    <w:rsid w:val="00F8076A"/>
    <w:rsid w:val="00F8374B"/>
    <w:rsid w:val="00F86300"/>
    <w:rsid w:val="00F907E7"/>
    <w:rsid w:val="00F95FE2"/>
    <w:rsid w:val="00F96028"/>
    <w:rsid w:val="00F96C58"/>
    <w:rsid w:val="00F9740D"/>
    <w:rsid w:val="00F97B16"/>
    <w:rsid w:val="00FA7933"/>
    <w:rsid w:val="00FA79FF"/>
    <w:rsid w:val="00FB14FA"/>
    <w:rsid w:val="00FB3EF4"/>
    <w:rsid w:val="00FB47B3"/>
    <w:rsid w:val="00FB602D"/>
    <w:rsid w:val="00FB7418"/>
    <w:rsid w:val="00FB7464"/>
    <w:rsid w:val="00FC2D7C"/>
    <w:rsid w:val="00FC3DCB"/>
    <w:rsid w:val="00FC500C"/>
    <w:rsid w:val="00FC6491"/>
    <w:rsid w:val="00FC6C13"/>
    <w:rsid w:val="00FD1858"/>
    <w:rsid w:val="00FD49CE"/>
    <w:rsid w:val="00FD49DA"/>
    <w:rsid w:val="00FD5636"/>
    <w:rsid w:val="00FD59C3"/>
    <w:rsid w:val="00FE0299"/>
    <w:rsid w:val="00FE4C6B"/>
    <w:rsid w:val="00FF0D5F"/>
    <w:rsid w:val="00FF14C0"/>
    <w:rsid w:val="00FF3413"/>
    <w:rsid w:val="00FF6D3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353C45"/>
  <w15:chartTrackingRefBased/>
  <w15:docId w15:val="{C0EEC104-A4F3-4A52-BAC3-AA8526961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5">
    <w:lsdException w:name="Normal" w:uiPriority="99" w:qFormat="1"/>
    <w:lsdException w:name="heading 1" w:qFormat="1"/>
    <w:lsdException w:name="heading 2" w:qFormat="1"/>
    <w:lsdException w:name="heading 3" w:qFormat="1"/>
    <w:lsdException w:name="heading 4" w:qFormat="1"/>
    <w:lsdException w:name="heading 5" w:uiPriority="1"/>
    <w:lsdException w:name="heading 6" w:uiPriority="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1"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uiPriority w:val="99"/>
    <w:qFormat/>
    <w:rsid w:val="004770CB"/>
    <w:pPr>
      <w:spacing w:line="360" w:lineRule="auto"/>
      <w:jc w:val="both"/>
    </w:pPr>
    <w:rPr>
      <w:sz w:val="24"/>
      <w:lang w:val="fr-CA" w:eastAsia="fr-FR"/>
    </w:rPr>
  </w:style>
  <w:style w:type="paragraph" w:styleId="Heading1">
    <w:name w:val="heading 1"/>
    <w:basedOn w:val="Normal"/>
    <w:next w:val="Paragraphe"/>
    <w:link w:val="Heading1Char"/>
    <w:qFormat/>
    <w:rsid w:val="00F635E9"/>
    <w:pPr>
      <w:keepNext/>
      <w:spacing w:before="240" w:after="60"/>
      <w:jc w:val="left"/>
      <w:outlineLvl w:val="0"/>
    </w:pPr>
    <w:rPr>
      <w:b/>
      <w:kern w:val="28"/>
      <w:sz w:val="36"/>
    </w:rPr>
  </w:style>
  <w:style w:type="paragraph" w:styleId="Heading2">
    <w:name w:val="heading 2"/>
    <w:basedOn w:val="Normal"/>
    <w:next w:val="Paragraphe"/>
    <w:link w:val="Heading2Char"/>
    <w:qFormat/>
    <w:rsid w:val="00F635E9"/>
    <w:pPr>
      <w:keepNext/>
      <w:spacing w:before="240" w:after="60"/>
      <w:jc w:val="left"/>
      <w:outlineLvl w:val="1"/>
    </w:pPr>
    <w:rPr>
      <w:b/>
      <w:sz w:val="32"/>
    </w:rPr>
  </w:style>
  <w:style w:type="paragraph" w:styleId="Heading3">
    <w:name w:val="heading 3"/>
    <w:basedOn w:val="Normal"/>
    <w:next w:val="Paragraphe"/>
    <w:link w:val="Heading3Char"/>
    <w:qFormat/>
    <w:rsid w:val="00F20AEF"/>
    <w:pPr>
      <w:keepNext/>
      <w:spacing w:before="240" w:after="60"/>
      <w:jc w:val="left"/>
      <w:outlineLvl w:val="2"/>
    </w:pPr>
    <w:rPr>
      <w:b/>
      <w:sz w:val="28"/>
    </w:rPr>
  </w:style>
  <w:style w:type="paragraph" w:styleId="Heading4">
    <w:name w:val="heading 4"/>
    <w:basedOn w:val="Normal"/>
    <w:next w:val="Paragraphe"/>
    <w:link w:val="Heading4Char"/>
    <w:qFormat/>
    <w:rsid w:val="00F20AEF"/>
    <w:pPr>
      <w:keepNext/>
      <w:spacing w:before="240" w:after="60"/>
      <w:jc w:val="left"/>
      <w:outlineLvl w:val="3"/>
    </w:pPr>
    <w:rPr>
      <w:b/>
    </w:rPr>
  </w:style>
  <w:style w:type="paragraph" w:styleId="Heading5">
    <w:name w:val="heading 5"/>
    <w:basedOn w:val="Normal"/>
    <w:next w:val="Paragraphe"/>
    <w:link w:val="Heading5Char"/>
    <w:uiPriority w:val="1"/>
    <w:rsid w:val="00F20AEF"/>
    <w:pPr>
      <w:spacing w:before="240" w:after="60"/>
      <w:jc w:val="left"/>
      <w:outlineLvl w:val="4"/>
    </w:pPr>
    <w:rPr>
      <w:i/>
    </w:rPr>
  </w:style>
  <w:style w:type="paragraph" w:styleId="Heading6">
    <w:name w:val="heading 6"/>
    <w:basedOn w:val="Normal"/>
    <w:next w:val="Normal"/>
    <w:link w:val="Heading6Char"/>
    <w:uiPriority w:val="1"/>
    <w:rsid w:val="00F20AEF"/>
    <w:pPr>
      <w:spacing w:before="240" w:after="60"/>
      <w:jc w:val="left"/>
      <w:outlineLvl w:val="5"/>
    </w:pPr>
    <w:rPr>
      <w:sz w:val="22"/>
    </w:rPr>
  </w:style>
  <w:style w:type="paragraph" w:styleId="Heading7">
    <w:name w:val="heading 7"/>
    <w:basedOn w:val="Normal"/>
    <w:next w:val="Normal"/>
    <w:link w:val="Heading7Char"/>
    <w:uiPriority w:val="1"/>
    <w:rsid w:val="00F20AEF"/>
    <w:pPr>
      <w:spacing w:before="240" w:after="60"/>
      <w:jc w:val="left"/>
      <w:outlineLvl w:val="6"/>
    </w:pPr>
    <w:rPr>
      <w:sz w:val="20"/>
    </w:rPr>
  </w:style>
  <w:style w:type="paragraph" w:styleId="Heading8">
    <w:name w:val="heading 8"/>
    <w:basedOn w:val="Normal"/>
    <w:next w:val="Normal"/>
    <w:link w:val="Heading8Char"/>
    <w:uiPriority w:val="1"/>
    <w:rsid w:val="00F20AEF"/>
    <w:pPr>
      <w:spacing w:before="240" w:after="60"/>
      <w:jc w:val="left"/>
      <w:outlineLvl w:val="7"/>
    </w:pPr>
    <w:rPr>
      <w:rFonts w:ascii="Arial" w:hAnsi="Arial"/>
      <w:i/>
      <w:sz w:val="20"/>
    </w:rPr>
  </w:style>
  <w:style w:type="paragraph" w:styleId="Heading9">
    <w:name w:val="heading 9"/>
    <w:basedOn w:val="Normal"/>
    <w:next w:val="Normal"/>
    <w:link w:val="Heading9Char"/>
    <w:uiPriority w:val="1"/>
    <w:rsid w:val="00F20AEF"/>
    <w:pPr>
      <w:spacing w:before="240" w:after="60"/>
      <w:jc w:val="left"/>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bliographieitem">
    <w:name w:val="Bibliographie_item"/>
    <w:basedOn w:val="Normal"/>
    <w:semiHidden/>
    <w:qFormat/>
    <w:pPr>
      <w:ind w:left="709" w:hanging="709"/>
    </w:pPr>
  </w:style>
  <w:style w:type="paragraph" w:customStyle="1" w:styleId="Equation">
    <w:name w:val="Equation"/>
    <w:basedOn w:val="Normal"/>
  </w:style>
  <w:style w:type="paragraph" w:styleId="TOC2">
    <w:name w:val="toc 2"/>
    <w:basedOn w:val="Normal"/>
    <w:next w:val="Normal"/>
    <w:autoRedefine/>
    <w:uiPriority w:val="39"/>
    <w:pPr>
      <w:ind w:left="240"/>
      <w:jc w:val="left"/>
    </w:pPr>
    <w:rPr>
      <w:rFonts w:asciiTheme="minorHAnsi" w:hAnsiTheme="minorHAnsi"/>
      <w:smallCaps/>
      <w:sz w:val="20"/>
    </w:rPr>
  </w:style>
  <w:style w:type="paragraph" w:styleId="TOC3">
    <w:name w:val="toc 3"/>
    <w:basedOn w:val="Normal"/>
    <w:next w:val="Normal"/>
    <w:autoRedefine/>
    <w:uiPriority w:val="39"/>
    <w:pPr>
      <w:ind w:left="480"/>
      <w:jc w:val="left"/>
    </w:pPr>
    <w:rPr>
      <w:rFonts w:asciiTheme="minorHAnsi" w:hAnsiTheme="minorHAnsi"/>
      <w:i/>
      <w:iCs/>
      <w:sz w:val="20"/>
    </w:rPr>
  </w:style>
  <w:style w:type="paragraph" w:styleId="TOC4">
    <w:name w:val="toc 4"/>
    <w:basedOn w:val="Normal"/>
    <w:next w:val="Normal"/>
    <w:autoRedefine/>
    <w:uiPriority w:val="39"/>
    <w:pPr>
      <w:ind w:left="720"/>
      <w:jc w:val="left"/>
    </w:pPr>
    <w:rPr>
      <w:rFonts w:asciiTheme="minorHAnsi" w:hAnsiTheme="minorHAnsi"/>
      <w:sz w:val="18"/>
      <w:szCs w:val="18"/>
    </w:rPr>
  </w:style>
  <w:style w:type="paragraph" w:styleId="TOC5">
    <w:name w:val="toc 5"/>
    <w:basedOn w:val="Normal"/>
    <w:next w:val="Normal"/>
    <w:autoRedefine/>
    <w:uiPriority w:val="39"/>
    <w:pPr>
      <w:ind w:left="960"/>
      <w:jc w:val="left"/>
    </w:pPr>
    <w:rPr>
      <w:rFonts w:asciiTheme="minorHAnsi" w:hAnsiTheme="minorHAnsi"/>
      <w:sz w:val="18"/>
      <w:szCs w:val="18"/>
    </w:rPr>
  </w:style>
  <w:style w:type="paragraph" w:styleId="TOC6">
    <w:name w:val="toc 6"/>
    <w:basedOn w:val="Normal"/>
    <w:next w:val="Normal"/>
    <w:autoRedefine/>
    <w:uiPriority w:val="39"/>
    <w:pPr>
      <w:ind w:left="1200"/>
      <w:jc w:val="left"/>
    </w:pPr>
    <w:rPr>
      <w:rFonts w:asciiTheme="minorHAnsi" w:hAnsiTheme="minorHAnsi"/>
      <w:sz w:val="18"/>
      <w:szCs w:val="18"/>
    </w:rPr>
  </w:style>
  <w:style w:type="paragraph" w:styleId="TOC7">
    <w:name w:val="toc 7"/>
    <w:basedOn w:val="Normal"/>
    <w:next w:val="Normal"/>
    <w:autoRedefine/>
    <w:uiPriority w:val="39"/>
    <w:pPr>
      <w:ind w:left="1440"/>
      <w:jc w:val="left"/>
    </w:pPr>
    <w:rPr>
      <w:rFonts w:asciiTheme="minorHAnsi" w:hAnsiTheme="minorHAnsi"/>
      <w:sz w:val="18"/>
      <w:szCs w:val="18"/>
    </w:rPr>
  </w:style>
  <w:style w:type="paragraph" w:styleId="TOC8">
    <w:name w:val="toc 8"/>
    <w:basedOn w:val="Normal"/>
    <w:next w:val="Normal"/>
    <w:autoRedefine/>
    <w:uiPriority w:val="39"/>
    <w:pPr>
      <w:ind w:left="1680"/>
      <w:jc w:val="left"/>
    </w:pPr>
    <w:rPr>
      <w:rFonts w:asciiTheme="minorHAnsi" w:hAnsiTheme="minorHAnsi"/>
      <w:sz w:val="18"/>
      <w:szCs w:val="18"/>
    </w:rPr>
  </w:style>
  <w:style w:type="paragraph" w:styleId="TOC9">
    <w:name w:val="toc 9"/>
    <w:basedOn w:val="Normal"/>
    <w:next w:val="Normal"/>
    <w:autoRedefine/>
    <w:uiPriority w:val="39"/>
    <w:pPr>
      <w:ind w:left="1920"/>
      <w:jc w:val="left"/>
    </w:pPr>
    <w:rPr>
      <w:rFonts w:asciiTheme="minorHAnsi" w:hAnsiTheme="minorHAnsi"/>
      <w:sz w:val="18"/>
      <w:szCs w:val="18"/>
    </w:rPr>
  </w:style>
  <w:style w:type="paragraph" w:customStyle="1" w:styleId="Figure">
    <w:name w:val="Figure"/>
    <w:basedOn w:val="Caption"/>
    <w:next w:val="Paragraphesuite"/>
    <w:link w:val="FigureChar"/>
    <w:uiPriority w:val="1"/>
    <w:qFormat/>
    <w:rsid w:val="002F18BD"/>
    <w:pPr>
      <w:numPr>
        <w:numId w:val="6"/>
      </w:numPr>
      <w:spacing w:before="0" w:after="100" w:afterAutospacing="1" w:line="240" w:lineRule="auto"/>
      <w:ind w:left="993" w:hanging="993"/>
      <w:jc w:val="both"/>
    </w:pPr>
    <w:rPr>
      <w:b/>
    </w:rPr>
  </w:style>
  <w:style w:type="paragraph" w:styleId="Caption">
    <w:name w:val="caption"/>
    <w:basedOn w:val="Normal"/>
    <w:next w:val="Normal"/>
    <w:link w:val="CaptionChar"/>
    <w:rsid w:val="0053210D"/>
    <w:pPr>
      <w:spacing w:before="120" w:after="120"/>
      <w:jc w:val="left"/>
    </w:pPr>
  </w:style>
  <w:style w:type="paragraph" w:customStyle="1" w:styleId="Paragraphe">
    <w:name w:val="Paragraphe"/>
    <w:basedOn w:val="Normal"/>
    <w:qFormat/>
    <w:rsid w:val="00854A07"/>
    <w:pPr>
      <w:spacing w:before="120" w:after="120"/>
      <w:ind w:firstLine="709"/>
    </w:pPr>
  </w:style>
  <w:style w:type="paragraph" w:customStyle="1" w:styleId="Paragraphesuite">
    <w:name w:val="Paragraphe_suite"/>
    <w:basedOn w:val="Paragraphe"/>
    <w:next w:val="Paragraphe"/>
    <w:qFormat/>
    <w:pPr>
      <w:ind w:firstLine="0"/>
    </w:pPr>
  </w:style>
  <w:style w:type="paragraph" w:customStyle="1" w:styleId="Annexe">
    <w:name w:val="Annexe"/>
    <w:basedOn w:val="Caption"/>
    <w:unhideWhenUsed/>
    <w:rsid w:val="009F4ED5"/>
  </w:style>
  <w:style w:type="paragraph" w:customStyle="1" w:styleId="Graphique">
    <w:name w:val="Graphique"/>
    <w:basedOn w:val="Caption"/>
    <w:rsid w:val="009F4ED5"/>
  </w:style>
  <w:style w:type="paragraph" w:customStyle="1" w:styleId="Tableau">
    <w:name w:val="Tableau"/>
    <w:basedOn w:val="Caption"/>
    <w:next w:val="Paragraphe"/>
    <w:uiPriority w:val="1"/>
    <w:qFormat/>
    <w:rsid w:val="00465668"/>
    <w:pPr>
      <w:numPr>
        <w:numId w:val="7"/>
      </w:numPr>
      <w:spacing w:before="60" w:after="240" w:line="240" w:lineRule="auto"/>
      <w:ind w:right="284"/>
      <w:jc w:val="center"/>
    </w:pPr>
  </w:style>
  <w:style w:type="character" w:styleId="Hyperlink">
    <w:name w:val="Hyperlink"/>
    <w:uiPriority w:val="99"/>
    <w:unhideWhenUsed/>
    <w:rsid w:val="007D2CDE"/>
    <w:rPr>
      <w:color w:val="0563C1"/>
      <w:u w:val="single"/>
    </w:rPr>
  </w:style>
  <w:style w:type="paragraph" w:styleId="Footer">
    <w:name w:val="footer"/>
    <w:basedOn w:val="Normal"/>
    <w:link w:val="FooterChar"/>
    <w:uiPriority w:val="99"/>
    <w:unhideWhenUsed/>
    <w:rsid w:val="00A455E4"/>
    <w:pPr>
      <w:tabs>
        <w:tab w:val="center" w:pos="4320"/>
        <w:tab w:val="right" w:pos="8640"/>
      </w:tabs>
    </w:pPr>
  </w:style>
  <w:style w:type="character" w:customStyle="1" w:styleId="FooterChar">
    <w:name w:val="Footer Char"/>
    <w:link w:val="Footer"/>
    <w:uiPriority w:val="99"/>
    <w:rsid w:val="00A455E4"/>
    <w:rPr>
      <w:sz w:val="24"/>
      <w:lang w:eastAsia="fr-FR"/>
    </w:rPr>
  </w:style>
  <w:style w:type="paragraph" w:styleId="Header">
    <w:name w:val="header"/>
    <w:basedOn w:val="Normal"/>
    <w:link w:val="HeaderChar"/>
    <w:uiPriority w:val="99"/>
    <w:unhideWhenUsed/>
    <w:rsid w:val="00A455E4"/>
    <w:pPr>
      <w:tabs>
        <w:tab w:val="center" w:pos="4320"/>
        <w:tab w:val="right" w:pos="8640"/>
      </w:tabs>
    </w:pPr>
  </w:style>
  <w:style w:type="character" w:customStyle="1" w:styleId="HeaderChar">
    <w:name w:val="Header Char"/>
    <w:link w:val="Header"/>
    <w:uiPriority w:val="99"/>
    <w:rsid w:val="00A455E4"/>
    <w:rPr>
      <w:sz w:val="24"/>
      <w:lang w:eastAsia="fr-FR"/>
    </w:rPr>
  </w:style>
  <w:style w:type="paragraph" w:styleId="FootnoteText">
    <w:name w:val="footnote text"/>
    <w:basedOn w:val="Normal"/>
    <w:link w:val="FootnoteTextChar"/>
    <w:semiHidden/>
    <w:unhideWhenUsed/>
    <w:rsid w:val="00415646"/>
    <w:rPr>
      <w:sz w:val="20"/>
    </w:rPr>
  </w:style>
  <w:style w:type="character" w:customStyle="1" w:styleId="FootnoteTextChar">
    <w:name w:val="Footnote Text Char"/>
    <w:link w:val="FootnoteText"/>
    <w:semiHidden/>
    <w:rsid w:val="00415646"/>
    <w:rPr>
      <w:lang w:eastAsia="fr-FR"/>
    </w:rPr>
  </w:style>
  <w:style w:type="character" w:styleId="FootnoteReference">
    <w:name w:val="footnote reference"/>
    <w:semiHidden/>
    <w:unhideWhenUsed/>
    <w:rsid w:val="00415646"/>
    <w:rPr>
      <w:vertAlign w:val="superscript"/>
    </w:rPr>
  </w:style>
  <w:style w:type="paragraph" w:styleId="EndnoteText">
    <w:name w:val="endnote text"/>
    <w:basedOn w:val="Normal"/>
    <w:link w:val="EndnoteTextChar"/>
    <w:semiHidden/>
    <w:unhideWhenUsed/>
    <w:rsid w:val="00E265E7"/>
    <w:rPr>
      <w:sz w:val="20"/>
    </w:rPr>
  </w:style>
  <w:style w:type="character" w:customStyle="1" w:styleId="EndnoteTextChar">
    <w:name w:val="Endnote Text Char"/>
    <w:link w:val="EndnoteText"/>
    <w:semiHidden/>
    <w:rsid w:val="00E265E7"/>
    <w:rPr>
      <w:lang w:eastAsia="fr-FR"/>
    </w:rPr>
  </w:style>
  <w:style w:type="character" w:styleId="EndnoteReference">
    <w:name w:val="endnote reference"/>
    <w:semiHidden/>
    <w:unhideWhenUsed/>
    <w:rsid w:val="00E265E7"/>
    <w:rPr>
      <w:vertAlign w:val="superscript"/>
    </w:rPr>
  </w:style>
  <w:style w:type="paragraph" w:styleId="Quote">
    <w:name w:val="Quote"/>
    <w:basedOn w:val="Normal"/>
    <w:next w:val="Normal"/>
    <w:link w:val="QuoteChar"/>
    <w:uiPriority w:val="1"/>
    <w:qFormat/>
    <w:rsid w:val="00C66BFE"/>
    <w:pPr>
      <w:spacing w:before="120" w:after="120" w:line="240" w:lineRule="auto"/>
      <w:ind w:left="284" w:right="284"/>
    </w:pPr>
    <w:rPr>
      <w:iCs/>
      <w:color w:val="000000"/>
    </w:rPr>
  </w:style>
  <w:style w:type="character" w:customStyle="1" w:styleId="QuoteChar">
    <w:name w:val="Quote Char"/>
    <w:link w:val="Quote"/>
    <w:uiPriority w:val="1"/>
    <w:rsid w:val="00384018"/>
    <w:rPr>
      <w:iCs/>
      <w:color w:val="000000"/>
      <w:sz w:val="24"/>
      <w:lang w:eastAsia="fr-FR"/>
    </w:rPr>
  </w:style>
  <w:style w:type="paragraph" w:customStyle="1" w:styleId="EndNoteBibliographyTitle">
    <w:name w:val="EndNote Bibliography Title"/>
    <w:basedOn w:val="Normal"/>
    <w:link w:val="EndNoteBibliographyTitleChar"/>
    <w:rsid w:val="009E739F"/>
    <w:pPr>
      <w:jc w:val="center"/>
    </w:pPr>
    <w:rPr>
      <w:noProof/>
      <w:lang w:val="fr-FR"/>
    </w:rPr>
  </w:style>
  <w:style w:type="character" w:customStyle="1" w:styleId="EndNoteBibliographyTitleChar">
    <w:name w:val="EndNote Bibliography Title Char"/>
    <w:basedOn w:val="DefaultParagraphFont"/>
    <w:link w:val="EndNoteBibliographyTitle"/>
    <w:rsid w:val="009E739F"/>
    <w:rPr>
      <w:noProof/>
      <w:sz w:val="24"/>
      <w:lang w:val="fr-FR" w:eastAsia="fr-FR"/>
    </w:rPr>
  </w:style>
  <w:style w:type="paragraph" w:customStyle="1" w:styleId="EndNoteBibliography">
    <w:name w:val="EndNote Bibliography"/>
    <w:basedOn w:val="Normal"/>
    <w:link w:val="EndNoteBibliographyChar"/>
    <w:rsid w:val="009E739F"/>
    <w:pPr>
      <w:spacing w:line="240" w:lineRule="auto"/>
    </w:pPr>
    <w:rPr>
      <w:noProof/>
      <w:lang w:val="fr-FR"/>
    </w:rPr>
  </w:style>
  <w:style w:type="character" w:customStyle="1" w:styleId="EndNoteBibliographyChar">
    <w:name w:val="EndNote Bibliography Char"/>
    <w:basedOn w:val="DefaultParagraphFont"/>
    <w:link w:val="EndNoteBibliography"/>
    <w:rsid w:val="009E739F"/>
    <w:rPr>
      <w:noProof/>
      <w:sz w:val="24"/>
      <w:lang w:val="fr-FR" w:eastAsia="fr-FR"/>
    </w:rPr>
  </w:style>
  <w:style w:type="character" w:styleId="UnresolvedMention">
    <w:name w:val="Unresolved Mention"/>
    <w:basedOn w:val="DefaultParagraphFont"/>
    <w:uiPriority w:val="99"/>
    <w:semiHidden/>
    <w:unhideWhenUsed/>
    <w:rsid w:val="009E739F"/>
    <w:rPr>
      <w:color w:val="808080"/>
      <w:shd w:val="clear" w:color="auto" w:fill="E6E6E6"/>
    </w:rPr>
  </w:style>
  <w:style w:type="table" w:styleId="TableGrid">
    <w:name w:val="Table Grid"/>
    <w:basedOn w:val="TableNormal"/>
    <w:rsid w:val="00194C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419DF"/>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2D4499"/>
    <w:pPr>
      <w:ind w:left="480" w:hanging="480"/>
      <w:jc w:val="left"/>
    </w:pPr>
    <w:rPr>
      <w:rFonts w:asciiTheme="minorHAnsi" w:hAnsiTheme="minorHAnsi" w:cstheme="minorHAnsi"/>
      <w:smallCaps/>
      <w:sz w:val="20"/>
    </w:rPr>
  </w:style>
  <w:style w:type="paragraph" w:styleId="ListParagraph">
    <w:name w:val="List Paragraph"/>
    <w:basedOn w:val="Normal"/>
    <w:uiPriority w:val="34"/>
    <w:qFormat/>
    <w:rsid w:val="00D8087F"/>
    <w:pPr>
      <w:ind w:left="720"/>
      <w:contextualSpacing/>
    </w:pPr>
  </w:style>
  <w:style w:type="paragraph" w:customStyle="1" w:styleId="url">
    <w:name w:val="url"/>
    <w:basedOn w:val="HTMLAddress"/>
    <w:link w:val="urlChar"/>
    <w:uiPriority w:val="99"/>
    <w:qFormat/>
    <w:rsid w:val="00A4380B"/>
  </w:style>
  <w:style w:type="paragraph" w:styleId="BalloonText">
    <w:name w:val="Balloon Text"/>
    <w:basedOn w:val="Normal"/>
    <w:link w:val="BalloonTextChar"/>
    <w:semiHidden/>
    <w:unhideWhenUsed/>
    <w:rsid w:val="009D4206"/>
    <w:pPr>
      <w:spacing w:line="240" w:lineRule="auto"/>
    </w:pPr>
    <w:rPr>
      <w:rFonts w:ascii="Segoe UI" w:hAnsi="Segoe UI" w:cs="Segoe UI"/>
      <w:sz w:val="18"/>
      <w:szCs w:val="18"/>
    </w:rPr>
  </w:style>
  <w:style w:type="character" w:customStyle="1" w:styleId="urlChar">
    <w:name w:val="url Char"/>
    <w:basedOn w:val="DefaultParagraphFont"/>
    <w:link w:val="url"/>
    <w:uiPriority w:val="99"/>
    <w:rsid w:val="00A4380B"/>
    <w:rPr>
      <w:i/>
      <w:iCs/>
      <w:sz w:val="24"/>
      <w:lang w:val="fr-CA" w:eastAsia="fr-FR"/>
    </w:rPr>
  </w:style>
  <w:style w:type="paragraph" w:styleId="HTMLAddress">
    <w:name w:val="HTML Address"/>
    <w:basedOn w:val="Normal"/>
    <w:link w:val="HTMLAddressChar"/>
    <w:semiHidden/>
    <w:unhideWhenUsed/>
    <w:rsid w:val="00A4380B"/>
    <w:pPr>
      <w:spacing w:line="240" w:lineRule="auto"/>
    </w:pPr>
    <w:rPr>
      <w:i/>
      <w:iCs/>
    </w:rPr>
  </w:style>
  <w:style w:type="character" w:customStyle="1" w:styleId="HTMLAddressChar">
    <w:name w:val="HTML Address Char"/>
    <w:basedOn w:val="DefaultParagraphFont"/>
    <w:link w:val="HTMLAddress"/>
    <w:semiHidden/>
    <w:rsid w:val="00A4380B"/>
    <w:rPr>
      <w:i/>
      <w:iCs/>
      <w:sz w:val="24"/>
      <w:lang w:val="fr-CA" w:eastAsia="fr-FR"/>
    </w:rPr>
  </w:style>
  <w:style w:type="character" w:customStyle="1" w:styleId="BalloonTextChar">
    <w:name w:val="Balloon Text Char"/>
    <w:basedOn w:val="DefaultParagraphFont"/>
    <w:link w:val="BalloonText"/>
    <w:semiHidden/>
    <w:rsid w:val="009D4206"/>
    <w:rPr>
      <w:rFonts w:ascii="Segoe UI" w:hAnsi="Segoe UI" w:cs="Segoe UI"/>
      <w:sz w:val="18"/>
      <w:szCs w:val="18"/>
      <w:lang w:val="fr-CA" w:eastAsia="fr-FR"/>
    </w:rPr>
  </w:style>
  <w:style w:type="character" w:customStyle="1" w:styleId="Heading2Char">
    <w:name w:val="Heading 2 Char"/>
    <w:basedOn w:val="DefaultParagraphFont"/>
    <w:link w:val="Heading2"/>
    <w:rsid w:val="00E00A11"/>
    <w:rPr>
      <w:b/>
      <w:sz w:val="32"/>
      <w:lang w:val="fr-CA" w:eastAsia="fr-FR"/>
    </w:rPr>
  </w:style>
  <w:style w:type="character" w:customStyle="1" w:styleId="Heading3Char">
    <w:name w:val="Heading 3 Char"/>
    <w:basedOn w:val="DefaultParagraphFont"/>
    <w:link w:val="Heading3"/>
    <w:rsid w:val="00E00A11"/>
    <w:rPr>
      <w:b/>
      <w:sz w:val="28"/>
      <w:lang w:val="fr-CA" w:eastAsia="fr-FR"/>
    </w:rPr>
  </w:style>
  <w:style w:type="paragraph" w:styleId="NormalWeb">
    <w:name w:val="Normal (Web)"/>
    <w:basedOn w:val="Normal"/>
    <w:uiPriority w:val="99"/>
    <w:unhideWhenUsed/>
    <w:rsid w:val="00904CA5"/>
    <w:pPr>
      <w:spacing w:before="100" w:beforeAutospacing="1" w:after="100" w:afterAutospacing="1" w:line="240" w:lineRule="auto"/>
      <w:jc w:val="left"/>
    </w:pPr>
    <w:rPr>
      <w:szCs w:val="24"/>
      <w:lang w:val="en-CA" w:eastAsia="en-CA"/>
    </w:rPr>
  </w:style>
  <w:style w:type="table" w:styleId="PlainTable1">
    <w:name w:val="Plain Table 1"/>
    <w:basedOn w:val="TableNormal"/>
    <w:uiPriority w:val="41"/>
    <w:rsid w:val="00CA5E9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1">
    <w:name w:val="List Table 2 Accent 1"/>
    <w:basedOn w:val="TableNormal"/>
    <w:uiPriority w:val="47"/>
    <w:rsid w:val="00CA5E9C"/>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CA5E9C"/>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CA5E9C"/>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A419F0"/>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6">
    <w:name w:val="List Table 2 Accent 6"/>
    <w:basedOn w:val="TableNormal"/>
    <w:uiPriority w:val="47"/>
    <w:rsid w:val="00A419F0"/>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PlainTable2">
    <w:name w:val="Plain Table 2"/>
    <w:basedOn w:val="TableNormal"/>
    <w:uiPriority w:val="42"/>
    <w:rsid w:val="001302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01DF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ext">
    <w:name w:val="text"/>
    <w:basedOn w:val="Paragraphe"/>
    <w:uiPriority w:val="99"/>
    <w:qFormat/>
    <w:rsid w:val="00970D81"/>
    <w:pPr>
      <w:ind w:firstLine="0"/>
      <w:jc w:val="center"/>
    </w:pPr>
    <w:rPr>
      <w:rFonts w:ascii="Microsoft Sans Serif" w:hAnsi="Microsoft Sans Serif" w:cs="Microsoft Sans Serif"/>
      <w:szCs w:val="22"/>
      <w:shd w:val="clear" w:color="FFFFFF" w:themeColor="background1" w:fill="F2F2F2" w:themeFill="background1" w:themeFillShade="F2"/>
    </w:rPr>
  </w:style>
  <w:style w:type="table" w:styleId="ListTable1Light-Accent3">
    <w:name w:val="List Table 1 Light Accent 3"/>
    <w:basedOn w:val="TableNormal"/>
    <w:uiPriority w:val="46"/>
    <w:rsid w:val="00BE2EF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semiHidden/>
    <w:unhideWhenUsed/>
    <w:rsid w:val="00893179"/>
    <w:rPr>
      <w:color w:val="954F72" w:themeColor="followedHyperlink"/>
      <w:u w:val="single"/>
    </w:rPr>
  </w:style>
  <w:style w:type="table" w:styleId="GridTable5Dark-Accent3">
    <w:name w:val="Grid Table 5 Dark Accent 3"/>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4770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1">
    <w:name w:val="toc 1"/>
    <w:basedOn w:val="Normal"/>
    <w:next w:val="Normal"/>
    <w:autoRedefine/>
    <w:uiPriority w:val="39"/>
    <w:unhideWhenUsed/>
    <w:rsid w:val="00F30721"/>
    <w:pPr>
      <w:spacing w:before="120" w:after="120"/>
      <w:jc w:val="left"/>
    </w:pPr>
    <w:rPr>
      <w:rFonts w:asciiTheme="minorHAnsi" w:hAnsiTheme="minorHAnsi"/>
      <w:b/>
      <w:bCs/>
      <w:caps/>
      <w:sz w:val="20"/>
    </w:rPr>
  </w:style>
  <w:style w:type="character" w:customStyle="1" w:styleId="Heading1Char">
    <w:name w:val="Heading 1 Char"/>
    <w:basedOn w:val="DefaultParagraphFont"/>
    <w:link w:val="Heading1"/>
    <w:rsid w:val="0071034C"/>
    <w:rPr>
      <w:b/>
      <w:kern w:val="28"/>
      <w:sz w:val="36"/>
      <w:lang w:val="fr-CA" w:eastAsia="fr-FR"/>
    </w:rPr>
  </w:style>
  <w:style w:type="character" w:customStyle="1" w:styleId="Heading4Char">
    <w:name w:val="Heading 4 Char"/>
    <w:basedOn w:val="DefaultParagraphFont"/>
    <w:link w:val="Heading4"/>
    <w:rsid w:val="007413C1"/>
    <w:rPr>
      <w:b/>
      <w:sz w:val="24"/>
      <w:lang w:val="fr-CA" w:eastAsia="fr-FR"/>
    </w:rPr>
  </w:style>
  <w:style w:type="character" w:customStyle="1" w:styleId="CaptionChar">
    <w:name w:val="Caption Char"/>
    <w:basedOn w:val="DefaultParagraphFont"/>
    <w:link w:val="Caption"/>
    <w:rsid w:val="0053210D"/>
    <w:rPr>
      <w:sz w:val="24"/>
      <w:lang w:val="fr-CA" w:eastAsia="fr-FR"/>
    </w:rPr>
  </w:style>
  <w:style w:type="character" w:customStyle="1" w:styleId="FigureChar">
    <w:name w:val="Figure Char"/>
    <w:basedOn w:val="CaptionChar"/>
    <w:link w:val="Figure"/>
    <w:uiPriority w:val="1"/>
    <w:rsid w:val="002F18BD"/>
    <w:rPr>
      <w:b/>
      <w:sz w:val="24"/>
      <w:lang w:val="fr-CA" w:eastAsia="fr-FR"/>
    </w:rPr>
  </w:style>
  <w:style w:type="character" w:customStyle="1" w:styleId="Heading5Char">
    <w:name w:val="Heading 5 Char"/>
    <w:basedOn w:val="DefaultParagraphFont"/>
    <w:link w:val="Heading5"/>
    <w:uiPriority w:val="1"/>
    <w:rsid w:val="002F18BD"/>
    <w:rPr>
      <w:i/>
      <w:sz w:val="24"/>
      <w:lang w:val="fr-CA" w:eastAsia="fr-FR"/>
    </w:rPr>
  </w:style>
  <w:style w:type="character" w:customStyle="1" w:styleId="Heading6Char">
    <w:name w:val="Heading 6 Char"/>
    <w:basedOn w:val="DefaultParagraphFont"/>
    <w:link w:val="Heading6"/>
    <w:uiPriority w:val="1"/>
    <w:rsid w:val="002F18BD"/>
    <w:rPr>
      <w:sz w:val="22"/>
      <w:lang w:val="fr-CA" w:eastAsia="fr-FR"/>
    </w:rPr>
  </w:style>
  <w:style w:type="character" w:customStyle="1" w:styleId="Heading7Char">
    <w:name w:val="Heading 7 Char"/>
    <w:basedOn w:val="DefaultParagraphFont"/>
    <w:link w:val="Heading7"/>
    <w:uiPriority w:val="1"/>
    <w:rsid w:val="002F18BD"/>
    <w:rPr>
      <w:lang w:val="fr-CA" w:eastAsia="fr-FR"/>
    </w:rPr>
  </w:style>
  <w:style w:type="character" w:customStyle="1" w:styleId="Heading8Char">
    <w:name w:val="Heading 8 Char"/>
    <w:basedOn w:val="DefaultParagraphFont"/>
    <w:link w:val="Heading8"/>
    <w:uiPriority w:val="1"/>
    <w:rsid w:val="002F18BD"/>
    <w:rPr>
      <w:rFonts w:ascii="Arial" w:hAnsi="Arial"/>
      <w:i/>
      <w:lang w:val="fr-CA" w:eastAsia="fr-FR"/>
    </w:rPr>
  </w:style>
  <w:style w:type="character" w:customStyle="1" w:styleId="Heading9Char">
    <w:name w:val="Heading 9 Char"/>
    <w:basedOn w:val="DefaultParagraphFont"/>
    <w:link w:val="Heading9"/>
    <w:uiPriority w:val="1"/>
    <w:rsid w:val="002F18BD"/>
    <w:rPr>
      <w:rFonts w:ascii="Arial" w:hAnsi="Arial"/>
      <w:b/>
      <w:i/>
      <w:sz w:val="18"/>
      <w:lang w:val="fr-CA" w:eastAsia="fr-FR"/>
    </w:rPr>
  </w:style>
  <w:style w:type="table" w:styleId="ListTable5Dark-Accent5">
    <w:name w:val="List Table 5 Dark Accent 5"/>
    <w:basedOn w:val="TableNormal"/>
    <w:uiPriority w:val="50"/>
    <w:rsid w:val="002F18BD"/>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1Light-Accent5">
    <w:name w:val="List Table 1 Light Accent 5"/>
    <w:basedOn w:val="TableNormal"/>
    <w:uiPriority w:val="46"/>
    <w:rsid w:val="002F18BD"/>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Bullet">
    <w:name w:val="List Bullet"/>
    <w:basedOn w:val="Normal"/>
    <w:unhideWhenUsed/>
    <w:rsid w:val="002F18BD"/>
    <w:pPr>
      <w:numPr>
        <w:numId w:val="42"/>
      </w:numPr>
      <w:contextualSpacing/>
    </w:pPr>
  </w:style>
  <w:style w:type="paragraph" w:customStyle="1" w:styleId="figure2">
    <w:name w:val="figure2"/>
    <w:basedOn w:val="Figure"/>
    <w:next w:val="Paragraphe"/>
    <w:link w:val="figure2Char"/>
    <w:uiPriority w:val="99"/>
    <w:rsid w:val="002F18BD"/>
    <w:pPr>
      <w:framePr w:wrap="around" w:vAnchor="text" w:hAnchor="text" w:y="1"/>
      <w:numPr>
        <w:numId w:val="0"/>
      </w:numPr>
    </w:pPr>
    <w:rPr>
      <w:vanish/>
    </w:rPr>
  </w:style>
  <w:style w:type="paragraph" w:customStyle="1" w:styleId="Figure20">
    <w:name w:val="Figure2"/>
    <w:basedOn w:val="Paragraphe"/>
    <w:link w:val="Figure2Char0"/>
    <w:autoRedefine/>
    <w:uiPriority w:val="99"/>
    <w:qFormat/>
    <w:rsid w:val="004B5464"/>
    <w:pPr>
      <w:spacing w:line="240" w:lineRule="auto"/>
    </w:pPr>
  </w:style>
  <w:style w:type="character" w:customStyle="1" w:styleId="figure2Char">
    <w:name w:val="figure2 Char"/>
    <w:basedOn w:val="DefaultParagraphFont"/>
    <w:link w:val="figure2"/>
    <w:uiPriority w:val="99"/>
    <w:rsid w:val="002F18BD"/>
    <w:rPr>
      <w:vanish/>
      <w:sz w:val="24"/>
      <w:lang w:val="fr-CA" w:eastAsia="fr-FR"/>
    </w:rPr>
  </w:style>
  <w:style w:type="table" w:styleId="GridTable1Light-Accent6">
    <w:name w:val="Grid Table 1 Light Accent 6"/>
    <w:basedOn w:val="TableNormal"/>
    <w:uiPriority w:val="46"/>
    <w:rsid w:val="002F18BD"/>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Figure2Char0">
    <w:name w:val="Figure2 Char"/>
    <w:basedOn w:val="FigureChar"/>
    <w:link w:val="Figure20"/>
    <w:uiPriority w:val="99"/>
    <w:rsid w:val="004B5464"/>
    <w:rPr>
      <w:b w:val="0"/>
      <w:sz w:val="24"/>
      <w:lang w:val="fr-CA" w:eastAsia="fr-FR"/>
    </w:rPr>
  </w:style>
  <w:style w:type="character" w:styleId="PlaceholderText">
    <w:name w:val="Placeholder Text"/>
    <w:basedOn w:val="DefaultParagraphFont"/>
    <w:uiPriority w:val="99"/>
    <w:semiHidden/>
    <w:rsid w:val="002F18BD"/>
    <w:rPr>
      <w:color w:val="808080"/>
    </w:rPr>
  </w:style>
  <w:style w:type="paragraph" w:customStyle="1" w:styleId="Figure4">
    <w:name w:val="Figure4"/>
    <w:basedOn w:val="Normal"/>
    <w:link w:val="Figure4Char"/>
    <w:uiPriority w:val="99"/>
    <w:qFormat/>
    <w:rsid w:val="005549AD"/>
    <w:pPr>
      <w:spacing w:line="240" w:lineRule="auto"/>
    </w:pPr>
    <w:rPr>
      <w:lang w:val="en-CA"/>
    </w:rPr>
  </w:style>
  <w:style w:type="character" w:customStyle="1" w:styleId="Figure4Char">
    <w:name w:val="Figure4 Char"/>
    <w:basedOn w:val="DefaultParagraphFont"/>
    <w:link w:val="Figure4"/>
    <w:uiPriority w:val="99"/>
    <w:rsid w:val="005549AD"/>
    <w:rPr>
      <w:sz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89473">
      <w:bodyDiv w:val="1"/>
      <w:marLeft w:val="0"/>
      <w:marRight w:val="0"/>
      <w:marTop w:val="0"/>
      <w:marBottom w:val="0"/>
      <w:divBdr>
        <w:top w:val="none" w:sz="0" w:space="0" w:color="auto"/>
        <w:left w:val="none" w:sz="0" w:space="0" w:color="auto"/>
        <w:bottom w:val="none" w:sz="0" w:space="0" w:color="auto"/>
        <w:right w:val="none" w:sz="0" w:space="0" w:color="auto"/>
      </w:divBdr>
    </w:div>
    <w:div w:id="44530243">
      <w:bodyDiv w:val="1"/>
      <w:marLeft w:val="0"/>
      <w:marRight w:val="0"/>
      <w:marTop w:val="0"/>
      <w:marBottom w:val="0"/>
      <w:divBdr>
        <w:top w:val="none" w:sz="0" w:space="0" w:color="auto"/>
        <w:left w:val="none" w:sz="0" w:space="0" w:color="auto"/>
        <w:bottom w:val="none" w:sz="0" w:space="0" w:color="auto"/>
        <w:right w:val="none" w:sz="0" w:space="0" w:color="auto"/>
      </w:divBdr>
    </w:div>
    <w:div w:id="46416271">
      <w:bodyDiv w:val="1"/>
      <w:marLeft w:val="0"/>
      <w:marRight w:val="0"/>
      <w:marTop w:val="0"/>
      <w:marBottom w:val="0"/>
      <w:divBdr>
        <w:top w:val="none" w:sz="0" w:space="0" w:color="auto"/>
        <w:left w:val="none" w:sz="0" w:space="0" w:color="auto"/>
        <w:bottom w:val="none" w:sz="0" w:space="0" w:color="auto"/>
        <w:right w:val="none" w:sz="0" w:space="0" w:color="auto"/>
      </w:divBdr>
    </w:div>
    <w:div w:id="83041113">
      <w:bodyDiv w:val="1"/>
      <w:marLeft w:val="0"/>
      <w:marRight w:val="0"/>
      <w:marTop w:val="0"/>
      <w:marBottom w:val="0"/>
      <w:divBdr>
        <w:top w:val="none" w:sz="0" w:space="0" w:color="auto"/>
        <w:left w:val="none" w:sz="0" w:space="0" w:color="auto"/>
        <w:bottom w:val="none" w:sz="0" w:space="0" w:color="auto"/>
        <w:right w:val="none" w:sz="0" w:space="0" w:color="auto"/>
      </w:divBdr>
    </w:div>
    <w:div w:id="150944989">
      <w:bodyDiv w:val="1"/>
      <w:marLeft w:val="0"/>
      <w:marRight w:val="0"/>
      <w:marTop w:val="0"/>
      <w:marBottom w:val="0"/>
      <w:divBdr>
        <w:top w:val="none" w:sz="0" w:space="0" w:color="auto"/>
        <w:left w:val="none" w:sz="0" w:space="0" w:color="auto"/>
        <w:bottom w:val="none" w:sz="0" w:space="0" w:color="auto"/>
        <w:right w:val="none" w:sz="0" w:space="0" w:color="auto"/>
      </w:divBdr>
    </w:div>
    <w:div w:id="200478304">
      <w:bodyDiv w:val="1"/>
      <w:marLeft w:val="0"/>
      <w:marRight w:val="0"/>
      <w:marTop w:val="0"/>
      <w:marBottom w:val="0"/>
      <w:divBdr>
        <w:top w:val="none" w:sz="0" w:space="0" w:color="auto"/>
        <w:left w:val="none" w:sz="0" w:space="0" w:color="auto"/>
        <w:bottom w:val="none" w:sz="0" w:space="0" w:color="auto"/>
        <w:right w:val="none" w:sz="0" w:space="0" w:color="auto"/>
      </w:divBdr>
    </w:div>
    <w:div w:id="205871992">
      <w:bodyDiv w:val="1"/>
      <w:marLeft w:val="0"/>
      <w:marRight w:val="0"/>
      <w:marTop w:val="0"/>
      <w:marBottom w:val="0"/>
      <w:divBdr>
        <w:top w:val="none" w:sz="0" w:space="0" w:color="auto"/>
        <w:left w:val="none" w:sz="0" w:space="0" w:color="auto"/>
        <w:bottom w:val="none" w:sz="0" w:space="0" w:color="auto"/>
        <w:right w:val="none" w:sz="0" w:space="0" w:color="auto"/>
      </w:divBdr>
    </w:div>
    <w:div w:id="230581802">
      <w:bodyDiv w:val="1"/>
      <w:marLeft w:val="0"/>
      <w:marRight w:val="0"/>
      <w:marTop w:val="0"/>
      <w:marBottom w:val="0"/>
      <w:divBdr>
        <w:top w:val="none" w:sz="0" w:space="0" w:color="auto"/>
        <w:left w:val="none" w:sz="0" w:space="0" w:color="auto"/>
        <w:bottom w:val="none" w:sz="0" w:space="0" w:color="auto"/>
        <w:right w:val="none" w:sz="0" w:space="0" w:color="auto"/>
      </w:divBdr>
    </w:div>
    <w:div w:id="263806711">
      <w:bodyDiv w:val="1"/>
      <w:marLeft w:val="0"/>
      <w:marRight w:val="0"/>
      <w:marTop w:val="0"/>
      <w:marBottom w:val="0"/>
      <w:divBdr>
        <w:top w:val="none" w:sz="0" w:space="0" w:color="auto"/>
        <w:left w:val="none" w:sz="0" w:space="0" w:color="auto"/>
        <w:bottom w:val="none" w:sz="0" w:space="0" w:color="auto"/>
        <w:right w:val="none" w:sz="0" w:space="0" w:color="auto"/>
      </w:divBdr>
    </w:div>
    <w:div w:id="280042423">
      <w:bodyDiv w:val="1"/>
      <w:marLeft w:val="0"/>
      <w:marRight w:val="0"/>
      <w:marTop w:val="0"/>
      <w:marBottom w:val="0"/>
      <w:divBdr>
        <w:top w:val="none" w:sz="0" w:space="0" w:color="auto"/>
        <w:left w:val="none" w:sz="0" w:space="0" w:color="auto"/>
        <w:bottom w:val="none" w:sz="0" w:space="0" w:color="auto"/>
        <w:right w:val="none" w:sz="0" w:space="0" w:color="auto"/>
      </w:divBdr>
    </w:div>
    <w:div w:id="285501431">
      <w:bodyDiv w:val="1"/>
      <w:marLeft w:val="0"/>
      <w:marRight w:val="0"/>
      <w:marTop w:val="0"/>
      <w:marBottom w:val="0"/>
      <w:divBdr>
        <w:top w:val="none" w:sz="0" w:space="0" w:color="auto"/>
        <w:left w:val="none" w:sz="0" w:space="0" w:color="auto"/>
        <w:bottom w:val="none" w:sz="0" w:space="0" w:color="auto"/>
        <w:right w:val="none" w:sz="0" w:space="0" w:color="auto"/>
      </w:divBdr>
    </w:div>
    <w:div w:id="301270887">
      <w:bodyDiv w:val="1"/>
      <w:marLeft w:val="0"/>
      <w:marRight w:val="0"/>
      <w:marTop w:val="0"/>
      <w:marBottom w:val="0"/>
      <w:divBdr>
        <w:top w:val="none" w:sz="0" w:space="0" w:color="auto"/>
        <w:left w:val="none" w:sz="0" w:space="0" w:color="auto"/>
        <w:bottom w:val="none" w:sz="0" w:space="0" w:color="auto"/>
        <w:right w:val="none" w:sz="0" w:space="0" w:color="auto"/>
      </w:divBdr>
    </w:div>
    <w:div w:id="336813243">
      <w:bodyDiv w:val="1"/>
      <w:marLeft w:val="0"/>
      <w:marRight w:val="0"/>
      <w:marTop w:val="0"/>
      <w:marBottom w:val="0"/>
      <w:divBdr>
        <w:top w:val="none" w:sz="0" w:space="0" w:color="auto"/>
        <w:left w:val="none" w:sz="0" w:space="0" w:color="auto"/>
        <w:bottom w:val="none" w:sz="0" w:space="0" w:color="auto"/>
        <w:right w:val="none" w:sz="0" w:space="0" w:color="auto"/>
      </w:divBdr>
    </w:div>
    <w:div w:id="346904046">
      <w:bodyDiv w:val="1"/>
      <w:marLeft w:val="0"/>
      <w:marRight w:val="0"/>
      <w:marTop w:val="0"/>
      <w:marBottom w:val="0"/>
      <w:divBdr>
        <w:top w:val="none" w:sz="0" w:space="0" w:color="auto"/>
        <w:left w:val="none" w:sz="0" w:space="0" w:color="auto"/>
        <w:bottom w:val="none" w:sz="0" w:space="0" w:color="auto"/>
        <w:right w:val="none" w:sz="0" w:space="0" w:color="auto"/>
      </w:divBdr>
    </w:div>
    <w:div w:id="364067291">
      <w:bodyDiv w:val="1"/>
      <w:marLeft w:val="0"/>
      <w:marRight w:val="0"/>
      <w:marTop w:val="0"/>
      <w:marBottom w:val="0"/>
      <w:divBdr>
        <w:top w:val="none" w:sz="0" w:space="0" w:color="auto"/>
        <w:left w:val="none" w:sz="0" w:space="0" w:color="auto"/>
        <w:bottom w:val="none" w:sz="0" w:space="0" w:color="auto"/>
        <w:right w:val="none" w:sz="0" w:space="0" w:color="auto"/>
      </w:divBdr>
    </w:div>
    <w:div w:id="378937208">
      <w:bodyDiv w:val="1"/>
      <w:marLeft w:val="0"/>
      <w:marRight w:val="0"/>
      <w:marTop w:val="0"/>
      <w:marBottom w:val="0"/>
      <w:divBdr>
        <w:top w:val="none" w:sz="0" w:space="0" w:color="auto"/>
        <w:left w:val="none" w:sz="0" w:space="0" w:color="auto"/>
        <w:bottom w:val="none" w:sz="0" w:space="0" w:color="auto"/>
        <w:right w:val="none" w:sz="0" w:space="0" w:color="auto"/>
      </w:divBdr>
    </w:div>
    <w:div w:id="383718162">
      <w:bodyDiv w:val="1"/>
      <w:marLeft w:val="0"/>
      <w:marRight w:val="0"/>
      <w:marTop w:val="0"/>
      <w:marBottom w:val="0"/>
      <w:divBdr>
        <w:top w:val="none" w:sz="0" w:space="0" w:color="auto"/>
        <w:left w:val="none" w:sz="0" w:space="0" w:color="auto"/>
        <w:bottom w:val="none" w:sz="0" w:space="0" w:color="auto"/>
        <w:right w:val="none" w:sz="0" w:space="0" w:color="auto"/>
      </w:divBdr>
    </w:div>
    <w:div w:id="392772706">
      <w:bodyDiv w:val="1"/>
      <w:marLeft w:val="0"/>
      <w:marRight w:val="0"/>
      <w:marTop w:val="0"/>
      <w:marBottom w:val="0"/>
      <w:divBdr>
        <w:top w:val="none" w:sz="0" w:space="0" w:color="auto"/>
        <w:left w:val="none" w:sz="0" w:space="0" w:color="auto"/>
        <w:bottom w:val="none" w:sz="0" w:space="0" w:color="auto"/>
        <w:right w:val="none" w:sz="0" w:space="0" w:color="auto"/>
      </w:divBdr>
    </w:div>
    <w:div w:id="419914690">
      <w:bodyDiv w:val="1"/>
      <w:marLeft w:val="0"/>
      <w:marRight w:val="0"/>
      <w:marTop w:val="0"/>
      <w:marBottom w:val="0"/>
      <w:divBdr>
        <w:top w:val="none" w:sz="0" w:space="0" w:color="auto"/>
        <w:left w:val="none" w:sz="0" w:space="0" w:color="auto"/>
        <w:bottom w:val="none" w:sz="0" w:space="0" w:color="auto"/>
        <w:right w:val="none" w:sz="0" w:space="0" w:color="auto"/>
      </w:divBdr>
    </w:div>
    <w:div w:id="447553336">
      <w:bodyDiv w:val="1"/>
      <w:marLeft w:val="0"/>
      <w:marRight w:val="0"/>
      <w:marTop w:val="0"/>
      <w:marBottom w:val="0"/>
      <w:divBdr>
        <w:top w:val="none" w:sz="0" w:space="0" w:color="auto"/>
        <w:left w:val="none" w:sz="0" w:space="0" w:color="auto"/>
        <w:bottom w:val="none" w:sz="0" w:space="0" w:color="auto"/>
        <w:right w:val="none" w:sz="0" w:space="0" w:color="auto"/>
      </w:divBdr>
    </w:div>
    <w:div w:id="449592093">
      <w:bodyDiv w:val="1"/>
      <w:marLeft w:val="0"/>
      <w:marRight w:val="0"/>
      <w:marTop w:val="0"/>
      <w:marBottom w:val="0"/>
      <w:divBdr>
        <w:top w:val="none" w:sz="0" w:space="0" w:color="auto"/>
        <w:left w:val="none" w:sz="0" w:space="0" w:color="auto"/>
        <w:bottom w:val="none" w:sz="0" w:space="0" w:color="auto"/>
        <w:right w:val="none" w:sz="0" w:space="0" w:color="auto"/>
      </w:divBdr>
    </w:div>
    <w:div w:id="453525129">
      <w:bodyDiv w:val="1"/>
      <w:marLeft w:val="0"/>
      <w:marRight w:val="0"/>
      <w:marTop w:val="0"/>
      <w:marBottom w:val="0"/>
      <w:divBdr>
        <w:top w:val="none" w:sz="0" w:space="0" w:color="auto"/>
        <w:left w:val="none" w:sz="0" w:space="0" w:color="auto"/>
        <w:bottom w:val="none" w:sz="0" w:space="0" w:color="auto"/>
        <w:right w:val="none" w:sz="0" w:space="0" w:color="auto"/>
      </w:divBdr>
    </w:div>
    <w:div w:id="462313340">
      <w:bodyDiv w:val="1"/>
      <w:marLeft w:val="0"/>
      <w:marRight w:val="0"/>
      <w:marTop w:val="0"/>
      <w:marBottom w:val="0"/>
      <w:divBdr>
        <w:top w:val="none" w:sz="0" w:space="0" w:color="auto"/>
        <w:left w:val="none" w:sz="0" w:space="0" w:color="auto"/>
        <w:bottom w:val="none" w:sz="0" w:space="0" w:color="auto"/>
        <w:right w:val="none" w:sz="0" w:space="0" w:color="auto"/>
      </w:divBdr>
      <w:divsChild>
        <w:div w:id="191189952">
          <w:marLeft w:val="0"/>
          <w:marRight w:val="0"/>
          <w:marTop w:val="30"/>
          <w:marBottom w:val="0"/>
          <w:divBdr>
            <w:top w:val="none" w:sz="0" w:space="0" w:color="auto"/>
            <w:left w:val="none" w:sz="0" w:space="0" w:color="auto"/>
            <w:bottom w:val="none" w:sz="0" w:space="0" w:color="auto"/>
            <w:right w:val="none" w:sz="0" w:space="0" w:color="auto"/>
          </w:divBdr>
          <w:divsChild>
            <w:div w:id="179517581">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476849191">
      <w:bodyDiv w:val="1"/>
      <w:marLeft w:val="0"/>
      <w:marRight w:val="0"/>
      <w:marTop w:val="0"/>
      <w:marBottom w:val="0"/>
      <w:divBdr>
        <w:top w:val="none" w:sz="0" w:space="0" w:color="auto"/>
        <w:left w:val="none" w:sz="0" w:space="0" w:color="auto"/>
        <w:bottom w:val="none" w:sz="0" w:space="0" w:color="auto"/>
        <w:right w:val="none" w:sz="0" w:space="0" w:color="auto"/>
      </w:divBdr>
    </w:div>
    <w:div w:id="505292565">
      <w:bodyDiv w:val="1"/>
      <w:marLeft w:val="0"/>
      <w:marRight w:val="0"/>
      <w:marTop w:val="0"/>
      <w:marBottom w:val="0"/>
      <w:divBdr>
        <w:top w:val="none" w:sz="0" w:space="0" w:color="auto"/>
        <w:left w:val="none" w:sz="0" w:space="0" w:color="auto"/>
        <w:bottom w:val="none" w:sz="0" w:space="0" w:color="auto"/>
        <w:right w:val="none" w:sz="0" w:space="0" w:color="auto"/>
      </w:divBdr>
    </w:div>
    <w:div w:id="518545110">
      <w:bodyDiv w:val="1"/>
      <w:marLeft w:val="0"/>
      <w:marRight w:val="0"/>
      <w:marTop w:val="0"/>
      <w:marBottom w:val="0"/>
      <w:divBdr>
        <w:top w:val="none" w:sz="0" w:space="0" w:color="auto"/>
        <w:left w:val="none" w:sz="0" w:space="0" w:color="auto"/>
        <w:bottom w:val="none" w:sz="0" w:space="0" w:color="auto"/>
        <w:right w:val="none" w:sz="0" w:space="0" w:color="auto"/>
      </w:divBdr>
    </w:div>
    <w:div w:id="545532278">
      <w:bodyDiv w:val="1"/>
      <w:marLeft w:val="0"/>
      <w:marRight w:val="0"/>
      <w:marTop w:val="0"/>
      <w:marBottom w:val="0"/>
      <w:divBdr>
        <w:top w:val="none" w:sz="0" w:space="0" w:color="auto"/>
        <w:left w:val="none" w:sz="0" w:space="0" w:color="auto"/>
        <w:bottom w:val="none" w:sz="0" w:space="0" w:color="auto"/>
        <w:right w:val="none" w:sz="0" w:space="0" w:color="auto"/>
      </w:divBdr>
    </w:div>
    <w:div w:id="558979712">
      <w:bodyDiv w:val="1"/>
      <w:marLeft w:val="0"/>
      <w:marRight w:val="0"/>
      <w:marTop w:val="0"/>
      <w:marBottom w:val="0"/>
      <w:divBdr>
        <w:top w:val="none" w:sz="0" w:space="0" w:color="auto"/>
        <w:left w:val="none" w:sz="0" w:space="0" w:color="auto"/>
        <w:bottom w:val="none" w:sz="0" w:space="0" w:color="auto"/>
        <w:right w:val="none" w:sz="0" w:space="0" w:color="auto"/>
      </w:divBdr>
    </w:div>
    <w:div w:id="613294526">
      <w:bodyDiv w:val="1"/>
      <w:marLeft w:val="0"/>
      <w:marRight w:val="0"/>
      <w:marTop w:val="0"/>
      <w:marBottom w:val="0"/>
      <w:divBdr>
        <w:top w:val="none" w:sz="0" w:space="0" w:color="auto"/>
        <w:left w:val="none" w:sz="0" w:space="0" w:color="auto"/>
        <w:bottom w:val="none" w:sz="0" w:space="0" w:color="auto"/>
        <w:right w:val="none" w:sz="0" w:space="0" w:color="auto"/>
      </w:divBdr>
      <w:divsChild>
        <w:div w:id="1535847595">
          <w:marLeft w:val="0"/>
          <w:marRight w:val="0"/>
          <w:marTop w:val="0"/>
          <w:marBottom w:val="0"/>
          <w:divBdr>
            <w:top w:val="none" w:sz="0" w:space="0" w:color="auto"/>
            <w:left w:val="none" w:sz="0" w:space="0" w:color="auto"/>
            <w:bottom w:val="none" w:sz="0" w:space="0" w:color="auto"/>
            <w:right w:val="none" w:sz="0" w:space="0" w:color="auto"/>
          </w:divBdr>
        </w:div>
      </w:divsChild>
    </w:div>
    <w:div w:id="671373462">
      <w:bodyDiv w:val="1"/>
      <w:marLeft w:val="0"/>
      <w:marRight w:val="0"/>
      <w:marTop w:val="0"/>
      <w:marBottom w:val="0"/>
      <w:divBdr>
        <w:top w:val="none" w:sz="0" w:space="0" w:color="auto"/>
        <w:left w:val="none" w:sz="0" w:space="0" w:color="auto"/>
        <w:bottom w:val="none" w:sz="0" w:space="0" w:color="auto"/>
        <w:right w:val="none" w:sz="0" w:space="0" w:color="auto"/>
      </w:divBdr>
    </w:div>
    <w:div w:id="692803087">
      <w:bodyDiv w:val="1"/>
      <w:marLeft w:val="0"/>
      <w:marRight w:val="0"/>
      <w:marTop w:val="0"/>
      <w:marBottom w:val="0"/>
      <w:divBdr>
        <w:top w:val="none" w:sz="0" w:space="0" w:color="auto"/>
        <w:left w:val="none" w:sz="0" w:space="0" w:color="auto"/>
        <w:bottom w:val="none" w:sz="0" w:space="0" w:color="auto"/>
        <w:right w:val="none" w:sz="0" w:space="0" w:color="auto"/>
      </w:divBdr>
    </w:div>
    <w:div w:id="695732457">
      <w:bodyDiv w:val="1"/>
      <w:marLeft w:val="0"/>
      <w:marRight w:val="0"/>
      <w:marTop w:val="0"/>
      <w:marBottom w:val="0"/>
      <w:divBdr>
        <w:top w:val="none" w:sz="0" w:space="0" w:color="auto"/>
        <w:left w:val="none" w:sz="0" w:space="0" w:color="auto"/>
        <w:bottom w:val="none" w:sz="0" w:space="0" w:color="auto"/>
        <w:right w:val="none" w:sz="0" w:space="0" w:color="auto"/>
      </w:divBdr>
      <w:divsChild>
        <w:div w:id="1212962329">
          <w:marLeft w:val="-7200"/>
          <w:marRight w:val="0"/>
          <w:marTop w:val="0"/>
          <w:marBottom w:val="0"/>
          <w:divBdr>
            <w:top w:val="none" w:sz="0" w:space="0" w:color="auto"/>
            <w:left w:val="none" w:sz="0" w:space="0" w:color="auto"/>
            <w:bottom w:val="none" w:sz="0" w:space="0" w:color="auto"/>
            <w:right w:val="none" w:sz="0" w:space="0" w:color="auto"/>
          </w:divBdr>
          <w:divsChild>
            <w:div w:id="1533834997">
              <w:marLeft w:val="3000"/>
              <w:marRight w:val="0"/>
              <w:marTop w:val="300"/>
              <w:marBottom w:val="900"/>
              <w:divBdr>
                <w:top w:val="none" w:sz="0" w:space="0" w:color="auto"/>
                <w:left w:val="none" w:sz="0" w:space="0" w:color="auto"/>
                <w:bottom w:val="none" w:sz="0" w:space="0" w:color="auto"/>
                <w:right w:val="none" w:sz="0" w:space="0" w:color="auto"/>
              </w:divBdr>
              <w:divsChild>
                <w:div w:id="241259048">
                  <w:marLeft w:val="0"/>
                  <w:marRight w:val="0"/>
                  <w:marTop w:val="0"/>
                  <w:marBottom w:val="0"/>
                  <w:divBdr>
                    <w:top w:val="none" w:sz="0" w:space="0" w:color="auto"/>
                    <w:left w:val="none" w:sz="0" w:space="0" w:color="auto"/>
                    <w:bottom w:val="none" w:sz="0" w:space="0" w:color="auto"/>
                    <w:right w:val="none" w:sz="0" w:space="0" w:color="auto"/>
                  </w:divBdr>
                  <w:divsChild>
                    <w:div w:id="1984502666">
                      <w:marLeft w:val="0"/>
                      <w:marRight w:val="0"/>
                      <w:marTop w:val="0"/>
                      <w:marBottom w:val="0"/>
                      <w:divBdr>
                        <w:top w:val="none" w:sz="0" w:space="0" w:color="auto"/>
                        <w:left w:val="none" w:sz="0" w:space="0" w:color="auto"/>
                        <w:bottom w:val="none" w:sz="0" w:space="0" w:color="auto"/>
                        <w:right w:val="none" w:sz="0" w:space="0" w:color="auto"/>
                      </w:divBdr>
                      <w:divsChild>
                        <w:div w:id="1041323164">
                          <w:marLeft w:val="0"/>
                          <w:marRight w:val="0"/>
                          <w:marTop w:val="300"/>
                          <w:marBottom w:val="0"/>
                          <w:divBdr>
                            <w:top w:val="none" w:sz="0" w:space="0" w:color="auto"/>
                            <w:left w:val="none" w:sz="0" w:space="0" w:color="auto"/>
                            <w:bottom w:val="none" w:sz="0" w:space="0" w:color="auto"/>
                            <w:right w:val="none" w:sz="0" w:space="0" w:color="auto"/>
                          </w:divBdr>
                          <w:divsChild>
                            <w:div w:id="1185946234">
                              <w:marLeft w:val="0"/>
                              <w:marRight w:val="0"/>
                              <w:marTop w:val="0"/>
                              <w:marBottom w:val="0"/>
                              <w:divBdr>
                                <w:top w:val="none" w:sz="0" w:space="0" w:color="auto"/>
                                <w:left w:val="none" w:sz="0" w:space="0" w:color="auto"/>
                                <w:bottom w:val="none" w:sz="0" w:space="0" w:color="auto"/>
                                <w:right w:val="none" w:sz="0" w:space="0" w:color="auto"/>
                              </w:divBdr>
                              <w:divsChild>
                                <w:div w:id="549466090">
                                  <w:marLeft w:val="0"/>
                                  <w:marRight w:val="0"/>
                                  <w:marTop w:val="0"/>
                                  <w:marBottom w:val="0"/>
                                  <w:divBdr>
                                    <w:top w:val="none" w:sz="0" w:space="0" w:color="auto"/>
                                    <w:left w:val="none" w:sz="0" w:space="0" w:color="auto"/>
                                    <w:bottom w:val="none" w:sz="0" w:space="0" w:color="auto"/>
                                    <w:right w:val="none" w:sz="0" w:space="0" w:color="auto"/>
                                  </w:divBdr>
                                  <w:divsChild>
                                    <w:div w:id="765152836">
                                      <w:marLeft w:val="0"/>
                                      <w:marRight w:val="0"/>
                                      <w:marTop w:val="0"/>
                                      <w:marBottom w:val="0"/>
                                      <w:divBdr>
                                        <w:top w:val="none" w:sz="0" w:space="0" w:color="auto"/>
                                        <w:left w:val="none" w:sz="0" w:space="0" w:color="auto"/>
                                        <w:bottom w:val="none" w:sz="0" w:space="0" w:color="auto"/>
                                        <w:right w:val="none" w:sz="0" w:space="0" w:color="auto"/>
                                      </w:divBdr>
                                      <w:divsChild>
                                        <w:div w:id="881750976">
                                          <w:marLeft w:val="0"/>
                                          <w:marRight w:val="0"/>
                                          <w:marTop w:val="0"/>
                                          <w:marBottom w:val="0"/>
                                          <w:divBdr>
                                            <w:top w:val="none" w:sz="0" w:space="0" w:color="auto"/>
                                            <w:left w:val="none" w:sz="0" w:space="0" w:color="auto"/>
                                            <w:bottom w:val="none" w:sz="0" w:space="0" w:color="auto"/>
                                            <w:right w:val="none" w:sz="0" w:space="0" w:color="auto"/>
                                          </w:divBdr>
                                          <w:divsChild>
                                            <w:div w:id="1542404992">
                                              <w:marLeft w:val="0"/>
                                              <w:marRight w:val="0"/>
                                              <w:marTop w:val="100"/>
                                              <w:marBottom w:val="100"/>
                                              <w:divBdr>
                                                <w:top w:val="none" w:sz="0" w:space="0" w:color="auto"/>
                                                <w:left w:val="none" w:sz="0" w:space="0" w:color="auto"/>
                                                <w:bottom w:val="none" w:sz="0" w:space="0" w:color="auto"/>
                                                <w:right w:val="none" w:sz="0" w:space="0" w:color="auto"/>
                                              </w:divBdr>
                                              <w:divsChild>
                                                <w:div w:id="630328640">
                                                  <w:marLeft w:val="0"/>
                                                  <w:marRight w:val="0"/>
                                                  <w:marTop w:val="0"/>
                                                  <w:marBottom w:val="0"/>
                                                  <w:divBdr>
                                                    <w:top w:val="none" w:sz="0" w:space="0" w:color="auto"/>
                                                    <w:left w:val="none" w:sz="0" w:space="0" w:color="auto"/>
                                                    <w:bottom w:val="none" w:sz="0" w:space="0" w:color="auto"/>
                                                    <w:right w:val="none" w:sz="0" w:space="0" w:color="auto"/>
                                                  </w:divBdr>
                                                  <w:divsChild>
                                                    <w:div w:id="2040622986">
                                                      <w:marLeft w:val="0"/>
                                                      <w:marRight w:val="0"/>
                                                      <w:marTop w:val="0"/>
                                                      <w:marBottom w:val="0"/>
                                                      <w:divBdr>
                                                        <w:top w:val="none" w:sz="0" w:space="0" w:color="auto"/>
                                                        <w:left w:val="none" w:sz="0" w:space="0" w:color="auto"/>
                                                        <w:bottom w:val="none" w:sz="0" w:space="0" w:color="auto"/>
                                                        <w:right w:val="none" w:sz="0" w:space="0" w:color="auto"/>
                                                      </w:divBdr>
                                                      <w:divsChild>
                                                        <w:div w:id="2112386166">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8163899">
      <w:bodyDiv w:val="1"/>
      <w:marLeft w:val="0"/>
      <w:marRight w:val="0"/>
      <w:marTop w:val="0"/>
      <w:marBottom w:val="0"/>
      <w:divBdr>
        <w:top w:val="none" w:sz="0" w:space="0" w:color="auto"/>
        <w:left w:val="none" w:sz="0" w:space="0" w:color="auto"/>
        <w:bottom w:val="none" w:sz="0" w:space="0" w:color="auto"/>
        <w:right w:val="none" w:sz="0" w:space="0" w:color="auto"/>
      </w:divBdr>
    </w:div>
    <w:div w:id="698744883">
      <w:bodyDiv w:val="1"/>
      <w:marLeft w:val="0"/>
      <w:marRight w:val="0"/>
      <w:marTop w:val="0"/>
      <w:marBottom w:val="0"/>
      <w:divBdr>
        <w:top w:val="none" w:sz="0" w:space="0" w:color="auto"/>
        <w:left w:val="none" w:sz="0" w:space="0" w:color="auto"/>
        <w:bottom w:val="none" w:sz="0" w:space="0" w:color="auto"/>
        <w:right w:val="none" w:sz="0" w:space="0" w:color="auto"/>
      </w:divBdr>
    </w:div>
    <w:div w:id="733889838">
      <w:bodyDiv w:val="1"/>
      <w:marLeft w:val="0"/>
      <w:marRight w:val="0"/>
      <w:marTop w:val="0"/>
      <w:marBottom w:val="0"/>
      <w:divBdr>
        <w:top w:val="none" w:sz="0" w:space="0" w:color="auto"/>
        <w:left w:val="none" w:sz="0" w:space="0" w:color="auto"/>
        <w:bottom w:val="none" w:sz="0" w:space="0" w:color="auto"/>
        <w:right w:val="none" w:sz="0" w:space="0" w:color="auto"/>
      </w:divBdr>
    </w:div>
    <w:div w:id="759176287">
      <w:bodyDiv w:val="1"/>
      <w:marLeft w:val="0"/>
      <w:marRight w:val="0"/>
      <w:marTop w:val="0"/>
      <w:marBottom w:val="0"/>
      <w:divBdr>
        <w:top w:val="none" w:sz="0" w:space="0" w:color="auto"/>
        <w:left w:val="none" w:sz="0" w:space="0" w:color="auto"/>
        <w:bottom w:val="none" w:sz="0" w:space="0" w:color="auto"/>
        <w:right w:val="none" w:sz="0" w:space="0" w:color="auto"/>
      </w:divBdr>
      <w:divsChild>
        <w:div w:id="455638239">
          <w:marLeft w:val="0"/>
          <w:marRight w:val="0"/>
          <w:marTop w:val="0"/>
          <w:marBottom w:val="0"/>
          <w:divBdr>
            <w:top w:val="none" w:sz="0" w:space="0" w:color="auto"/>
            <w:left w:val="none" w:sz="0" w:space="0" w:color="auto"/>
            <w:bottom w:val="none" w:sz="0" w:space="0" w:color="auto"/>
            <w:right w:val="none" w:sz="0" w:space="0" w:color="auto"/>
          </w:divBdr>
        </w:div>
      </w:divsChild>
    </w:div>
    <w:div w:id="770781932">
      <w:bodyDiv w:val="1"/>
      <w:marLeft w:val="0"/>
      <w:marRight w:val="0"/>
      <w:marTop w:val="0"/>
      <w:marBottom w:val="0"/>
      <w:divBdr>
        <w:top w:val="none" w:sz="0" w:space="0" w:color="auto"/>
        <w:left w:val="none" w:sz="0" w:space="0" w:color="auto"/>
        <w:bottom w:val="none" w:sz="0" w:space="0" w:color="auto"/>
        <w:right w:val="none" w:sz="0" w:space="0" w:color="auto"/>
      </w:divBdr>
    </w:div>
    <w:div w:id="810052475">
      <w:bodyDiv w:val="1"/>
      <w:marLeft w:val="0"/>
      <w:marRight w:val="0"/>
      <w:marTop w:val="0"/>
      <w:marBottom w:val="0"/>
      <w:divBdr>
        <w:top w:val="none" w:sz="0" w:space="0" w:color="auto"/>
        <w:left w:val="none" w:sz="0" w:space="0" w:color="auto"/>
        <w:bottom w:val="none" w:sz="0" w:space="0" w:color="auto"/>
        <w:right w:val="none" w:sz="0" w:space="0" w:color="auto"/>
      </w:divBdr>
    </w:div>
    <w:div w:id="843009111">
      <w:bodyDiv w:val="1"/>
      <w:marLeft w:val="0"/>
      <w:marRight w:val="0"/>
      <w:marTop w:val="0"/>
      <w:marBottom w:val="0"/>
      <w:divBdr>
        <w:top w:val="none" w:sz="0" w:space="0" w:color="auto"/>
        <w:left w:val="none" w:sz="0" w:space="0" w:color="auto"/>
        <w:bottom w:val="none" w:sz="0" w:space="0" w:color="auto"/>
        <w:right w:val="none" w:sz="0" w:space="0" w:color="auto"/>
      </w:divBdr>
    </w:div>
    <w:div w:id="957373497">
      <w:bodyDiv w:val="1"/>
      <w:marLeft w:val="0"/>
      <w:marRight w:val="0"/>
      <w:marTop w:val="0"/>
      <w:marBottom w:val="0"/>
      <w:divBdr>
        <w:top w:val="none" w:sz="0" w:space="0" w:color="auto"/>
        <w:left w:val="none" w:sz="0" w:space="0" w:color="auto"/>
        <w:bottom w:val="none" w:sz="0" w:space="0" w:color="auto"/>
        <w:right w:val="none" w:sz="0" w:space="0" w:color="auto"/>
      </w:divBdr>
    </w:div>
    <w:div w:id="960720073">
      <w:bodyDiv w:val="1"/>
      <w:marLeft w:val="0"/>
      <w:marRight w:val="0"/>
      <w:marTop w:val="0"/>
      <w:marBottom w:val="0"/>
      <w:divBdr>
        <w:top w:val="none" w:sz="0" w:space="0" w:color="auto"/>
        <w:left w:val="none" w:sz="0" w:space="0" w:color="auto"/>
        <w:bottom w:val="none" w:sz="0" w:space="0" w:color="auto"/>
        <w:right w:val="none" w:sz="0" w:space="0" w:color="auto"/>
      </w:divBdr>
    </w:div>
    <w:div w:id="1012222402">
      <w:bodyDiv w:val="1"/>
      <w:marLeft w:val="0"/>
      <w:marRight w:val="0"/>
      <w:marTop w:val="0"/>
      <w:marBottom w:val="0"/>
      <w:divBdr>
        <w:top w:val="none" w:sz="0" w:space="0" w:color="auto"/>
        <w:left w:val="none" w:sz="0" w:space="0" w:color="auto"/>
        <w:bottom w:val="none" w:sz="0" w:space="0" w:color="auto"/>
        <w:right w:val="none" w:sz="0" w:space="0" w:color="auto"/>
      </w:divBdr>
    </w:div>
    <w:div w:id="1047604311">
      <w:bodyDiv w:val="1"/>
      <w:marLeft w:val="0"/>
      <w:marRight w:val="0"/>
      <w:marTop w:val="0"/>
      <w:marBottom w:val="0"/>
      <w:divBdr>
        <w:top w:val="none" w:sz="0" w:space="0" w:color="auto"/>
        <w:left w:val="none" w:sz="0" w:space="0" w:color="auto"/>
        <w:bottom w:val="none" w:sz="0" w:space="0" w:color="auto"/>
        <w:right w:val="none" w:sz="0" w:space="0" w:color="auto"/>
      </w:divBdr>
    </w:div>
    <w:div w:id="1071468845">
      <w:bodyDiv w:val="1"/>
      <w:marLeft w:val="0"/>
      <w:marRight w:val="0"/>
      <w:marTop w:val="0"/>
      <w:marBottom w:val="0"/>
      <w:divBdr>
        <w:top w:val="none" w:sz="0" w:space="0" w:color="auto"/>
        <w:left w:val="none" w:sz="0" w:space="0" w:color="auto"/>
        <w:bottom w:val="none" w:sz="0" w:space="0" w:color="auto"/>
        <w:right w:val="none" w:sz="0" w:space="0" w:color="auto"/>
      </w:divBdr>
    </w:div>
    <w:div w:id="1107119604">
      <w:bodyDiv w:val="1"/>
      <w:marLeft w:val="0"/>
      <w:marRight w:val="0"/>
      <w:marTop w:val="0"/>
      <w:marBottom w:val="0"/>
      <w:divBdr>
        <w:top w:val="none" w:sz="0" w:space="0" w:color="auto"/>
        <w:left w:val="none" w:sz="0" w:space="0" w:color="auto"/>
        <w:bottom w:val="none" w:sz="0" w:space="0" w:color="auto"/>
        <w:right w:val="none" w:sz="0" w:space="0" w:color="auto"/>
      </w:divBdr>
    </w:div>
    <w:div w:id="1147432137">
      <w:bodyDiv w:val="1"/>
      <w:marLeft w:val="0"/>
      <w:marRight w:val="0"/>
      <w:marTop w:val="0"/>
      <w:marBottom w:val="0"/>
      <w:divBdr>
        <w:top w:val="none" w:sz="0" w:space="0" w:color="auto"/>
        <w:left w:val="none" w:sz="0" w:space="0" w:color="auto"/>
        <w:bottom w:val="none" w:sz="0" w:space="0" w:color="auto"/>
        <w:right w:val="none" w:sz="0" w:space="0" w:color="auto"/>
      </w:divBdr>
    </w:div>
    <w:div w:id="1160004346">
      <w:bodyDiv w:val="1"/>
      <w:marLeft w:val="0"/>
      <w:marRight w:val="0"/>
      <w:marTop w:val="0"/>
      <w:marBottom w:val="0"/>
      <w:divBdr>
        <w:top w:val="none" w:sz="0" w:space="0" w:color="auto"/>
        <w:left w:val="none" w:sz="0" w:space="0" w:color="auto"/>
        <w:bottom w:val="none" w:sz="0" w:space="0" w:color="auto"/>
        <w:right w:val="none" w:sz="0" w:space="0" w:color="auto"/>
      </w:divBdr>
      <w:divsChild>
        <w:div w:id="1579898531">
          <w:marLeft w:val="0"/>
          <w:marRight w:val="0"/>
          <w:marTop w:val="0"/>
          <w:marBottom w:val="0"/>
          <w:divBdr>
            <w:top w:val="none" w:sz="0" w:space="0" w:color="auto"/>
            <w:left w:val="none" w:sz="0" w:space="0" w:color="auto"/>
            <w:bottom w:val="none" w:sz="0" w:space="0" w:color="auto"/>
            <w:right w:val="none" w:sz="0" w:space="0" w:color="auto"/>
          </w:divBdr>
        </w:div>
      </w:divsChild>
    </w:div>
    <w:div w:id="1167402701">
      <w:bodyDiv w:val="1"/>
      <w:marLeft w:val="0"/>
      <w:marRight w:val="0"/>
      <w:marTop w:val="0"/>
      <w:marBottom w:val="0"/>
      <w:divBdr>
        <w:top w:val="none" w:sz="0" w:space="0" w:color="auto"/>
        <w:left w:val="none" w:sz="0" w:space="0" w:color="auto"/>
        <w:bottom w:val="none" w:sz="0" w:space="0" w:color="auto"/>
        <w:right w:val="none" w:sz="0" w:space="0" w:color="auto"/>
      </w:divBdr>
      <w:divsChild>
        <w:div w:id="1821532449">
          <w:marLeft w:val="0"/>
          <w:marRight w:val="0"/>
          <w:marTop w:val="0"/>
          <w:marBottom w:val="0"/>
          <w:divBdr>
            <w:top w:val="none" w:sz="0" w:space="0" w:color="auto"/>
            <w:left w:val="none" w:sz="0" w:space="0" w:color="auto"/>
            <w:bottom w:val="none" w:sz="0" w:space="0" w:color="auto"/>
            <w:right w:val="none" w:sz="0" w:space="0" w:color="auto"/>
          </w:divBdr>
        </w:div>
      </w:divsChild>
    </w:div>
    <w:div w:id="1195118778">
      <w:bodyDiv w:val="1"/>
      <w:marLeft w:val="0"/>
      <w:marRight w:val="0"/>
      <w:marTop w:val="0"/>
      <w:marBottom w:val="0"/>
      <w:divBdr>
        <w:top w:val="none" w:sz="0" w:space="0" w:color="auto"/>
        <w:left w:val="none" w:sz="0" w:space="0" w:color="auto"/>
        <w:bottom w:val="none" w:sz="0" w:space="0" w:color="auto"/>
        <w:right w:val="none" w:sz="0" w:space="0" w:color="auto"/>
      </w:divBdr>
    </w:div>
    <w:div w:id="1205825364">
      <w:bodyDiv w:val="1"/>
      <w:marLeft w:val="0"/>
      <w:marRight w:val="0"/>
      <w:marTop w:val="0"/>
      <w:marBottom w:val="0"/>
      <w:divBdr>
        <w:top w:val="none" w:sz="0" w:space="0" w:color="auto"/>
        <w:left w:val="none" w:sz="0" w:space="0" w:color="auto"/>
        <w:bottom w:val="none" w:sz="0" w:space="0" w:color="auto"/>
        <w:right w:val="none" w:sz="0" w:space="0" w:color="auto"/>
      </w:divBdr>
    </w:div>
    <w:div w:id="1243249189">
      <w:bodyDiv w:val="1"/>
      <w:marLeft w:val="0"/>
      <w:marRight w:val="0"/>
      <w:marTop w:val="0"/>
      <w:marBottom w:val="0"/>
      <w:divBdr>
        <w:top w:val="none" w:sz="0" w:space="0" w:color="auto"/>
        <w:left w:val="none" w:sz="0" w:space="0" w:color="auto"/>
        <w:bottom w:val="none" w:sz="0" w:space="0" w:color="auto"/>
        <w:right w:val="none" w:sz="0" w:space="0" w:color="auto"/>
      </w:divBdr>
    </w:div>
    <w:div w:id="1285573221">
      <w:bodyDiv w:val="1"/>
      <w:marLeft w:val="0"/>
      <w:marRight w:val="0"/>
      <w:marTop w:val="0"/>
      <w:marBottom w:val="0"/>
      <w:divBdr>
        <w:top w:val="none" w:sz="0" w:space="0" w:color="auto"/>
        <w:left w:val="none" w:sz="0" w:space="0" w:color="auto"/>
        <w:bottom w:val="none" w:sz="0" w:space="0" w:color="auto"/>
        <w:right w:val="none" w:sz="0" w:space="0" w:color="auto"/>
      </w:divBdr>
    </w:div>
    <w:div w:id="1290553624">
      <w:bodyDiv w:val="1"/>
      <w:marLeft w:val="0"/>
      <w:marRight w:val="0"/>
      <w:marTop w:val="0"/>
      <w:marBottom w:val="0"/>
      <w:divBdr>
        <w:top w:val="none" w:sz="0" w:space="0" w:color="auto"/>
        <w:left w:val="none" w:sz="0" w:space="0" w:color="auto"/>
        <w:bottom w:val="none" w:sz="0" w:space="0" w:color="auto"/>
        <w:right w:val="none" w:sz="0" w:space="0" w:color="auto"/>
      </w:divBdr>
    </w:div>
    <w:div w:id="1302464920">
      <w:bodyDiv w:val="1"/>
      <w:marLeft w:val="0"/>
      <w:marRight w:val="0"/>
      <w:marTop w:val="0"/>
      <w:marBottom w:val="0"/>
      <w:divBdr>
        <w:top w:val="none" w:sz="0" w:space="0" w:color="auto"/>
        <w:left w:val="none" w:sz="0" w:space="0" w:color="auto"/>
        <w:bottom w:val="none" w:sz="0" w:space="0" w:color="auto"/>
        <w:right w:val="none" w:sz="0" w:space="0" w:color="auto"/>
      </w:divBdr>
    </w:div>
    <w:div w:id="1330670165">
      <w:bodyDiv w:val="1"/>
      <w:marLeft w:val="0"/>
      <w:marRight w:val="0"/>
      <w:marTop w:val="0"/>
      <w:marBottom w:val="0"/>
      <w:divBdr>
        <w:top w:val="none" w:sz="0" w:space="0" w:color="auto"/>
        <w:left w:val="none" w:sz="0" w:space="0" w:color="auto"/>
        <w:bottom w:val="none" w:sz="0" w:space="0" w:color="auto"/>
        <w:right w:val="none" w:sz="0" w:space="0" w:color="auto"/>
      </w:divBdr>
    </w:div>
    <w:div w:id="1338771860">
      <w:bodyDiv w:val="1"/>
      <w:marLeft w:val="0"/>
      <w:marRight w:val="0"/>
      <w:marTop w:val="0"/>
      <w:marBottom w:val="0"/>
      <w:divBdr>
        <w:top w:val="none" w:sz="0" w:space="0" w:color="auto"/>
        <w:left w:val="none" w:sz="0" w:space="0" w:color="auto"/>
        <w:bottom w:val="none" w:sz="0" w:space="0" w:color="auto"/>
        <w:right w:val="none" w:sz="0" w:space="0" w:color="auto"/>
      </w:divBdr>
      <w:divsChild>
        <w:div w:id="2068793972">
          <w:marLeft w:val="-7200"/>
          <w:marRight w:val="0"/>
          <w:marTop w:val="0"/>
          <w:marBottom w:val="0"/>
          <w:divBdr>
            <w:top w:val="none" w:sz="0" w:space="0" w:color="auto"/>
            <w:left w:val="none" w:sz="0" w:space="0" w:color="auto"/>
            <w:bottom w:val="none" w:sz="0" w:space="0" w:color="auto"/>
            <w:right w:val="none" w:sz="0" w:space="0" w:color="auto"/>
          </w:divBdr>
          <w:divsChild>
            <w:div w:id="499808177">
              <w:marLeft w:val="3000"/>
              <w:marRight w:val="0"/>
              <w:marTop w:val="300"/>
              <w:marBottom w:val="900"/>
              <w:divBdr>
                <w:top w:val="none" w:sz="0" w:space="0" w:color="auto"/>
                <w:left w:val="none" w:sz="0" w:space="0" w:color="auto"/>
                <w:bottom w:val="none" w:sz="0" w:space="0" w:color="auto"/>
                <w:right w:val="none" w:sz="0" w:space="0" w:color="auto"/>
              </w:divBdr>
              <w:divsChild>
                <w:div w:id="325936509">
                  <w:marLeft w:val="0"/>
                  <w:marRight w:val="0"/>
                  <w:marTop w:val="0"/>
                  <w:marBottom w:val="0"/>
                  <w:divBdr>
                    <w:top w:val="none" w:sz="0" w:space="0" w:color="auto"/>
                    <w:left w:val="none" w:sz="0" w:space="0" w:color="auto"/>
                    <w:bottom w:val="none" w:sz="0" w:space="0" w:color="auto"/>
                    <w:right w:val="none" w:sz="0" w:space="0" w:color="auto"/>
                  </w:divBdr>
                  <w:divsChild>
                    <w:div w:id="1166213948">
                      <w:marLeft w:val="0"/>
                      <w:marRight w:val="0"/>
                      <w:marTop w:val="0"/>
                      <w:marBottom w:val="0"/>
                      <w:divBdr>
                        <w:top w:val="none" w:sz="0" w:space="0" w:color="auto"/>
                        <w:left w:val="none" w:sz="0" w:space="0" w:color="auto"/>
                        <w:bottom w:val="none" w:sz="0" w:space="0" w:color="auto"/>
                        <w:right w:val="none" w:sz="0" w:space="0" w:color="auto"/>
                      </w:divBdr>
                      <w:divsChild>
                        <w:div w:id="1006516980">
                          <w:marLeft w:val="0"/>
                          <w:marRight w:val="0"/>
                          <w:marTop w:val="300"/>
                          <w:marBottom w:val="0"/>
                          <w:divBdr>
                            <w:top w:val="none" w:sz="0" w:space="0" w:color="auto"/>
                            <w:left w:val="none" w:sz="0" w:space="0" w:color="auto"/>
                            <w:bottom w:val="none" w:sz="0" w:space="0" w:color="auto"/>
                            <w:right w:val="none" w:sz="0" w:space="0" w:color="auto"/>
                          </w:divBdr>
                          <w:divsChild>
                            <w:div w:id="2055889775">
                              <w:marLeft w:val="0"/>
                              <w:marRight w:val="0"/>
                              <w:marTop w:val="0"/>
                              <w:marBottom w:val="0"/>
                              <w:divBdr>
                                <w:top w:val="none" w:sz="0" w:space="0" w:color="auto"/>
                                <w:left w:val="none" w:sz="0" w:space="0" w:color="auto"/>
                                <w:bottom w:val="none" w:sz="0" w:space="0" w:color="auto"/>
                                <w:right w:val="none" w:sz="0" w:space="0" w:color="auto"/>
                              </w:divBdr>
                              <w:divsChild>
                                <w:div w:id="1088619276">
                                  <w:marLeft w:val="0"/>
                                  <w:marRight w:val="0"/>
                                  <w:marTop w:val="0"/>
                                  <w:marBottom w:val="0"/>
                                  <w:divBdr>
                                    <w:top w:val="none" w:sz="0" w:space="0" w:color="auto"/>
                                    <w:left w:val="none" w:sz="0" w:space="0" w:color="auto"/>
                                    <w:bottom w:val="none" w:sz="0" w:space="0" w:color="auto"/>
                                    <w:right w:val="none" w:sz="0" w:space="0" w:color="auto"/>
                                  </w:divBdr>
                                  <w:divsChild>
                                    <w:div w:id="118844292">
                                      <w:marLeft w:val="0"/>
                                      <w:marRight w:val="0"/>
                                      <w:marTop w:val="0"/>
                                      <w:marBottom w:val="0"/>
                                      <w:divBdr>
                                        <w:top w:val="none" w:sz="0" w:space="0" w:color="auto"/>
                                        <w:left w:val="none" w:sz="0" w:space="0" w:color="auto"/>
                                        <w:bottom w:val="none" w:sz="0" w:space="0" w:color="auto"/>
                                        <w:right w:val="none" w:sz="0" w:space="0" w:color="auto"/>
                                      </w:divBdr>
                                      <w:divsChild>
                                        <w:div w:id="2050449832">
                                          <w:marLeft w:val="0"/>
                                          <w:marRight w:val="0"/>
                                          <w:marTop w:val="0"/>
                                          <w:marBottom w:val="0"/>
                                          <w:divBdr>
                                            <w:top w:val="none" w:sz="0" w:space="0" w:color="auto"/>
                                            <w:left w:val="none" w:sz="0" w:space="0" w:color="auto"/>
                                            <w:bottom w:val="none" w:sz="0" w:space="0" w:color="auto"/>
                                            <w:right w:val="none" w:sz="0" w:space="0" w:color="auto"/>
                                          </w:divBdr>
                                          <w:divsChild>
                                            <w:div w:id="993879364">
                                              <w:marLeft w:val="0"/>
                                              <w:marRight w:val="0"/>
                                              <w:marTop w:val="100"/>
                                              <w:marBottom w:val="100"/>
                                              <w:divBdr>
                                                <w:top w:val="none" w:sz="0" w:space="0" w:color="auto"/>
                                                <w:left w:val="none" w:sz="0" w:space="0" w:color="auto"/>
                                                <w:bottom w:val="none" w:sz="0" w:space="0" w:color="auto"/>
                                                <w:right w:val="none" w:sz="0" w:space="0" w:color="auto"/>
                                              </w:divBdr>
                                              <w:divsChild>
                                                <w:div w:id="405424735">
                                                  <w:marLeft w:val="0"/>
                                                  <w:marRight w:val="0"/>
                                                  <w:marTop w:val="0"/>
                                                  <w:marBottom w:val="0"/>
                                                  <w:divBdr>
                                                    <w:top w:val="none" w:sz="0" w:space="0" w:color="auto"/>
                                                    <w:left w:val="none" w:sz="0" w:space="0" w:color="auto"/>
                                                    <w:bottom w:val="none" w:sz="0" w:space="0" w:color="auto"/>
                                                    <w:right w:val="none" w:sz="0" w:space="0" w:color="auto"/>
                                                  </w:divBdr>
                                                  <w:divsChild>
                                                    <w:div w:id="2008750002">
                                                      <w:marLeft w:val="0"/>
                                                      <w:marRight w:val="0"/>
                                                      <w:marTop w:val="0"/>
                                                      <w:marBottom w:val="0"/>
                                                      <w:divBdr>
                                                        <w:top w:val="none" w:sz="0" w:space="0" w:color="auto"/>
                                                        <w:left w:val="none" w:sz="0" w:space="0" w:color="auto"/>
                                                        <w:bottom w:val="none" w:sz="0" w:space="0" w:color="auto"/>
                                                        <w:right w:val="none" w:sz="0" w:space="0" w:color="auto"/>
                                                      </w:divBdr>
                                                      <w:divsChild>
                                                        <w:div w:id="1795710125">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1818274">
      <w:bodyDiv w:val="1"/>
      <w:marLeft w:val="0"/>
      <w:marRight w:val="0"/>
      <w:marTop w:val="0"/>
      <w:marBottom w:val="0"/>
      <w:divBdr>
        <w:top w:val="none" w:sz="0" w:space="0" w:color="auto"/>
        <w:left w:val="none" w:sz="0" w:space="0" w:color="auto"/>
        <w:bottom w:val="none" w:sz="0" w:space="0" w:color="auto"/>
        <w:right w:val="none" w:sz="0" w:space="0" w:color="auto"/>
      </w:divBdr>
    </w:div>
    <w:div w:id="1598514204">
      <w:bodyDiv w:val="1"/>
      <w:marLeft w:val="0"/>
      <w:marRight w:val="0"/>
      <w:marTop w:val="0"/>
      <w:marBottom w:val="0"/>
      <w:divBdr>
        <w:top w:val="none" w:sz="0" w:space="0" w:color="auto"/>
        <w:left w:val="none" w:sz="0" w:space="0" w:color="auto"/>
        <w:bottom w:val="none" w:sz="0" w:space="0" w:color="auto"/>
        <w:right w:val="none" w:sz="0" w:space="0" w:color="auto"/>
      </w:divBdr>
    </w:div>
    <w:div w:id="1657763351">
      <w:bodyDiv w:val="1"/>
      <w:marLeft w:val="0"/>
      <w:marRight w:val="0"/>
      <w:marTop w:val="0"/>
      <w:marBottom w:val="0"/>
      <w:divBdr>
        <w:top w:val="none" w:sz="0" w:space="0" w:color="auto"/>
        <w:left w:val="none" w:sz="0" w:space="0" w:color="auto"/>
        <w:bottom w:val="none" w:sz="0" w:space="0" w:color="auto"/>
        <w:right w:val="none" w:sz="0" w:space="0" w:color="auto"/>
      </w:divBdr>
    </w:div>
    <w:div w:id="1665814311">
      <w:bodyDiv w:val="1"/>
      <w:marLeft w:val="0"/>
      <w:marRight w:val="0"/>
      <w:marTop w:val="0"/>
      <w:marBottom w:val="0"/>
      <w:divBdr>
        <w:top w:val="none" w:sz="0" w:space="0" w:color="auto"/>
        <w:left w:val="none" w:sz="0" w:space="0" w:color="auto"/>
        <w:bottom w:val="none" w:sz="0" w:space="0" w:color="auto"/>
        <w:right w:val="none" w:sz="0" w:space="0" w:color="auto"/>
      </w:divBdr>
    </w:div>
    <w:div w:id="1675839283">
      <w:bodyDiv w:val="1"/>
      <w:marLeft w:val="0"/>
      <w:marRight w:val="0"/>
      <w:marTop w:val="0"/>
      <w:marBottom w:val="0"/>
      <w:divBdr>
        <w:top w:val="none" w:sz="0" w:space="0" w:color="auto"/>
        <w:left w:val="none" w:sz="0" w:space="0" w:color="auto"/>
        <w:bottom w:val="none" w:sz="0" w:space="0" w:color="auto"/>
        <w:right w:val="none" w:sz="0" w:space="0" w:color="auto"/>
      </w:divBdr>
    </w:div>
    <w:div w:id="1707483936">
      <w:bodyDiv w:val="1"/>
      <w:marLeft w:val="0"/>
      <w:marRight w:val="0"/>
      <w:marTop w:val="0"/>
      <w:marBottom w:val="0"/>
      <w:divBdr>
        <w:top w:val="none" w:sz="0" w:space="0" w:color="auto"/>
        <w:left w:val="none" w:sz="0" w:space="0" w:color="auto"/>
        <w:bottom w:val="none" w:sz="0" w:space="0" w:color="auto"/>
        <w:right w:val="none" w:sz="0" w:space="0" w:color="auto"/>
      </w:divBdr>
    </w:div>
    <w:div w:id="1772317050">
      <w:bodyDiv w:val="1"/>
      <w:marLeft w:val="0"/>
      <w:marRight w:val="0"/>
      <w:marTop w:val="0"/>
      <w:marBottom w:val="0"/>
      <w:divBdr>
        <w:top w:val="none" w:sz="0" w:space="0" w:color="auto"/>
        <w:left w:val="none" w:sz="0" w:space="0" w:color="auto"/>
        <w:bottom w:val="none" w:sz="0" w:space="0" w:color="auto"/>
        <w:right w:val="none" w:sz="0" w:space="0" w:color="auto"/>
      </w:divBdr>
    </w:div>
    <w:div w:id="1799255612">
      <w:bodyDiv w:val="1"/>
      <w:marLeft w:val="0"/>
      <w:marRight w:val="0"/>
      <w:marTop w:val="0"/>
      <w:marBottom w:val="0"/>
      <w:divBdr>
        <w:top w:val="none" w:sz="0" w:space="0" w:color="auto"/>
        <w:left w:val="none" w:sz="0" w:space="0" w:color="auto"/>
        <w:bottom w:val="none" w:sz="0" w:space="0" w:color="auto"/>
        <w:right w:val="none" w:sz="0" w:space="0" w:color="auto"/>
      </w:divBdr>
    </w:div>
    <w:div w:id="1806193247">
      <w:bodyDiv w:val="1"/>
      <w:marLeft w:val="0"/>
      <w:marRight w:val="0"/>
      <w:marTop w:val="0"/>
      <w:marBottom w:val="0"/>
      <w:divBdr>
        <w:top w:val="none" w:sz="0" w:space="0" w:color="auto"/>
        <w:left w:val="none" w:sz="0" w:space="0" w:color="auto"/>
        <w:bottom w:val="none" w:sz="0" w:space="0" w:color="auto"/>
        <w:right w:val="none" w:sz="0" w:space="0" w:color="auto"/>
      </w:divBdr>
      <w:divsChild>
        <w:div w:id="1698576611">
          <w:marLeft w:val="-7200"/>
          <w:marRight w:val="0"/>
          <w:marTop w:val="0"/>
          <w:marBottom w:val="0"/>
          <w:divBdr>
            <w:top w:val="none" w:sz="0" w:space="0" w:color="auto"/>
            <w:left w:val="none" w:sz="0" w:space="0" w:color="auto"/>
            <w:bottom w:val="none" w:sz="0" w:space="0" w:color="auto"/>
            <w:right w:val="none" w:sz="0" w:space="0" w:color="auto"/>
          </w:divBdr>
          <w:divsChild>
            <w:div w:id="244652290">
              <w:marLeft w:val="3000"/>
              <w:marRight w:val="0"/>
              <w:marTop w:val="300"/>
              <w:marBottom w:val="900"/>
              <w:divBdr>
                <w:top w:val="none" w:sz="0" w:space="0" w:color="auto"/>
                <w:left w:val="none" w:sz="0" w:space="0" w:color="auto"/>
                <w:bottom w:val="none" w:sz="0" w:space="0" w:color="auto"/>
                <w:right w:val="none" w:sz="0" w:space="0" w:color="auto"/>
              </w:divBdr>
              <w:divsChild>
                <w:div w:id="160895214">
                  <w:marLeft w:val="0"/>
                  <w:marRight w:val="0"/>
                  <w:marTop w:val="0"/>
                  <w:marBottom w:val="0"/>
                  <w:divBdr>
                    <w:top w:val="none" w:sz="0" w:space="0" w:color="auto"/>
                    <w:left w:val="none" w:sz="0" w:space="0" w:color="auto"/>
                    <w:bottom w:val="none" w:sz="0" w:space="0" w:color="auto"/>
                    <w:right w:val="none" w:sz="0" w:space="0" w:color="auto"/>
                  </w:divBdr>
                  <w:divsChild>
                    <w:div w:id="115872536">
                      <w:marLeft w:val="0"/>
                      <w:marRight w:val="0"/>
                      <w:marTop w:val="0"/>
                      <w:marBottom w:val="0"/>
                      <w:divBdr>
                        <w:top w:val="none" w:sz="0" w:space="0" w:color="auto"/>
                        <w:left w:val="none" w:sz="0" w:space="0" w:color="auto"/>
                        <w:bottom w:val="none" w:sz="0" w:space="0" w:color="auto"/>
                        <w:right w:val="none" w:sz="0" w:space="0" w:color="auto"/>
                      </w:divBdr>
                      <w:divsChild>
                        <w:div w:id="1047679592">
                          <w:marLeft w:val="0"/>
                          <w:marRight w:val="0"/>
                          <w:marTop w:val="300"/>
                          <w:marBottom w:val="0"/>
                          <w:divBdr>
                            <w:top w:val="none" w:sz="0" w:space="0" w:color="auto"/>
                            <w:left w:val="none" w:sz="0" w:space="0" w:color="auto"/>
                            <w:bottom w:val="none" w:sz="0" w:space="0" w:color="auto"/>
                            <w:right w:val="none" w:sz="0" w:space="0" w:color="auto"/>
                          </w:divBdr>
                          <w:divsChild>
                            <w:div w:id="1139148752">
                              <w:marLeft w:val="0"/>
                              <w:marRight w:val="0"/>
                              <w:marTop w:val="0"/>
                              <w:marBottom w:val="0"/>
                              <w:divBdr>
                                <w:top w:val="none" w:sz="0" w:space="0" w:color="auto"/>
                                <w:left w:val="none" w:sz="0" w:space="0" w:color="auto"/>
                                <w:bottom w:val="none" w:sz="0" w:space="0" w:color="auto"/>
                                <w:right w:val="none" w:sz="0" w:space="0" w:color="auto"/>
                              </w:divBdr>
                              <w:divsChild>
                                <w:div w:id="1825776978">
                                  <w:marLeft w:val="0"/>
                                  <w:marRight w:val="0"/>
                                  <w:marTop w:val="0"/>
                                  <w:marBottom w:val="0"/>
                                  <w:divBdr>
                                    <w:top w:val="none" w:sz="0" w:space="0" w:color="auto"/>
                                    <w:left w:val="none" w:sz="0" w:space="0" w:color="auto"/>
                                    <w:bottom w:val="none" w:sz="0" w:space="0" w:color="auto"/>
                                    <w:right w:val="none" w:sz="0" w:space="0" w:color="auto"/>
                                  </w:divBdr>
                                  <w:divsChild>
                                    <w:div w:id="860315174">
                                      <w:marLeft w:val="0"/>
                                      <w:marRight w:val="0"/>
                                      <w:marTop w:val="0"/>
                                      <w:marBottom w:val="0"/>
                                      <w:divBdr>
                                        <w:top w:val="none" w:sz="0" w:space="0" w:color="auto"/>
                                        <w:left w:val="none" w:sz="0" w:space="0" w:color="auto"/>
                                        <w:bottom w:val="none" w:sz="0" w:space="0" w:color="auto"/>
                                        <w:right w:val="none" w:sz="0" w:space="0" w:color="auto"/>
                                      </w:divBdr>
                                      <w:divsChild>
                                        <w:div w:id="588151971">
                                          <w:marLeft w:val="0"/>
                                          <w:marRight w:val="0"/>
                                          <w:marTop w:val="0"/>
                                          <w:marBottom w:val="0"/>
                                          <w:divBdr>
                                            <w:top w:val="none" w:sz="0" w:space="0" w:color="auto"/>
                                            <w:left w:val="none" w:sz="0" w:space="0" w:color="auto"/>
                                            <w:bottom w:val="none" w:sz="0" w:space="0" w:color="auto"/>
                                            <w:right w:val="none" w:sz="0" w:space="0" w:color="auto"/>
                                          </w:divBdr>
                                          <w:divsChild>
                                            <w:div w:id="1198860872">
                                              <w:marLeft w:val="0"/>
                                              <w:marRight w:val="0"/>
                                              <w:marTop w:val="100"/>
                                              <w:marBottom w:val="100"/>
                                              <w:divBdr>
                                                <w:top w:val="none" w:sz="0" w:space="0" w:color="auto"/>
                                                <w:left w:val="none" w:sz="0" w:space="0" w:color="auto"/>
                                                <w:bottom w:val="none" w:sz="0" w:space="0" w:color="auto"/>
                                                <w:right w:val="none" w:sz="0" w:space="0" w:color="auto"/>
                                              </w:divBdr>
                                              <w:divsChild>
                                                <w:div w:id="1375808513">
                                                  <w:marLeft w:val="0"/>
                                                  <w:marRight w:val="0"/>
                                                  <w:marTop w:val="0"/>
                                                  <w:marBottom w:val="0"/>
                                                  <w:divBdr>
                                                    <w:top w:val="none" w:sz="0" w:space="0" w:color="auto"/>
                                                    <w:left w:val="none" w:sz="0" w:space="0" w:color="auto"/>
                                                    <w:bottom w:val="none" w:sz="0" w:space="0" w:color="auto"/>
                                                    <w:right w:val="none" w:sz="0" w:space="0" w:color="auto"/>
                                                  </w:divBdr>
                                                  <w:divsChild>
                                                    <w:div w:id="937442877">
                                                      <w:marLeft w:val="0"/>
                                                      <w:marRight w:val="0"/>
                                                      <w:marTop w:val="0"/>
                                                      <w:marBottom w:val="0"/>
                                                      <w:divBdr>
                                                        <w:top w:val="none" w:sz="0" w:space="0" w:color="auto"/>
                                                        <w:left w:val="none" w:sz="0" w:space="0" w:color="auto"/>
                                                        <w:bottom w:val="none" w:sz="0" w:space="0" w:color="auto"/>
                                                        <w:right w:val="none" w:sz="0" w:space="0" w:color="auto"/>
                                                      </w:divBdr>
                                                      <w:divsChild>
                                                        <w:div w:id="1890144810">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45197258">
      <w:bodyDiv w:val="1"/>
      <w:marLeft w:val="0"/>
      <w:marRight w:val="0"/>
      <w:marTop w:val="0"/>
      <w:marBottom w:val="0"/>
      <w:divBdr>
        <w:top w:val="none" w:sz="0" w:space="0" w:color="auto"/>
        <w:left w:val="none" w:sz="0" w:space="0" w:color="auto"/>
        <w:bottom w:val="none" w:sz="0" w:space="0" w:color="auto"/>
        <w:right w:val="none" w:sz="0" w:space="0" w:color="auto"/>
      </w:divBdr>
    </w:div>
    <w:div w:id="1979919638">
      <w:bodyDiv w:val="1"/>
      <w:marLeft w:val="0"/>
      <w:marRight w:val="0"/>
      <w:marTop w:val="0"/>
      <w:marBottom w:val="0"/>
      <w:divBdr>
        <w:top w:val="none" w:sz="0" w:space="0" w:color="auto"/>
        <w:left w:val="none" w:sz="0" w:space="0" w:color="auto"/>
        <w:bottom w:val="none" w:sz="0" w:space="0" w:color="auto"/>
        <w:right w:val="none" w:sz="0" w:space="0" w:color="auto"/>
      </w:divBdr>
    </w:div>
    <w:div w:id="1988632436">
      <w:bodyDiv w:val="1"/>
      <w:marLeft w:val="0"/>
      <w:marRight w:val="0"/>
      <w:marTop w:val="0"/>
      <w:marBottom w:val="0"/>
      <w:divBdr>
        <w:top w:val="none" w:sz="0" w:space="0" w:color="auto"/>
        <w:left w:val="none" w:sz="0" w:space="0" w:color="auto"/>
        <w:bottom w:val="none" w:sz="0" w:space="0" w:color="auto"/>
        <w:right w:val="none" w:sz="0" w:space="0" w:color="auto"/>
      </w:divBdr>
    </w:div>
    <w:div w:id="2022657423">
      <w:bodyDiv w:val="1"/>
      <w:marLeft w:val="0"/>
      <w:marRight w:val="0"/>
      <w:marTop w:val="0"/>
      <w:marBottom w:val="0"/>
      <w:divBdr>
        <w:top w:val="none" w:sz="0" w:space="0" w:color="auto"/>
        <w:left w:val="none" w:sz="0" w:space="0" w:color="auto"/>
        <w:bottom w:val="none" w:sz="0" w:space="0" w:color="auto"/>
        <w:right w:val="none" w:sz="0" w:space="0" w:color="auto"/>
      </w:divBdr>
    </w:div>
    <w:div w:id="2028747538">
      <w:bodyDiv w:val="1"/>
      <w:marLeft w:val="0"/>
      <w:marRight w:val="0"/>
      <w:marTop w:val="0"/>
      <w:marBottom w:val="0"/>
      <w:divBdr>
        <w:top w:val="none" w:sz="0" w:space="0" w:color="auto"/>
        <w:left w:val="none" w:sz="0" w:space="0" w:color="auto"/>
        <w:bottom w:val="none" w:sz="0" w:space="0" w:color="auto"/>
        <w:right w:val="none" w:sz="0" w:space="0" w:color="auto"/>
      </w:divBdr>
    </w:div>
    <w:div w:id="2036686238">
      <w:bodyDiv w:val="1"/>
      <w:marLeft w:val="0"/>
      <w:marRight w:val="0"/>
      <w:marTop w:val="0"/>
      <w:marBottom w:val="0"/>
      <w:divBdr>
        <w:top w:val="none" w:sz="0" w:space="0" w:color="auto"/>
        <w:left w:val="none" w:sz="0" w:space="0" w:color="auto"/>
        <w:bottom w:val="none" w:sz="0" w:space="0" w:color="auto"/>
        <w:right w:val="none" w:sz="0" w:space="0" w:color="auto"/>
      </w:divBdr>
    </w:div>
    <w:div w:id="2056343569">
      <w:bodyDiv w:val="1"/>
      <w:marLeft w:val="0"/>
      <w:marRight w:val="0"/>
      <w:marTop w:val="0"/>
      <w:marBottom w:val="0"/>
      <w:divBdr>
        <w:top w:val="none" w:sz="0" w:space="0" w:color="auto"/>
        <w:left w:val="none" w:sz="0" w:space="0" w:color="auto"/>
        <w:bottom w:val="none" w:sz="0" w:space="0" w:color="auto"/>
        <w:right w:val="none" w:sz="0" w:space="0" w:color="auto"/>
      </w:divBdr>
    </w:div>
    <w:div w:id="2078941795">
      <w:bodyDiv w:val="1"/>
      <w:marLeft w:val="0"/>
      <w:marRight w:val="0"/>
      <w:marTop w:val="0"/>
      <w:marBottom w:val="0"/>
      <w:divBdr>
        <w:top w:val="none" w:sz="0" w:space="0" w:color="auto"/>
        <w:left w:val="none" w:sz="0" w:space="0" w:color="auto"/>
        <w:bottom w:val="none" w:sz="0" w:space="0" w:color="auto"/>
        <w:right w:val="none" w:sz="0" w:space="0" w:color="auto"/>
      </w:divBdr>
    </w:div>
    <w:div w:id="2079589926">
      <w:bodyDiv w:val="1"/>
      <w:marLeft w:val="0"/>
      <w:marRight w:val="0"/>
      <w:marTop w:val="0"/>
      <w:marBottom w:val="0"/>
      <w:divBdr>
        <w:top w:val="none" w:sz="0" w:space="0" w:color="auto"/>
        <w:left w:val="none" w:sz="0" w:space="0" w:color="auto"/>
        <w:bottom w:val="none" w:sz="0" w:space="0" w:color="auto"/>
        <w:right w:val="none" w:sz="0" w:space="0" w:color="auto"/>
      </w:divBdr>
    </w:div>
    <w:div w:id="2094160334">
      <w:bodyDiv w:val="1"/>
      <w:marLeft w:val="0"/>
      <w:marRight w:val="0"/>
      <w:marTop w:val="0"/>
      <w:marBottom w:val="0"/>
      <w:divBdr>
        <w:top w:val="none" w:sz="0" w:space="0" w:color="auto"/>
        <w:left w:val="none" w:sz="0" w:space="0" w:color="auto"/>
        <w:bottom w:val="none" w:sz="0" w:space="0" w:color="auto"/>
        <w:right w:val="none" w:sz="0" w:space="0" w:color="auto"/>
      </w:divBdr>
    </w:div>
    <w:div w:id="2112511833">
      <w:bodyDiv w:val="1"/>
      <w:marLeft w:val="0"/>
      <w:marRight w:val="0"/>
      <w:marTop w:val="0"/>
      <w:marBottom w:val="0"/>
      <w:divBdr>
        <w:top w:val="none" w:sz="0" w:space="0" w:color="auto"/>
        <w:left w:val="none" w:sz="0" w:space="0" w:color="auto"/>
        <w:bottom w:val="none" w:sz="0" w:space="0" w:color="auto"/>
        <w:right w:val="none" w:sz="0" w:space="0" w:color="auto"/>
      </w:divBdr>
    </w:div>
    <w:div w:id="2125688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header" Target="header10.xml"/><Relationship Id="rId84" Type="http://schemas.openxmlformats.org/officeDocument/2006/relationships/image" Target="media/image54.png"/><Relationship Id="rId89"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rmdb.stanford.edu/detail/ETERNA_R00_0000" TargetMode="External"/><Relationship Id="rId40" Type="http://schemas.openxmlformats.org/officeDocument/2006/relationships/footer" Target="footer5.xm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6.png"/><Relationship Id="rId66" Type="http://schemas.openxmlformats.org/officeDocument/2006/relationships/image" Target="media/image42.png"/><Relationship Id="rId74" Type="http://schemas.openxmlformats.org/officeDocument/2006/relationships/image" Target="media/image48.png"/><Relationship Id="rId79" Type="http://schemas.openxmlformats.org/officeDocument/2006/relationships/image" Target="media/image49.png"/><Relationship Id="rId87"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2.png"/><Relationship Id="rId90" Type="http://schemas.openxmlformats.org/officeDocument/2006/relationships/image" Target="media/image59.png"/><Relationship Id="rId95" Type="http://schemas.openxmlformats.org/officeDocument/2006/relationships/image" Target="media/image63.png"/><Relationship Id="rId19" Type="http://schemas.openxmlformats.org/officeDocument/2006/relationships/image" Target="media/image4.jpeg"/><Relationship Id="rId14" Type="http://schemas.openxmlformats.org/officeDocument/2006/relationships/header" Target="header4.xml"/><Relationship Id="rId22" Type="http://schemas.openxmlformats.org/officeDocument/2006/relationships/hyperlink" Target="https://commons.wikimedia.org/"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eternawiki.org/wiki/index.php5/1M7"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header" Target="header8.xml"/><Relationship Id="rId69" Type="http://schemas.openxmlformats.org/officeDocument/2006/relationships/image" Target="media/image43.png"/><Relationship Id="rId77" Type="http://schemas.openxmlformats.org/officeDocument/2006/relationships/header" Target="header13.xml"/><Relationship Id="rId100" Type="http://schemas.openxmlformats.org/officeDocument/2006/relationships/header" Target="header16.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46.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2.png"/><Relationship Id="rId98" Type="http://schemas.openxmlformats.org/officeDocument/2006/relationships/image" Target="media/image66.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majsrv1.iric.ca:3000/RDV"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6.jpeg"/><Relationship Id="rId59" Type="http://schemas.openxmlformats.org/officeDocument/2006/relationships/image" Target="media/image37.png"/><Relationship Id="rId67" Type="http://schemas.microsoft.com/office/2007/relationships/hdphoto" Target="media/hdphoto1.wdp"/><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eader" Target="header6.xml"/><Relationship Id="rId54" Type="http://schemas.openxmlformats.org/officeDocument/2006/relationships/footer" Target="footer6.xml"/><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header" Target="header11.xml"/><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0.png"/><Relationship Id="rId96"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header" Target="header9.xml"/><Relationship Id="rId73" Type="http://schemas.openxmlformats.org/officeDocument/2006/relationships/image" Target="media/image47.jpeg"/><Relationship Id="rId78" Type="http://schemas.openxmlformats.org/officeDocument/2006/relationships/hyperlink" Target="http://www.eternagame.org/get/?type=labs&amp;size=400&amp;skip=0" TargetMode="External"/><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header" Target="header15.xml"/><Relationship Id="rId99" Type="http://schemas.openxmlformats.org/officeDocument/2006/relationships/image" Target="media/image67.jpeg"/><Relationship Id="rId10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jpe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header" Target="header7.xml"/><Relationship Id="rId76" Type="http://schemas.openxmlformats.org/officeDocument/2006/relationships/header" Target="header12.xml"/><Relationship Id="rId97" Type="http://schemas.openxmlformats.org/officeDocument/2006/relationships/image" Target="media/image65.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Desktop\These_Ude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43069E-4B34-45C3-8B16-C11DA8D29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These_UdeM.dot</Template>
  <TotalTime>1010</TotalTime>
  <Pages>93</Pages>
  <Words>25652</Words>
  <Characters>146222</Characters>
  <Application>Microsoft Office Word</Application>
  <DocSecurity>0</DocSecurity>
  <Lines>1218</Lines>
  <Paragraphs>343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Université de Montréal - modèle Word thèse et mémoire</vt:lpstr>
      <vt:lpstr>Université de Montréal - modèle Word thèse et mémoire</vt:lpstr>
    </vt:vector>
  </TitlesOfParts>
  <Manager>Direction des bibliothèques, UdeM</Manager>
  <Company>Université de Montréal</Company>
  <LinksUpToDate>false</LinksUpToDate>
  <CharactersWithSpaces>171531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Université de Montréal - modèle Word thèse et mémoire</dc:title>
  <dc:subject>feuille de styles Word</dc:subject>
  <dc:creator>p</dc:creator>
  <cp:keywords/>
  <dc:description/>
  <cp:lastModifiedBy>p</cp:lastModifiedBy>
  <cp:revision>9</cp:revision>
  <cp:lastPrinted>2018-08-07T04:41:00Z</cp:lastPrinted>
  <dcterms:created xsi:type="dcterms:W3CDTF">2018-08-06T21:37:00Z</dcterms:created>
  <dcterms:modified xsi:type="dcterms:W3CDTF">2018-08-07T14:27:00Z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2.2</vt:lpwstr>
  </property>
  <property fmtid="{D5CDD505-2E9C-101B-9397-08002B2CF9AE}" pid="3" name="Docear4Word_StyleTitle">
    <vt:lpwstr>ACM SIG Proceedings With Long Author List</vt:lpwstr>
  </property>
</Properties>
</file>