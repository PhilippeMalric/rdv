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rsidR="00A6294C" w:rsidRDefault="00A6294C" w:rsidP="00783196">
      <w:pPr>
        <w:jc w:val="center"/>
      </w:pPr>
      <w:r>
        <w:lastRenderedPageBreak/>
        <w:t>Université de Montréal</w:t>
      </w:r>
    </w:p>
    <w:p w:rsidR="00A6294C" w:rsidRDefault="00A6294C"/>
    <w:p w:rsidR="00752D6B" w:rsidRDefault="00752D6B"/>
    <w:p w:rsidR="00A6294C" w:rsidRDefault="00A6294C"/>
    <w:p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rsidR="00A6294C" w:rsidRPr="00C72D61" w:rsidRDefault="00AC5D46" w:rsidP="00C72D61">
      <w:pPr>
        <w:jc w:val="center"/>
        <w:rPr>
          <w:b/>
          <w:sz w:val="32"/>
          <w:szCs w:val="32"/>
        </w:rPr>
      </w:pPr>
      <w:r>
        <w:rPr>
          <w:b/>
          <w:sz w:val="32"/>
          <w:szCs w:val="32"/>
        </w:rPr>
        <w:t xml:space="preserve">Proposition d’un modèle basé sur la cohérence des </w:t>
      </w:r>
      <w:r w:rsidR="00BA764D">
        <w:rPr>
          <w:b/>
          <w:sz w:val="32"/>
          <w:szCs w:val="32"/>
        </w:rPr>
        <w:t xml:space="preserve">motifs cycliques nucléotidiques </w:t>
      </w:r>
      <w:r w:rsidR="0070012F">
        <w:rPr>
          <w:b/>
          <w:sz w:val="32"/>
          <w:szCs w:val="32"/>
        </w:rPr>
        <w:t>avec les</w:t>
      </w:r>
      <w:r w:rsidR="00BA764D">
        <w:rPr>
          <w:b/>
          <w:sz w:val="32"/>
          <w:szCs w:val="32"/>
        </w:rPr>
        <w:t xml:space="preserve"> données de réactivité chimique</w:t>
      </w:r>
      <w:r w:rsidR="0062167A">
        <w:rPr>
          <w:b/>
          <w:sz w:val="32"/>
          <w:szCs w:val="32"/>
        </w:rPr>
        <w:t>.</w:t>
      </w:r>
    </w:p>
    <w:p w:rsidR="00A6294C" w:rsidRDefault="00A6294C"/>
    <w:p w:rsidR="00A6294C" w:rsidRDefault="00A6294C"/>
    <w:p w:rsidR="00A6294C" w:rsidRDefault="00752D6B" w:rsidP="00C72D61">
      <w:pPr>
        <w:jc w:val="center"/>
      </w:pPr>
      <w:r>
        <w:t>p</w:t>
      </w:r>
      <w:r w:rsidR="00A6294C">
        <w:t>ar</w:t>
      </w:r>
      <w:r>
        <w:t xml:space="preserve"> </w:t>
      </w:r>
      <w:r w:rsidR="00C627B3">
        <w:t xml:space="preserve">Philippe </w:t>
      </w:r>
      <w:proofErr w:type="spellStart"/>
      <w:r w:rsidR="00C627B3">
        <w:t>Malric</w:t>
      </w:r>
      <w:proofErr w:type="spellEnd"/>
    </w:p>
    <w:p w:rsidR="00A6294C" w:rsidRDefault="00A6294C"/>
    <w:p w:rsidR="00A6294C" w:rsidRDefault="00A6294C"/>
    <w:p w:rsidR="00A6294C" w:rsidRDefault="00C627B3" w:rsidP="00C72D61">
      <w:pPr>
        <w:jc w:val="center"/>
      </w:pPr>
      <w:r>
        <w:t>Département de biochimie</w:t>
      </w:r>
    </w:p>
    <w:p w:rsidR="00A6294C" w:rsidRDefault="00C627B3" w:rsidP="00C72D61">
      <w:pPr>
        <w:jc w:val="center"/>
      </w:pPr>
      <w:r>
        <w:t>Faculté de Médecine</w:t>
      </w:r>
    </w:p>
    <w:p w:rsidR="00A6294C" w:rsidRDefault="00A6294C"/>
    <w:p w:rsidR="00A6294C" w:rsidRDefault="00A6294C"/>
    <w:p w:rsidR="00A6294C" w:rsidRDefault="00A6294C"/>
    <w:p w:rsidR="00A6294C" w:rsidRDefault="0051563C" w:rsidP="00C72D61">
      <w:pPr>
        <w:jc w:val="center"/>
      </w:pPr>
      <w:r>
        <w:t>Mémoire présenté</w:t>
      </w:r>
      <w:r w:rsidR="00A6294C">
        <w:br/>
        <w:t xml:space="preserve">en vue de l’obtention du grade de </w:t>
      </w:r>
      <w:r w:rsidR="00C627B3">
        <w:t>Maître</w:t>
      </w:r>
    </w:p>
    <w:p w:rsidR="00A6294C" w:rsidRDefault="00A6294C" w:rsidP="00C72D61">
      <w:pPr>
        <w:jc w:val="center"/>
      </w:pPr>
      <w:r>
        <w:t xml:space="preserve">en </w:t>
      </w:r>
      <w:r w:rsidR="00C627B3">
        <w:t>Bio-informatique</w:t>
      </w:r>
    </w:p>
    <w:p w:rsidR="00A6294C" w:rsidRDefault="00A6294C"/>
    <w:p w:rsidR="00A6294C" w:rsidRDefault="00A6294C"/>
    <w:p w:rsidR="00A6294C" w:rsidRDefault="00A6294C"/>
    <w:p w:rsidR="00A6294C" w:rsidRDefault="00C627B3" w:rsidP="00C72D61">
      <w:pPr>
        <w:jc w:val="center"/>
      </w:pPr>
      <w:r>
        <w:t>Décembre 2017</w:t>
      </w:r>
    </w:p>
    <w:p w:rsidR="00A6294C" w:rsidRDefault="00A6294C"/>
    <w:p w:rsidR="00A6294C" w:rsidRDefault="00A6294C"/>
    <w:p w:rsidR="00A6294C" w:rsidRDefault="00A6294C"/>
    <w:p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2017</w:t>
      </w:r>
    </w:p>
    <w:p w:rsidR="00A6294C" w:rsidRDefault="00A6294C">
      <w:bookmarkStart w:id="0" w:name="_Toc437059909"/>
      <w:bookmarkStart w:id="1" w:name="_Toc437059940"/>
      <w:bookmarkStart w:id="2" w:name="_Toc437059960"/>
      <w:bookmarkStart w:id="3" w:name="_Toc437060010"/>
    </w:p>
    <w:p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rsidR="00A6294C" w:rsidRDefault="00A6294C" w:rsidP="00D406B5">
      <w:pPr>
        <w:pStyle w:val="Heading1"/>
      </w:pPr>
      <w:bookmarkStart w:id="4" w:name="_Toc502671816"/>
      <w:bookmarkStart w:id="5" w:name="_Toc502671956"/>
      <w:r>
        <w:lastRenderedPageBreak/>
        <w:t>Résumé</w:t>
      </w:r>
      <w:bookmarkEnd w:id="0"/>
      <w:bookmarkEnd w:id="1"/>
      <w:bookmarkEnd w:id="2"/>
      <w:bookmarkEnd w:id="3"/>
      <w:bookmarkEnd w:id="4"/>
      <w:bookmarkEnd w:id="5"/>
    </w:p>
    <w:p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rsidR="001278C8" w:rsidRDefault="001278C8" w:rsidP="00F635E9">
      <w:pPr>
        <w:pStyle w:val="Paragraphesuite"/>
      </w:pPr>
      <w:r>
        <w:t xml:space="preserve">Actuellement, la RNA mapping </w:t>
      </w:r>
      <w:proofErr w:type="spellStart"/>
      <w:r>
        <w:t>database</w:t>
      </w:r>
      <w:proofErr w:type="spellEnd"/>
      <w:r>
        <w:t xml:space="preserve"> (RMDB) contient 131,271 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w:t>
      </w:r>
      <w:proofErr w:type="spellStart"/>
      <w:r>
        <w:t>MCFlashFold</w:t>
      </w:r>
      <w:proofErr w:type="spellEnd"/>
      <w:r>
        <w:t xml:space="preserve"> du laboratoire de Dr François Major et </w:t>
      </w:r>
      <w:proofErr w:type="spellStart"/>
      <w:r>
        <w:t>RNAsubopt</w:t>
      </w:r>
      <w:proofErr w:type="spellEnd"/>
      <w:r>
        <w:t xml:space="preserve"> de la collection Vienna package. L’originalité de mon projet de recherche est qu’il se base sur une abstraction des composants de la structure secondaire nommée motif cyclique nucléotidique (MCN) pour caractériser les nucléotides. </w:t>
      </w:r>
    </w:p>
    <w:p w:rsidR="001278C8" w:rsidRDefault="001278C8" w:rsidP="00F635E9">
      <w:pPr>
        <w:pStyle w:val="Paragraphesuite"/>
      </w:pPr>
      <w:r>
        <w:t xml:space="preserve">Dans ce mémoire, je fais la démonstration que la majorité des valeurs de réactivités discrètes (hautes/basses) des nucléotides peuvent être prédites. L’apport majeur de ce mémoire est la mise sur pied d’une interface permettant d’évaluer la cohérence de la réactivité des nucléotides en les comparant à l’ensemble des nucléotides d’un même MCN, leurs homologues. </w:t>
      </w:r>
    </w:p>
    <w:p w:rsidR="001278C8" w:rsidRDefault="001278C8" w:rsidP="00F635E9">
      <w:pPr>
        <w:pStyle w:val="Paragraphesuite"/>
      </w:pPr>
      <w:r>
        <w:t xml:space="preserve">Vous constaterez aussi que le nombre de caractéristiques mesurables d’un nucléotide croît de façon exponentielle lorsqu’on considère les MCN adjacents. Ceci nous mène donc à nous poser la question suivante : </w:t>
      </w:r>
      <w:r w:rsidR="00DE19D4">
        <w:t>p</w:t>
      </w:r>
      <w:r w:rsidR="00412FE6" w:rsidRPr="00412FE6">
        <w:t>eut-on expliquer la réactivité des nucléotides par un ensemble fini de règles formelle</w:t>
      </w:r>
      <w:r w:rsidR="003E333F">
        <w:t>s</w:t>
      </w:r>
      <w:r w:rsidR="00412FE6" w:rsidRPr="00412FE6">
        <w:t>?</w:t>
      </w:r>
    </w:p>
    <w:p w:rsidR="00410C59" w:rsidRPr="00C20E00" w:rsidRDefault="00A6294C" w:rsidP="00F635E9">
      <w:pPr>
        <w:jc w:val="left"/>
      </w:pPr>
      <w:r>
        <w:rPr>
          <w:b/>
          <w:bCs/>
        </w:rPr>
        <w:t>Mots-clés</w:t>
      </w:r>
      <w:r>
        <w:t xml:space="preserve"> : </w:t>
      </w:r>
      <w:r w:rsidR="001C2231">
        <w:t>ARN,</w:t>
      </w:r>
      <w:r w:rsidR="00071EAA">
        <w:t xml:space="preserve"> MCN,</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rsidR="00A6294C" w:rsidRPr="005A36F9" w:rsidRDefault="00A6294C" w:rsidP="00D406B5">
      <w:pPr>
        <w:pStyle w:val="Heading1"/>
        <w:rPr>
          <w:lang w:val="en-CA"/>
        </w:rPr>
      </w:pPr>
      <w:r w:rsidRPr="00F67FD5">
        <w:rPr>
          <w:lang w:val="en-US"/>
        </w:rPr>
        <w:br w:type="page"/>
      </w:r>
      <w:bookmarkStart w:id="10" w:name="_Toc502671817"/>
      <w:bookmarkStart w:id="11" w:name="_Toc502671957"/>
      <w:r w:rsidRPr="005A36F9">
        <w:rPr>
          <w:lang w:val="en-CA"/>
        </w:rPr>
        <w:lastRenderedPageBreak/>
        <w:t>Abstract</w:t>
      </w:r>
      <w:bookmarkEnd w:id="10"/>
      <w:bookmarkEnd w:id="11"/>
    </w:p>
    <w:p w:rsidR="001C2231" w:rsidRDefault="001C2231" w:rsidP="001C2231">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rsidR="00DA79F9" w:rsidRPr="001C2231" w:rsidRDefault="00DA79F9" w:rsidP="001C2231">
      <w:pPr>
        <w:pStyle w:val="Paragraphe"/>
        <w:rPr>
          <w:lang w:val="en-CA"/>
        </w:rPr>
      </w:pPr>
    </w:p>
    <w:p w:rsidR="00602F2E" w:rsidRDefault="001C2231" w:rsidP="00602F2E">
      <w:pPr>
        <w:pStyle w:val="Paragraphesuite"/>
        <w:rPr>
          <w:lang w:val="en-CA"/>
        </w:rPr>
      </w:pPr>
      <w:r w:rsidRPr="001C2231">
        <w:rPr>
          <w:lang w:val="en-CA"/>
        </w:rPr>
        <w:t xml:space="preserve">Currently, the RNA mapping database (RMDB) contains 131,271 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w:t>
      </w:r>
      <w:proofErr w:type="spellStart"/>
      <w:r w:rsidRPr="001C2231">
        <w:rPr>
          <w:lang w:val="en-CA"/>
        </w:rPr>
        <w:t>RNAsubopt</w:t>
      </w:r>
      <w:proofErr w:type="spellEnd"/>
      <w:r w:rsidRPr="001C2231">
        <w:rPr>
          <w:lang w:val="en-CA"/>
        </w:rPr>
        <w:t xml:space="preserve"> from the Vienna package collection. The originality of my project is that it is based on an abstraction of the secondary structure called nucle</w:t>
      </w:r>
      <w:r w:rsidR="00071EAA">
        <w:rPr>
          <w:lang w:val="en-CA"/>
        </w:rPr>
        <w:t>otide</w:t>
      </w:r>
      <w:r w:rsidRPr="001C2231">
        <w:rPr>
          <w:lang w:val="en-CA"/>
        </w:rPr>
        <w:t xml:space="preserve"> cyclic motif</w:t>
      </w:r>
      <w:r w:rsidR="003E333F">
        <w:rPr>
          <w:lang w:val="en-CA"/>
        </w:rPr>
        <w:t>.</w:t>
      </w:r>
      <w:r w:rsidRPr="001C2231">
        <w:rPr>
          <w:lang w:val="en-CA"/>
        </w:rPr>
        <w:t xml:space="preserve"> </w:t>
      </w:r>
    </w:p>
    <w:p w:rsidR="0021077A" w:rsidRDefault="0021077A" w:rsidP="00602F2E">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DA79F9" w:rsidRPr="001C2231">
        <w:rPr>
          <w:lang w:val="en-CA"/>
        </w:rPr>
        <w:t>The proposed interface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p>
    <w:p w:rsidR="00DA79F9" w:rsidRPr="00DA79F9" w:rsidRDefault="00DA79F9" w:rsidP="00DA79F9">
      <w:pPr>
        <w:pStyle w:val="Paragraphe"/>
        <w:rPr>
          <w:lang w:val="en-CA"/>
        </w:rPr>
      </w:pPr>
    </w:p>
    <w:p w:rsidR="00A6294C" w:rsidRDefault="001C2231" w:rsidP="00602F2E">
      <w:pPr>
        <w:pStyle w:val="Paragraphesuite"/>
        <w:rPr>
          <w:lang w:val="en-CA"/>
        </w:rPr>
      </w:pPr>
      <w:r w:rsidRPr="001C2231">
        <w:rPr>
          <w:lang w:val="en-CA"/>
        </w:rPr>
        <w:t xml:space="preserve">You will also find that the number of measurable features of a nucleotide exponentially increases when </w:t>
      </w:r>
      <w:r w:rsidR="003E333F">
        <w:rPr>
          <w:lang w:val="en-CA"/>
        </w:rPr>
        <w:t>nucleotide</w:t>
      </w:r>
      <w:r w:rsidR="00602F2E">
        <w:rPr>
          <w:lang w:val="en-CA"/>
        </w:rPr>
        <w:t xml:space="preserve"> </w:t>
      </w:r>
      <w:r w:rsidRPr="001C2231">
        <w:rPr>
          <w:lang w:val="en-CA"/>
        </w:rPr>
        <w:t>neighbors are considered</w:t>
      </w:r>
      <w:r w:rsidR="00071EAA">
        <w:rPr>
          <w:lang w:val="en-CA"/>
        </w:rPr>
        <w:t>.</w:t>
      </w:r>
      <w:r w:rsidRPr="001C2231">
        <w:rPr>
          <w:lang w:val="en-CA"/>
        </w:rPr>
        <w:t xml:space="preserve"> </w:t>
      </w:r>
      <w:r w:rsidR="00071EAA">
        <w:rPr>
          <w:lang w:val="en-CA"/>
        </w:rPr>
        <w:t>S</w:t>
      </w:r>
      <w:r w:rsidRPr="001C2231">
        <w:rPr>
          <w:lang w:val="en-CA"/>
        </w:rPr>
        <w:t>o</w:t>
      </w:r>
      <w:r w:rsidR="005A36F9">
        <w:rPr>
          <w:lang w:val="en-CA"/>
        </w:rPr>
        <w:t>,</w:t>
      </w:r>
      <w:r w:rsidRPr="001C2231">
        <w:rPr>
          <w:lang w:val="en-CA"/>
        </w:rPr>
        <w:t xml:space="preserve"> the question is what characteristics should be extracted to accurately predict the reactivity of a nucleotide?</w:t>
      </w:r>
    </w:p>
    <w:p w:rsidR="00DA79F9" w:rsidRPr="00DA79F9" w:rsidRDefault="00DA79F9" w:rsidP="00DA79F9">
      <w:pPr>
        <w:pStyle w:val="Paragraphe"/>
        <w:rPr>
          <w:lang w:val="en-CA"/>
        </w:rPr>
      </w:pPr>
    </w:p>
    <w:p w:rsidR="00A6294C" w:rsidRPr="00071EAA" w:rsidRDefault="00A6294C" w:rsidP="003516BF">
      <w:pPr>
        <w:jc w:val="left"/>
        <w:rPr>
          <w:lang w:val="en-CA"/>
        </w:rPr>
      </w:pPr>
      <w:proofErr w:type="gramStart"/>
      <w:r w:rsidRPr="00071EAA">
        <w:rPr>
          <w:b/>
          <w:bCs/>
          <w:lang w:val="en-CA"/>
        </w:rPr>
        <w:t>Keywords</w:t>
      </w:r>
      <w:r w:rsidRPr="00071EAA">
        <w:rPr>
          <w:lang w:val="en-CA"/>
        </w:rPr>
        <w:t> :</w:t>
      </w:r>
      <w:proofErr w:type="gramEnd"/>
      <w:r w:rsidRPr="00071EAA">
        <w:rPr>
          <w:lang w:val="en-CA"/>
        </w:rPr>
        <w:t xml:space="preserve"> </w:t>
      </w:r>
      <w:r w:rsidR="00071EAA" w:rsidRPr="00071EAA">
        <w:rPr>
          <w:lang w:val="en-CA"/>
        </w:rPr>
        <w:t>RNA, NCM, secondary struc</w:t>
      </w:r>
      <w:r w:rsidR="00071EAA">
        <w:rPr>
          <w:lang w:val="en-CA"/>
        </w:rPr>
        <w:t>tu</w:t>
      </w:r>
      <w:r w:rsidR="00071EAA" w:rsidRPr="00071EAA">
        <w:rPr>
          <w:lang w:val="en-CA"/>
        </w:rPr>
        <w:t>re</w:t>
      </w:r>
      <w:r w:rsidR="00071EAA">
        <w:rPr>
          <w:lang w:val="en-CA"/>
        </w:rPr>
        <w:t xml:space="preserve">, SHAPE, </w:t>
      </w:r>
      <w:r w:rsidR="00DA79F9">
        <w:rPr>
          <w:lang w:val="en-CA"/>
        </w:rPr>
        <w:t>E</w:t>
      </w:r>
      <w:r w:rsidR="00071EAA">
        <w:rPr>
          <w:lang w:val="en-CA"/>
        </w:rPr>
        <w:t>terna, RMDB</w:t>
      </w:r>
    </w:p>
    <w:p w:rsidR="00A6294C" w:rsidRDefault="00A6294C" w:rsidP="00FE4C6B">
      <w:pPr>
        <w:pStyle w:val="Heading1"/>
      </w:pPr>
      <w:r w:rsidRPr="00F67FD5">
        <w:br w:type="page"/>
      </w:r>
      <w:bookmarkStart w:id="12" w:name="_Toc502671818"/>
      <w:bookmarkStart w:id="13" w:name="_Toc502671958"/>
      <w:r>
        <w:lastRenderedPageBreak/>
        <w:t>Table des matières</w:t>
      </w:r>
      <w:bookmarkEnd w:id="12"/>
      <w:bookmarkEnd w:id="13"/>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b w:val="0"/>
          <w:bCs w:val="0"/>
          <w:caps w:val="0"/>
        </w:rPr>
        <w:fldChar w:fldCharType="begin"/>
      </w:r>
      <w:r>
        <w:rPr>
          <w:b w:val="0"/>
          <w:bCs w:val="0"/>
          <w:caps w:val="0"/>
        </w:rPr>
        <w:instrText xml:space="preserve"> TOC \o "1-2" \u </w:instrText>
      </w:r>
      <w:r>
        <w:rPr>
          <w:b w:val="0"/>
          <w:bCs w:val="0"/>
          <w:caps w:val="0"/>
        </w:rPr>
        <w:fldChar w:fldCharType="separate"/>
      </w:r>
      <w:r>
        <w:rPr>
          <w:noProof/>
        </w:rPr>
        <w:t>Résumé</w:t>
      </w:r>
      <w:r>
        <w:rPr>
          <w:noProof/>
        </w:rPr>
        <w:tab/>
      </w:r>
      <w:r>
        <w:rPr>
          <w:noProof/>
        </w:rPr>
        <w:fldChar w:fldCharType="begin"/>
      </w:r>
      <w:r>
        <w:rPr>
          <w:noProof/>
        </w:rPr>
        <w:instrText xml:space="preserve"> PAGEREF _Toc502671956 \h </w:instrText>
      </w:r>
      <w:r>
        <w:rPr>
          <w:noProof/>
        </w:rPr>
      </w:r>
      <w:r>
        <w:rPr>
          <w:noProof/>
        </w:rPr>
        <w:fldChar w:fldCharType="separate"/>
      </w:r>
      <w:r>
        <w:rPr>
          <w:noProof/>
        </w:rPr>
        <w:t>3</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sidRPr="00F67FD5">
        <w:rPr>
          <w:noProof/>
        </w:rPr>
        <w:t>Abstract</w:t>
      </w:r>
      <w:r>
        <w:rPr>
          <w:noProof/>
        </w:rPr>
        <w:tab/>
      </w:r>
      <w:r>
        <w:rPr>
          <w:noProof/>
        </w:rPr>
        <w:fldChar w:fldCharType="begin"/>
      </w:r>
      <w:r>
        <w:rPr>
          <w:noProof/>
        </w:rPr>
        <w:instrText xml:space="preserve"> PAGEREF _Toc502671957 \h </w:instrText>
      </w:r>
      <w:r>
        <w:rPr>
          <w:noProof/>
        </w:rPr>
      </w:r>
      <w:r>
        <w:rPr>
          <w:noProof/>
        </w:rPr>
        <w:fldChar w:fldCharType="separate"/>
      </w:r>
      <w:r>
        <w:rPr>
          <w:noProof/>
        </w:rPr>
        <w:t>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Table des matières</w:t>
      </w:r>
      <w:r>
        <w:rPr>
          <w:noProof/>
        </w:rPr>
        <w:tab/>
      </w:r>
      <w:r>
        <w:rPr>
          <w:noProof/>
        </w:rPr>
        <w:fldChar w:fldCharType="begin"/>
      </w:r>
      <w:r>
        <w:rPr>
          <w:noProof/>
        </w:rPr>
        <w:instrText xml:space="preserve"> PAGEREF _Toc502671958 \h </w:instrText>
      </w:r>
      <w:r>
        <w:rPr>
          <w:noProof/>
        </w:rPr>
      </w:r>
      <w:r>
        <w:rPr>
          <w:noProof/>
        </w:rPr>
        <w:fldChar w:fldCharType="separate"/>
      </w:r>
      <w:r>
        <w:rPr>
          <w:noProof/>
        </w:rPr>
        <w:t>5</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tableaux</w:t>
      </w:r>
      <w:r>
        <w:rPr>
          <w:noProof/>
        </w:rPr>
        <w:tab/>
      </w:r>
      <w:r>
        <w:rPr>
          <w:noProof/>
        </w:rPr>
        <w:fldChar w:fldCharType="begin"/>
      </w:r>
      <w:r>
        <w:rPr>
          <w:noProof/>
        </w:rPr>
        <w:instrText xml:space="preserve"> PAGEREF _Toc502671959 \h </w:instrText>
      </w:r>
      <w:r>
        <w:rPr>
          <w:noProof/>
        </w:rPr>
      </w:r>
      <w:r>
        <w:rPr>
          <w:noProof/>
        </w:rPr>
        <w:fldChar w:fldCharType="separate"/>
      </w:r>
      <w:r>
        <w:rPr>
          <w:noProof/>
        </w:rPr>
        <w:t>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figures</w:t>
      </w:r>
      <w:r>
        <w:rPr>
          <w:noProof/>
        </w:rPr>
        <w:tab/>
      </w:r>
      <w:r>
        <w:rPr>
          <w:noProof/>
        </w:rPr>
        <w:fldChar w:fldCharType="begin"/>
      </w:r>
      <w:r>
        <w:rPr>
          <w:noProof/>
        </w:rPr>
        <w:instrText xml:space="preserve"> PAGEREF _Toc502671960 \h </w:instrText>
      </w:r>
      <w:r>
        <w:rPr>
          <w:noProof/>
        </w:rPr>
      </w:r>
      <w:r>
        <w:rPr>
          <w:noProof/>
        </w:rPr>
        <w:fldChar w:fldCharType="separate"/>
      </w:r>
      <w:r>
        <w:rPr>
          <w:noProof/>
        </w:rPr>
        <w:t>8</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sigles</w:t>
      </w:r>
      <w:r>
        <w:rPr>
          <w:noProof/>
        </w:rPr>
        <w:tab/>
      </w:r>
      <w:r>
        <w:rPr>
          <w:noProof/>
        </w:rPr>
        <w:fldChar w:fldCharType="begin"/>
      </w:r>
      <w:r>
        <w:rPr>
          <w:noProof/>
        </w:rPr>
        <w:instrText xml:space="preserve"> PAGEREF _Toc502671961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abréviations</w:t>
      </w:r>
      <w:r>
        <w:rPr>
          <w:noProof/>
        </w:rPr>
        <w:tab/>
      </w:r>
      <w:r>
        <w:rPr>
          <w:noProof/>
        </w:rPr>
        <w:fldChar w:fldCharType="begin"/>
      </w:r>
      <w:r>
        <w:rPr>
          <w:noProof/>
        </w:rPr>
        <w:instrText xml:space="preserve"> PAGEREF _Toc502671962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Remerciements</w:t>
      </w:r>
      <w:r>
        <w:rPr>
          <w:noProof/>
        </w:rPr>
        <w:tab/>
      </w:r>
      <w:r>
        <w:rPr>
          <w:noProof/>
        </w:rPr>
        <w:fldChar w:fldCharType="begin"/>
      </w:r>
      <w:r>
        <w:rPr>
          <w:noProof/>
        </w:rPr>
        <w:instrText xml:space="preserve"> PAGEREF _Toc502671963 \h </w:instrText>
      </w:r>
      <w:r>
        <w:rPr>
          <w:noProof/>
        </w:rPr>
      </w:r>
      <w:r>
        <w:rPr>
          <w:noProof/>
        </w:rPr>
        <w:fldChar w:fldCharType="separate"/>
      </w:r>
      <w:r>
        <w:rPr>
          <w:noProof/>
        </w:rPr>
        <w:t>16</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1 Introduction</w:t>
      </w:r>
      <w:r>
        <w:rPr>
          <w:noProof/>
        </w:rPr>
        <w:tab/>
      </w:r>
      <w:r>
        <w:rPr>
          <w:noProof/>
        </w:rPr>
        <w:fldChar w:fldCharType="begin"/>
      </w:r>
      <w:r>
        <w:rPr>
          <w:noProof/>
        </w:rPr>
        <w:instrText xml:space="preserve"> PAGEREF _Toc502671964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1.1 Domaine de recherche</w:t>
      </w:r>
      <w:r>
        <w:rPr>
          <w:noProof/>
        </w:rPr>
        <w:tab/>
      </w:r>
      <w:r>
        <w:rPr>
          <w:noProof/>
        </w:rPr>
        <w:fldChar w:fldCharType="begin"/>
      </w:r>
      <w:r>
        <w:rPr>
          <w:noProof/>
        </w:rPr>
        <w:instrText xml:space="preserve"> PAGEREF _Toc502671965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1.2 Mise en contexte</w:t>
      </w:r>
      <w:r>
        <w:rPr>
          <w:noProof/>
        </w:rPr>
        <w:tab/>
      </w:r>
      <w:r>
        <w:rPr>
          <w:noProof/>
        </w:rPr>
        <w:fldChar w:fldCharType="begin"/>
      </w:r>
      <w:r>
        <w:rPr>
          <w:noProof/>
        </w:rPr>
        <w:instrText xml:space="preserve"> PAGEREF _Toc502671966 \h </w:instrText>
      </w:r>
      <w:r>
        <w:rPr>
          <w:noProof/>
        </w:rPr>
      </w:r>
      <w:r>
        <w:rPr>
          <w:noProof/>
        </w:rPr>
        <w:fldChar w:fldCharType="separate"/>
      </w:r>
      <w:r>
        <w:rPr>
          <w:noProof/>
        </w:rPr>
        <w:t>18</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1.3 Historique</w:t>
      </w:r>
      <w:r>
        <w:rPr>
          <w:noProof/>
        </w:rPr>
        <w:tab/>
      </w:r>
      <w:r>
        <w:rPr>
          <w:noProof/>
        </w:rPr>
        <w:fldChar w:fldCharType="begin"/>
      </w:r>
      <w:r>
        <w:rPr>
          <w:noProof/>
        </w:rPr>
        <w:instrText xml:space="preserve"> PAGEREF _Toc502671967 \h </w:instrText>
      </w:r>
      <w:r>
        <w:rPr>
          <w:noProof/>
        </w:rPr>
      </w:r>
      <w:r>
        <w:rPr>
          <w:noProof/>
        </w:rPr>
        <w:fldChar w:fldCharType="separate"/>
      </w:r>
      <w:r>
        <w:rPr>
          <w:noProof/>
        </w:rPr>
        <w:t>21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1.4 Pourquoi étudier la structure de l’ARN</w:t>
      </w:r>
      <w:r>
        <w:rPr>
          <w:noProof/>
        </w:rPr>
        <w:tab/>
      </w:r>
      <w:r>
        <w:rPr>
          <w:noProof/>
        </w:rPr>
        <w:fldChar w:fldCharType="begin"/>
      </w:r>
      <w:r>
        <w:rPr>
          <w:noProof/>
        </w:rPr>
        <w:instrText xml:space="preserve"> PAGEREF _Toc502671968 \h </w:instrText>
      </w:r>
      <w:r>
        <w:rPr>
          <w:noProof/>
        </w:rPr>
      </w:r>
      <w:r>
        <w:rPr>
          <w:noProof/>
        </w:rPr>
        <w:fldChar w:fldCharType="separate"/>
      </w:r>
      <w:r>
        <w:rPr>
          <w:noProof/>
        </w:rPr>
        <w:t>22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1.5 Définition des termes et des concepts</w:t>
      </w:r>
      <w:r>
        <w:rPr>
          <w:noProof/>
        </w:rPr>
        <w:tab/>
      </w:r>
      <w:r>
        <w:rPr>
          <w:noProof/>
        </w:rPr>
        <w:fldChar w:fldCharType="begin"/>
      </w:r>
      <w:r>
        <w:rPr>
          <w:noProof/>
        </w:rPr>
        <w:instrText xml:space="preserve"> PAGEREF _Toc502671969 \h </w:instrText>
      </w:r>
      <w:r>
        <w:rPr>
          <w:noProof/>
        </w:rPr>
      </w:r>
      <w:r>
        <w:rPr>
          <w:noProof/>
        </w:rPr>
        <w:fldChar w:fldCharType="separate"/>
      </w:r>
      <w:r>
        <w:rPr>
          <w:noProof/>
        </w:rPr>
        <w:t>23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1   RNASS : intégration de deux logiciels de prédiction des structures secondaire</w:t>
      </w:r>
      <w:r>
        <w:rPr>
          <w:noProof/>
        </w:rPr>
        <w:tab/>
      </w:r>
      <w:r>
        <w:rPr>
          <w:noProof/>
        </w:rPr>
        <w:fldChar w:fldCharType="begin"/>
      </w:r>
      <w:r>
        <w:rPr>
          <w:noProof/>
        </w:rPr>
        <w:instrText xml:space="preserve"> PAGEREF _Toc502671970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De l’obtention des données à la prédiction discrète</w:t>
      </w:r>
      <w:r>
        <w:rPr>
          <w:noProof/>
        </w:rPr>
        <w:tab/>
      </w:r>
      <w:r>
        <w:rPr>
          <w:noProof/>
        </w:rPr>
        <w:fldChar w:fldCharType="begin"/>
      </w:r>
      <w:r>
        <w:rPr>
          <w:noProof/>
        </w:rPr>
        <w:instrText xml:space="preserve"> PAGEREF _Toc502671971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Information sur les données collectées</w:t>
      </w:r>
      <w:r>
        <w:rPr>
          <w:noProof/>
        </w:rPr>
        <w:tab/>
      </w:r>
      <w:r>
        <w:rPr>
          <w:noProof/>
        </w:rPr>
        <w:fldChar w:fldCharType="begin"/>
      </w:r>
      <w:r>
        <w:rPr>
          <w:noProof/>
        </w:rPr>
        <w:instrText xml:space="preserve"> PAGEREF _Toc502671972 \h </w:instrText>
      </w:r>
      <w:r>
        <w:rPr>
          <w:noProof/>
        </w:rPr>
      </w:r>
      <w:r>
        <w:rPr>
          <w:noProof/>
        </w:rPr>
        <w:fldChar w:fldCharType="separate"/>
      </w:r>
      <w:r>
        <w:rPr>
          <w:noProof/>
        </w:rPr>
        <w:t>51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Prédictions basées sur la cohérence</w:t>
      </w:r>
      <w:r>
        <w:rPr>
          <w:noProof/>
        </w:rPr>
        <w:tab/>
      </w:r>
      <w:r>
        <w:rPr>
          <w:noProof/>
        </w:rPr>
        <w:fldChar w:fldCharType="begin"/>
      </w:r>
      <w:r>
        <w:rPr>
          <w:noProof/>
        </w:rPr>
        <w:instrText xml:space="preserve"> PAGEREF _Toc502671973 \h </w:instrText>
      </w:r>
      <w:r>
        <w:rPr>
          <w:noProof/>
        </w:rPr>
      </w:r>
      <w:r>
        <w:rPr>
          <w:noProof/>
        </w:rPr>
        <w:fldChar w:fldCharType="separate"/>
      </w:r>
      <w:r>
        <w:rPr>
          <w:noProof/>
        </w:rPr>
        <w:t>56</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1</w:t>
      </w:r>
      <w:r>
        <w:rPr>
          <w:noProof/>
        </w:rPr>
        <w:tab/>
      </w:r>
      <w:r>
        <w:rPr>
          <w:noProof/>
        </w:rPr>
        <w:fldChar w:fldCharType="begin"/>
      </w:r>
      <w:r>
        <w:rPr>
          <w:noProof/>
        </w:rPr>
        <w:instrText xml:space="preserve"> PAGEREF _Toc502671974 \h </w:instrText>
      </w:r>
      <w:r>
        <w:rPr>
          <w:noProof/>
        </w:rPr>
      </w:r>
      <w:r>
        <w:rPr>
          <w:noProof/>
        </w:rPr>
        <w:fldChar w:fldCharType="separate"/>
      </w:r>
      <w:r>
        <w:rPr>
          <w:noProof/>
        </w:rPr>
        <w:t>57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2 : RDV : un logiciel de visualisation de la structure secondaire des ARN</w:t>
      </w:r>
      <w:r>
        <w:rPr>
          <w:noProof/>
        </w:rPr>
        <w:tab/>
      </w:r>
      <w:r>
        <w:rPr>
          <w:noProof/>
        </w:rPr>
        <w:fldChar w:fldCharType="begin"/>
      </w:r>
      <w:r>
        <w:rPr>
          <w:noProof/>
        </w:rPr>
        <w:instrText xml:space="preserve"> PAGEREF _Toc502671975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Compilation des MCN</w:t>
      </w:r>
      <w:r>
        <w:rPr>
          <w:noProof/>
        </w:rPr>
        <w:tab/>
      </w:r>
      <w:r>
        <w:rPr>
          <w:noProof/>
        </w:rPr>
        <w:fldChar w:fldCharType="begin"/>
      </w:r>
      <w:r>
        <w:rPr>
          <w:noProof/>
        </w:rPr>
        <w:instrText xml:space="preserve"> PAGEREF _Toc502671976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du graphe des transitions</w:t>
      </w:r>
      <w:r>
        <w:rPr>
          <w:noProof/>
        </w:rPr>
        <w:tab/>
      </w:r>
      <w:r>
        <w:rPr>
          <w:noProof/>
        </w:rPr>
        <w:fldChar w:fldCharType="begin"/>
      </w:r>
      <w:r>
        <w:rPr>
          <w:noProof/>
        </w:rPr>
        <w:instrText xml:space="preserve"> PAGEREF _Toc502671977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cohérence</w:t>
      </w:r>
      <w:r>
        <w:rPr>
          <w:noProof/>
        </w:rPr>
        <w:tab/>
      </w:r>
      <w:r>
        <w:rPr>
          <w:noProof/>
        </w:rPr>
        <w:fldChar w:fldCharType="begin"/>
      </w:r>
      <w:r>
        <w:rPr>
          <w:noProof/>
        </w:rPr>
        <w:instrText xml:space="preserve"> PAGEREF _Toc502671978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SS</w:t>
      </w:r>
      <w:r>
        <w:rPr>
          <w:noProof/>
        </w:rPr>
        <w:tab/>
      </w:r>
      <w:r>
        <w:rPr>
          <w:noProof/>
        </w:rPr>
        <w:fldChar w:fldCharType="begin"/>
      </w:r>
      <w:r>
        <w:rPr>
          <w:noProof/>
        </w:rPr>
        <w:instrText xml:space="preserve"> PAGEREF _Toc502671979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Obtenir des détails et rechercher des ARN semblables</w:t>
      </w:r>
      <w:r>
        <w:rPr>
          <w:noProof/>
        </w:rPr>
        <w:tab/>
      </w:r>
      <w:r>
        <w:rPr>
          <w:noProof/>
        </w:rPr>
        <w:fldChar w:fldCharType="begin"/>
      </w:r>
      <w:r>
        <w:rPr>
          <w:noProof/>
        </w:rPr>
        <w:instrText xml:space="preserve"> PAGEREF _Toc502671980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lastRenderedPageBreak/>
        <w:t>Conclusion du chapitre 2</w:t>
      </w:r>
      <w:r>
        <w:rPr>
          <w:noProof/>
        </w:rPr>
        <w:tab/>
      </w:r>
      <w:r>
        <w:rPr>
          <w:noProof/>
        </w:rPr>
        <w:fldChar w:fldCharType="begin"/>
      </w:r>
      <w:r>
        <w:rPr>
          <w:noProof/>
        </w:rPr>
        <w:instrText xml:space="preserve"> PAGEREF _Toc502671981 \h </w:instrText>
      </w:r>
      <w:r>
        <w:rPr>
          <w:noProof/>
        </w:rPr>
      </w:r>
      <w:r>
        <w:rPr>
          <w:noProof/>
        </w:rPr>
        <w:fldChar w:fldCharType="separate"/>
      </w:r>
      <w:r>
        <w:rPr>
          <w:noProof/>
        </w:rPr>
        <w:t>74</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3 : Évaluation de la cohérence des MCN</w:t>
      </w:r>
      <w:r>
        <w:rPr>
          <w:noProof/>
        </w:rPr>
        <w:tab/>
      </w:r>
      <w:r>
        <w:rPr>
          <w:noProof/>
        </w:rPr>
        <w:fldChar w:fldCharType="begin"/>
      </w:r>
      <w:r>
        <w:rPr>
          <w:noProof/>
        </w:rPr>
        <w:instrText xml:space="preserve"> PAGEREF _Toc502671982 \h </w:instrText>
      </w:r>
      <w:r>
        <w:rPr>
          <w:noProof/>
        </w:rPr>
      </w:r>
      <w:r>
        <w:rPr>
          <w:noProof/>
        </w:rPr>
        <w:fldChar w:fldCharType="separate"/>
      </w:r>
      <w:r>
        <w:rPr>
          <w:noProof/>
        </w:rPr>
        <w:t>75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Comparaison des prédictions de RNASS avec celles faites à l’aide de l’état pairé ou non d’un nucléotide.</w:t>
      </w:r>
      <w:r>
        <w:rPr>
          <w:noProof/>
        </w:rPr>
        <w:tab/>
      </w:r>
      <w:r>
        <w:rPr>
          <w:noProof/>
        </w:rPr>
        <w:fldChar w:fldCharType="begin"/>
      </w:r>
      <w:r>
        <w:rPr>
          <w:noProof/>
        </w:rPr>
        <w:instrText xml:space="preserve"> PAGEREF _Toc502671983 \h </w:instrText>
      </w:r>
      <w:r>
        <w:rPr>
          <w:noProof/>
        </w:rPr>
      </w:r>
      <w:r>
        <w:rPr>
          <w:noProof/>
        </w:rPr>
        <w:fldChar w:fldCharType="separate"/>
      </w:r>
      <w:r>
        <w:rPr>
          <w:noProof/>
        </w:rPr>
        <w:t>77</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3</w:t>
      </w:r>
      <w:r>
        <w:rPr>
          <w:noProof/>
        </w:rPr>
        <w:tab/>
      </w:r>
      <w:r>
        <w:rPr>
          <w:noProof/>
        </w:rPr>
        <w:fldChar w:fldCharType="begin"/>
      </w:r>
      <w:r>
        <w:rPr>
          <w:noProof/>
        </w:rPr>
        <w:instrText xml:space="preserve"> PAGEREF _Toc502671984 \h </w:instrText>
      </w:r>
      <w:r>
        <w:rPr>
          <w:noProof/>
        </w:rPr>
      </w:r>
      <w:r>
        <w:rPr>
          <w:noProof/>
        </w:rPr>
        <w:fldChar w:fldCharType="separate"/>
      </w:r>
      <w:r>
        <w:rPr>
          <w:noProof/>
        </w:rPr>
        <w:t>81</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Conclusion</w:t>
      </w:r>
      <w:r>
        <w:rPr>
          <w:noProof/>
        </w:rPr>
        <w:tab/>
      </w:r>
      <w:r>
        <w:rPr>
          <w:noProof/>
        </w:rPr>
        <w:fldChar w:fldCharType="begin"/>
      </w:r>
      <w:r>
        <w:rPr>
          <w:noProof/>
        </w:rPr>
        <w:instrText xml:space="preserve"> PAGEREF _Toc502671985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Qu’est-ce qui fait qu’un nucléotide réagit?</w:t>
      </w:r>
      <w:r>
        <w:rPr>
          <w:noProof/>
        </w:rPr>
        <w:tab/>
      </w:r>
      <w:r>
        <w:rPr>
          <w:noProof/>
        </w:rPr>
        <w:fldChar w:fldCharType="begin"/>
      </w:r>
      <w:r>
        <w:rPr>
          <w:noProof/>
        </w:rPr>
        <w:instrText xml:space="preserve"> PAGEREF _Toc502671986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Champ d’étude à venir et algorithmes à considérer</w:t>
      </w:r>
      <w:r>
        <w:rPr>
          <w:noProof/>
        </w:rPr>
        <w:tab/>
      </w:r>
      <w:r>
        <w:rPr>
          <w:noProof/>
        </w:rPr>
        <w:fldChar w:fldCharType="begin"/>
      </w:r>
      <w:r>
        <w:rPr>
          <w:noProof/>
        </w:rPr>
        <w:instrText xml:space="preserve"> PAGEREF _Toc502671987 \h </w:instrText>
      </w:r>
      <w:r>
        <w:rPr>
          <w:noProof/>
        </w:rPr>
      </w:r>
      <w:r>
        <w:rPr>
          <w:noProof/>
        </w:rPr>
        <w:fldChar w:fldCharType="separate"/>
      </w:r>
      <w:r>
        <w:rPr>
          <w:noProof/>
        </w:rPr>
        <w:t>83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sidRPr="00816DB1">
        <w:rPr>
          <w:noProof/>
        </w:rPr>
        <w:t>Bibliographie</w:t>
      </w:r>
      <w:r>
        <w:rPr>
          <w:noProof/>
        </w:rPr>
        <w:tab/>
      </w:r>
      <w:r>
        <w:rPr>
          <w:noProof/>
        </w:rPr>
        <w:fldChar w:fldCharType="begin"/>
      </w:r>
      <w:r>
        <w:rPr>
          <w:noProof/>
        </w:rPr>
        <w:instrText xml:space="preserve"> PAGEREF _Toc502671988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Annexe</w:t>
      </w:r>
      <w:r>
        <w:rPr>
          <w:noProof/>
        </w:rPr>
        <w:tab/>
      </w:r>
      <w:r>
        <w:rPr>
          <w:noProof/>
        </w:rPr>
        <w:fldChar w:fldCharType="begin"/>
      </w:r>
      <w:r>
        <w:rPr>
          <w:noProof/>
        </w:rPr>
        <w:instrText xml:space="preserve"> PAGEREF _Toc502671989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Caractéristiques du serveur utilisé</w:t>
      </w:r>
      <w:r>
        <w:rPr>
          <w:noProof/>
        </w:rPr>
        <w:tab/>
      </w:r>
      <w:r>
        <w:rPr>
          <w:noProof/>
        </w:rPr>
        <w:fldChar w:fldCharType="begin"/>
      </w:r>
      <w:r>
        <w:rPr>
          <w:noProof/>
        </w:rPr>
        <w:instrText xml:space="preserve"> PAGEREF _Toc502671990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Identification des MCN</w:t>
      </w:r>
      <w:r>
        <w:rPr>
          <w:noProof/>
        </w:rPr>
        <w:tab/>
      </w:r>
      <w:r>
        <w:rPr>
          <w:noProof/>
        </w:rPr>
        <w:fldChar w:fldCharType="begin"/>
      </w:r>
      <w:r>
        <w:rPr>
          <w:noProof/>
        </w:rPr>
        <w:instrText xml:space="preserve"> PAGEREF _Toc502671991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API d’Eterna</w:t>
      </w:r>
      <w:r>
        <w:rPr>
          <w:noProof/>
        </w:rPr>
        <w:tab/>
      </w:r>
      <w:r>
        <w:rPr>
          <w:noProof/>
        </w:rPr>
        <w:fldChar w:fldCharType="begin"/>
      </w:r>
      <w:r>
        <w:rPr>
          <w:noProof/>
        </w:rPr>
        <w:instrText xml:space="preserve"> PAGEREF _Toc502671992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Évaluation du score de prédiction</w:t>
      </w:r>
      <w:r>
        <w:rPr>
          <w:noProof/>
        </w:rPr>
        <w:tab/>
      </w:r>
      <w:r>
        <w:rPr>
          <w:noProof/>
        </w:rPr>
        <w:fldChar w:fldCharType="begin"/>
      </w:r>
      <w:r>
        <w:rPr>
          <w:noProof/>
        </w:rPr>
        <w:instrText xml:space="preserve"> PAGEREF _Toc502671993 \h </w:instrText>
      </w:r>
      <w:r>
        <w:rPr>
          <w:noProof/>
        </w:rPr>
      </w:r>
      <w:r>
        <w:rPr>
          <w:noProof/>
        </w:rPr>
        <w:fldChar w:fldCharType="separate"/>
      </w:r>
      <w:r>
        <w:rPr>
          <w:noProof/>
        </w:rPr>
        <w:t>ii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 xml:space="preserve">Score de </w:t>
      </w:r>
      <w:r w:rsidRPr="009F2A97">
        <w:rPr>
          <w:noProof/>
          <w:kern w:val="28"/>
        </w:rPr>
        <w:t>prédictions</w:t>
      </w:r>
      <w:r>
        <w:rPr>
          <w:noProof/>
        </w:rPr>
        <w:t xml:space="preserve"> de la SS de de la </w:t>
      </w:r>
      <w:r w:rsidRPr="009F2A97">
        <w:rPr>
          <w:i/>
          <w:noProof/>
        </w:rPr>
        <w:t>MFE</w:t>
      </w:r>
      <w:r>
        <w:rPr>
          <w:noProof/>
        </w:rPr>
        <w:t xml:space="preserve"> dans l’ensemble non filtré</w:t>
      </w:r>
      <w:r>
        <w:rPr>
          <w:noProof/>
        </w:rPr>
        <w:tab/>
      </w:r>
      <w:r>
        <w:rPr>
          <w:noProof/>
        </w:rPr>
        <w:fldChar w:fldCharType="begin"/>
      </w:r>
      <w:r>
        <w:rPr>
          <w:noProof/>
        </w:rPr>
        <w:instrText xml:space="preserve"> PAGEREF _Toc502671994 \h </w:instrText>
      </w:r>
      <w:r>
        <w:rPr>
          <w:noProof/>
        </w:rPr>
      </w:r>
      <w:r>
        <w:rPr>
          <w:noProof/>
        </w:rPr>
        <w:fldChar w:fldCharType="separate"/>
      </w:r>
      <w:r>
        <w:rPr>
          <w:noProof/>
        </w:rPr>
        <w:t>ii</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Portrait d’un ARN</w:t>
      </w:r>
      <w:r>
        <w:rPr>
          <w:noProof/>
        </w:rPr>
        <w:tab/>
      </w:r>
      <w:r>
        <w:rPr>
          <w:noProof/>
        </w:rPr>
        <w:fldChar w:fldCharType="begin"/>
      </w:r>
      <w:r>
        <w:rPr>
          <w:noProof/>
        </w:rPr>
        <w:instrText xml:space="preserve"> PAGEREF _Toc502671995 \h </w:instrText>
      </w:r>
      <w:r>
        <w:rPr>
          <w:noProof/>
        </w:rPr>
      </w:r>
      <w:r>
        <w:rPr>
          <w:noProof/>
        </w:rPr>
        <w:fldChar w:fldCharType="separate"/>
      </w:r>
      <w:r>
        <w:rPr>
          <w:noProof/>
        </w:rPr>
        <w:t>i</w:t>
      </w:r>
      <w:r>
        <w:rPr>
          <w:noProof/>
        </w:rPr>
        <w:fldChar w:fldCharType="end"/>
      </w:r>
    </w:p>
    <w:p w:rsidR="00A6294C" w:rsidRDefault="00816DB1" w:rsidP="009F4491">
      <w:r>
        <w:rPr>
          <w:rFonts w:asciiTheme="minorHAnsi" w:hAnsiTheme="minorHAnsi"/>
          <w:b/>
          <w:bCs/>
          <w:caps/>
          <w:sz w:val="20"/>
        </w:rPr>
        <w:fldChar w:fldCharType="end"/>
      </w:r>
    </w:p>
    <w:p w:rsidR="00A6294C" w:rsidRDefault="00A6294C" w:rsidP="00D406B5">
      <w:pPr>
        <w:pStyle w:val="Heading1"/>
      </w:pPr>
      <w:r>
        <w:br w:type="page"/>
      </w:r>
      <w:bookmarkStart w:id="14" w:name="_Toc502671819"/>
      <w:bookmarkStart w:id="15" w:name="_Toc502671959"/>
      <w:r>
        <w:lastRenderedPageBreak/>
        <w:t>Liste des tableaux</w:t>
      </w:r>
      <w:bookmarkEnd w:id="14"/>
      <w:bookmarkEnd w:id="15"/>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smallCaps w:val="0"/>
        </w:rPr>
        <w:fldChar w:fldCharType="begin"/>
      </w:r>
      <w:r>
        <w:rPr>
          <w:smallCaps w:val="0"/>
        </w:rPr>
        <w:instrText xml:space="preserve"> TOC \f G \t "Tableau" \c "Tableau" </w:instrText>
      </w:r>
      <w:r>
        <w:rPr>
          <w:smallCaps w:val="0"/>
        </w:rPr>
        <w:fldChar w:fldCharType="separate"/>
      </w:r>
      <w:r>
        <w:rPr>
          <w:noProof/>
        </w:rPr>
        <w:t>Tableau I.</w:t>
      </w:r>
      <w:r w:rsidRPr="00816DB1">
        <w:rPr>
          <w:rFonts w:eastAsiaTheme="minorEastAsia" w:cstheme="minorBidi"/>
          <w:smallCaps w:val="0"/>
          <w:noProof/>
          <w:sz w:val="22"/>
          <w:szCs w:val="22"/>
          <w:lang w:eastAsia="en-US"/>
        </w:rPr>
        <w:tab/>
      </w:r>
      <w:r>
        <w:rPr>
          <w:noProof/>
        </w:rPr>
        <w:t>Description des champs des fichiers JSON standardisés des ARN</w:t>
      </w:r>
      <w:r>
        <w:rPr>
          <w:noProof/>
        </w:rPr>
        <w:tab/>
      </w:r>
      <w:r>
        <w:rPr>
          <w:noProof/>
        </w:rPr>
        <w:fldChar w:fldCharType="begin"/>
      </w:r>
      <w:r>
        <w:rPr>
          <w:noProof/>
        </w:rPr>
        <w:instrText xml:space="preserve"> PAGEREF _Toc502672538 \h </w:instrText>
      </w:r>
      <w:r>
        <w:rPr>
          <w:noProof/>
        </w:rPr>
      </w:r>
      <w:r>
        <w:rPr>
          <w:noProof/>
        </w:rPr>
        <w:fldChar w:fldCharType="separate"/>
      </w:r>
      <w:r>
        <w:rPr>
          <w:noProof/>
        </w:rPr>
        <w:t>48</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w:t>
      </w:r>
      <w:r w:rsidRPr="00816DB1">
        <w:rPr>
          <w:rFonts w:eastAsiaTheme="minorEastAsia" w:cstheme="minorBidi"/>
          <w:smallCaps w:val="0"/>
          <w:noProof/>
          <w:sz w:val="22"/>
          <w:szCs w:val="22"/>
          <w:lang w:eastAsia="en-US"/>
        </w:rPr>
        <w:tab/>
      </w:r>
      <w:r>
        <w:rPr>
          <w:noProof/>
        </w:rPr>
        <w:t xml:space="preserve">Description du champs </w:t>
      </w:r>
      <w:r w:rsidRPr="009F7014">
        <w:rPr>
          <w:i/>
          <w:noProof/>
        </w:rPr>
        <w:t>nts</w:t>
      </w:r>
      <w:r>
        <w:rPr>
          <w:noProof/>
        </w:rPr>
        <w:t xml:space="preserve"> des fichiers JSON standardisés</w:t>
      </w:r>
      <w:r>
        <w:rPr>
          <w:noProof/>
        </w:rPr>
        <w:tab/>
      </w:r>
      <w:r>
        <w:rPr>
          <w:noProof/>
        </w:rPr>
        <w:fldChar w:fldCharType="begin"/>
      </w:r>
      <w:r>
        <w:rPr>
          <w:noProof/>
        </w:rPr>
        <w:instrText xml:space="preserve"> PAGEREF _Toc502672539 \h </w:instrText>
      </w:r>
      <w:r>
        <w:rPr>
          <w:noProof/>
        </w:rPr>
      </w:r>
      <w:r>
        <w:rPr>
          <w:noProof/>
        </w:rPr>
        <w:fldChar w:fldCharType="separate"/>
      </w:r>
      <w:r>
        <w:rPr>
          <w:noProof/>
        </w:rPr>
        <w:t>49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III.</w:t>
      </w:r>
      <w:r w:rsidRPr="00816DB1">
        <w:rPr>
          <w:rFonts w:eastAsiaTheme="minorEastAsia" w:cstheme="minorBidi"/>
          <w:smallCaps w:val="0"/>
          <w:noProof/>
          <w:sz w:val="22"/>
          <w:szCs w:val="22"/>
          <w:lang w:eastAsia="en-US"/>
        </w:rPr>
        <w:tab/>
      </w:r>
      <w:r>
        <w:rPr>
          <w:noProof/>
        </w:rPr>
        <w:t>MCN les plus présents et leurs valeurs de réactivités  dans l’ensemble non-filtré</w:t>
      </w:r>
      <w:r>
        <w:rPr>
          <w:noProof/>
        </w:rPr>
        <w:tab/>
      </w:r>
      <w:r>
        <w:rPr>
          <w:noProof/>
        </w:rPr>
        <w:fldChar w:fldCharType="begin"/>
      </w:r>
      <w:r>
        <w:rPr>
          <w:noProof/>
        </w:rPr>
        <w:instrText xml:space="preserve"> PAGEREF _Toc502672540 \h </w:instrText>
      </w:r>
      <w:r>
        <w:rPr>
          <w:noProof/>
        </w:rPr>
      </w:r>
      <w:r>
        <w:rPr>
          <w:noProof/>
        </w:rPr>
        <w:fldChar w:fldCharType="separate"/>
      </w:r>
      <w:r>
        <w:rPr>
          <w:noProof/>
        </w:rPr>
        <w:t>60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IV.</w:t>
      </w:r>
      <w:r w:rsidRPr="00816DB1">
        <w:rPr>
          <w:rFonts w:eastAsiaTheme="minorEastAsia" w:cstheme="minorBidi"/>
          <w:smallCaps w:val="0"/>
          <w:noProof/>
          <w:sz w:val="22"/>
          <w:szCs w:val="22"/>
          <w:lang w:eastAsia="en-US"/>
        </w:rPr>
        <w:tab/>
      </w:r>
      <w:r>
        <w:rPr>
          <w:noProof/>
        </w:rPr>
        <w:t xml:space="preserve">Fréquence des nucléotides des MCN de RNAsubopt et MCFlashfold ordonnée selon la somme des nucléotides de hautes et basses réactivités de </w:t>
      </w:r>
      <w:r w:rsidRPr="009F7014">
        <w:rPr>
          <w:noProof/>
          <w:u w:val="single"/>
        </w:rPr>
        <w:t>RNAsubopt</w:t>
      </w:r>
      <w:r>
        <w:rPr>
          <w:noProof/>
        </w:rPr>
        <w:t xml:space="preserve"> dans l’ensemble de données filtré.</w:t>
      </w:r>
      <w:r>
        <w:rPr>
          <w:noProof/>
        </w:rPr>
        <w:tab/>
      </w:r>
      <w:r>
        <w:rPr>
          <w:noProof/>
        </w:rPr>
        <w:fldChar w:fldCharType="begin"/>
      </w:r>
      <w:r>
        <w:rPr>
          <w:noProof/>
        </w:rPr>
        <w:instrText xml:space="preserve"> PAGEREF _Toc502672541 \h </w:instrText>
      </w:r>
      <w:r>
        <w:rPr>
          <w:noProof/>
        </w:rPr>
      </w:r>
      <w:r>
        <w:rPr>
          <w:noProof/>
        </w:rPr>
        <w:fldChar w:fldCharType="separate"/>
      </w:r>
      <w:r>
        <w:rPr>
          <w:noProof/>
        </w:rPr>
        <w:t>62</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w:t>
      </w:r>
      <w:r w:rsidRPr="00816DB1">
        <w:rPr>
          <w:rFonts w:eastAsiaTheme="minorEastAsia" w:cstheme="minorBidi"/>
          <w:smallCaps w:val="0"/>
          <w:noProof/>
          <w:sz w:val="22"/>
          <w:szCs w:val="22"/>
          <w:lang w:eastAsia="en-US"/>
        </w:rPr>
        <w:tab/>
      </w:r>
      <w:r w:rsidRPr="009F7014">
        <w:rPr>
          <w:noProof/>
          <w:shd w:val="clear" w:color="auto" w:fill="FFFFFF"/>
        </w:rPr>
        <w:t>Cohérence des 10 MCN les plus fréquents et unique à MCFlashfold</w:t>
      </w:r>
      <w:r>
        <w:rPr>
          <w:noProof/>
        </w:rPr>
        <w:tab/>
      </w:r>
      <w:r>
        <w:rPr>
          <w:noProof/>
        </w:rPr>
        <w:fldChar w:fldCharType="begin"/>
      </w:r>
      <w:r>
        <w:rPr>
          <w:noProof/>
        </w:rPr>
        <w:instrText xml:space="preserve"> PAGEREF _Toc502672542 \h </w:instrText>
      </w:r>
      <w:r>
        <w:rPr>
          <w:noProof/>
        </w:rPr>
      </w:r>
      <w:r>
        <w:rPr>
          <w:noProof/>
        </w:rPr>
        <w:fldChar w:fldCharType="separate"/>
      </w:r>
      <w:r>
        <w:rPr>
          <w:noProof/>
        </w:rPr>
        <w:t>65</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w:t>
      </w:r>
      <w:r w:rsidRPr="00816DB1">
        <w:rPr>
          <w:rFonts w:eastAsiaTheme="minorEastAsia" w:cstheme="minorBidi"/>
          <w:smallCaps w:val="0"/>
          <w:noProof/>
          <w:sz w:val="22"/>
          <w:szCs w:val="22"/>
          <w:lang w:eastAsia="en-US"/>
        </w:rPr>
        <w:tab/>
      </w:r>
      <w:r>
        <w:rPr>
          <w:noProof/>
        </w:rPr>
        <w:t>Signification des valeurs de prédictions 1 et -1 dans RDV</w:t>
      </w:r>
      <w:r>
        <w:rPr>
          <w:noProof/>
        </w:rPr>
        <w:tab/>
      </w:r>
      <w:r>
        <w:rPr>
          <w:noProof/>
        </w:rPr>
        <w:fldChar w:fldCharType="begin"/>
      </w:r>
      <w:r>
        <w:rPr>
          <w:noProof/>
        </w:rPr>
        <w:instrText xml:space="preserve"> PAGEREF _Toc502672543 \h </w:instrText>
      </w:r>
      <w:r>
        <w:rPr>
          <w:noProof/>
        </w:rPr>
      </w:r>
      <w:r>
        <w:rPr>
          <w:noProof/>
        </w:rPr>
        <w:fldChar w:fldCharType="separate"/>
      </w:r>
      <w:r>
        <w:rPr>
          <w:noProof/>
        </w:rPr>
        <w:t>69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w:t>
      </w:r>
      <w:r w:rsidRPr="00816DB1">
        <w:rPr>
          <w:rFonts w:eastAsiaTheme="minorEastAsia" w:cstheme="minorBidi"/>
          <w:smallCaps w:val="0"/>
          <w:noProof/>
          <w:sz w:val="22"/>
          <w:szCs w:val="22"/>
          <w:lang w:eastAsia="en-US"/>
        </w:rPr>
        <w:tab/>
      </w:r>
      <w:r>
        <w:rPr>
          <w:noProof/>
        </w:rPr>
        <w:t>Signification possible de la valeur 0 lors des prédictions  et couleur du contour du nucléotide dans RDV</w:t>
      </w:r>
      <w:r>
        <w:rPr>
          <w:noProof/>
        </w:rPr>
        <w:tab/>
      </w:r>
      <w:r>
        <w:rPr>
          <w:noProof/>
        </w:rPr>
        <w:fldChar w:fldCharType="begin"/>
      </w:r>
      <w:r>
        <w:rPr>
          <w:noProof/>
        </w:rPr>
        <w:instrText xml:space="preserve"> PAGEREF _Toc502672544 \h </w:instrText>
      </w:r>
      <w:r>
        <w:rPr>
          <w:noProof/>
        </w:rPr>
      </w:r>
      <w:r>
        <w:rPr>
          <w:noProof/>
        </w:rPr>
        <w:fldChar w:fldCharType="separate"/>
      </w:r>
      <w:r>
        <w:rPr>
          <w:noProof/>
        </w:rPr>
        <w:t>70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VIII.</w:t>
      </w:r>
      <w:r w:rsidRPr="00816DB1">
        <w:rPr>
          <w:rFonts w:eastAsiaTheme="minorEastAsia" w:cstheme="minorBidi"/>
          <w:smallCaps w:val="0"/>
          <w:noProof/>
          <w:sz w:val="22"/>
          <w:szCs w:val="22"/>
          <w:lang w:eastAsia="en-US"/>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_Toc502672545 \h </w:instrText>
      </w:r>
      <w:r>
        <w:rPr>
          <w:noProof/>
        </w:rPr>
      </w:r>
      <w:r>
        <w:rPr>
          <w:noProof/>
        </w:rPr>
        <w:fldChar w:fldCharType="separate"/>
      </w:r>
      <w:r>
        <w:rPr>
          <w:noProof/>
        </w:rPr>
        <w:t>76</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IX.</w:t>
      </w:r>
      <w:r w:rsidRPr="00816DB1">
        <w:rPr>
          <w:rFonts w:eastAsiaTheme="minorEastAsia" w:cstheme="minorBidi"/>
          <w:smallCaps w:val="0"/>
          <w:noProof/>
          <w:sz w:val="22"/>
          <w:szCs w:val="22"/>
          <w:lang w:eastAsia="en-US"/>
        </w:rPr>
        <w:tab/>
      </w:r>
      <w:r>
        <w:rPr>
          <w:noProof/>
        </w:rPr>
        <w:t>Comparaison entre le modèle basé sur l’état pairé ou non des nucléotides et le modèle de basé sur le score de RNASS</w:t>
      </w:r>
      <w:r>
        <w:rPr>
          <w:noProof/>
        </w:rPr>
        <w:tab/>
      </w:r>
      <w:r>
        <w:rPr>
          <w:noProof/>
        </w:rPr>
        <w:fldChar w:fldCharType="begin"/>
      </w:r>
      <w:r>
        <w:rPr>
          <w:noProof/>
        </w:rPr>
        <w:instrText xml:space="preserve"> PAGEREF _Toc502672546 \h </w:instrText>
      </w:r>
      <w:r>
        <w:rPr>
          <w:noProof/>
        </w:rPr>
      </w:r>
      <w:r>
        <w:rPr>
          <w:noProof/>
        </w:rPr>
        <w:fldChar w:fldCharType="separate"/>
      </w:r>
      <w:r>
        <w:rPr>
          <w:noProof/>
        </w:rPr>
        <w:t>79</w:t>
      </w:r>
      <w:r>
        <w:rPr>
          <w:noProof/>
        </w:rPr>
        <w:fldChar w:fldCharType="end"/>
      </w:r>
    </w:p>
    <w:p w:rsidR="007D2CDE" w:rsidRPr="00816DB1" w:rsidRDefault="00816DB1" w:rsidP="00992768">
      <w:r>
        <w:rPr>
          <w:rFonts w:asciiTheme="minorHAnsi" w:hAnsiTheme="minorHAnsi"/>
          <w:smallCaps/>
          <w:sz w:val="20"/>
        </w:rPr>
        <w:fldChar w:fldCharType="end"/>
      </w:r>
    </w:p>
    <w:p w:rsidR="00A6294C" w:rsidRPr="007D2CDE" w:rsidRDefault="00A6294C" w:rsidP="00D406B5">
      <w:pPr>
        <w:pStyle w:val="Heading1"/>
      </w:pPr>
      <w:r w:rsidRPr="00816DB1">
        <w:br w:type="page"/>
      </w:r>
      <w:bookmarkStart w:id="16" w:name="_Toc502671820"/>
      <w:bookmarkStart w:id="17" w:name="_Toc502671960"/>
      <w:r w:rsidRPr="00655FFF">
        <w:lastRenderedPageBreak/>
        <w:t>Liste des figures</w:t>
      </w:r>
      <w:bookmarkEnd w:id="16"/>
      <w:bookmarkEnd w:id="17"/>
    </w:p>
    <w:p w:rsidR="003E333F" w:rsidRDefault="007D2CDE">
      <w:pPr>
        <w:pStyle w:val="TableofFigures"/>
        <w:tabs>
          <w:tab w:val="right" w:leader="dot" w:pos="8254"/>
        </w:tabs>
        <w:rPr>
          <w:rFonts w:eastAsiaTheme="minorEastAsia" w:cstheme="minorBidi"/>
          <w:noProof/>
          <w:sz w:val="22"/>
          <w:szCs w:val="22"/>
          <w:lang w:val="en-US" w:eastAsia="en-US"/>
        </w:rPr>
      </w:pPr>
      <w:r w:rsidRPr="00992768">
        <w:fldChar w:fldCharType="begin"/>
      </w:r>
      <w:r w:rsidRPr="009E739F">
        <w:rPr>
          <w:lang w:val="en-CA"/>
        </w:rPr>
        <w:instrText xml:space="preserve"> TOC \f H \h \z \t "Figure" \c </w:instrText>
      </w:r>
      <w:r w:rsidRPr="00992768">
        <w:fldChar w:fldCharType="separate"/>
      </w:r>
      <w:hyperlink w:anchor="_Toc502671236" w:history="1">
        <w:r w:rsidR="003E333F" w:rsidRPr="004406C0">
          <w:rPr>
            <w:rStyle w:val="Hyperlink"/>
            <w:noProof/>
            <w:lang w:val="en-CA"/>
          </w:rPr>
          <w:t>Figure 1.</w:t>
        </w:r>
        <w:r w:rsidR="003E333F" w:rsidRPr="004406C0">
          <w:rPr>
            <w:rStyle w:val="Hyperlink"/>
            <w:b/>
            <w:noProof/>
          </w:rPr>
          <w:t xml:space="preserve"> Nombre de séquences d’ARN ajoutées à la RMDB entre septembre 2014 et mars 2017</w:t>
        </w:r>
        <w:r w:rsidR="003E333F" w:rsidRPr="004406C0">
          <w:rPr>
            <w:rStyle w:val="Hyperlink"/>
            <w:noProof/>
          </w:rPr>
          <w:t xml:space="preserve">. </w:t>
        </w:r>
        <w:r w:rsidR="003E333F" w:rsidRPr="004406C0">
          <w:rPr>
            <w:rStyle w:val="Hyperlink"/>
            <w:noProof/>
            <w:lang w:val="en-CA"/>
          </w:rPr>
          <w:t xml:space="preserve">Figure modifiée de l’article : </w:t>
        </w:r>
        <w:r w:rsidR="003E333F" w:rsidRPr="004406C0">
          <w:rPr>
            <w:rStyle w:val="Hyperlink"/>
            <w:i/>
            <w:noProof/>
            <w:lang w:val="en-CA"/>
          </w:rPr>
          <w:t>Updates to the RNA mapping database (RMDB), version 2.</w:t>
        </w:r>
        <w:r w:rsidR="003E333F" w:rsidRPr="004406C0">
          <w:rPr>
            <w:rStyle w:val="Hyperlink"/>
            <w:noProof/>
            <w:lang w:val="en-CA"/>
          </w:rPr>
          <w:t xml:space="preserve"> Nucleic Acids Research, 2017.</w:t>
        </w:r>
        <w:r w:rsidR="003E333F">
          <w:rPr>
            <w:noProof/>
            <w:webHidden/>
          </w:rPr>
          <w:tab/>
        </w:r>
        <w:r w:rsidR="003E333F">
          <w:rPr>
            <w:noProof/>
            <w:webHidden/>
          </w:rPr>
          <w:fldChar w:fldCharType="begin"/>
        </w:r>
        <w:r w:rsidR="003E333F">
          <w:rPr>
            <w:noProof/>
            <w:webHidden/>
          </w:rPr>
          <w:instrText xml:space="preserve"> PAGEREF _Toc502671236 \h </w:instrText>
        </w:r>
        <w:r w:rsidR="003E333F">
          <w:rPr>
            <w:noProof/>
            <w:webHidden/>
          </w:rPr>
        </w:r>
        <w:r w:rsidR="003E333F">
          <w:rPr>
            <w:noProof/>
            <w:webHidden/>
          </w:rPr>
          <w:fldChar w:fldCharType="separate"/>
        </w:r>
        <w:r w:rsidR="003E333F">
          <w:rPr>
            <w:noProof/>
            <w:webHidden/>
          </w:rPr>
          <w:t>22</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37" w:history="1">
        <w:r w:rsidR="003E333F" w:rsidRPr="004406C0">
          <w:rPr>
            <w:rStyle w:val="Hyperlink"/>
            <w:noProof/>
          </w:rPr>
          <w:t>Figure 2.</w:t>
        </w:r>
        <w:r w:rsidR="003E333F" w:rsidRPr="004406C0">
          <w:rPr>
            <w:rStyle w:val="Hyperlink"/>
            <w:b/>
            <w:noProof/>
          </w:rPr>
          <w:t xml:space="preserve"> A) Représentation d’un nucléotide, l’adénosine monophosphate (AMP)</w:t>
        </w:r>
        <w:r w:rsidR="003E333F" w:rsidRPr="004406C0">
          <w:rPr>
            <w:rStyle w:val="Hyperlink"/>
            <w:noProof/>
          </w:rPr>
          <w:t>. Le cercle rouge, le pentagone bleu et le carré vert représentent le groupement phosphate, le ribose et la base azotée, respectivement. Cette image a été modifié de l’article :</w:t>
        </w:r>
        <w:r w:rsidR="003E333F" w:rsidRPr="004406C0">
          <w:rPr>
            <w:rStyle w:val="Hyperlink"/>
            <w:i/>
            <w:noProof/>
          </w:rPr>
          <w:t xml:space="preserve"> Structural analysis of nucleic acid aptamers</w:t>
        </w:r>
        <w:r w:rsidR="003E333F" w:rsidRPr="004406C0">
          <w:rPr>
            <w:rStyle w:val="Hyperlink"/>
            <w:noProof/>
          </w:rPr>
          <w:t xml:space="preserve"> </w:t>
        </w:r>
        <w:r w:rsidR="003E333F" w:rsidRPr="004406C0">
          <w:rPr>
            <w:rStyle w:val="Hyperlink"/>
            <w:i/>
            <w:noProof/>
          </w:rPr>
          <w:t>.</w:t>
        </w:r>
        <w:r w:rsidR="003E333F" w:rsidRPr="004406C0">
          <w:rPr>
            <w:rStyle w:val="Hyperlink"/>
            <w:noProof/>
          </w:rPr>
          <w:t xml:space="preserve"> Current opinion in chemical biology, 1997. </w:t>
        </w:r>
        <w:r w:rsidR="003E333F" w:rsidRPr="004406C0">
          <w:rPr>
            <w:rStyle w:val="Hyperlink"/>
            <w:b/>
            <w:noProof/>
          </w:rPr>
          <w:t>1</w:t>
        </w:r>
        <w:r w:rsidR="003E333F" w:rsidRPr="004406C0">
          <w:rPr>
            <w:rStyle w:val="Hyperlink"/>
            <w:noProof/>
          </w:rPr>
          <w:t>: p. 32-46, écrit par Patel, D.J. B) image 3D de A, avec en plus un groupe phosphate sur le carbone en 3’ du ribose. Source : PubChem3D.</w:t>
        </w:r>
        <w:r w:rsidR="003E333F">
          <w:rPr>
            <w:noProof/>
            <w:webHidden/>
          </w:rPr>
          <w:tab/>
        </w:r>
        <w:r w:rsidR="003E333F">
          <w:rPr>
            <w:noProof/>
            <w:webHidden/>
          </w:rPr>
          <w:fldChar w:fldCharType="begin"/>
        </w:r>
        <w:r w:rsidR="003E333F">
          <w:rPr>
            <w:noProof/>
            <w:webHidden/>
          </w:rPr>
          <w:instrText xml:space="preserve"> PAGEREF _Toc502671237 \h </w:instrText>
        </w:r>
        <w:r w:rsidR="003E333F">
          <w:rPr>
            <w:noProof/>
            <w:webHidden/>
          </w:rPr>
        </w:r>
        <w:r w:rsidR="003E333F">
          <w:rPr>
            <w:noProof/>
            <w:webHidden/>
          </w:rPr>
          <w:fldChar w:fldCharType="separate"/>
        </w:r>
        <w:r w:rsidR="003E333F">
          <w:rPr>
            <w:noProof/>
            <w:webHidden/>
          </w:rPr>
          <w:t>26</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38" w:history="1">
        <w:r w:rsidR="003E333F" w:rsidRPr="004406C0">
          <w:rPr>
            <w:rStyle w:val="Hyperlink"/>
            <w:noProof/>
          </w:rPr>
          <w:t>Figure 3.</w:t>
        </w:r>
        <w:r w:rsidR="003E333F" w:rsidRPr="004406C0">
          <w:rPr>
            <w:rStyle w:val="Hyperlink"/>
            <w:b/>
            <w:noProof/>
          </w:rPr>
          <w:t xml:space="preserve"> Un groupement phosphate en 3D</w:t>
        </w:r>
        <w:r w:rsidR="003E333F" w:rsidRPr="004406C0">
          <w:rPr>
            <w:rStyle w:val="Hyperlink"/>
            <w:noProof/>
          </w:rPr>
          <w:t>. L’atome de phosphore, en vert, est au centre des atomes d’oxygène rouges. Les hydrogènes sont en blancs. Source : PubChem3D.</w:t>
        </w:r>
        <w:r w:rsidR="003E333F">
          <w:rPr>
            <w:noProof/>
            <w:webHidden/>
          </w:rPr>
          <w:tab/>
        </w:r>
        <w:r w:rsidR="003E333F">
          <w:rPr>
            <w:noProof/>
            <w:webHidden/>
          </w:rPr>
          <w:fldChar w:fldCharType="begin"/>
        </w:r>
        <w:r w:rsidR="003E333F">
          <w:rPr>
            <w:noProof/>
            <w:webHidden/>
          </w:rPr>
          <w:instrText xml:space="preserve"> PAGEREF _Toc502671238 \h </w:instrText>
        </w:r>
        <w:r w:rsidR="003E333F">
          <w:rPr>
            <w:noProof/>
            <w:webHidden/>
          </w:rPr>
        </w:r>
        <w:r w:rsidR="003E333F">
          <w:rPr>
            <w:noProof/>
            <w:webHidden/>
          </w:rPr>
          <w:fldChar w:fldCharType="separate"/>
        </w:r>
        <w:r w:rsidR="003E333F">
          <w:rPr>
            <w:noProof/>
            <w:webHidden/>
          </w:rPr>
          <w:t>27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39" w:history="1">
        <w:r w:rsidR="003E333F" w:rsidRPr="004406C0">
          <w:rPr>
            <w:rStyle w:val="Hyperlink"/>
            <w:noProof/>
          </w:rPr>
          <w:t>Figure 4.</w:t>
        </w:r>
        <w:r w:rsidR="003E333F" w:rsidRPr="004406C0">
          <w:rPr>
            <w:rStyle w:val="Hyperlink"/>
            <w:b/>
            <w:noProof/>
          </w:rPr>
          <w:t xml:space="preserve"> Représentation en balles et bâtons (</w:t>
        </w:r>
        <w:r w:rsidR="003E333F" w:rsidRPr="004406C0">
          <w:rPr>
            <w:rStyle w:val="Hyperlink"/>
            <w:b/>
            <w:i/>
            <w:noProof/>
          </w:rPr>
          <w:t>balls and sticks</w:t>
        </w:r>
        <w:r w:rsidR="003E333F" w:rsidRPr="004406C0">
          <w:rPr>
            <w:rStyle w:val="Hyperlink"/>
            <w:b/>
            <w:noProof/>
          </w:rPr>
          <w:t>) du beta-D-ribose</w:t>
        </w:r>
        <w:r w:rsidR="003E333F" w:rsidRPr="004406C0">
          <w:rPr>
            <w:rStyle w:val="Hyperlink"/>
            <w:noProof/>
          </w:rPr>
          <w:t>. Dans le polymère qu’est l’ARN, les groupes phosphate s’attachent aux carbones 3 et 5 du ribose. Le carbone 1, en beta, est lié à la base azotée. Les oxygènes sont rouge, les carbones gris et les hydrogènes blancs. Cette image est disponible sur https://commons.wikimedia.org/, elle a été produite par, Marina Vladivostok.</w:t>
        </w:r>
        <w:r w:rsidR="003E333F">
          <w:rPr>
            <w:noProof/>
            <w:webHidden/>
          </w:rPr>
          <w:tab/>
        </w:r>
        <w:r w:rsidR="003E333F">
          <w:rPr>
            <w:noProof/>
            <w:webHidden/>
          </w:rPr>
          <w:fldChar w:fldCharType="begin"/>
        </w:r>
        <w:r w:rsidR="003E333F">
          <w:rPr>
            <w:noProof/>
            <w:webHidden/>
          </w:rPr>
          <w:instrText xml:space="preserve"> PAGEREF _Toc502671239 \h </w:instrText>
        </w:r>
        <w:r w:rsidR="003E333F">
          <w:rPr>
            <w:noProof/>
            <w:webHidden/>
          </w:rPr>
        </w:r>
        <w:r w:rsidR="003E333F">
          <w:rPr>
            <w:noProof/>
            <w:webHidden/>
          </w:rPr>
          <w:fldChar w:fldCharType="separate"/>
        </w:r>
        <w:r w:rsidR="003E333F">
          <w:rPr>
            <w:noProof/>
            <w:webHidden/>
          </w:rPr>
          <w:t>27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0" w:history="1">
        <w:r w:rsidR="003E333F" w:rsidRPr="004406C0">
          <w:rPr>
            <w:rStyle w:val="Hyperlink"/>
            <w:noProof/>
          </w:rPr>
          <w:t>Figure 5. A) L’adénine est une base azotée de la famille des purines. Son symbole est le A. B) La guanine est aussi une base azotée de la famille des purines. Son symbole est le G. C) La cytosine est une base azotée de la famille des pyrimidines. Son symbole est le C. D) Tout comme la cytosine, l’uracile est une base azotée de la famille des pyrimidines. Son symbole est le U.</w:t>
        </w:r>
        <w:r w:rsidR="003E333F">
          <w:rPr>
            <w:noProof/>
            <w:webHidden/>
          </w:rPr>
          <w:tab/>
        </w:r>
        <w:r w:rsidR="003E333F">
          <w:rPr>
            <w:noProof/>
            <w:webHidden/>
          </w:rPr>
          <w:fldChar w:fldCharType="begin"/>
        </w:r>
        <w:r w:rsidR="003E333F">
          <w:rPr>
            <w:noProof/>
            <w:webHidden/>
          </w:rPr>
          <w:instrText xml:space="preserve"> PAGEREF _Toc502671240 \h </w:instrText>
        </w:r>
        <w:r w:rsidR="003E333F">
          <w:rPr>
            <w:noProof/>
            <w:webHidden/>
          </w:rPr>
        </w:r>
        <w:r w:rsidR="003E333F">
          <w:rPr>
            <w:noProof/>
            <w:webHidden/>
          </w:rPr>
          <w:fldChar w:fldCharType="separate"/>
        </w:r>
        <w:r w:rsidR="003E333F">
          <w:rPr>
            <w:noProof/>
            <w:webHidden/>
          </w:rPr>
          <w:t>28</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1" w:history="1">
        <w:r w:rsidR="003E333F" w:rsidRPr="004406C0">
          <w:rPr>
            <w:rStyle w:val="Hyperlink"/>
            <w:noProof/>
          </w:rPr>
          <w:t>Figure 6.</w:t>
        </w:r>
        <w:r w:rsidR="003E333F" w:rsidRPr="004406C0">
          <w:rPr>
            <w:rStyle w:val="Hyperlink"/>
            <w:b/>
            <w:noProof/>
          </w:rPr>
          <w:t xml:space="preserve"> Les MCN sont des structures cycliques dans un réseau formé par les liens sucre-phosphate et les paires de bases de l’ARN.</w:t>
        </w:r>
        <w:r w:rsidR="003E333F" w:rsidRPr="004406C0">
          <w:rPr>
            <w:rStyle w:val="Hyperlink"/>
            <w:noProof/>
          </w:rPr>
          <w:t xml:space="preserve"> Dans la figure de gauche, trois MCN sont présents, les carrés pointillés bleu et vert englobent un MCN 2_2. Celui qui est pointillé rouge entour une boucle formée par 5 nucléotides. À droite, se trouve les expressions régulières des MCN. La figure de gauche est tirée du manuel d’instruction de MCFlashfold (2015, Dallaire, P. and F. Major, </w:t>
        </w:r>
        <w:r w:rsidR="003E333F" w:rsidRPr="004406C0">
          <w:rPr>
            <w:rStyle w:val="Hyperlink"/>
            <w:i/>
            <w:noProof/>
          </w:rPr>
          <w:t>MCFlashfold (mcff version 34) user manual).</w:t>
        </w:r>
        <w:r w:rsidR="003E333F">
          <w:rPr>
            <w:noProof/>
            <w:webHidden/>
          </w:rPr>
          <w:tab/>
        </w:r>
        <w:r w:rsidR="003E333F">
          <w:rPr>
            <w:noProof/>
            <w:webHidden/>
          </w:rPr>
          <w:fldChar w:fldCharType="begin"/>
        </w:r>
        <w:r w:rsidR="003E333F">
          <w:rPr>
            <w:noProof/>
            <w:webHidden/>
          </w:rPr>
          <w:instrText xml:space="preserve"> PAGEREF _Toc502671241 \h </w:instrText>
        </w:r>
        <w:r w:rsidR="003E333F">
          <w:rPr>
            <w:noProof/>
            <w:webHidden/>
          </w:rPr>
        </w:r>
        <w:r w:rsidR="003E333F">
          <w:rPr>
            <w:noProof/>
            <w:webHidden/>
          </w:rPr>
          <w:fldChar w:fldCharType="separate"/>
        </w:r>
        <w:r w:rsidR="003E333F">
          <w:rPr>
            <w:noProof/>
            <w:webHidden/>
          </w:rPr>
          <w:t>30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2" w:history="1">
        <w:r w:rsidR="003E333F" w:rsidRPr="004406C0">
          <w:rPr>
            <w:rStyle w:val="Hyperlink"/>
            <w:noProof/>
          </w:rPr>
          <w:t>Figure 7.</w:t>
        </w:r>
        <w:r w:rsidR="003E333F" w:rsidRPr="004406C0">
          <w:rPr>
            <w:rStyle w:val="Hyperlink"/>
            <w:b/>
            <w:noProof/>
          </w:rPr>
          <w:t xml:space="preserve"> Réaction chimique du 1M7 avec le 2’OH du sucre d’un nucléotide.</w:t>
        </w:r>
        <w:r w:rsidR="003E333F" w:rsidRPr="004406C0">
          <w:rPr>
            <w:rStyle w:val="Hyperlink"/>
            <w:noProof/>
          </w:rPr>
          <w:t xml:space="preserve"> Cette image provient du wiki d’Eterna, un jeu vidéo consacré à la structure des ARN : </w:t>
        </w:r>
        <w:r w:rsidR="003E333F" w:rsidRPr="004406C0">
          <w:rPr>
            <w:rStyle w:val="Hyperlink"/>
            <w:rFonts w:ascii="Segoe UI" w:hAnsi="Segoe UI" w:cs="Segoe UI"/>
            <w:noProof/>
            <w:lang w:eastAsia="en-CA"/>
          </w:rPr>
          <w:t>http://eternawiki.org/wiki/index.php5/1M7</w:t>
        </w:r>
        <w:r w:rsidR="003E333F" w:rsidRPr="004406C0">
          <w:rPr>
            <w:rStyle w:val="Hyperlink"/>
            <w:noProof/>
          </w:rPr>
          <w:t>. Elle a été créée par Omei.</w:t>
        </w:r>
        <w:r w:rsidR="003E333F">
          <w:rPr>
            <w:noProof/>
            <w:webHidden/>
          </w:rPr>
          <w:tab/>
        </w:r>
        <w:r w:rsidR="003E333F">
          <w:rPr>
            <w:noProof/>
            <w:webHidden/>
          </w:rPr>
          <w:fldChar w:fldCharType="begin"/>
        </w:r>
        <w:r w:rsidR="003E333F">
          <w:rPr>
            <w:noProof/>
            <w:webHidden/>
          </w:rPr>
          <w:instrText xml:space="preserve"> PAGEREF _Toc502671242 \h </w:instrText>
        </w:r>
        <w:r w:rsidR="003E333F">
          <w:rPr>
            <w:noProof/>
            <w:webHidden/>
          </w:rPr>
        </w:r>
        <w:r w:rsidR="003E333F">
          <w:rPr>
            <w:noProof/>
            <w:webHidden/>
          </w:rPr>
          <w:fldChar w:fldCharType="separate"/>
        </w:r>
        <w:r w:rsidR="003E333F">
          <w:rPr>
            <w:noProof/>
            <w:webHidden/>
          </w:rPr>
          <w:t>36</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3" w:history="1">
        <w:r w:rsidR="003E333F" w:rsidRPr="004406C0">
          <w:rPr>
            <w:rStyle w:val="Hyperlink"/>
            <w:noProof/>
          </w:rPr>
          <w:t>Figure 8. Représentation en deux dimensions de deux ARN provenant de la « </w:t>
        </w:r>
        <w:r w:rsidR="003E333F" w:rsidRPr="004406C0">
          <w:rPr>
            <w:rStyle w:val="Hyperlink"/>
            <w:i/>
            <w:noProof/>
          </w:rPr>
          <w:t>protein data bank</w:t>
        </w:r>
        <w:r w:rsidR="003E333F" w:rsidRPr="004406C0">
          <w:rPr>
            <w:rStyle w:val="Hyperlink"/>
            <w:noProof/>
          </w:rPr>
          <w:t> » (PDB) par le logiciel FORNA. Les structures se nomment « </w:t>
        </w:r>
        <w:r w:rsidR="003E333F" w:rsidRPr="004406C0">
          <w:rPr>
            <w:rStyle w:val="Hyperlink"/>
            <w:i/>
            <w:noProof/>
          </w:rPr>
          <w:t>RNA LOOP-LOOP COMPLEX</w:t>
        </w:r>
        <w:r w:rsidR="003E333F" w:rsidRPr="004406C0">
          <w:rPr>
            <w:rStyle w:val="Hyperlink"/>
            <w:noProof/>
          </w:rPr>
          <w:t> ». Leur identifiant est : « 1BJ2 ».</w:t>
        </w:r>
        <w:r w:rsidR="003E333F">
          <w:rPr>
            <w:noProof/>
            <w:webHidden/>
          </w:rPr>
          <w:tab/>
        </w:r>
        <w:r w:rsidR="003E333F">
          <w:rPr>
            <w:noProof/>
            <w:webHidden/>
          </w:rPr>
          <w:fldChar w:fldCharType="begin"/>
        </w:r>
        <w:r w:rsidR="003E333F">
          <w:rPr>
            <w:noProof/>
            <w:webHidden/>
          </w:rPr>
          <w:instrText xml:space="preserve"> PAGEREF _Toc502671243 \h </w:instrText>
        </w:r>
        <w:r w:rsidR="003E333F">
          <w:rPr>
            <w:noProof/>
            <w:webHidden/>
          </w:rPr>
        </w:r>
        <w:r w:rsidR="003E333F">
          <w:rPr>
            <w:noProof/>
            <w:webHidden/>
          </w:rPr>
          <w:fldChar w:fldCharType="separate"/>
        </w:r>
        <w:r w:rsidR="003E333F">
          <w:rPr>
            <w:noProof/>
            <w:webHidden/>
          </w:rPr>
          <w:t>40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4" w:history="1">
        <w:r w:rsidR="003E333F" w:rsidRPr="004406C0">
          <w:rPr>
            <w:rStyle w:val="Hyperlink"/>
            <w:noProof/>
          </w:rPr>
          <w:t>Figure 9. Représentation en trois dimensions des ARN de la figure 10. Les pointillés mauves sont des ponts hydrogènes. La couleur des nucléotides est reliée à leur position allant du bleu (5’) au rouge (3’)</w:t>
        </w:r>
        <w:r w:rsidR="003E333F">
          <w:rPr>
            <w:noProof/>
            <w:webHidden/>
          </w:rPr>
          <w:tab/>
        </w:r>
        <w:r w:rsidR="003E333F">
          <w:rPr>
            <w:noProof/>
            <w:webHidden/>
          </w:rPr>
          <w:fldChar w:fldCharType="begin"/>
        </w:r>
        <w:r w:rsidR="003E333F">
          <w:rPr>
            <w:noProof/>
            <w:webHidden/>
          </w:rPr>
          <w:instrText xml:space="preserve"> PAGEREF _Toc502671244 \h </w:instrText>
        </w:r>
        <w:r w:rsidR="003E333F">
          <w:rPr>
            <w:noProof/>
            <w:webHidden/>
          </w:rPr>
        </w:r>
        <w:r w:rsidR="003E333F">
          <w:rPr>
            <w:noProof/>
            <w:webHidden/>
          </w:rPr>
          <w:fldChar w:fldCharType="separate"/>
        </w:r>
        <w:r w:rsidR="003E333F">
          <w:rPr>
            <w:noProof/>
            <w:webHidden/>
          </w:rPr>
          <w:t>40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5" w:history="1">
        <w:r w:rsidR="003E333F" w:rsidRPr="004406C0">
          <w:rPr>
            <w:rStyle w:val="Hyperlink"/>
            <w:noProof/>
          </w:rPr>
          <w:t>Figure 10.</w:t>
        </w:r>
        <w:r w:rsidR="003E333F" w:rsidRPr="004406C0">
          <w:rPr>
            <w:rStyle w:val="Hyperlink"/>
            <w:b/>
            <w:noProof/>
          </w:rPr>
          <w:t xml:space="preserve"> Prédiction de la SS faite par MCFlashfold (A) et de RNAsubopt (B) sur un ARN ayant une queue polyadénylée illustrée par RDV</w:t>
        </w:r>
        <w:r w:rsidR="003E333F" w:rsidRPr="004406C0">
          <w:rPr>
            <w:rStyle w:val="Hyperlink"/>
            <w:noProof/>
          </w:rPr>
          <w:t>. La couleur et la grosseur des nucléotides sont reliées à leur réactivité observée et la couleur de leur contour est reliée à la prédiction faite en compilant la valeur de plusieurs millions de nucléotides. La prédiction est une valeur de cohérence. Le bleu et le rouge représentent une réactivité élevée et basse respectivement. Le gris signifie que nous ne disposons pas de données de réactivité pour ces nucléotides. La SS de MCFlashfold est celle de gauche (A). Le symbole des nucléotides les identifie au centre de leur cercle. La forme n’est pas représentative de la structure 3D.</w:t>
        </w:r>
        <w:r w:rsidR="003E333F">
          <w:rPr>
            <w:noProof/>
            <w:webHidden/>
          </w:rPr>
          <w:tab/>
        </w:r>
        <w:r w:rsidR="003E333F">
          <w:rPr>
            <w:noProof/>
            <w:webHidden/>
          </w:rPr>
          <w:fldChar w:fldCharType="begin"/>
        </w:r>
        <w:r w:rsidR="003E333F">
          <w:rPr>
            <w:noProof/>
            <w:webHidden/>
          </w:rPr>
          <w:instrText xml:space="preserve"> PAGEREF _Toc502671245 \h </w:instrText>
        </w:r>
        <w:r w:rsidR="003E333F">
          <w:rPr>
            <w:noProof/>
            <w:webHidden/>
          </w:rPr>
        </w:r>
        <w:r w:rsidR="003E333F">
          <w:rPr>
            <w:noProof/>
            <w:webHidden/>
          </w:rPr>
          <w:fldChar w:fldCharType="separate"/>
        </w:r>
        <w:r w:rsidR="003E333F">
          <w:rPr>
            <w:noProof/>
            <w:webHidden/>
          </w:rPr>
          <w:t>50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6" w:history="1">
        <w:r w:rsidR="003E333F" w:rsidRPr="004406C0">
          <w:rPr>
            <w:rStyle w:val="Hyperlink"/>
            <w:noProof/>
          </w:rPr>
          <w:t>Figure 11.</w:t>
        </w:r>
        <w:r w:rsidR="003E333F" w:rsidRPr="004406C0">
          <w:rPr>
            <w:rStyle w:val="Hyperlink"/>
            <w:b/>
            <w:noProof/>
          </w:rPr>
          <w:t xml:space="preserve"> Pour chaque ARN la moyenne des scores des valeurs de réactivité de ses nucléotides est calculée et ordonnée.</w:t>
        </w:r>
        <w:r w:rsidR="003E333F" w:rsidRPr="004406C0">
          <w:rPr>
            <w:rStyle w:val="Hyperlink"/>
            <w:noProof/>
          </w:rPr>
          <w:t xml:space="preserve"> On remarque que peu d’ARN ont un score moyen entre 2 et 6. Ces ARN proviennent de l’ensemble non filtré.</w:t>
        </w:r>
        <w:r w:rsidR="003E333F">
          <w:rPr>
            <w:noProof/>
            <w:webHidden/>
          </w:rPr>
          <w:tab/>
        </w:r>
        <w:r w:rsidR="003E333F">
          <w:rPr>
            <w:noProof/>
            <w:webHidden/>
          </w:rPr>
          <w:fldChar w:fldCharType="begin"/>
        </w:r>
        <w:r w:rsidR="003E333F">
          <w:rPr>
            <w:noProof/>
            <w:webHidden/>
          </w:rPr>
          <w:instrText xml:space="preserve"> PAGEREF _Toc502671246 \h </w:instrText>
        </w:r>
        <w:r w:rsidR="003E333F">
          <w:rPr>
            <w:noProof/>
            <w:webHidden/>
          </w:rPr>
        </w:r>
        <w:r w:rsidR="003E333F">
          <w:rPr>
            <w:noProof/>
            <w:webHidden/>
          </w:rPr>
          <w:fldChar w:fldCharType="separate"/>
        </w:r>
        <w:r w:rsidR="003E333F">
          <w:rPr>
            <w:noProof/>
            <w:webHidden/>
          </w:rPr>
          <w:t>55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7" w:history="1">
        <w:r w:rsidR="003E333F" w:rsidRPr="004406C0">
          <w:rPr>
            <w:rStyle w:val="Hyperlink"/>
            <w:noProof/>
          </w:rPr>
          <w:t>Figure 12.</w:t>
        </w:r>
        <w:r w:rsidR="003E333F" w:rsidRPr="004406C0">
          <w:rPr>
            <w:rStyle w:val="Hyperlink"/>
            <w:b/>
            <w:noProof/>
          </w:rPr>
          <w:t xml:space="preserve"> La différence entre cette figure et la figure 10 est qu’ici les données proviennent de l’ensemble filtré.</w:t>
        </w:r>
        <w:r w:rsidR="003E333F" w:rsidRPr="004406C0">
          <w:rPr>
            <w:rStyle w:val="Hyperlink"/>
            <w:noProof/>
          </w:rPr>
          <w:t xml:space="preserve"> Le filtre écarte les ARN ayant une réactivité moyenne au-dessus de 1.5, ceux ayant un contenu en adénine au-dessus de 50% et ceux ayant un rapport signal sur bruit sous 2. En plus petit à droite, se trouve la même distribution, mais représenté sous forme d’histogramme.</w:t>
        </w:r>
        <w:r w:rsidR="003E333F">
          <w:rPr>
            <w:noProof/>
            <w:webHidden/>
          </w:rPr>
          <w:tab/>
        </w:r>
        <w:r w:rsidR="003E333F">
          <w:rPr>
            <w:noProof/>
            <w:webHidden/>
          </w:rPr>
          <w:fldChar w:fldCharType="begin"/>
        </w:r>
        <w:r w:rsidR="003E333F">
          <w:rPr>
            <w:noProof/>
            <w:webHidden/>
          </w:rPr>
          <w:instrText xml:space="preserve"> PAGEREF _Toc502671247 \h </w:instrText>
        </w:r>
        <w:r w:rsidR="003E333F">
          <w:rPr>
            <w:noProof/>
            <w:webHidden/>
          </w:rPr>
        </w:r>
        <w:r w:rsidR="003E333F">
          <w:rPr>
            <w:noProof/>
            <w:webHidden/>
          </w:rPr>
          <w:fldChar w:fldCharType="separate"/>
        </w:r>
        <w:r w:rsidR="003E333F">
          <w:rPr>
            <w:noProof/>
            <w:webHidden/>
          </w:rPr>
          <w:t>55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8" w:history="1">
        <w:r w:rsidR="003E333F" w:rsidRPr="004406C0">
          <w:rPr>
            <w:rStyle w:val="Hyperlink"/>
            <w:noProof/>
          </w:rPr>
          <w:t>Figure 13.</w:t>
        </w:r>
        <w:r w:rsidR="003E333F" w:rsidRPr="004406C0">
          <w:rPr>
            <w:rStyle w:val="Hyperlink"/>
            <w:b/>
            <w:noProof/>
          </w:rPr>
          <w:t xml:space="preserve"> Distribution de la longueur des séquences de l’ensemble de données filtré.</w:t>
        </w:r>
        <w:r w:rsidR="003E333F" w:rsidRPr="004406C0">
          <w:rPr>
            <w:rStyle w:val="Hyperlink"/>
            <w:noProof/>
          </w:rPr>
          <w:t xml:space="preserve"> La moyenne de la longueur est de 103.98.</w:t>
        </w:r>
        <w:r w:rsidR="003E333F">
          <w:rPr>
            <w:noProof/>
            <w:webHidden/>
          </w:rPr>
          <w:tab/>
        </w:r>
        <w:r w:rsidR="003E333F">
          <w:rPr>
            <w:noProof/>
            <w:webHidden/>
          </w:rPr>
          <w:fldChar w:fldCharType="begin"/>
        </w:r>
        <w:r w:rsidR="003E333F">
          <w:rPr>
            <w:noProof/>
            <w:webHidden/>
          </w:rPr>
          <w:instrText xml:space="preserve"> PAGEREF _Toc502671248 \h </w:instrText>
        </w:r>
        <w:r w:rsidR="003E333F">
          <w:rPr>
            <w:noProof/>
            <w:webHidden/>
          </w:rPr>
        </w:r>
        <w:r w:rsidR="003E333F">
          <w:rPr>
            <w:noProof/>
            <w:webHidden/>
          </w:rPr>
          <w:fldChar w:fldCharType="separate"/>
        </w:r>
        <w:r w:rsidR="003E333F">
          <w:rPr>
            <w:noProof/>
            <w:webHidden/>
          </w:rPr>
          <w:t>57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49" w:history="1">
        <w:r w:rsidR="003E333F" w:rsidRPr="004406C0">
          <w:rPr>
            <w:rStyle w:val="Hyperlink"/>
            <w:noProof/>
          </w:rPr>
          <w:t>Figure 14.</w:t>
        </w:r>
        <w:r w:rsidR="003E333F" w:rsidRPr="004406C0">
          <w:rPr>
            <w:rStyle w:val="Hyperlink"/>
            <w:b/>
            <w:noProof/>
          </w:rPr>
          <w:t xml:space="preserve"> L’ARN le plus long (131 nt) à gauche (A) avec le plus petit (51 nt) à droite (B). </w:t>
        </w:r>
        <w:r w:rsidR="003E333F" w:rsidRPr="004406C0">
          <w:rPr>
            <w:rStyle w:val="Hyperlink"/>
            <w:noProof/>
          </w:rPr>
          <w:t>Le mode couleur selon la réactivité est activé. Un nucléotide bleu est réactif et un nucléotide rouge l’est peu.</w:t>
        </w:r>
        <w:r w:rsidR="003E333F">
          <w:rPr>
            <w:noProof/>
            <w:webHidden/>
          </w:rPr>
          <w:tab/>
        </w:r>
        <w:r w:rsidR="003E333F">
          <w:rPr>
            <w:noProof/>
            <w:webHidden/>
          </w:rPr>
          <w:fldChar w:fldCharType="begin"/>
        </w:r>
        <w:r w:rsidR="003E333F">
          <w:rPr>
            <w:noProof/>
            <w:webHidden/>
          </w:rPr>
          <w:instrText xml:space="preserve"> PAGEREF _Toc502671249 \h </w:instrText>
        </w:r>
        <w:r w:rsidR="003E333F">
          <w:rPr>
            <w:noProof/>
            <w:webHidden/>
          </w:rPr>
        </w:r>
        <w:r w:rsidR="003E333F">
          <w:rPr>
            <w:noProof/>
            <w:webHidden/>
          </w:rPr>
          <w:fldChar w:fldCharType="separate"/>
        </w:r>
        <w:r w:rsidR="003E333F">
          <w:rPr>
            <w:noProof/>
            <w:webHidden/>
          </w:rPr>
          <w:t>57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0" w:history="1">
        <w:r w:rsidR="003E333F" w:rsidRPr="004406C0">
          <w:rPr>
            <w:rStyle w:val="Hyperlink"/>
            <w:noProof/>
          </w:rPr>
          <w:t>Figure 15.</w:t>
        </w:r>
        <w:r w:rsidR="003E333F" w:rsidRPr="004406C0">
          <w:rPr>
            <w:rStyle w:val="Hyperlink"/>
            <w:b/>
            <w:noProof/>
          </w:rPr>
          <w:t xml:space="preserve"> SS provenant de FORNA.</w:t>
        </w:r>
        <w:r w:rsidR="003E333F" w:rsidRPr="004406C0">
          <w:rPr>
            <w:rStyle w:val="Hyperlink"/>
            <w:noProof/>
          </w:rPr>
          <w:t xml:space="preserve"> Les doubles hélices sont vertes, les renflements sont rouges et les loupes terminales et intérieurs bleus et jaunes respectivement. Les MCN sont placés dans des boites. La figure originale est en bas à droite.</w:t>
        </w:r>
        <w:r w:rsidR="003E333F">
          <w:rPr>
            <w:noProof/>
            <w:webHidden/>
          </w:rPr>
          <w:tab/>
        </w:r>
        <w:r w:rsidR="003E333F">
          <w:rPr>
            <w:noProof/>
            <w:webHidden/>
          </w:rPr>
          <w:fldChar w:fldCharType="begin"/>
        </w:r>
        <w:r w:rsidR="003E333F">
          <w:rPr>
            <w:noProof/>
            <w:webHidden/>
          </w:rPr>
          <w:instrText xml:space="preserve"> PAGEREF _Toc502671250 \h </w:instrText>
        </w:r>
        <w:r w:rsidR="003E333F">
          <w:rPr>
            <w:noProof/>
            <w:webHidden/>
          </w:rPr>
        </w:r>
        <w:r w:rsidR="003E333F">
          <w:rPr>
            <w:noProof/>
            <w:webHidden/>
          </w:rPr>
          <w:fldChar w:fldCharType="separate"/>
        </w:r>
        <w:r w:rsidR="003E333F">
          <w:rPr>
            <w:noProof/>
            <w:webHidden/>
          </w:rPr>
          <w:t>58</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1" w:history="1">
        <w:r w:rsidR="003E333F" w:rsidRPr="004406C0">
          <w:rPr>
            <w:rStyle w:val="Hyperlink"/>
            <w:noProof/>
          </w:rPr>
          <w:t>Figure 16.</w:t>
        </w:r>
        <w:r w:rsidR="003E333F" w:rsidRPr="004406C0">
          <w:rPr>
            <w:rStyle w:val="Hyperlink"/>
            <w:b/>
            <w:noProof/>
          </w:rPr>
          <w:t xml:space="preserve"> Distribution des MCN en fonction de leur fréquence pour l’ensemble non filtré.</w:t>
        </w:r>
        <w:r w:rsidR="003E333F" w:rsidRPr="004406C0">
          <w:rPr>
            <w:rStyle w:val="Hyperlink"/>
            <w:noProof/>
          </w:rPr>
          <w:t xml:space="preserve"> Une transformation logarithmique de base 10 a été appliquée pour mieux voir les MCN les plus fréquents. Chaque logiciel est indépendant par rapport à l’ordre de ses MCN. Les MCN du logiciel de RNAsubopt sont représentés par des points bleus et les MCN de MCFlashfold sont représentés par des points verts. Certains MCN caractérisent plusieurs millions nucléotides dans la base de données complète de RMDB. Pour être considéré, le nucléotide doit être dans la conformation du MCN dans plus de 20% des SS sous-optimales.  On trouve dans les boite des MCN les plus fréquents l’identificateur du MCN.</w:t>
        </w:r>
        <w:r w:rsidR="003E333F">
          <w:rPr>
            <w:noProof/>
            <w:webHidden/>
          </w:rPr>
          <w:tab/>
        </w:r>
        <w:r w:rsidR="003E333F">
          <w:rPr>
            <w:noProof/>
            <w:webHidden/>
          </w:rPr>
          <w:fldChar w:fldCharType="begin"/>
        </w:r>
        <w:r w:rsidR="003E333F">
          <w:rPr>
            <w:noProof/>
            <w:webHidden/>
          </w:rPr>
          <w:instrText xml:space="preserve"> PAGEREF _Toc502671251 \h </w:instrText>
        </w:r>
        <w:r w:rsidR="003E333F">
          <w:rPr>
            <w:noProof/>
            <w:webHidden/>
          </w:rPr>
        </w:r>
        <w:r w:rsidR="003E333F">
          <w:rPr>
            <w:noProof/>
            <w:webHidden/>
          </w:rPr>
          <w:fldChar w:fldCharType="separate"/>
        </w:r>
        <w:r w:rsidR="003E333F">
          <w:rPr>
            <w:noProof/>
            <w:webHidden/>
          </w:rPr>
          <w:t>62</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2" w:history="1">
        <w:r w:rsidR="003E333F" w:rsidRPr="004406C0">
          <w:rPr>
            <w:rStyle w:val="Hyperlink"/>
            <w:noProof/>
          </w:rPr>
          <w:t>Figure 17.</w:t>
        </w:r>
        <w:r w:rsidR="003E333F" w:rsidRPr="004406C0">
          <w:rPr>
            <w:rStyle w:val="Hyperlink"/>
            <w:b/>
            <w:noProof/>
          </w:rPr>
          <w:t xml:space="preserve"> Distribution des fréquences des nucléotides par MCN dans l’ensemble filtré.</w:t>
        </w:r>
        <w:r w:rsidR="003E333F" w:rsidRPr="004406C0">
          <w:rPr>
            <w:rStyle w:val="Hyperlink"/>
            <w:noProof/>
          </w:rPr>
          <w:t xml:space="preserve"> Les MCN sont ordonnés selon la fréquence des MCN de MCFlashfold.</w:t>
        </w:r>
        <w:r w:rsidR="003E333F">
          <w:rPr>
            <w:noProof/>
            <w:webHidden/>
          </w:rPr>
          <w:tab/>
        </w:r>
        <w:r w:rsidR="003E333F">
          <w:rPr>
            <w:noProof/>
            <w:webHidden/>
          </w:rPr>
          <w:fldChar w:fldCharType="begin"/>
        </w:r>
        <w:r w:rsidR="003E333F">
          <w:rPr>
            <w:noProof/>
            <w:webHidden/>
          </w:rPr>
          <w:instrText xml:space="preserve"> PAGEREF _Toc502671252 \h </w:instrText>
        </w:r>
        <w:r w:rsidR="003E333F">
          <w:rPr>
            <w:noProof/>
            <w:webHidden/>
          </w:rPr>
        </w:r>
        <w:r w:rsidR="003E333F">
          <w:rPr>
            <w:noProof/>
            <w:webHidden/>
          </w:rPr>
          <w:fldChar w:fldCharType="separate"/>
        </w:r>
        <w:r w:rsidR="003E333F">
          <w:rPr>
            <w:noProof/>
            <w:webHidden/>
          </w:rPr>
          <w:t>65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3" w:history="1">
        <w:r w:rsidR="003E333F" w:rsidRPr="004406C0">
          <w:rPr>
            <w:rStyle w:val="Hyperlink"/>
            <w:noProof/>
          </w:rPr>
          <w:t>Figure 18.</w:t>
        </w:r>
        <w:r w:rsidR="003E333F" w:rsidRPr="004406C0">
          <w:rPr>
            <w:rStyle w:val="Hyperlink"/>
            <w:b/>
            <w:noProof/>
          </w:rPr>
          <w:t xml:space="preserve"> Figure 16 inversée : les MCN sont ordonnés selon la fréquence des MCN de RNAsubopt.</w:t>
        </w:r>
        <w:r w:rsidR="003E333F">
          <w:rPr>
            <w:noProof/>
            <w:webHidden/>
          </w:rPr>
          <w:tab/>
        </w:r>
        <w:r w:rsidR="003E333F">
          <w:rPr>
            <w:noProof/>
            <w:webHidden/>
          </w:rPr>
          <w:fldChar w:fldCharType="begin"/>
        </w:r>
        <w:r w:rsidR="003E333F">
          <w:rPr>
            <w:noProof/>
            <w:webHidden/>
          </w:rPr>
          <w:instrText xml:space="preserve"> PAGEREF _Toc502671253 \h </w:instrText>
        </w:r>
        <w:r w:rsidR="003E333F">
          <w:rPr>
            <w:noProof/>
            <w:webHidden/>
          </w:rPr>
        </w:r>
        <w:r w:rsidR="003E333F">
          <w:rPr>
            <w:noProof/>
            <w:webHidden/>
          </w:rPr>
          <w:fldChar w:fldCharType="separate"/>
        </w:r>
        <w:r w:rsidR="003E333F">
          <w:rPr>
            <w:noProof/>
            <w:webHidden/>
          </w:rPr>
          <w:t>65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4" w:history="1">
        <w:r w:rsidR="003E333F" w:rsidRPr="004406C0">
          <w:rPr>
            <w:rStyle w:val="Hyperlink"/>
            <w:noProof/>
          </w:rPr>
          <w:t>Figure 19.</w:t>
        </w:r>
        <w:r w:rsidR="003E333F" w:rsidRPr="004406C0">
          <w:rPr>
            <w:rStyle w:val="Hyperlink"/>
            <w:b/>
            <w:noProof/>
          </w:rPr>
          <w:t xml:space="preserve"> Les 32 MCN les plus fréquents selon l’ordre de MCFlashfold dans l’ensemble filtré.</w:t>
        </w:r>
        <w:r w:rsidR="003E333F" w:rsidRPr="004406C0">
          <w:rPr>
            <w:rStyle w:val="Hyperlink"/>
            <w:noProof/>
          </w:rPr>
          <w:t xml:space="preserve"> Ces MCN ont des valeurs semblables pour les deux logiciels. La fréquence est le nombre de nucléotides dans la conformation d’un MCN donné.</w:t>
        </w:r>
        <w:r w:rsidR="003E333F">
          <w:rPr>
            <w:noProof/>
            <w:webHidden/>
          </w:rPr>
          <w:tab/>
        </w:r>
        <w:r w:rsidR="003E333F">
          <w:rPr>
            <w:noProof/>
            <w:webHidden/>
          </w:rPr>
          <w:fldChar w:fldCharType="begin"/>
        </w:r>
        <w:r w:rsidR="003E333F">
          <w:rPr>
            <w:noProof/>
            <w:webHidden/>
          </w:rPr>
          <w:instrText xml:space="preserve"> PAGEREF _Toc502671254 \h </w:instrText>
        </w:r>
        <w:r w:rsidR="003E333F">
          <w:rPr>
            <w:noProof/>
            <w:webHidden/>
          </w:rPr>
        </w:r>
        <w:r w:rsidR="003E333F">
          <w:rPr>
            <w:noProof/>
            <w:webHidden/>
          </w:rPr>
          <w:fldChar w:fldCharType="separate"/>
        </w:r>
        <w:r w:rsidR="003E333F">
          <w:rPr>
            <w:noProof/>
            <w:webHidden/>
          </w:rPr>
          <w:t>67</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5" w:history="1">
        <w:r w:rsidR="003E333F" w:rsidRPr="004406C0">
          <w:rPr>
            <w:rStyle w:val="Hyperlink"/>
            <w:noProof/>
          </w:rPr>
          <w:t>Figure 20.</w:t>
        </w:r>
        <w:r w:rsidR="003E333F" w:rsidRPr="004406C0">
          <w:rPr>
            <w:rStyle w:val="Hyperlink"/>
            <w:b/>
            <w:noProof/>
          </w:rPr>
          <w:t xml:space="preserve"> Distribution de la différence entre le nombre de nucléotides réactifs et ceux non réactifs divisé par la somme de ces deux valeurs pour les MCN communs aux deux logiciels.</w:t>
        </w:r>
        <w:r w:rsidR="003E333F" w:rsidRPr="004406C0">
          <w:rPr>
            <w:rStyle w:val="Hyperlink"/>
            <w:noProof/>
          </w:rPr>
          <w:t xml:space="preserve"> À gauche, l’ordre est donné par le ratio des MCN de MCFlashfold et à droite il l’est par le ratio de RNAsubopt.</w:t>
        </w:r>
        <w:r w:rsidR="003E333F">
          <w:rPr>
            <w:noProof/>
            <w:webHidden/>
          </w:rPr>
          <w:tab/>
        </w:r>
        <w:r w:rsidR="003E333F">
          <w:rPr>
            <w:noProof/>
            <w:webHidden/>
          </w:rPr>
          <w:fldChar w:fldCharType="begin"/>
        </w:r>
        <w:r w:rsidR="003E333F">
          <w:rPr>
            <w:noProof/>
            <w:webHidden/>
          </w:rPr>
          <w:instrText xml:space="preserve"> PAGEREF _Toc502671255 \h </w:instrText>
        </w:r>
        <w:r w:rsidR="003E333F">
          <w:rPr>
            <w:noProof/>
            <w:webHidden/>
          </w:rPr>
        </w:r>
        <w:r w:rsidR="003E333F">
          <w:rPr>
            <w:noProof/>
            <w:webHidden/>
          </w:rPr>
          <w:fldChar w:fldCharType="separate"/>
        </w:r>
        <w:r w:rsidR="003E333F">
          <w:rPr>
            <w:noProof/>
            <w:webHidden/>
          </w:rPr>
          <w:t>68</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6" w:history="1">
        <w:r w:rsidR="003E333F" w:rsidRPr="004406C0">
          <w:rPr>
            <w:rStyle w:val="Hyperlink"/>
            <w:noProof/>
          </w:rPr>
          <w:t>Figure 21.</w:t>
        </w:r>
        <w:r w:rsidR="003E333F" w:rsidRPr="004406C0">
          <w:rPr>
            <w:rStyle w:val="Hyperlink"/>
            <w:b/>
            <w:noProof/>
          </w:rPr>
          <w:t xml:space="preserve"> Valeur du ratio des nucléotides réactifs moins les peu réactifs, divisés par leur total pour les MCN unique à MCFlashfold.</w:t>
        </w:r>
        <w:r w:rsidR="003E333F" w:rsidRPr="004406C0">
          <w:rPr>
            <w:rStyle w:val="Hyperlink"/>
            <w:noProof/>
          </w:rPr>
          <w:t xml:space="preserve"> Autrement dit, la valeur de chacun des points composant cette distribution est calculée en soustrayant le nombre de nucléotides ayant une valeur de réactivité sous 0,5 de ceux ayant une valeur au-dessus de 1 et en divisant ce nombre par la somme des nucléotides de ces deux classes pour chaque MCN. À gauche complètement, le premier nucléotide de la boucle « UUCG », lorsqu’elle est fermée par une paire UA a une valeur élevée à 73 occasions et n’a jamais une valeur basse dans toute la base de données filtrée. De l’autre côté, le deuxième nucléotide de la boucle « GCCU » lorsqu’elle est fermée par une paire CG à une valeur basse pour 41 nucléotides distincts et n’a jamais de valeur haute. Ces deux MCN se retrouvent aux deux extrémités de ce graphique. En tout, 2 500 MCN sont représentés.</w:t>
        </w:r>
        <w:r w:rsidR="003E333F">
          <w:rPr>
            <w:noProof/>
            <w:webHidden/>
          </w:rPr>
          <w:tab/>
        </w:r>
        <w:r w:rsidR="003E333F">
          <w:rPr>
            <w:noProof/>
            <w:webHidden/>
          </w:rPr>
          <w:fldChar w:fldCharType="begin"/>
        </w:r>
        <w:r w:rsidR="003E333F">
          <w:rPr>
            <w:noProof/>
            <w:webHidden/>
          </w:rPr>
          <w:instrText xml:space="preserve"> PAGEREF _Toc502671256 \h </w:instrText>
        </w:r>
        <w:r w:rsidR="003E333F">
          <w:rPr>
            <w:noProof/>
            <w:webHidden/>
          </w:rPr>
        </w:r>
        <w:r w:rsidR="003E333F">
          <w:rPr>
            <w:noProof/>
            <w:webHidden/>
          </w:rPr>
          <w:fldChar w:fldCharType="separate"/>
        </w:r>
        <w:r w:rsidR="003E333F">
          <w:rPr>
            <w:noProof/>
            <w:webHidden/>
          </w:rPr>
          <w:t>70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7" w:history="1">
        <w:r w:rsidR="003E333F" w:rsidRPr="004406C0">
          <w:rPr>
            <w:rStyle w:val="Hyperlink"/>
            <w:noProof/>
          </w:rPr>
          <w:t>Figure 22. Vue principale de RNA Dynamic Viewer (RDV).</w:t>
        </w:r>
        <w:r w:rsidR="003E333F">
          <w:rPr>
            <w:noProof/>
            <w:webHidden/>
          </w:rPr>
          <w:tab/>
        </w:r>
        <w:r w:rsidR="003E333F">
          <w:rPr>
            <w:noProof/>
            <w:webHidden/>
          </w:rPr>
          <w:fldChar w:fldCharType="begin"/>
        </w:r>
        <w:r w:rsidR="003E333F">
          <w:rPr>
            <w:noProof/>
            <w:webHidden/>
          </w:rPr>
          <w:instrText xml:space="preserve"> PAGEREF _Toc502671257 \h </w:instrText>
        </w:r>
        <w:r w:rsidR="003E333F">
          <w:rPr>
            <w:noProof/>
            <w:webHidden/>
          </w:rPr>
        </w:r>
        <w:r w:rsidR="003E333F">
          <w:rPr>
            <w:noProof/>
            <w:webHidden/>
          </w:rPr>
          <w:fldChar w:fldCharType="separate"/>
        </w:r>
        <w:r w:rsidR="003E333F">
          <w:rPr>
            <w:noProof/>
            <w:webHidden/>
          </w:rPr>
          <w:t>75</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8" w:history="1">
        <w:r w:rsidR="003E333F" w:rsidRPr="004406C0">
          <w:rPr>
            <w:rStyle w:val="Hyperlink"/>
            <w:noProof/>
          </w:rPr>
          <w:t>Figure 23.</w:t>
        </w:r>
        <w:r w:rsidR="003E333F" w:rsidRPr="004406C0">
          <w:rPr>
            <w:rStyle w:val="Hyperlink"/>
            <w:b/>
            <w:noProof/>
          </w:rPr>
          <w:t xml:space="preserve"> Nombre d’occurrences de deux MCN classé par niveau de réactivité</w:t>
        </w:r>
        <w:r w:rsidR="003E333F" w:rsidRPr="004406C0">
          <w:rPr>
            <w:rStyle w:val="Hyperlink"/>
            <w:noProof/>
          </w:rPr>
          <w:t xml:space="preserve">. Juste en dessous, en retrouve deux listes (classée par niveau de réactivité) des adresses de 10 nucléotides homologues par leur MCN. Elles sont obtenues en cliquant sur le nucléotide d’intérêt dans la simulation de la figure 22. Ces listes apparaissent après avoir cliqué sur un des deux MCN. Lorsque c’est possible, 10 exemples de nucléotides ayant une haute et basse réactivité sont écrites. Ces adresses mènent vers la représentation des ARN pour lesquels un nucléotide est dans la conformation du MCN dans au moins 20% des SS du même logiciel de prédiction que celui d’où provient le MCN d’origine. Le nucléotide est mis en évidence dans l’ARN de l’adresse par un cercle jaune. Le rectangle noir sur fond gris donne une idée de la « pureté » du MCN.  Sa longueur est proportionnelle à 4 fois nombre de « Hi » divisé par le nombre de « </w:t>
        </w:r>
        <w:r w:rsidR="003E333F" w:rsidRPr="004406C0">
          <w:rPr>
            <w:rStyle w:val="Hyperlink"/>
            <w:i/>
            <w:noProof/>
          </w:rPr>
          <w:t>Low</w:t>
        </w:r>
        <w:r w:rsidR="003E333F" w:rsidRPr="004406C0">
          <w:rPr>
            <w:rStyle w:val="Hyperlink"/>
            <w:noProof/>
          </w:rPr>
          <w:t xml:space="preserve">» plus le nombre de « </w:t>
        </w:r>
        <w:r w:rsidR="003E333F" w:rsidRPr="004406C0">
          <w:rPr>
            <w:rStyle w:val="Hyperlink"/>
            <w:i/>
            <w:noProof/>
          </w:rPr>
          <w:t>Hi</w:t>
        </w:r>
        <w:r w:rsidR="003E333F" w:rsidRPr="004406C0">
          <w:rPr>
            <w:rStyle w:val="Hyperlink"/>
            <w:noProof/>
          </w:rPr>
          <w:t xml:space="preserve"> ».</w:t>
        </w:r>
        <w:r w:rsidR="003E333F">
          <w:rPr>
            <w:noProof/>
            <w:webHidden/>
          </w:rPr>
          <w:tab/>
        </w:r>
        <w:r w:rsidR="003E333F">
          <w:rPr>
            <w:noProof/>
            <w:webHidden/>
          </w:rPr>
          <w:fldChar w:fldCharType="begin"/>
        </w:r>
        <w:r w:rsidR="003E333F">
          <w:rPr>
            <w:noProof/>
            <w:webHidden/>
          </w:rPr>
          <w:instrText xml:space="preserve"> PAGEREF _Toc502671258 \h </w:instrText>
        </w:r>
        <w:r w:rsidR="003E333F">
          <w:rPr>
            <w:noProof/>
            <w:webHidden/>
          </w:rPr>
        </w:r>
        <w:r w:rsidR="003E333F">
          <w:rPr>
            <w:noProof/>
            <w:webHidden/>
          </w:rPr>
          <w:fldChar w:fldCharType="separate"/>
        </w:r>
        <w:r w:rsidR="003E333F">
          <w:rPr>
            <w:noProof/>
            <w:webHidden/>
          </w:rPr>
          <w:t>76</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59" w:history="1">
        <w:r w:rsidR="003E333F" w:rsidRPr="004406C0">
          <w:rPr>
            <w:rStyle w:val="Hyperlink"/>
            <w:noProof/>
          </w:rPr>
          <w:t xml:space="preserve">Figure 24. Protocole d’apprentissage graphique, partant des données brutes jusqu’à son analyse. La plateforme Azure permet d’entrainer un modèle en effectuant de la programmation graphique. Si on fait abstraction du bloc « </w:t>
        </w:r>
        <w:r w:rsidR="003E333F" w:rsidRPr="004406C0">
          <w:rPr>
            <w:rStyle w:val="Hyperlink"/>
            <w:i/>
            <w:noProof/>
          </w:rPr>
          <w:t>summarise data</w:t>
        </w:r>
        <w:r w:rsidR="003E333F" w:rsidRPr="004406C0">
          <w:rPr>
            <w:rStyle w:val="Hyperlink"/>
            <w:noProof/>
          </w:rPr>
          <w:t xml:space="preserve"> », deux chemins partent des données brutes. À gauche, le modèle est entrainé sur les prédictions de RNASS et à droite sur l’état pairé ou non des nucléotides. Dans les deux cas une machine à vecteur de support a été utilisée, bien que pour la caractéristique : état pairé ou non, les valeurs de vrai « Hi », faux « Hi », de vrai « Low » et faux « Low » peuvent être directement obtenues. Le dernier bloc rassemble les données pour créer des graphiques, tels que la courbe ROC et la précision en fonction du rappel.</w:t>
        </w:r>
        <w:r w:rsidR="003E333F">
          <w:rPr>
            <w:noProof/>
            <w:webHidden/>
          </w:rPr>
          <w:tab/>
        </w:r>
        <w:r w:rsidR="003E333F">
          <w:rPr>
            <w:noProof/>
            <w:webHidden/>
          </w:rPr>
          <w:fldChar w:fldCharType="begin"/>
        </w:r>
        <w:r w:rsidR="003E333F">
          <w:rPr>
            <w:noProof/>
            <w:webHidden/>
          </w:rPr>
          <w:instrText xml:space="preserve"> PAGEREF _Toc502671259 \h </w:instrText>
        </w:r>
        <w:r w:rsidR="003E333F">
          <w:rPr>
            <w:noProof/>
            <w:webHidden/>
          </w:rPr>
        </w:r>
        <w:r w:rsidR="003E333F">
          <w:rPr>
            <w:noProof/>
            <w:webHidden/>
          </w:rPr>
          <w:fldChar w:fldCharType="separate"/>
        </w:r>
        <w:r w:rsidR="003E333F">
          <w:rPr>
            <w:noProof/>
            <w:webHidden/>
          </w:rPr>
          <w:t>79</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0" w:history="1">
        <w:r w:rsidR="003E333F" w:rsidRPr="004406C0">
          <w:rPr>
            <w:rStyle w:val="Hyperlink"/>
            <w:noProof/>
          </w:rPr>
          <w:t>Figure 25.</w:t>
        </w:r>
        <w:r w:rsidR="003E333F" w:rsidRPr="004406C0">
          <w:rPr>
            <w:rStyle w:val="Hyperlink"/>
            <w:b/>
            <w:noProof/>
          </w:rPr>
          <w:t xml:space="preserve"> Cette figure met en perspective l’état (pairé ou non) des nucléotides avec leur réactivité chimique. </w:t>
        </w:r>
        <w:r w:rsidR="003E333F" w:rsidRPr="004406C0">
          <w:rPr>
            <w:rStyle w:val="Hyperlink"/>
            <w:noProof/>
          </w:rPr>
          <w:t>Le nombre de nucléotides réactifs non pairés est semblable au nombre de nucléotides peu réactifs non pairés. Cependant, il y a beaucoup moins de nucléotides réactifs pairés que de nucléotides peu réactifs pairés. Cette figure a été faite avec 10 000 nucléotides.</w:t>
        </w:r>
        <w:r w:rsidR="003E333F">
          <w:rPr>
            <w:noProof/>
            <w:webHidden/>
          </w:rPr>
          <w:tab/>
        </w:r>
        <w:r w:rsidR="003E333F">
          <w:rPr>
            <w:noProof/>
            <w:webHidden/>
          </w:rPr>
          <w:fldChar w:fldCharType="begin"/>
        </w:r>
        <w:r w:rsidR="003E333F">
          <w:rPr>
            <w:noProof/>
            <w:webHidden/>
          </w:rPr>
          <w:instrText xml:space="preserve"> PAGEREF _Toc502671260 \h </w:instrText>
        </w:r>
        <w:r w:rsidR="003E333F">
          <w:rPr>
            <w:noProof/>
            <w:webHidden/>
          </w:rPr>
        </w:r>
        <w:r w:rsidR="003E333F">
          <w:rPr>
            <w:noProof/>
            <w:webHidden/>
          </w:rPr>
          <w:fldChar w:fldCharType="separate"/>
        </w:r>
        <w:r w:rsidR="003E333F">
          <w:rPr>
            <w:noProof/>
            <w:webHidden/>
          </w:rPr>
          <w:t>80</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1" w:history="1">
        <w:r w:rsidR="003E333F" w:rsidRPr="004406C0">
          <w:rPr>
            <w:rStyle w:val="Hyperlink"/>
            <w:noProof/>
          </w:rPr>
          <w:t>Figure 26.</w:t>
        </w:r>
        <w:r w:rsidR="003E333F" w:rsidRPr="004406C0">
          <w:rPr>
            <w:rStyle w:val="Hyperlink"/>
            <w:b/>
            <w:noProof/>
          </w:rPr>
          <w:t xml:space="preserve"> Courbe de ROC du modèle de RNASS et du modèle pairé / non pairé.</w:t>
        </w:r>
        <w:r w:rsidR="003E333F" w:rsidRPr="004406C0">
          <w:rPr>
            <w:rStyle w:val="Hyperlink"/>
            <w:noProof/>
          </w:rPr>
          <w:t xml:space="preserve"> Le modèle de RNASS en plus d’être paramétrable au niveau du risque de ses prédictions performe mieux que le modèle basé sur l’état pairé ou non des nucléotides.</w:t>
        </w:r>
        <w:r w:rsidR="003E333F">
          <w:rPr>
            <w:noProof/>
            <w:webHidden/>
          </w:rPr>
          <w:tab/>
        </w:r>
        <w:r w:rsidR="003E333F">
          <w:rPr>
            <w:noProof/>
            <w:webHidden/>
          </w:rPr>
          <w:fldChar w:fldCharType="begin"/>
        </w:r>
        <w:r w:rsidR="003E333F">
          <w:rPr>
            <w:noProof/>
            <w:webHidden/>
          </w:rPr>
          <w:instrText xml:space="preserve"> PAGEREF _Toc502671261 \h </w:instrText>
        </w:r>
        <w:r w:rsidR="003E333F">
          <w:rPr>
            <w:noProof/>
            <w:webHidden/>
          </w:rPr>
        </w:r>
        <w:r w:rsidR="003E333F">
          <w:rPr>
            <w:noProof/>
            <w:webHidden/>
          </w:rPr>
          <w:fldChar w:fldCharType="separate"/>
        </w:r>
        <w:r w:rsidR="003E333F">
          <w:rPr>
            <w:noProof/>
            <w:webHidden/>
          </w:rPr>
          <w:t>82</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2" w:history="1">
        <w:r w:rsidR="003E333F" w:rsidRPr="004406C0">
          <w:rPr>
            <w:rStyle w:val="Hyperlink"/>
            <w:noProof/>
          </w:rPr>
          <w:t>Figure 27.</w:t>
        </w:r>
        <w:r w:rsidR="003E333F" w:rsidRPr="004406C0">
          <w:rPr>
            <w:rStyle w:val="Hyperlink"/>
            <w:b/>
            <w:noProof/>
          </w:rPr>
          <w:t xml:space="preserve"> Précision en fonction du rappel du modèle de RNASS (en bleu) et de celui basé sur l’état pairé non pairé des nucléotides (en rouge).</w:t>
        </w:r>
        <w:r w:rsidR="003E333F" w:rsidRPr="004406C0">
          <w:rPr>
            <w:rStyle w:val="Hyperlink"/>
            <w:noProof/>
          </w:rPr>
          <w:t xml:space="preserve"> Plus de 1 million de nucléotides ont servi à faire ce test. Chacune des 10 SS de RNAsubopt est prise séparément. Le modèle de RNASS performe mieux que celui basé sur l’état pairé ou non des nucléotides.</w:t>
        </w:r>
        <w:r w:rsidR="003E333F">
          <w:rPr>
            <w:noProof/>
            <w:webHidden/>
          </w:rPr>
          <w:tab/>
        </w:r>
        <w:r w:rsidR="003E333F">
          <w:rPr>
            <w:noProof/>
            <w:webHidden/>
          </w:rPr>
          <w:fldChar w:fldCharType="begin"/>
        </w:r>
        <w:r w:rsidR="003E333F">
          <w:rPr>
            <w:noProof/>
            <w:webHidden/>
          </w:rPr>
          <w:instrText xml:space="preserve"> PAGEREF _Toc502671262 \h </w:instrText>
        </w:r>
        <w:r w:rsidR="003E333F">
          <w:rPr>
            <w:noProof/>
            <w:webHidden/>
          </w:rPr>
        </w:r>
        <w:r w:rsidR="003E333F">
          <w:rPr>
            <w:noProof/>
            <w:webHidden/>
          </w:rPr>
          <w:fldChar w:fldCharType="separate"/>
        </w:r>
        <w:r w:rsidR="003E333F">
          <w:rPr>
            <w:noProof/>
            <w:webHidden/>
          </w:rPr>
          <w:t>82</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3" w:history="1">
        <w:r w:rsidR="003E333F" w:rsidRPr="004406C0">
          <w:rPr>
            <w:rStyle w:val="Hyperlink"/>
            <w:noProof/>
          </w:rPr>
          <w:t>Figure 28.</w:t>
        </w:r>
        <w:r w:rsidR="003E333F" w:rsidRPr="004406C0">
          <w:rPr>
            <w:rStyle w:val="Hyperlink"/>
            <w:b/>
            <w:noProof/>
          </w:rPr>
          <w:t xml:space="preserve"> Distribution des nucléotides en fonction de leur état (axe des ordonnés), de leur score de prédiction de RNASS (axe des abscisses) et de leur réactivité chimique (couleur). </w:t>
        </w:r>
        <w:r w:rsidR="003E333F" w:rsidRPr="004406C0">
          <w:rPr>
            <w:rStyle w:val="Hyperlink"/>
            <w:noProof/>
          </w:rPr>
          <w:t>Les points rouges représentent les nucléotides réactifs. Ils sont beaucoup plus présents lorsque le nucléotide est non pairé et lorsque son score de prédiction est élevé. Cette visualisation a été faite avec Orange, un logiciel d’apprentissage machine.</w:t>
        </w:r>
        <w:r w:rsidR="003E333F">
          <w:rPr>
            <w:noProof/>
            <w:webHidden/>
          </w:rPr>
          <w:tab/>
        </w:r>
        <w:r w:rsidR="003E333F">
          <w:rPr>
            <w:noProof/>
            <w:webHidden/>
          </w:rPr>
          <w:fldChar w:fldCharType="begin"/>
        </w:r>
        <w:r w:rsidR="003E333F">
          <w:rPr>
            <w:noProof/>
            <w:webHidden/>
          </w:rPr>
          <w:instrText xml:space="preserve"> PAGEREF _Toc502671263 \h </w:instrText>
        </w:r>
        <w:r w:rsidR="003E333F">
          <w:rPr>
            <w:noProof/>
            <w:webHidden/>
          </w:rPr>
        </w:r>
        <w:r w:rsidR="003E333F">
          <w:rPr>
            <w:noProof/>
            <w:webHidden/>
          </w:rPr>
          <w:fldChar w:fldCharType="separate"/>
        </w:r>
        <w:r w:rsidR="003E333F">
          <w:rPr>
            <w:noProof/>
            <w:webHidden/>
          </w:rPr>
          <w:t>83</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4" w:history="1">
        <w:r w:rsidR="003E333F" w:rsidRPr="004406C0">
          <w:rPr>
            <w:rStyle w:val="Hyperlink"/>
            <w:noProof/>
          </w:rPr>
          <w:t>Figure 29. Diagramme de composition des identificateurs des MCN fait avec regexper</w:t>
        </w:r>
        <w:r w:rsidR="003E333F">
          <w:rPr>
            <w:noProof/>
            <w:webHidden/>
          </w:rPr>
          <w:tab/>
        </w:r>
        <w:r w:rsidR="003E333F">
          <w:rPr>
            <w:noProof/>
            <w:webHidden/>
          </w:rPr>
          <w:fldChar w:fldCharType="begin"/>
        </w:r>
        <w:r w:rsidR="003E333F">
          <w:rPr>
            <w:noProof/>
            <w:webHidden/>
          </w:rPr>
          <w:instrText xml:space="preserve"> PAGEREF _Toc502671264 \h </w:instrText>
        </w:r>
        <w:r w:rsidR="003E333F">
          <w:rPr>
            <w:noProof/>
            <w:webHidden/>
          </w:rPr>
        </w:r>
        <w:r w:rsidR="003E333F">
          <w:rPr>
            <w:noProof/>
            <w:webHidden/>
          </w:rPr>
          <w:fldChar w:fldCharType="separate"/>
        </w:r>
        <w:r w:rsidR="003E333F">
          <w:rPr>
            <w:noProof/>
            <w:webHidden/>
          </w:rPr>
          <w:t>i</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5" w:history="1">
        <w:r w:rsidR="003E333F" w:rsidRPr="004406C0">
          <w:rPr>
            <w:rStyle w:val="Hyperlink"/>
            <w:noProof/>
          </w:rPr>
          <w:t>Figure 30. Le coefficient de corrélation de Pearson entre les scores de prédiction des deux logiciels est de 0.763083. Ceci indique une bonne corrélation entre les deux logiciels. Le score de MCFlashfold est en vert et celui de RNAsubopt en en bleu.</w:t>
        </w:r>
        <w:r w:rsidR="003E333F">
          <w:rPr>
            <w:noProof/>
            <w:webHidden/>
          </w:rPr>
          <w:tab/>
        </w:r>
        <w:r w:rsidR="003E333F">
          <w:rPr>
            <w:noProof/>
            <w:webHidden/>
          </w:rPr>
          <w:fldChar w:fldCharType="begin"/>
        </w:r>
        <w:r w:rsidR="003E333F">
          <w:rPr>
            <w:noProof/>
            <w:webHidden/>
          </w:rPr>
          <w:instrText xml:space="preserve"> PAGEREF _Toc502671265 \h </w:instrText>
        </w:r>
        <w:r w:rsidR="003E333F">
          <w:rPr>
            <w:noProof/>
            <w:webHidden/>
          </w:rPr>
        </w:r>
        <w:r w:rsidR="003E333F">
          <w:rPr>
            <w:noProof/>
            <w:webHidden/>
          </w:rPr>
          <w:fldChar w:fldCharType="separate"/>
        </w:r>
        <w:r w:rsidR="003E333F">
          <w:rPr>
            <w:noProof/>
            <w:webHidden/>
          </w:rPr>
          <w:t>iii</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6" w:history="1">
        <w:r w:rsidR="003E333F" w:rsidRPr="004406C0">
          <w:rPr>
            <w:rStyle w:val="Hyperlink"/>
            <w:noProof/>
          </w:rPr>
          <w:t>Figure 31. Cette figure est la figure 8 inversée. Ici, ce sont les données de MCFlashfold qui sont ordonnées. La corrélation est visible par le nombre presqu’inexistant d’ARN de RNAsubopt (bleu) en bas à droite</w:t>
        </w:r>
        <w:r w:rsidR="003E333F">
          <w:rPr>
            <w:noProof/>
            <w:webHidden/>
          </w:rPr>
          <w:tab/>
        </w:r>
        <w:r w:rsidR="003E333F">
          <w:rPr>
            <w:noProof/>
            <w:webHidden/>
          </w:rPr>
          <w:fldChar w:fldCharType="begin"/>
        </w:r>
        <w:r w:rsidR="003E333F">
          <w:rPr>
            <w:noProof/>
            <w:webHidden/>
          </w:rPr>
          <w:instrText xml:space="preserve"> PAGEREF _Toc502671266 \h </w:instrText>
        </w:r>
        <w:r w:rsidR="003E333F">
          <w:rPr>
            <w:noProof/>
            <w:webHidden/>
          </w:rPr>
        </w:r>
        <w:r w:rsidR="003E333F">
          <w:rPr>
            <w:noProof/>
            <w:webHidden/>
          </w:rPr>
          <w:fldChar w:fldCharType="separate"/>
        </w:r>
        <w:r w:rsidR="003E333F">
          <w:rPr>
            <w:noProof/>
            <w:webHidden/>
          </w:rPr>
          <w:t>iii</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7" w:history="1">
        <w:r w:rsidR="003E333F" w:rsidRPr="004406C0">
          <w:rPr>
            <w:rStyle w:val="Hyperlink"/>
            <w:noProof/>
          </w:rPr>
          <w:t>Figure 32. 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ViennaPackage[53].</w:t>
        </w:r>
        <w:r w:rsidR="003E333F">
          <w:rPr>
            <w:noProof/>
            <w:webHidden/>
          </w:rPr>
          <w:tab/>
        </w:r>
        <w:r w:rsidR="003E333F">
          <w:rPr>
            <w:noProof/>
            <w:webHidden/>
          </w:rPr>
          <w:fldChar w:fldCharType="begin"/>
        </w:r>
        <w:r w:rsidR="003E333F">
          <w:rPr>
            <w:noProof/>
            <w:webHidden/>
          </w:rPr>
          <w:instrText xml:space="preserve"> PAGEREF _Toc502671267 \h </w:instrText>
        </w:r>
        <w:r w:rsidR="003E333F">
          <w:rPr>
            <w:noProof/>
            <w:webHidden/>
          </w:rPr>
        </w:r>
        <w:r w:rsidR="003E333F">
          <w:rPr>
            <w:noProof/>
            <w:webHidden/>
          </w:rPr>
          <w:fldChar w:fldCharType="separate"/>
        </w:r>
        <w:r w:rsidR="003E333F">
          <w:rPr>
            <w:noProof/>
            <w:webHidden/>
          </w:rPr>
          <w:t>iv</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8" w:history="1">
        <w:r w:rsidR="003E333F" w:rsidRPr="004406C0">
          <w:rPr>
            <w:rStyle w:val="Hyperlink"/>
            <w:noProof/>
          </w:rPr>
          <w:t>Figure 33. 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r w:rsidR="003E333F">
          <w:rPr>
            <w:noProof/>
            <w:webHidden/>
          </w:rPr>
          <w:tab/>
        </w:r>
        <w:r w:rsidR="003E333F">
          <w:rPr>
            <w:noProof/>
            <w:webHidden/>
          </w:rPr>
          <w:fldChar w:fldCharType="begin"/>
        </w:r>
        <w:r w:rsidR="003E333F">
          <w:rPr>
            <w:noProof/>
            <w:webHidden/>
          </w:rPr>
          <w:instrText xml:space="preserve"> PAGEREF _Toc502671268 \h </w:instrText>
        </w:r>
        <w:r w:rsidR="003E333F">
          <w:rPr>
            <w:noProof/>
            <w:webHidden/>
          </w:rPr>
        </w:r>
        <w:r w:rsidR="003E333F">
          <w:rPr>
            <w:noProof/>
            <w:webHidden/>
          </w:rPr>
          <w:fldChar w:fldCharType="separate"/>
        </w:r>
        <w:r w:rsidR="003E333F">
          <w:rPr>
            <w:noProof/>
            <w:webHidden/>
          </w:rPr>
          <w:t>iv</w:t>
        </w:r>
        <w:r w:rsidR="003E333F">
          <w:rPr>
            <w:noProof/>
            <w:webHidden/>
          </w:rPr>
          <w:fldChar w:fldCharType="end"/>
        </w:r>
      </w:hyperlink>
    </w:p>
    <w:p w:rsidR="003E333F" w:rsidRDefault="00F67FD5">
      <w:pPr>
        <w:pStyle w:val="TableofFigures"/>
        <w:tabs>
          <w:tab w:val="right" w:leader="dot" w:pos="8254"/>
        </w:tabs>
        <w:rPr>
          <w:rFonts w:eastAsiaTheme="minorEastAsia" w:cstheme="minorBidi"/>
          <w:noProof/>
          <w:sz w:val="22"/>
          <w:szCs w:val="22"/>
          <w:lang w:val="en-US" w:eastAsia="en-US"/>
        </w:rPr>
      </w:pPr>
      <w:hyperlink w:anchor="_Toc502671269" w:history="1">
        <w:r w:rsidR="003E333F" w:rsidRPr="004406C0">
          <w:rPr>
            <w:rStyle w:val="Hyperlink"/>
            <w:noProof/>
          </w:rPr>
          <w:t>Figure 34. ARN ayant la différence de score la plus avantageuse pour MCflashfold. La différence entre les scores de prédiction pondérés est de 6.35. Les scores sont de 22.52 pour MCFlashfold et de 16.17 pour RNAsubopt. L’ARN du haut a été replié par MCFlashfold et celui du bas par RNAsubopt.</w:t>
        </w:r>
        <w:r w:rsidR="003E333F">
          <w:rPr>
            <w:noProof/>
            <w:webHidden/>
          </w:rPr>
          <w:tab/>
        </w:r>
        <w:r w:rsidR="003E333F">
          <w:rPr>
            <w:noProof/>
            <w:webHidden/>
          </w:rPr>
          <w:fldChar w:fldCharType="begin"/>
        </w:r>
        <w:r w:rsidR="003E333F">
          <w:rPr>
            <w:noProof/>
            <w:webHidden/>
          </w:rPr>
          <w:instrText xml:space="preserve"> PAGEREF _Toc502671269 \h </w:instrText>
        </w:r>
        <w:r w:rsidR="003E333F">
          <w:rPr>
            <w:noProof/>
            <w:webHidden/>
          </w:rPr>
        </w:r>
        <w:r w:rsidR="003E333F">
          <w:rPr>
            <w:noProof/>
            <w:webHidden/>
          </w:rPr>
          <w:fldChar w:fldCharType="separate"/>
        </w:r>
        <w:r w:rsidR="003E333F">
          <w:rPr>
            <w:noProof/>
            <w:webHidden/>
          </w:rPr>
          <w:t>v</w:t>
        </w:r>
        <w:r w:rsidR="003E333F">
          <w:rPr>
            <w:noProof/>
            <w:webHidden/>
          </w:rPr>
          <w:fldChar w:fldCharType="end"/>
        </w:r>
      </w:hyperlink>
    </w:p>
    <w:p w:rsidR="00992768" w:rsidRPr="009E739F" w:rsidRDefault="007D2CDE" w:rsidP="00E66CD1">
      <w:pPr>
        <w:rPr>
          <w:lang w:val="en-CA"/>
        </w:rPr>
      </w:pPr>
      <w:r w:rsidRPr="00992768">
        <w:fldChar w:fldCharType="end"/>
      </w:r>
    </w:p>
    <w:p w:rsidR="00295ECF" w:rsidRDefault="00F579FF" w:rsidP="00D406B5">
      <w:pPr>
        <w:pStyle w:val="Heading1"/>
      </w:pPr>
      <w:bookmarkStart w:id="18" w:name="_Toc437059911"/>
      <w:bookmarkStart w:id="19" w:name="_Toc437059942"/>
      <w:bookmarkStart w:id="20" w:name="_Toc437059962"/>
      <w:bookmarkStart w:id="21" w:name="_Toc437060012"/>
      <w:bookmarkEnd w:id="6"/>
      <w:bookmarkEnd w:id="7"/>
      <w:bookmarkEnd w:id="8"/>
      <w:bookmarkEnd w:id="9"/>
      <w:r w:rsidRPr="00672DF0">
        <w:br w:type="page"/>
      </w:r>
      <w:bookmarkStart w:id="22" w:name="_Toc502671821"/>
      <w:bookmarkStart w:id="23" w:name="_Toc502671961"/>
      <w:r w:rsidR="00295ECF">
        <w:lastRenderedPageBreak/>
        <w:t>Liste des sigles</w:t>
      </w:r>
      <w:bookmarkEnd w:id="22"/>
      <w:bookmarkEnd w:id="23"/>
    </w:p>
    <w:tbl>
      <w:tblPr>
        <w:tblW w:w="7560" w:type="dxa"/>
        <w:tblLook w:val="04A0" w:firstRow="1" w:lastRow="0" w:firstColumn="1" w:lastColumn="0" w:noHBand="0" w:noVBand="1"/>
      </w:tblPr>
      <w:tblGrid>
        <w:gridCol w:w="923"/>
        <w:gridCol w:w="6637"/>
      </w:tblGrid>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bookmarkStart w:id="24" w:name="_Hlk501398404"/>
            <w:bookmarkStart w:id="25" w:name="_Hlk501398058"/>
            <w:bookmarkStart w:id="26" w:name="_Hlk501397740"/>
            <w:r w:rsidRPr="006C02B9">
              <w:rPr>
                <w:color w:val="000000"/>
                <w:szCs w:val="24"/>
                <w:lang w:eastAsia="en-CA"/>
              </w:rPr>
              <w:t>ARN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Acide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ribonucléique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5155B3" w:rsidP="00EF2C46">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5155B3">
              <w:rPr>
                <w:rFonts w:ascii="Calibri" w:hAnsi="Calibri" w:cs="Calibri"/>
                <w:color w:val="000000"/>
                <w:sz w:val="22"/>
                <w:szCs w:val="22"/>
                <w:lang w:val="en-CA" w:eastAsia="en-CA"/>
              </w:rPr>
              <w:t>Sous-Structure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RNA mapping data base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 xml:space="preserve">Structure </w:t>
            </w:r>
            <w:proofErr w:type="spellStart"/>
            <w:r w:rsidR="006C02B9" w:rsidRPr="006C02B9">
              <w:rPr>
                <w:rFonts w:ascii="Calibri" w:hAnsi="Calibri" w:cs="Calibri"/>
                <w:color w:val="000000"/>
                <w:sz w:val="22"/>
                <w:szCs w:val="22"/>
                <w:lang w:val="en-CA" w:eastAsia="en-CA"/>
              </w:rPr>
              <w:t>secondaire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API</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Application programming interface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MFE</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Pr>
                <w:rFonts w:ascii="Calibri" w:hAnsi="Calibri" w:cs="Calibri"/>
                <w:color w:val="000000"/>
                <w:sz w:val="22"/>
                <w:szCs w:val="22"/>
                <w:lang w:eastAsia="en-CA"/>
              </w:rPr>
              <w:t xml:space="preserve"> É</w:t>
            </w:r>
            <w:r w:rsidR="000A632B" w:rsidRPr="000A632B">
              <w:rPr>
                <w:rFonts w:ascii="Calibri" w:hAnsi="Calibri" w:cs="Calibri"/>
                <w:color w:val="000000"/>
                <w:sz w:val="22"/>
                <w:szCs w:val="22"/>
                <w:lang w:eastAsia="en-CA"/>
              </w:rPr>
              <w:t>nergie libre minimum</w:t>
            </w:r>
            <w:r w:rsidRP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 xml:space="preserve">Minimum free </w:t>
            </w:r>
            <w:proofErr w:type="spellStart"/>
            <w:r w:rsidR="006C02B9" w:rsidRPr="000A632B">
              <w:rPr>
                <w:rFonts w:ascii="Calibri" w:hAnsi="Calibri" w:cs="Calibri"/>
                <w:i/>
                <w:color w:val="000000"/>
                <w:sz w:val="22"/>
                <w:szCs w:val="22"/>
                <w:lang w:eastAsia="en-CA"/>
              </w:rPr>
              <w:t>energy</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AUC</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0A632B" w:rsidRPr="006C02B9">
              <w:rPr>
                <w:rFonts w:ascii="Calibri" w:hAnsi="Calibri" w:cs="Calibri"/>
                <w:color w:val="000000"/>
                <w:sz w:val="22"/>
                <w:szCs w:val="22"/>
                <w:lang w:val="en-CA" w:eastAsia="en-CA"/>
              </w:rPr>
              <w:t xml:space="preserve">Aire sous la </w:t>
            </w:r>
            <w:proofErr w:type="spellStart"/>
            <w:r w:rsidR="000A632B" w:rsidRPr="006C02B9">
              <w:rPr>
                <w:rFonts w:ascii="Calibri" w:hAnsi="Calibri" w:cs="Calibri"/>
                <w:color w:val="000000"/>
                <w:sz w:val="22"/>
                <w:szCs w:val="22"/>
                <w:lang w:val="en-CA" w:eastAsia="en-CA"/>
              </w:rPr>
              <w:t>courbe</w:t>
            </w:r>
            <w:proofErr w:type="spellEnd"/>
            <w:r w:rsidR="000A632B">
              <w:rPr>
                <w:rFonts w:ascii="Calibri" w:hAnsi="Calibri" w:cs="Calibri"/>
                <w:color w:val="000000"/>
                <w:sz w:val="22"/>
                <w:szCs w:val="22"/>
                <w:lang w:val="en-CA" w:eastAsia="en-CA"/>
              </w:rPr>
              <w:t xml:space="preserve"> (</w:t>
            </w:r>
            <w:r w:rsidR="000A632B" w:rsidRPr="000A632B">
              <w:rPr>
                <w:rFonts w:ascii="Calibri" w:hAnsi="Calibri" w:cs="Calibri"/>
                <w:i/>
                <w:color w:val="000000"/>
                <w:sz w:val="22"/>
                <w:szCs w:val="22"/>
                <w:lang w:val="en-CA" w:eastAsia="en-CA"/>
              </w:rPr>
              <w:t>Area under the curve</w:t>
            </w:r>
            <w:r w:rsidR="006C02B9" w:rsidRPr="006C02B9">
              <w:rPr>
                <w:rFonts w:ascii="Calibri" w:hAnsi="Calibri" w:cs="Calibri"/>
                <w:color w:val="000000"/>
                <w:sz w:val="22"/>
                <w:szCs w:val="22"/>
                <w:lang w:val="en-CA"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ROC</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sidRPr="000A632B">
              <w:rPr>
                <w:rFonts w:ascii="Calibri" w:hAnsi="Calibri" w:cs="Calibri"/>
                <w:color w:val="000000"/>
                <w:sz w:val="22"/>
                <w:szCs w:val="22"/>
                <w:lang w:eastAsia="en-CA"/>
              </w:rPr>
              <w:t xml:space="preserve"> fonction d’efficacité du récepteur</w:t>
            </w: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w:t>
            </w:r>
            <w:proofErr w:type="spellStart"/>
            <w:r w:rsidR="006C02B9" w:rsidRPr="000A632B">
              <w:rPr>
                <w:rFonts w:ascii="Calibri" w:hAnsi="Calibri" w:cs="Calibri"/>
                <w:i/>
                <w:color w:val="000000"/>
                <w:sz w:val="22"/>
                <w:szCs w:val="22"/>
                <w:lang w:eastAsia="en-CA"/>
              </w:rPr>
              <w:t>Receiver</w:t>
            </w:r>
            <w:proofErr w:type="spellEnd"/>
            <w:r w:rsidR="006C02B9" w:rsidRPr="000A632B">
              <w:rPr>
                <w:rFonts w:ascii="Calibri" w:hAnsi="Calibri" w:cs="Calibri"/>
                <w:i/>
                <w:color w:val="000000"/>
                <w:sz w:val="22"/>
                <w:szCs w:val="22"/>
                <w:lang w:eastAsia="en-CA"/>
              </w:rPr>
              <w:t xml:space="preserve"> operating </w:t>
            </w:r>
            <w:proofErr w:type="spellStart"/>
            <w:r w:rsidR="006C02B9" w:rsidRPr="000A632B">
              <w:rPr>
                <w:rFonts w:ascii="Calibri" w:hAnsi="Calibri" w:cs="Calibri"/>
                <w:i/>
                <w:color w:val="000000"/>
                <w:sz w:val="22"/>
                <w:szCs w:val="22"/>
                <w:lang w:eastAsia="en-CA"/>
              </w:rPr>
              <w:t>characteristic</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L</w:t>
            </w:r>
            <w:r w:rsidR="000A632B" w:rsidRPr="000A632B">
              <w:rPr>
                <w:rFonts w:ascii="Calibri" w:hAnsi="Calibri" w:cs="Calibri"/>
                <w:color w:val="000000"/>
                <w:sz w:val="22"/>
                <w:szCs w:val="22"/>
                <w:lang w:eastAsia="en-CA"/>
              </w:rPr>
              <w:t>ocalisateur uniforme de</w:t>
            </w:r>
            <w:r w:rsid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 xml:space="preserve">ressource </w:t>
            </w:r>
            <w:r w:rsid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Uniform Resource Locator</w:t>
            </w:r>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Résonance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magnétique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Nt :</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Nucléotide</w:t>
            </w:r>
            <w:proofErr w:type="spellEnd"/>
          </w:p>
        </w:tc>
      </w:tr>
      <w:tr w:rsidR="005155B3" w:rsidRPr="006C02B9" w:rsidTr="000A632B">
        <w:trPr>
          <w:trHeight w:val="315"/>
        </w:trPr>
        <w:tc>
          <w:tcPr>
            <w:tcW w:w="923" w:type="dxa"/>
            <w:tcBorders>
              <w:top w:val="nil"/>
              <w:left w:val="nil"/>
              <w:bottom w:val="nil"/>
              <w:right w:val="nil"/>
            </w:tcBorders>
            <w:shd w:val="clear" w:color="auto" w:fill="auto"/>
            <w:noWrap/>
            <w:vAlign w:val="center"/>
          </w:tcPr>
          <w:p w:rsidR="005155B3" w:rsidRPr="006C02B9" w:rsidRDefault="005155B3" w:rsidP="00EF2C46">
            <w:pPr>
              <w:spacing w:line="240" w:lineRule="auto"/>
              <w:jc w:val="left"/>
              <w:rPr>
                <w:color w:val="000000"/>
                <w:szCs w:val="24"/>
                <w:lang w:eastAsia="en-CA"/>
              </w:rPr>
            </w:pPr>
            <w:r>
              <w:t>MCN</w:t>
            </w:r>
          </w:p>
        </w:tc>
        <w:tc>
          <w:tcPr>
            <w:tcW w:w="6637" w:type="dxa"/>
            <w:tcBorders>
              <w:top w:val="nil"/>
              <w:left w:val="nil"/>
              <w:bottom w:val="nil"/>
              <w:right w:val="nil"/>
            </w:tcBorders>
            <w:shd w:val="clear" w:color="auto" w:fill="auto"/>
            <w:noWrap/>
            <w:vAlign w:val="center"/>
          </w:tcPr>
          <w:p w:rsidR="005155B3" w:rsidRDefault="005155B3" w:rsidP="00EF2C46">
            <w:pPr>
              <w:spacing w:line="240" w:lineRule="auto"/>
              <w:jc w:val="left"/>
              <w:rPr>
                <w:rFonts w:ascii="Calibri" w:hAnsi="Calibri" w:cs="Calibri"/>
                <w:color w:val="000000"/>
                <w:sz w:val="22"/>
                <w:szCs w:val="22"/>
                <w:lang w:val="en-CA" w:eastAsia="en-CA"/>
              </w:rPr>
            </w:pPr>
            <w:proofErr w:type="gramStart"/>
            <w:r>
              <w:t>:M</w:t>
            </w:r>
            <w:r>
              <w:t>otif</w:t>
            </w:r>
            <w:proofErr w:type="gramEnd"/>
            <w:r>
              <w:t xml:space="preserve"> cyclique nucléotidique </w:t>
            </w:r>
          </w:p>
        </w:tc>
      </w:tr>
      <w:bookmarkEnd w:id="24"/>
    </w:tbl>
    <w:p w:rsidR="00DB4C05" w:rsidRDefault="00DB4C05" w:rsidP="005524A2"/>
    <w:p w:rsidR="00295ECF" w:rsidRDefault="00295ECF" w:rsidP="00D406B5">
      <w:pPr>
        <w:pStyle w:val="Heading1"/>
      </w:pPr>
      <w:bookmarkStart w:id="27" w:name="_Toc502671822"/>
      <w:bookmarkStart w:id="28" w:name="_Toc502671962"/>
      <w:bookmarkEnd w:id="25"/>
      <w:bookmarkEnd w:id="26"/>
      <w:r>
        <w:t>Liste des abréviations</w:t>
      </w:r>
      <w:bookmarkEnd w:id="27"/>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6990"/>
      </w:tblGrid>
      <w:tr w:rsidR="00636C05" w:rsidTr="00F30721">
        <w:tc>
          <w:tcPr>
            <w:tcW w:w="570" w:type="dxa"/>
          </w:tcPr>
          <w:p w:rsidR="00636C05" w:rsidRPr="000D7C80" w:rsidRDefault="00636C05" w:rsidP="00636C05">
            <w:bookmarkStart w:id="29" w:name="_Hlk501455940"/>
            <w:r w:rsidRPr="000D7C80">
              <w:t>3D </w:t>
            </w:r>
          </w:p>
        </w:tc>
        <w:tc>
          <w:tcPr>
            <w:tcW w:w="6990" w:type="dxa"/>
          </w:tcPr>
          <w:p w:rsidR="00636C05" w:rsidRDefault="00636C05" w:rsidP="00636C05">
            <w:r>
              <w:t>: Tr</w:t>
            </w:r>
            <w:r w:rsidR="00824D50">
              <w:t>o</w:t>
            </w:r>
            <w:r>
              <w:t>i</w:t>
            </w:r>
            <w:r w:rsidR="00824D50">
              <w:t xml:space="preserve">s </w:t>
            </w:r>
            <w:r>
              <w:t>dimension</w:t>
            </w:r>
            <w:r w:rsidR="00E94EB8">
              <w:t>s</w:t>
            </w:r>
          </w:p>
        </w:tc>
      </w:tr>
      <w:tr w:rsidR="00636C05" w:rsidTr="00F30721">
        <w:tc>
          <w:tcPr>
            <w:tcW w:w="570" w:type="dxa"/>
          </w:tcPr>
          <w:p w:rsidR="00636C05" w:rsidRPr="000D7C80" w:rsidRDefault="00636C05" w:rsidP="00636C05">
            <w:r w:rsidRPr="000D7C80">
              <w:t>A </w:t>
            </w:r>
          </w:p>
        </w:tc>
        <w:tc>
          <w:tcPr>
            <w:tcW w:w="6990" w:type="dxa"/>
          </w:tcPr>
          <w:p w:rsidR="00636C05" w:rsidRDefault="00636C05" w:rsidP="00636C05">
            <w:r>
              <w:t>: Adénosine</w:t>
            </w:r>
          </w:p>
        </w:tc>
      </w:tr>
      <w:tr w:rsidR="00636C05" w:rsidTr="00F30721">
        <w:tc>
          <w:tcPr>
            <w:tcW w:w="570" w:type="dxa"/>
          </w:tcPr>
          <w:p w:rsidR="00636C05" w:rsidRPr="000D7C80" w:rsidRDefault="00636C05" w:rsidP="00636C05">
            <w:r w:rsidRPr="000D7C80">
              <w:t>C </w:t>
            </w:r>
          </w:p>
        </w:tc>
        <w:tc>
          <w:tcPr>
            <w:tcW w:w="6990" w:type="dxa"/>
          </w:tcPr>
          <w:p w:rsidR="00636C05" w:rsidRDefault="00636C05" w:rsidP="00636C05">
            <w:r>
              <w:t>: Cytosine</w:t>
            </w:r>
          </w:p>
        </w:tc>
      </w:tr>
      <w:tr w:rsidR="00636C05" w:rsidTr="00F30721">
        <w:tc>
          <w:tcPr>
            <w:tcW w:w="570" w:type="dxa"/>
          </w:tcPr>
          <w:p w:rsidR="00636C05" w:rsidRPr="000D7C80" w:rsidRDefault="00636C05" w:rsidP="00636C05">
            <w:r w:rsidRPr="000D7C80">
              <w:t>U </w:t>
            </w:r>
          </w:p>
        </w:tc>
        <w:tc>
          <w:tcPr>
            <w:tcW w:w="6990" w:type="dxa"/>
          </w:tcPr>
          <w:p w:rsidR="00636C05" w:rsidRDefault="00636C05" w:rsidP="00636C05">
            <w:r>
              <w:t>: Uracile</w:t>
            </w:r>
          </w:p>
        </w:tc>
      </w:tr>
      <w:tr w:rsidR="00636C05" w:rsidTr="00F30721">
        <w:tc>
          <w:tcPr>
            <w:tcW w:w="570" w:type="dxa"/>
          </w:tcPr>
          <w:p w:rsidR="00636C05" w:rsidRPr="000D7C80" w:rsidRDefault="00636C05" w:rsidP="00636C05">
            <w:r w:rsidRPr="000D7C80">
              <w:t>G </w:t>
            </w:r>
          </w:p>
        </w:tc>
        <w:tc>
          <w:tcPr>
            <w:tcW w:w="6990" w:type="dxa"/>
          </w:tcPr>
          <w:p w:rsidR="00636C05" w:rsidRDefault="00636C05" w:rsidP="00636C05">
            <w:r>
              <w:t>: Guanine</w:t>
            </w:r>
          </w:p>
        </w:tc>
      </w:tr>
      <w:tr w:rsidR="000A632B" w:rsidTr="00F30721">
        <w:tc>
          <w:tcPr>
            <w:tcW w:w="570" w:type="dxa"/>
          </w:tcPr>
          <w:p w:rsidR="000A632B" w:rsidRPr="000D7C80" w:rsidRDefault="005155B3" w:rsidP="00636C05">
            <w:r>
              <w:t>ED</w:t>
            </w:r>
          </w:p>
        </w:tc>
        <w:tc>
          <w:tcPr>
            <w:tcW w:w="6990" w:type="dxa"/>
          </w:tcPr>
          <w:p w:rsidR="000A632B" w:rsidRDefault="000A632B" w:rsidP="00636C05">
            <w:r>
              <w:t>: diversité d’ensemble (</w:t>
            </w:r>
            <w:r w:rsidRPr="000A632B">
              <w:rPr>
                <w:i/>
              </w:rPr>
              <w:t xml:space="preserve">ensemble </w:t>
            </w:r>
            <w:proofErr w:type="spellStart"/>
            <w:r w:rsidRPr="000A632B">
              <w:rPr>
                <w:i/>
              </w:rPr>
              <w:t>diversity</w:t>
            </w:r>
            <w:proofErr w:type="spellEnd"/>
            <w:r>
              <w:t>)</w:t>
            </w:r>
          </w:p>
        </w:tc>
      </w:tr>
      <w:tr w:rsidR="00824D50" w:rsidTr="00F30721">
        <w:tc>
          <w:tcPr>
            <w:tcW w:w="570" w:type="dxa"/>
          </w:tcPr>
          <w:p w:rsidR="00824D50" w:rsidRDefault="00824D50" w:rsidP="00636C05">
            <w:r>
              <w:t>STN</w:t>
            </w:r>
          </w:p>
        </w:tc>
        <w:tc>
          <w:tcPr>
            <w:tcW w:w="6990" w:type="dxa"/>
          </w:tcPr>
          <w:p w:rsidR="00824D50" w:rsidRDefault="00824D50" w:rsidP="00636C05">
            <w:r>
              <w:t>: rapport signal sur bruit (</w:t>
            </w:r>
            <w:r w:rsidRPr="00824D50">
              <w:rPr>
                <w:i/>
              </w:rPr>
              <w:t>signal to noise ratio</w:t>
            </w:r>
            <w:r>
              <w:t>)</w:t>
            </w:r>
          </w:p>
        </w:tc>
      </w:tr>
      <w:bookmarkEnd w:id="29"/>
    </w:tbl>
    <w:p w:rsidR="003934C7" w:rsidRDefault="003934C7" w:rsidP="005524A2"/>
    <w:p w:rsidR="00D7289B" w:rsidRDefault="00295ECF" w:rsidP="00D7289B">
      <w:pPr>
        <w:pStyle w:val="Heading1"/>
      </w:pPr>
      <w:r>
        <w:br w:type="page"/>
      </w:r>
    </w:p>
    <w:p w:rsidR="00A6294C" w:rsidRPr="00C91BE6" w:rsidRDefault="00F02EEF" w:rsidP="00757EB9">
      <w:pPr>
        <w:spacing w:before="3000"/>
        <w:jc w:val="right"/>
        <w:rPr>
          <w:i/>
        </w:rPr>
      </w:pPr>
      <w:r>
        <w:rPr>
          <w:i/>
        </w:rPr>
        <w:lastRenderedPageBreak/>
        <w:t xml:space="preserve">Je </w:t>
      </w:r>
      <w:r w:rsidR="00563F8C">
        <w:rPr>
          <w:i/>
        </w:rPr>
        <w:t xml:space="preserve">nous </w:t>
      </w:r>
      <w:r>
        <w:rPr>
          <w:i/>
        </w:rPr>
        <w:t>dédie ce mémoire!</w:t>
      </w:r>
    </w:p>
    <w:p w:rsidR="00A6294C" w:rsidRDefault="00A6294C" w:rsidP="00D406B5">
      <w:pPr>
        <w:pStyle w:val="Heading1"/>
      </w:pPr>
      <w:r>
        <w:br w:type="page"/>
      </w:r>
      <w:bookmarkStart w:id="30" w:name="_Toc502671823"/>
      <w:bookmarkStart w:id="31" w:name="_Toc502671963"/>
      <w:bookmarkEnd w:id="18"/>
      <w:bookmarkEnd w:id="19"/>
      <w:bookmarkEnd w:id="20"/>
      <w:bookmarkEnd w:id="21"/>
      <w:r>
        <w:lastRenderedPageBreak/>
        <w:t>Remerciements</w:t>
      </w:r>
      <w:bookmarkEnd w:id="30"/>
      <w:bookmarkEnd w:id="31"/>
    </w:p>
    <w:p w:rsidR="00A6294C" w:rsidRDefault="00F02EEF" w:rsidP="002673C7">
      <w:pPr>
        <w:pStyle w:val="Paragraphe"/>
      </w:pPr>
      <w:r w:rsidRPr="00F02EEF">
        <w:t xml:space="preserve">Mes remerciements vont à me parents, mes frères, mon directeur de recherche, </w:t>
      </w:r>
      <w:r w:rsidR="002673C7">
        <w:t xml:space="preserve">Dr </w:t>
      </w:r>
      <w:r w:rsidRPr="00F02EEF">
        <w:t xml:space="preserve">François Major </w:t>
      </w:r>
      <w:r w:rsidR="002673C7">
        <w:t xml:space="preserve">et </w:t>
      </w:r>
      <w:r w:rsidRPr="00F02EEF">
        <w:t>aux 4 professeurs qui ont accepté d'être membre de mon jury</w:t>
      </w:r>
      <w:r w:rsidR="002673C7">
        <w:t xml:space="preserve"> : </w:t>
      </w:r>
      <w:proofErr w:type="spellStart"/>
      <w:r w:rsidR="002673C7" w:rsidRPr="002673C7">
        <w:t>Gertraud</w:t>
      </w:r>
      <w:proofErr w:type="spellEnd"/>
      <w:r w:rsidR="002673C7" w:rsidRPr="002673C7">
        <w:t xml:space="preserve"> </w:t>
      </w:r>
      <w:r w:rsidR="002673C7">
        <w:t xml:space="preserve">Burger, </w:t>
      </w:r>
      <w:r w:rsidR="002673C7" w:rsidRPr="002673C7">
        <w:t>Pascale Legault</w:t>
      </w:r>
      <w:r w:rsidR="002673C7">
        <w:t xml:space="preserve">, Sylvie Hamel et </w:t>
      </w:r>
      <w:r w:rsidR="002673C7" w:rsidRPr="002673C7">
        <w:t xml:space="preserve">Sergei </w:t>
      </w:r>
      <w:proofErr w:type="spellStart"/>
      <w:r w:rsidR="002673C7" w:rsidRPr="002673C7">
        <w:t>Chteinberg</w:t>
      </w:r>
      <w:proofErr w:type="spellEnd"/>
      <w:r w:rsidR="002673C7">
        <w:t>. De plus, je tiens</w:t>
      </w:r>
      <w:r w:rsidR="002673C7" w:rsidRPr="002673C7">
        <w:t xml:space="preserve"> </w:t>
      </w:r>
      <w:r w:rsidRPr="00F02EEF">
        <w:t xml:space="preserve">à </w:t>
      </w:r>
      <w:r w:rsidR="002673C7">
        <w:t xml:space="preserve">remercier </w:t>
      </w:r>
      <w:r w:rsidRPr="00F02EEF">
        <w:t>mes collègues de laboratoires, en particulier, Mathieu, Gabriel, Olivier</w:t>
      </w:r>
      <w:r w:rsidR="00760FBF">
        <w:t>, Zohra</w:t>
      </w:r>
      <w:r w:rsidR="000D301C">
        <w:t>, Jordan</w:t>
      </w:r>
      <w:r w:rsidR="00760FBF">
        <w:t>,</w:t>
      </w:r>
      <w:r w:rsidR="00350623" w:rsidRPr="00350623">
        <w:t xml:space="preserve"> </w:t>
      </w:r>
      <w:proofErr w:type="spellStart"/>
      <w:r w:rsidR="00350623" w:rsidRPr="00350623">
        <w:t>Roqaya</w:t>
      </w:r>
      <w:proofErr w:type="spellEnd"/>
      <w:r w:rsidR="00350623">
        <w:t>, Blandine,</w:t>
      </w:r>
      <w:r w:rsidR="00760FBF">
        <w:t xml:space="preserve"> Albert</w:t>
      </w:r>
      <w:r w:rsidRPr="00F02EEF">
        <w:t>, Thomas, Nathanael, Nicolas, Marc Frédéric, Paul</w:t>
      </w:r>
      <w:r w:rsidR="00760FBF">
        <w:t>,</w:t>
      </w:r>
      <w:r w:rsidRPr="00F02EEF">
        <w:t xml:space="preserve"> Maria, </w:t>
      </w:r>
      <w:proofErr w:type="spellStart"/>
      <w:r w:rsidRPr="00F02EEF">
        <w:t>Mosen</w:t>
      </w:r>
      <w:proofErr w:type="spellEnd"/>
      <w:r w:rsidR="006A2BFC">
        <w:t xml:space="preserve"> et</w:t>
      </w:r>
      <w:r w:rsidRPr="00F02EEF">
        <w:t xml:space="preserve"> Frank</w:t>
      </w:r>
      <w:r w:rsidR="00114B31">
        <w:t xml:space="preserve">. De plus, je veux souligner l’aide que </w:t>
      </w:r>
      <w:r w:rsidRPr="00F02EEF">
        <w:t xml:space="preserve">Patrick Gendron </w:t>
      </w:r>
      <w:r w:rsidR="00114B31">
        <w:t>m’a apporté</w:t>
      </w:r>
      <w:r w:rsidR="00E94EB8">
        <w:t>e</w:t>
      </w:r>
      <w:r w:rsidRPr="00F02EEF">
        <w:t xml:space="preserve"> avec le serveur</w:t>
      </w:r>
      <w:r w:rsidR="00F32A9F">
        <w:t>.</w:t>
      </w:r>
      <w:r w:rsidR="00853DDE">
        <w:t xml:space="preserve"> Élaine </w:t>
      </w:r>
      <w:r w:rsidR="00E94EB8">
        <w:t>M</w:t>
      </w:r>
      <w:r w:rsidR="00853DDE">
        <w:t>eunier</w:t>
      </w:r>
      <w:r w:rsidR="00ED4B05">
        <w:t>, la coordonnatrice des étudiant</w:t>
      </w:r>
      <w:r w:rsidR="00E94EB8">
        <w:t>s</w:t>
      </w:r>
      <w:r w:rsidR="00ED4B05">
        <w:t xml:space="preserve"> de bio-informatique, alias notre 2</w:t>
      </w:r>
      <w:r w:rsidR="00ED4B05" w:rsidRPr="00ED4B05">
        <w:rPr>
          <w:vertAlign w:val="superscript"/>
        </w:rPr>
        <w:t>e</w:t>
      </w:r>
      <w:r w:rsidR="00ED4B05">
        <w:t xml:space="preserve"> maman,</w:t>
      </w:r>
      <w:r w:rsidR="00853DDE">
        <w:t xml:space="preserve"> m’a aussi beaucoup aidé. À vous tous,</w:t>
      </w:r>
      <w:r w:rsidR="00F32A9F">
        <w:t xml:space="preserve"> </w:t>
      </w:r>
      <w:r w:rsidR="00853DDE">
        <w:t>m</w:t>
      </w:r>
      <w:r w:rsidR="00114B31">
        <w:t>erci beaucoup!</w:t>
      </w:r>
    </w:p>
    <w:p w:rsidR="00A6294C" w:rsidRDefault="00A6294C">
      <w:pPr>
        <w:pStyle w:val="Paragraphe"/>
      </w:pPr>
    </w:p>
    <w:p w:rsidR="00B6436A" w:rsidRDefault="00B6436A">
      <w:pPr>
        <w:spacing w:line="240" w:lineRule="auto"/>
        <w:jc w:val="left"/>
      </w:pPr>
      <w:r>
        <w:br w:type="page"/>
      </w:r>
    </w:p>
    <w:p w:rsidR="00F02EEF" w:rsidRDefault="00980828" w:rsidP="00F02EEF">
      <w:pPr>
        <w:pStyle w:val="Heading1"/>
      </w:pPr>
      <w:bookmarkStart w:id="32" w:name="_Toc502671824"/>
      <w:bookmarkStart w:id="33" w:name="_Toc502671964"/>
      <w:bookmarkStart w:id="34" w:name="_Hlk498945598"/>
      <w:r>
        <w:lastRenderedPageBreak/>
        <w:t xml:space="preserve">1 </w:t>
      </w:r>
      <w:r w:rsidR="00F02EEF" w:rsidRPr="00002319">
        <w:t>Introduction</w:t>
      </w:r>
      <w:bookmarkEnd w:id="32"/>
      <w:bookmarkEnd w:id="33"/>
    </w:p>
    <w:p w:rsidR="00114B31" w:rsidRDefault="006678A3" w:rsidP="00114B31">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rsidR="00D0470B">
        <w:t xml:space="preserve"> </w:t>
      </w:r>
    </w:p>
    <w:p w:rsidR="00AA7436" w:rsidRDefault="00220CE1" w:rsidP="00A62D17">
      <w:pPr>
        <w:pStyle w:val="Paragraphesuite"/>
      </w:pPr>
      <w:r w:rsidRPr="00220CE1">
        <w:t>Pour mieux saisir les subtilités des structures des ARN, une méthode a été développée</w:t>
      </w:r>
      <w:r w:rsidR="00410C59">
        <w:t> :</w:t>
      </w:r>
      <w:r w:rsidRPr="00220CE1">
        <w:t xml:space="preserve"> le sondage chimique des ARN. </w:t>
      </w:r>
      <w:bookmarkStart w:id="35" w:name="_Hlk501443280"/>
      <w:r w:rsidR="00410C59">
        <w:t xml:space="preserve">Parmi plusieurs méthodes de sondage chimique, j’ai choisi d’étudier la méthode nommée SHAPE. </w:t>
      </w:r>
      <w:bookmarkEnd w:id="35"/>
      <w:r w:rsidRPr="00220CE1">
        <w:t>Au début des années 2010, des chercheurs ont combiné cette technique avec le séquençage haut débit. Le résultat fut nommé : SHAPE-</w:t>
      </w:r>
      <w:proofErr w:type="spellStart"/>
      <w:r w:rsidRPr="00220CE1">
        <w:t>seq</w:t>
      </w:r>
      <w:proofErr w:type="spellEnd"/>
      <w:r w:rsidRPr="00220CE1">
        <w:t>, une méthode qui génère beaucoup de données. Depuis 201</w:t>
      </w:r>
      <w:r w:rsidR="005155B3">
        <w:t>2</w:t>
      </w:r>
      <w:r w:rsidRPr="00220CE1">
        <w:t xml:space="preserve">, le laboratoire du Dr </w:t>
      </w:r>
      <w:proofErr w:type="spellStart"/>
      <w:r w:rsidRPr="00220CE1">
        <w:t>Das</w:t>
      </w:r>
      <w:proofErr w:type="spellEnd"/>
      <w:r w:rsidRPr="00220CE1">
        <w:t xml:space="preserve"> à Stanford publie régulièrement des milliers d’ARN avec une valeur de réactivité et d’erreur pour presque tous les nucléotides des séquences sondées. </w:t>
      </w:r>
    </w:p>
    <w:p w:rsidR="00220CE1" w:rsidRDefault="00220CE1" w:rsidP="00A62D17">
      <w:pPr>
        <w:pStyle w:val="Paragraphesuite"/>
      </w:pPr>
      <w:bookmarkStart w:id="36" w:name="_Hlk501444060"/>
      <w:bookmarkStart w:id="37" w:name="_Hlk501213903"/>
      <w:r w:rsidRPr="00220CE1">
        <w:t xml:space="preserve">Dans mon projet de recherche, j’ai analysé ces données dans </w:t>
      </w:r>
      <w:r w:rsidR="00F2695E">
        <w:t xml:space="preserve">le but de pouvoir prédire </w:t>
      </w:r>
      <w:r w:rsidR="00C20E00">
        <w:t>la réactivité des nucléotides et</w:t>
      </w:r>
      <w:r w:rsidRPr="00220CE1">
        <w:t xml:space="preserve"> </w:t>
      </w:r>
      <w:r w:rsidR="00C20E00">
        <w:t>pour mieux étudier</w:t>
      </w:r>
      <w:r w:rsidRPr="00220CE1">
        <w:t xml:space="preserve"> les structures secondaires (SS) produites par des logiciels de prédiction de SS</w:t>
      </w:r>
      <w:r w:rsidR="00C20E00">
        <w:t>.</w:t>
      </w:r>
      <w:r w:rsidR="00A317E4">
        <w:t xml:space="preserve"> L</w:t>
      </w:r>
      <w:r w:rsidR="00C20E00">
        <w:t xml:space="preserve">a prédiction </w:t>
      </w:r>
      <w:r w:rsidR="00A317E4">
        <w:t>de la réactivité</w:t>
      </w:r>
      <w:r w:rsidR="004D717D">
        <w:t xml:space="preserve"> </w:t>
      </w:r>
      <w:r w:rsidR="00C20E00">
        <w:t>est une valeur de cohérence</w:t>
      </w:r>
      <w:r w:rsidRPr="00220CE1">
        <w:t xml:space="preserve"> </w:t>
      </w:r>
      <w:r w:rsidR="00C20E00">
        <w:t xml:space="preserve">entre </w:t>
      </w:r>
      <w:r w:rsidR="00D142C1">
        <w:t>la réactivité du</w:t>
      </w:r>
      <w:r w:rsidRPr="00220CE1">
        <w:t xml:space="preserve"> motif cyclique nucléotidiques (MCN) observé</w:t>
      </w:r>
      <w:r w:rsidR="00D142C1">
        <w:t>e</w:t>
      </w:r>
      <w:r w:rsidRPr="00220CE1">
        <w:t xml:space="preserve"> </w:t>
      </w:r>
      <w:r w:rsidR="00D142C1">
        <w:t>et</w:t>
      </w:r>
      <w:r w:rsidRPr="00220CE1">
        <w:t xml:space="preserve"> </w:t>
      </w:r>
      <w:r w:rsidR="00D142C1">
        <w:t>celles</w:t>
      </w:r>
      <w:r w:rsidRPr="00220CE1">
        <w:t xml:space="preserve"> d’une base de données.</w:t>
      </w:r>
      <w:r w:rsidR="00A317E4">
        <w:t xml:space="preserve"> </w:t>
      </w:r>
    </w:p>
    <w:bookmarkEnd w:id="36"/>
    <w:p w:rsidR="00AC4965" w:rsidRDefault="00AC4965" w:rsidP="0071034C">
      <w:pPr>
        <w:pStyle w:val="Paragraphesuite"/>
      </w:pPr>
      <w:r w:rsidRPr="00AC4965">
        <w:t xml:space="preserve">Pour ce faire, il m’a fallu rassembler les connaissances sur les ARN sondés, visualiser et vérifier les prédictions. J’ai comparé mon approche à celle </w:t>
      </w:r>
      <w:r w:rsidR="00F2695E">
        <w:t>basée sur l’état des nucléotide</w:t>
      </w:r>
      <w:r w:rsidR="00AF5B4C">
        <w:t>s</w:t>
      </w:r>
      <w:r w:rsidR="00F2695E">
        <w:t xml:space="preserve"> (pairé ou non pairé)</w:t>
      </w:r>
      <w:r w:rsidRPr="00AC4965">
        <w:t>.</w:t>
      </w:r>
    </w:p>
    <w:p w:rsidR="00591750" w:rsidRDefault="00980828" w:rsidP="00591750">
      <w:pPr>
        <w:pStyle w:val="Heading2"/>
      </w:pPr>
      <w:bookmarkStart w:id="38" w:name="_Toc502671825"/>
      <w:bookmarkStart w:id="39" w:name="_Toc502671965"/>
      <w:r>
        <w:t xml:space="preserve">1.1 </w:t>
      </w:r>
      <w:r w:rsidR="00591750">
        <w:t>Domaine de recherche</w:t>
      </w:r>
      <w:bookmarkEnd w:id="38"/>
      <w:bookmarkEnd w:id="39"/>
    </w:p>
    <w:p w:rsidR="00591750" w:rsidRDefault="00591750" w:rsidP="00591750">
      <w:pPr>
        <w:pStyle w:val="Paragraphe"/>
      </w:pPr>
      <w:r>
        <w:t xml:space="preserve">Les méthodes utilisées dans mon projet de recherches touchent plusieurs champs d’expertise. Des connaissances en physique, chimie et biochimie sont essentielles à la compréhension du repliement des ARN. Pour faire l’analyse, il m’a </w:t>
      </w:r>
      <w:r>
        <w:lastRenderedPageBreak/>
        <w:t xml:space="preserve">fallu créer des algorithmes et bâtir des bases de données performantes. Une solide base en informatique a donc été nécessaire. Finalement, </w:t>
      </w:r>
      <w:r w:rsidR="00DE19D4">
        <w:t>j’</w:t>
      </w:r>
      <w:r w:rsidR="00DE19D4" w:rsidRPr="00DE19D4">
        <w:t>ai dû faire preuve de curiosité et de persévérance tout au long de l’écriture de ce mémoire.</w:t>
      </w:r>
    </w:p>
    <w:p w:rsidR="00940750" w:rsidRDefault="00591750" w:rsidP="00940750">
      <w:pPr>
        <w:pStyle w:val="Paragraphesuite"/>
      </w:pPr>
      <w:r>
        <w:t xml:space="preserve">L’univers de la biologie moléculaire est très vaste et c’est pourquoi pendant toute ma maîtrise, j’ai tenté de garder les choses simples. J’ai voulu combiner plusieurs approches en un tout cohérent et facile d’utilisation. </w:t>
      </w:r>
      <w:bookmarkEnd w:id="37"/>
    </w:p>
    <w:p w:rsidR="00940750" w:rsidRDefault="00940750" w:rsidP="00940750">
      <w:pPr>
        <w:pStyle w:val="Paragraphesuite"/>
      </w:pPr>
      <w:bookmarkStart w:id="40" w:name="_Hlk501449680"/>
      <w:r w:rsidRPr="00940750">
        <w:t>Les méthodes à haut débit comme SHAPE-</w:t>
      </w:r>
      <w:proofErr w:type="spellStart"/>
      <w:r w:rsidRPr="00940750">
        <w:t>seq</w:t>
      </w:r>
      <w:proofErr w:type="spellEnd"/>
      <w:r w:rsidR="0071661B">
        <w:t xml:space="preserve"> permettent de tester beaucoup d’hypothèses</w:t>
      </w:r>
      <w:r w:rsidRPr="00940750">
        <w:t xml:space="preserve"> et les logiciels </w:t>
      </w:r>
      <w:r>
        <w:t>libres</w:t>
      </w:r>
      <w:r w:rsidRPr="00940750">
        <w:t xml:space="preserve"> comme </w:t>
      </w:r>
      <w:proofErr w:type="spellStart"/>
      <w:r w:rsidRPr="00940750">
        <w:t>MCFlashfold</w:t>
      </w:r>
      <w:proofErr w:type="spellEnd"/>
      <w:r w:rsidRPr="00940750">
        <w:t xml:space="preserve"> et </w:t>
      </w:r>
      <w:proofErr w:type="spellStart"/>
      <w:r w:rsidRPr="00940750">
        <w:t>RNAsubopt</w:t>
      </w:r>
      <w:proofErr w:type="spellEnd"/>
      <w:r w:rsidRPr="00940750">
        <w:t xml:space="preserve"> peuvent être </w:t>
      </w:r>
      <w:r w:rsidR="0071661B">
        <w:t xml:space="preserve">amélioré </w:t>
      </w:r>
      <w:r>
        <w:t>et</w:t>
      </w:r>
      <w:r w:rsidRPr="00940750">
        <w:t xml:space="preserve"> </w:t>
      </w:r>
      <w:r w:rsidR="0071661B">
        <w:t xml:space="preserve">utilisé </w:t>
      </w:r>
      <w:r w:rsidRPr="00940750">
        <w:t>de plusieurs façons. Ces fonctionnalités en font des outils scientifiques vraiment précieux.</w:t>
      </w:r>
      <w:bookmarkEnd w:id="40"/>
    </w:p>
    <w:p w:rsidR="00F02EEF" w:rsidRDefault="00980828" w:rsidP="00940750">
      <w:pPr>
        <w:pStyle w:val="Heading2"/>
      </w:pPr>
      <w:bookmarkStart w:id="41" w:name="_Toc502671826"/>
      <w:bookmarkStart w:id="42" w:name="_Toc502671966"/>
      <w:r>
        <w:t xml:space="preserve">1.2 </w:t>
      </w:r>
      <w:r w:rsidR="00F02EEF">
        <w:t>Mise en contexte</w:t>
      </w:r>
      <w:bookmarkEnd w:id="41"/>
      <w:bookmarkEnd w:id="42"/>
    </w:p>
    <w:p w:rsidR="00D142C1" w:rsidRDefault="00AC4965" w:rsidP="00A62D17">
      <w:pPr>
        <w:pStyle w:val="Paragraphe"/>
      </w:pPr>
      <w:r w:rsidRPr="00AC4965">
        <w:t>Ce travail a été effectué dans le laboratoire du Dr François Major à l’institut de recherche en immunologie et cancérologie. La bio</w:t>
      </w:r>
      <w:r w:rsidR="008D431A">
        <w:t>-</w:t>
      </w:r>
      <w:r w:rsidR="00AA7436">
        <w:t>informatique</w:t>
      </w:r>
      <w:r w:rsidRPr="00AC4965">
        <w:t xml:space="preserve"> moléculaire est une science récente et beaucoup de choses restent à faire. Actuellement, nous avons des outils informatiques pour représenter les ARN à plusieurs niveaux d’abstraction. Le niveau tout-atome est l’un des plus demandant en calcul, mais l’un des plus précis. Une simulation par dynamique moléculaire de quelques microsecondes ne peut considérer que des structures de la grosseur d’une </w:t>
      </w:r>
      <w:r w:rsidR="00D142C1" w:rsidRPr="00D142C1">
        <w:t>boucle de 4 nucléotides</w:t>
      </w:r>
      <w:r w:rsidRPr="00AC4965">
        <w:t xml:space="preserve"> en ce moment, mais cela risque de changer rapidement. Une autre limite de cette approche est que </w:t>
      </w:r>
      <w:r w:rsidR="0071661B">
        <w:t>nul ne sait</w:t>
      </w:r>
      <w:r w:rsidRPr="00AC4965">
        <w:t xml:space="preserve"> modéliser les interactions entre les ions magnésium et l’ARN. Il est bien connu que ces interactions sont essentielles au repliement de l’ARN </w:t>
      </w:r>
      <w:r w:rsidR="004F0E8F">
        <w:fldChar w:fldCharType="begin"/>
      </w:r>
      <w:r w:rsidR="003E333F">
        <w:instrText xml:space="preserve"> ADDIN EN.CITE &lt;EndNote&gt;&lt;Cite&gt;&lt;Author&gt;Vangaveti&lt;/Author&gt;&lt;Year&gt;2017&lt;/Year&gt;&lt;RecNum&gt;5&lt;/RecNum&gt;&lt;DisplayText&gt;[1]&lt;/DisplayText&gt;&lt;record&gt;&lt;rec-number&gt;5&lt;/rec-number&gt;&lt;foreign-keys&gt;&lt;key app="EN" db-id="dtftfsr24va0v2etav4psxzqwvsxe0rzvwas" timestamp="0"&gt;5&lt;/key&gt;&lt;/foreign-keys&gt;&lt;ref-type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rsidR="004F0E8F">
        <w:fldChar w:fldCharType="separate"/>
      </w:r>
      <w:r w:rsidR="002D4499">
        <w:rPr>
          <w:noProof/>
        </w:rPr>
        <w:t>[1]</w:t>
      </w:r>
      <w:r w:rsidR="004F0E8F">
        <w:fldChar w:fldCharType="end"/>
      </w:r>
      <w:r w:rsidR="004F0E8F">
        <w:t>.</w:t>
      </w:r>
      <w:r w:rsidR="00F02EEF">
        <w:t xml:space="preserve"> </w:t>
      </w:r>
      <w:bookmarkStart w:id="43" w:name="_Hlk501444491"/>
      <w:r w:rsidR="00D142C1">
        <w:t>La demande</w:t>
      </w:r>
      <w:r w:rsidRPr="00AC4965">
        <w:t xml:space="preserve"> en calcul</w:t>
      </w:r>
      <w:r w:rsidR="00D142C1">
        <w:t xml:space="preserve"> qu’entraine cette simulation</w:t>
      </w:r>
      <w:bookmarkEnd w:id="43"/>
      <w:r w:rsidRPr="00AC4965">
        <w:t xml:space="preserve"> empêche les modélisations d’être faites en temps réel, un changement de paramètre entraine un recalcul complet occupant un ordinateur pour plusieurs heures, voire des jours. </w:t>
      </w:r>
    </w:p>
    <w:p w:rsidR="0005530B" w:rsidRDefault="00AC4965" w:rsidP="003568C2">
      <w:pPr>
        <w:pStyle w:val="Paragraphesuite"/>
      </w:pPr>
      <w:r w:rsidRPr="00AC4965">
        <w:t xml:space="preserve">Le modèle que je propose dans ce mémoire permet de visualiser plusieurs structures secondaires (SS) d’un ARN dans la même </w:t>
      </w:r>
      <w:r w:rsidR="00D61673">
        <w:t xml:space="preserve">vue </w:t>
      </w:r>
      <w:r w:rsidR="00D61673" w:rsidRPr="00D61673">
        <w:t xml:space="preserve">et donne une idée de la vraisemblance </w:t>
      </w:r>
      <w:r w:rsidR="00D61673" w:rsidRPr="00D61673">
        <w:lastRenderedPageBreak/>
        <w:t>de chacune d'entre elles</w:t>
      </w:r>
      <w:r w:rsidRPr="00AC4965">
        <w:t xml:space="preserve">. Il offre un compromis entre la résolution, le temps de calcul et l’espace mémoire nécessaire. </w:t>
      </w:r>
      <w:r w:rsidR="0071661B" w:rsidRPr="0071661B">
        <w:t>Son utilité principale est de permettre la création d’hypothèses menant à améliorer les prédictions des SS faites à partir d'une séquence sondée par le 1M7.</w:t>
      </w:r>
    </w:p>
    <w:p w:rsidR="0028553B" w:rsidRPr="00B154F7" w:rsidRDefault="00AC4965" w:rsidP="003568C2">
      <w:pPr>
        <w:pStyle w:val="Paragraphesuite"/>
      </w:pPr>
      <w:r w:rsidRPr="003568C2">
        <w:t>Dans</w:t>
      </w:r>
      <w:r w:rsidRPr="00AC4965">
        <w:t xml:space="preserve"> la littérature, l’évaluation d’une SS par </w:t>
      </w:r>
      <w:r w:rsidR="0071661B">
        <w:t>le 1M7</w:t>
      </w:r>
      <w:r w:rsidRPr="00AC4965">
        <w:t xml:space="preserve"> est basée sur la flexibilité des nucléotides, dérivée de leur état pairé ou non pairé </w:t>
      </w:r>
      <w:r w:rsidR="009E739F">
        <w:fldChar w:fldCharType="begin"/>
      </w:r>
      <w:r w:rsidR="003E333F">
        <w:instrText xml:space="preserve"> ADDIN EN.CITE &lt;EndNote&gt;&lt;Cite&gt;&lt;Author&gt;Deigan&lt;/Author&gt;&lt;Year&gt;2009&lt;/Year&gt;&lt;RecNum&gt;1&lt;/RecNum&gt;&lt;DisplayText&gt;[2, 3]&lt;/DisplayText&gt;&lt;record&gt;&lt;rec-number&gt;1&lt;/rec-number&gt;&lt;foreign-keys&gt;&lt;key app="EN" db-id="dtftfsr24va0v2etav4psxzqwvsxe0rzvwas" timestamp="0"&gt;1&lt;/key&gt;&lt;/foreign-keys&gt;&lt;ref-type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db-id="dtftfsr24va0v2etav4psxzqwvsxe0rzvwas" timestamp="0"&gt;2&lt;/key&gt;&lt;/foreign-keys&gt;&lt;ref-type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rsidR="009E739F">
        <w:fldChar w:fldCharType="separate"/>
      </w:r>
      <w:r w:rsidR="002D4499">
        <w:rPr>
          <w:noProof/>
        </w:rPr>
        <w:t>[2, 3]</w:t>
      </w:r>
      <w:r w:rsidR="009E739F">
        <w:fldChar w:fldCharType="end"/>
      </w:r>
      <w:r w:rsidR="00F02EEF">
        <w:t>.</w:t>
      </w:r>
      <w:r w:rsidR="00076862">
        <w:t xml:space="preserve"> </w:t>
      </w:r>
    </w:p>
    <w:p w:rsidR="00FC500C" w:rsidRDefault="00E15844" w:rsidP="00F02EEF">
      <w:r>
        <w:rPr>
          <w:noProof/>
        </w:rPr>
        <mc:AlternateContent>
          <mc:Choice Requires="wps">
            <w:drawing>
              <wp:anchor distT="0" distB="0" distL="114300" distR="114300" simplePos="0" relativeHeight="251854848" behindDoc="0" locked="0" layoutInCell="1" allowOverlap="1" wp14:anchorId="51BD3501" wp14:editId="62A75A87">
                <wp:simplePos x="0" y="0"/>
                <wp:positionH relativeFrom="column">
                  <wp:posOffset>1032510</wp:posOffset>
                </wp:positionH>
                <wp:positionV relativeFrom="paragraph">
                  <wp:posOffset>1306195</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1BD3501" id="_x0000_t202" coordsize="21600,21600" o:spt="202" path="m,l,21600r21600,l21600,xe">
                <v:stroke joinstyle="miter"/>
                <v:path gradientshapeok="t" o:connecttype="rect"/>
              </v:shapetype>
              <v:shape id="Text Box 302" o:spid="_x0000_s1026" type="#_x0000_t202" style="position:absolute;left:0;text-align:left;margin-left:81.3pt;margin-top:102.85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" filled="f" stroked="f">
                <v:textbox style="mso-fit-shape-to-text:t">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v:shape>
            </w:pict>
          </mc:Fallback>
        </mc:AlternateContent>
      </w:r>
      <w:r w:rsidR="009E3383">
        <w:t>Avant 201</w:t>
      </w:r>
      <w:r w:rsidR="00672DF0">
        <w:t>1</w:t>
      </w:r>
      <w:r w:rsidR="009E3383">
        <w:t>,</w:t>
      </w:r>
      <w:r w:rsidR="00672DF0">
        <w:t xml:space="preserve"> la date de la sortie du protocol</w:t>
      </w:r>
      <w:r w:rsidR="004B78BB">
        <w:t>e</w:t>
      </w:r>
      <w:r w:rsidR="00672DF0">
        <w:t xml:space="preserve"> de SHAPE-</w:t>
      </w:r>
      <w:proofErr w:type="spellStart"/>
      <w:r w:rsidR="00672DF0">
        <w:t>seq</w:t>
      </w:r>
      <w:proofErr w:type="spellEnd"/>
      <w:r w:rsidR="00BF6284">
        <w:t xml:space="preserve"> </w:t>
      </w:r>
      <w:r w:rsidR="00672DF0">
        <w:fldChar w:fldCharType="begin"/>
      </w:r>
      <w:r w:rsidR="003E333F">
        <w:instrText xml:space="preserve"> ADDIN EN.CITE &lt;EndNote&gt;&lt;Cite&gt;&lt;Author&gt;Lucks&lt;/Author&gt;&lt;Year&gt;2011&lt;/Year&gt;&lt;RecNum&gt;37&lt;/RecNum&gt;&lt;DisplayText&gt;[4]&lt;/DisplayText&gt;&lt;record&gt;&lt;rec-number&gt;37&lt;/rec-number&gt;&lt;foreign-keys&gt;&lt;key app="EN" db-id="dtftfsr24va0v2etav4psxzqwvsxe0rzvwas" timestamp="0"&gt;37&lt;/key&gt;&lt;/foreign-keys&gt;&lt;ref-type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rsidR="00672DF0">
        <w:fldChar w:fldCharType="separate"/>
      </w:r>
      <w:r w:rsidR="00446EBF">
        <w:rPr>
          <w:noProof/>
        </w:rPr>
        <w:t>[4]</w:t>
      </w:r>
      <w:r w:rsidR="00672DF0">
        <w:fldChar w:fldCharType="end"/>
      </w:r>
      <w:r w:rsidR="00672DF0">
        <w:t>,</w:t>
      </w:r>
      <w:r w:rsidR="009E3383">
        <w:t xml:space="preserve"> </w:t>
      </w:r>
      <w:bookmarkStart w:id="44" w:name="_Hlk501445594"/>
      <w:r w:rsidR="009E3383">
        <w:t>vu le</w:t>
      </w:r>
      <w:r w:rsidR="00F02EEF">
        <w:t xml:space="preserve"> manque de données normalisées</w:t>
      </w:r>
      <w:r w:rsidR="0028553B">
        <w:t xml:space="preserve"> de sondage chimique</w:t>
      </w:r>
      <w:bookmarkEnd w:id="44"/>
      <w:r w:rsidR="00F02EEF">
        <w:t xml:space="preserve">, il était </w:t>
      </w:r>
      <w:r w:rsidR="00446EBF">
        <w:t>difficile</w:t>
      </w:r>
      <w:r w:rsidR="00F02EEF">
        <w:t xml:space="preserve"> d</w:t>
      </w:r>
      <w:r w:rsidR="005E791D">
        <w:t>’utiliser des algorithmes d’</w:t>
      </w:r>
      <w:r w:rsidR="00F02EEF">
        <w:t>appren</w:t>
      </w:r>
      <w:r w:rsidR="005E791D">
        <w:t>tissage</w:t>
      </w:r>
      <w:r w:rsidR="00821A6D">
        <w:t xml:space="preserve"> machines</w:t>
      </w:r>
      <w:r w:rsidR="00672DF0">
        <w:t xml:space="preserve"> pour obtenir des informations sur la réactivité des nucléotides</w:t>
      </w:r>
      <w:r w:rsidR="00F02EEF">
        <w:t xml:space="preserve">. </w:t>
      </w:r>
      <w:r w:rsidR="00672DF0">
        <w:t xml:space="preserve">En 2014, </w:t>
      </w:r>
      <w:bookmarkStart w:id="45" w:name="_Hlk501445530"/>
      <w:r w:rsidR="00672DF0">
        <w:t>le nombre de séquences</w:t>
      </w:r>
      <w:r w:rsidR="00446EBF">
        <w:t xml:space="preserve"> sondées</w:t>
      </w:r>
      <w:r w:rsidR="00672DF0">
        <w:t xml:space="preserve"> </w:t>
      </w:r>
      <w:r w:rsidR="001C2748">
        <w:t xml:space="preserve">rendues </w:t>
      </w:r>
      <w:r w:rsidR="00672DF0">
        <w:t>publiques a explosé</w:t>
      </w:r>
      <w:bookmarkEnd w:id="45"/>
      <w:r w:rsidR="001C2748">
        <w:t xml:space="preserve">, grâce au laboratoire du Dr </w:t>
      </w:r>
      <w:proofErr w:type="spellStart"/>
      <w:r w:rsidR="001C2748">
        <w:t>Das</w:t>
      </w:r>
      <w:proofErr w:type="spellEnd"/>
      <w:r w:rsidR="00F543CD">
        <w:t xml:space="preserve"> </w:t>
      </w:r>
      <w:r w:rsidR="00FC500C">
        <w:fldChar w:fldCharType="begin"/>
      </w:r>
      <w:r w:rsidR="003E333F">
        <w:instrText xml:space="preserve"> ADDIN EN.CITE &lt;EndNote&gt;&lt;Cite&gt;&lt;Author&gt;Yesselman&lt;/Author&gt;&lt;Year&gt;2017&lt;/Year&gt;&lt;RecNum&gt;43&lt;/RecNum&gt;&lt;DisplayText&gt;[5]&lt;/DisplayText&gt;&lt;record&gt;&lt;rec-number&gt;43&lt;/rec-number&gt;&lt;foreign-keys&gt;&lt;key app="EN" db-id="dtftfsr24va0v2etav4psxzqwvsxe0rzvwas" timestamp="0"&gt;43&lt;/key&gt;&lt;/foreign-keys&gt;&lt;ref-type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rsidR="00FC500C">
        <w:fldChar w:fldCharType="separate"/>
      </w:r>
      <w:r w:rsidR="00446EBF">
        <w:rPr>
          <w:noProof/>
        </w:rPr>
        <w:t>[5]</w:t>
      </w:r>
      <w:r w:rsidR="00FC500C">
        <w:fldChar w:fldCharType="end"/>
      </w:r>
      <w:r w:rsidR="00672DF0">
        <w:t xml:space="preserve">. </w:t>
      </w:r>
    </w:p>
    <w:p w:rsidR="00FC500C" w:rsidRDefault="00FC500C" w:rsidP="00FC500C">
      <w:pPr>
        <w:pStyle w:val="Paragraphe"/>
      </w:pPr>
    </w:p>
    <w:p w:rsidR="00FC500C" w:rsidRDefault="00A912D5" w:rsidP="00FC500C">
      <w:pPr>
        <w:jc w:val="center"/>
      </w:pPr>
      <w:r>
        <w:rPr>
          <w:noProof/>
        </w:rPr>
        <mc:AlternateContent>
          <mc:Choice Requires="wps">
            <w:drawing>
              <wp:anchor distT="45720" distB="45720" distL="114300" distR="114300" simplePos="0" relativeHeight="251873280" behindDoc="0" locked="0" layoutInCell="1" allowOverlap="1">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rsidR="00F67FD5" w:rsidRPr="0047091F" w:rsidRDefault="00F67FD5">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47.2pt;margin-top:18.4pt;width:155.1pt;height:110.6pt;rotation:-90;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rsidR="00F67FD5" w:rsidRPr="0047091F" w:rsidRDefault="00F67FD5">
                      <w:pPr>
                        <w:rPr>
                          <w:lang w:val="en-CA"/>
                        </w:rPr>
                      </w:pPr>
                      <w:r>
                        <w:t>ARN déposés dans la RMDB</w:t>
                      </w:r>
                    </w:p>
                  </w:txbxContent>
                </v:textbox>
              </v:shape>
            </w:pict>
          </mc:Fallback>
        </mc:AlternateContent>
      </w:r>
      <w:r w:rsidR="00E15844">
        <w:rPr>
          <w:noProof/>
        </w:rPr>
        <mc:AlternateContent>
          <mc:Choice Requires="wps">
            <w:drawing>
              <wp:anchor distT="45720" distB="45720" distL="114300" distR="114300" simplePos="0" relativeHeight="251875328" behindDoc="0" locked="0" layoutInCell="1" allowOverlap="1" wp14:anchorId="6F1DCD95" wp14:editId="6564B6ED">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rsidR="00F67FD5" w:rsidRPr="0047091F" w:rsidRDefault="00F67FD5" w:rsidP="0047091F">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DCD95" id="Text Box 31" o:spid="_x0000_s1028" type="#_x0000_t202" style="position:absolute;left:0;text-align:left;margin-left:198.9pt;margin-top:149.4pt;width:35.85pt;height:16.2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rsidR="00F67FD5" w:rsidRPr="0047091F" w:rsidRDefault="00F67FD5" w:rsidP="0047091F">
                      <w:pPr>
                        <w:rPr>
                          <w:sz w:val="14"/>
                          <w:lang w:val="en-CA"/>
                        </w:rPr>
                      </w:pPr>
                      <w:r w:rsidRPr="0047091F">
                        <w:rPr>
                          <w:sz w:val="14"/>
                        </w:rPr>
                        <w:t>Temps</w:t>
                      </w:r>
                    </w:p>
                  </w:txbxContent>
                </v:textbox>
              </v:shape>
            </w:pict>
          </mc:Fallback>
        </mc:AlternateContent>
      </w:r>
      <w:r w:rsidR="00FC500C">
        <w:rPr>
          <w:noProof/>
        </w:rPr>
        <w:drawing>
          <wp:inline distT="0" distB="0" distL="0" distR="0">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00AA368E" w:rsidRPr="00AA368E">
        <w:rPr>
          <w:noProof/>
        </w:rPr>
        <w:t xml:space="preserve"> </w:t>
      </w:r>
    </w:p>
    <w:p w:rsidR="00FC500C" w:rsidRPr="00ED574A" w:rsidRDefault="00ED574A" w:rsidP="00540B82">
      <w:pPr>
        <w:pStyle w:val="Figure"/>
        <w:rPr>
          <w:lang w:val="en-CA"/>
        </w:rPr>
      </w:pPr>
      <w:bookmarkStart w:id="46" w:name="_Toc501465794"/>
      <w:bookmarkStart w:id="47" w:name="_Toc502671236"/>
      <w:r w:rsidRPr="00E15844">
        <w:rPr>
          <w:rStyle w:val="CaptionChar"/>
          <w:b/>
        </w:rPr>
        <w:t>N</w:t>
      </w:r>
      <w:r w:rsidR="00FC500C" w:rsidRPr="00E15844">
        <w:rPr>
          <w:rStyle w:val="CaptionChar"/>
          <w:b/>
        </w:rPr>
        <w:t>ombre de séquences d’ARN ajouté</w:t>
      </w:r>
      <w:r w:rsidR="00595C34">
        <w:rPr>
          <w:rStyle w:val="CaptionChar"/>
          <w:b/>
        </w:rPr>
        <w:t>es</w:t>
      </w:r>
      <w:r w:rsidR="00FC500C" w:rsidRPr="00E15844">
        <w:rPr>
          <w:rStyle w:val="CaptionChar"/>
          <w:b/>
        </w:rPr>
        <w:t xml:space="preserve"> à la RMDB </w:t>
      </w:r>
      <w:r w:rsidR="00E15844" w:rsidRPr="00E15844">
        <w:rPr>
          <w:rStyle w:val="CaptionChar"/>
          <w:b/>
        </w:rPr>
        <w:t>entre</w:t>
      </w:r>
      <w:r w:rsidR="00FC500C" w:rsidRPr="00E15844">
        <w:rPr>
          <w:rStyle w:val="CaptionChar"/>
          <w:b/>
        </w:rPr>
        <w:t xml:space="preserve"> septembre 2014 </w:t>
      </w:r>
      <w:r w:rsidR="003C41A9">
        <w:rPr>
          <w:rStyle w:val="CaptionChar"/>
          <w:b/>
        </w:rPr>
        <w:t>et</w:t>
      </w:r>
      <w:r w:rsidR="00FC500C" w:rsidRPr="00E15844">
        <w:rPr>
          <w:rStyle w:val="CaptionChar"/>
          <w:b/>
        </w:rPr>
        <w:t xml:space="preserve"> mars 2017</w:t>
      </w:r>
      <w:r w:rsidR="00FC500C" w:rsidRPr="0053210D">
        <w:rPr>
          <w:rStyle w:val="CaptionChar"/>
        </w:rPr>
        <w:t>.</w:t>
      </w:r>
      <w:r w:rsidRPr="0053210D">
        <w:rPr>
          <w:rStyle w:val="CaptionChar"/>
        </w:rPr>
        <w:t xml:space="preserve"> </w:t>
      </w:r>
      <w:r w:rsidRPr="00B96563">
        <w:rPr>
          <w:rStyle w:val="CaptionChar"/>
          <w:lang w:val="en-CA"/>
        </w:rPr>
        <w:t xml:space="preserve">Figure </w:t>
      </w:r>
      <w:proofErr w:type="spellStart"/>
      <w:r w:rsidR="0053210D" w:rsidRPr="00B96563">
        <w:rPr>
          <w:rStyle w:val="CaptionChar"/>
          <w:lang w:val="en-CA"/>
        </w:rPr>
        <w:t>modifié</w:t>
      </w:r>
      <w:r w:rsidR="00C94030" w:rsidRPr="00B96563">
        <w:rPr>
          <w:rStyle w:val="CaptionChar"/>
          <w:lang w:val="en-CA"/>
        </w:rPr>
        <w:t>e</w:t>
      </w:r>
      <w:proofErr w:type="spellEnd"/>
      <w:r w:rsidRPr="00B96563">
        <w:rPr>
          <w:rStyle w:val="CaptionChar"/>
          <w:lang w:val="en-CA"/>
        </w:rPr>
        <w:t xml:space="preserve"> de </w:t>
      </w:r>
      <w:proofErr w:type="spellStart"/>
      <w:proofErr w:type="gramStart"/>
      <w:r w:rsidRPr="00B96563">
        <w:rPr>
          <w:rStyle w:val="CaptionChar"/>
          <w:lang w:val="en-CA"/>
        </w:rPr>
        <w:t>l’article</w:t>
      </w:r>
      <w:proofErr w:type="spellEnd"/>
      <w:r w:rsidRPr="00B96563">
        <w:rPr>
          <w:rStyle w:val="CaptionChar"/>
          <w:lang w:val="en-CA"/>
        </w:rPr>
        <w:t xml:space="preserve"> :</w:t>
      </w:r>
      <w:proofErr w:type="gramEnd"/>
      <w:r w:rsidRPr="00B96563">
        <w:rPr>
          <w:rStyle w:val="CaptionChar"/>
          <w:lang w:val="en-CA"/>
        </w:rPr>
        <w:t xml:space="preserve"> </w:t>
      </w:r>
      <w:r w:rsidRPr="00B96563">
        <w:rPr>
          <w:rStyle w:val="CaptionChar"/>
          <w:i/>
          <w:lang w:val="en-CA"/>
        </w:rPr>
        <w:t>Updates to the RNA mapping database (RMDB), version 2</w:t>
      </w:r>
      <w:r w:rsidRPr="00B96563">
        <w:rPr>
          <w:i/>
          <w:noProof/>
          <w:lang w:val="en-CA"/>
        </w:rPr>
        <w:t>.</w:t>
      </w:r>
      <w:r w:rsidR="0053210D" w:rsidRPr="00B96563">
        <w:rPr>
          <w:noProof/>
          <w:lang w:val="en-CA"/>
        </w:rPr>
        <w:t xml:space="preserve"> </w:t>
      </w:r>
      <w:r w:rsidR="0053210D" w:rsidRPr="0053210D">
        <w:rPr>
          <w:noProof/>
          <w:lang w:val="en-CA"/>
        </w:rPr>
        <w:t>Nucleic Acids Research</w:t>
      </w:r>
      <w:r w:rsidR="00591750">
        <w:rPr>
          <w:noProof/>
          <w:lang w:val="en-CA"/>
        </w:rPr>
        <w:t>, 2017</w:t>
      </w:r>
      <w:r w:rsidR="0053210D">
        <w:rPr>
          <w:noProof/>
          <w:lang w:val="en-CA"/>
        </w:rPr>
        <w:t>.</w:t>
      </w:r>
      <w:bookmarkEnd w:id="46"/>
      <w:bookmarkEnd w:id="47"/>
    </w:p>
    <w:p w:rsidR="004A2FB9" w:rsidRDefault="00F02EEF" w:rsidP="00B83EC9">
      <w:r>
        <w:t xml:space="preserve">Mon approche est basée sur </w:t>
      </w:r>
      <w:r w:rsidR="004A2FB9">
        <w:t xml:space="preserve">des sous-structures </w:t>
      </w:r>
      <w:r w:rsidR="005E791D">
        <w:t>de la SS</w:t>
      </w:r>
      <w:r>
        <w:t xml:space="preserve">. </w:t>
      </w:r>
      <w:r w:rsidR="00672DF0">
        <w:t xml:space="preserve">Elle </w:t>
      </w:r>
      <w:r w:rsidR="004A2FB9">
        <w:t>considère</w:t>
      </w:r>
      <w:r w:rsidR="005E791D">
        <w:t xml:space="preserve"> la majorité des prédictions comme étant bonnes</w:t>
      </w:r>
      <w:r w:rsidR="00672DF0">
        <w:t>, ce qui pose un défi de sélection des séquences</w:t>
      </w:r>
      <w:r w:rsidR="005E791D">
        <w:t>.</w:t>
      </w:r>
      <w:r w:rsidR="00BA1B5B">
        <w:t xml:space="preserve"> </w:t>
      </w:r>
      <w:r w:rsidR="00040209" w:rsidRPr="00040209">
        <w:t xml:space="preserve">J’ai récolté </w:t>
      </w:r>
      <w:bookmarkStart w:id="48" w:name="_Hlk501633723"/>
      <w:r w:rsidR="00040209" w:rsidRPr="00040209">
        <w:t>les niveaux de réactivités chimiques</w:t>
      </w:r>
      <w:bookmarkEnd w:id="48"/>
      <w:r w:rsidR="00040209" w:rsidRPr="00040209">
        <w:t xml:space="preserve"> d’un grand ensemble de données, c’est-à-dire, plusieurs </w:t>
      </w:r>
      <w:r w:rsidR="004A2FB9">
        <w:t>millions</w:t>
      </w:r>
      <w:r w:rsidR="00040209" w:rsidRPr="00040209">
        <w:t xml:space="preserve"> de </w:t>
      </w:r>
      <w:r w:rsidR="004A2FB9">
        <w:t>nucléotides provenant de plusieurs milliers d’ARN</w:t>
      </w:r>
      <w:r w:rsidR="00040209" w:rsidRPr="00040209">
        <w:t xml:space="preserve">, je les ai </w:t>
      </w:r>
      <w:r w:rsidR="00040209" w:rsidRPr="00040209">
        <w:lastRenderedPageBreak/>
        <w:t>compilé</w:t>
      </w:r>
      <w:r w:rsidR="004A2FB9">
        <w:t>e</w:t>
      </w:r>
      <w:r w:rsidR="00040209" w:rsidRPr="00040209">
        <w:t xml:space="preserve">s, </w:t>
      </w:r>
      <w:r w:rsidR="004A2FB9">
        <w:t xml:space="preserve">pour ensuite les utiliser pour </w:t>
      </w:r>
      <w:r w:rsidR="00040209" w:rsidRPr="00040209">
        <w:t>prédi</w:t>
      </w:r>
      <w:r w:rsidR="004A2FB9">
        <w:t>re la réactivité des nucléotides provenant d’ARN non utilisés lors de l’apprentissage</w:t>
      </w:r>
      <w:r w:rsidR="00040209" w:rsidRPr="00040209">
        <w:t>.</w:t>
      </w:r>
      <w:r>
        <w:t xml:space="preserve"> </w:t>
      </w:r>
    </w:p>
    <w:p w:rsidR="00940750" w:rsidRDefault="00821A6D" w:rsidP="00B83EC9">
      <w:r>
        <w:t>En plus de donner un ordre d’exactitude des prédictions</w:t>
      </w:r>
      <w:r w:rsidR="000A7E75">
        <w:t xml:space="preserve"> des SS</w:t>
      </w:r>
      <w:r>
        <w:t>, les deux logiciels que j’ai créé</w:t>
      </w:r>
      <w:r w:rsidR="000A7E75">
        <w:t>s</w:t>
      </w:r>
      <w:r>
        <w:t xml:space="preserve"> </w:t>
      </w:r>
      <w:r w:rsidR="00FC500C">
        <w:t>permettent</w:t>
      </w:r>
      <w:r>
        <w:t xml:space="preserve"> </w:t>
      </w:r>
      <w:r w:rsidR="00FC500C">
        <w:t>d’</w:t>
      </w:r>
      <w:r>
        <w:t>étudier l’ARN dans le contexte de la réactivité chimique</w:t>
      </w:r>
      <w:r w:rsidR="000A7E75">
        <w:t xml:space="preserve"> de façon générale</w:t>
      </w:r>
      <w:r>
        <w:t>.</w:t>
      </w:r>
      <w:r w:rsidR="00FC500C">
        <w:t xml:space="preserve"> Ils sont disponibles librement sur </w:t>
      </w:r>
      <w:proofErr w:type="spellStart"/>
      <w:r w:rsidR="00FC500C" w:rsidRPr="00FC500C">
        <w:rPr>
          <w:i/>
        </w:rPr>
        <w:t>github</w:t>
      </w:r>
      <w:proofErr w:type="spellEnd"/>
      <w:r w:rsidR="00FC500C">
        <w:t xml:space="preserve"> dans mon répertoire et celui du laboratoire du Dr Major.</w:t>
      </w:r>
    </w:p>
    <w:p w:rsidR="00F02EEF" w:rsidRDefault="00980828" w:rsidP="00F02EEF">
      <w:pPr>
        <w:pStyle w:val="Heading2"/>
      </w:pPr>
      <w:bookmarkStart w:id="49" w:name="_Toc502671827"/>
      <w:bookmarkStart w:id="50" w:name="_Toc502671967"/>
      <w:bookmarkStart w:id="51" w:name="_Hlk499725330"/>
      <w:r>
        <w:t xml:space="preserve">1.3 </w:t>
      </w:r>
      <w:r w:rsidR="00F02EEF">
        <w:t>Historique</w:t>
      </w:r>
      <w:bookmarkEnd w:id="49"/>
      <w:bookmarkEnd w:id="50"/>
    </w:p>
    <w:p w:rsidR="00F147FA" w:rsidRDefault="00980828" w:rsidP="00F147FA">
      <w:pPr>
        <w:pStyle w:val="Heading3"/>
      </w:pPr>
      <w:bookmarkStart w:id="52" w:name="_Toc502671828"/>
      <w:r>
        <w:t xml:space="preserve">1.3.1 </w:t>
      </w:r>
      <w:r w:rsidR="00F147FA">
        <w:t>Début de l’étude des acides nucléiques</w:t>
      </w:r>
      <w:bookmarkEnd w:id="52"/>
      <w:r w:rsidR="00F02EEF">
        <w:t xml:space="preserve"> </w:t>
      </w:r>
    </w:p>
    <w:p w:rsidR="00F147FA" w:rsidRDefault="00F02EEF" w:rsidP="00F907E7">
      <w:pPr>
        <w:pStyle w:val="Paragraphe"/>
      </w:pPr>
      <w:r>
        <w:t>En 1</w:t>
      </w:r>
      <w:r w:rsidR="00404DFF">
        <w:t>8</w:t>
      </w:r>
      <w:r>
        <w:t>6</w:t>
      </w:r>
      <w:r w:rsidR="00676D0C">
        <w:t>9</w:t>
      </w:r>
      <w:r>
        <w:t>, Friedrich Miescher, découvre l’ADN</w:t>
      </w:r>
      <w:r w:rsidR="00B154F7">
        <w:fldChar w:fldCharType="begin"/>
      </w:r>
      <w:r w:rsidR="003E333F">
        <w:instrText xml:space="preserve"> ADDIN EN.CITE &lt;EndNote&gt;&lt;Cite&gt;&lt;Author&gt;Dahm&lt;/Author&gt;&lt;Year&gt;2005&lt;/Year&gt;&lt;RecNum&gt;7&lt;/RecNum&gt;&lt;DisplayText&gt;[6]&lt;/DisplayText&gt;&lt;record&gt;&lt;rec-number&gt;7&lt;/rec-number&gt;&lt;foreign-keys&gt;&lt;key app="EN" db-id="dtftfsr24va0v2etav4psxzqwvsxe0rzvwas" timestamp="0"&gt;7&lt;/key&gt;&lt;/foreign-keys&gt;&lt;ref-type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rsidR="00B154F7">
        <w:fldChar w:fldCharType="separate"/>
      </w:r>
      <w:r w:rsidR="00446EBF">
        <w:rPr>
          <w:noProof/>
        </w:rPr>
        <w:t>[6]</w:t>
      </w:r>
      <w:r w:rsidR="00B154F7">
        <w:fldChar w:fldCharType="end"/>
      </w:r>
      <w:r>
        <w:t>. En 1939</w:t>
      </w:r>
      <w:r w:rsidR="00B154F7">
        <w:t>,</w:t>
      </w:r>
      <w:r>
        <w:t xml:space="preserve"> </w:t>
      </w:r>
      <w:proofErr w:type="spellStart"/>
      <w:r>
        <w:t>Caspersson</w:t>
      </w:r>
      <w:proofErr w:type="spellEnd"/>
      <w:r>
        <w:t xml:space="preserve"> et Schultz utilise</w:t>
      </w:r>
      <w:r w:rsidR="0093691D">
        <w:t>nt</w:t>
      </w:r>
      <w:r>
        <w:t xml:space="preserve"> un spectromètre pour établir qu’il y a des acides nucléiques dans le cytoplasme</w:t>
      </w:r>
      <w:r w:rsidR="00866EC7">
        <w:fldChar w:fldCharType="begin"/>
      </w:r>
      <w:r w:rsidR="003E333F">
        <w:instrText xml:space="preserve"> ADDIN EN.CITE &lt;EndNote&gt;&lt;Cite&gt;&lt;Author&gt;Caspersson&lt;/Author&gt;&lt;Year&gt;1939&lt;/Year&gt;&lt;RecNum&gt;8&lt;/RecNum&gt;&lt;DisplayText&gt;[7]&lt;/DisplayText&gt;&lt;record&gt;&lt;rec-number&gt;8&lt;/rec-number&gt;&lt;foreign-keys&gt;&lt;key app="EN" db-id="dtftfsr24va0v2etav4psxzqwvsxe0rzvwas" timestamp="0"&gt;8&lt;/key&gt;&lt;/foreign-keys&gt;&lt;ref-type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rsidR="00866EC7">
        <w:fldChar w:fldCharType="separate"/>
      </w:r>
      <w:r w:rsidR="00446EBF">
        <w:rPr>
          <w:noProof/>
        </w:rPr>
        <w:t>[7]</w:t>
      </w:r>
      <w:r w:rsidR="00866EC7">
        <w:fldChar w:fldCharType="end"/>
      </w:r>
      <w:r>
        <w:t>.</w:t>
      </w:r>
    </w:p>
    <w:p w:rsidR="00F147FA" w:rsidRDefault="00980828" w:rsidP="00F147FA">
      <w:pPr>
        <w:pStyle w:val="Heading3"/>
      </w:pPr>
      <w:bookmarkStart w:id="53" w:name="_Toc502671829"/>
      <w:r>
        <w:t xml:space="preserve">1.3.2 </w:t>
      </w:r>
      <w:r w:rsidR="00F147FA">
        <w:t>Détermination de la structure de l’ADN et de l’ARN</w:t>
      </w:r>
      <w:bookmarkEnd w:id="53"/>
    </w:p>
    <w:p w:rsidR="00F147FA" w:rsidRDefault="00F02EEF" w:rsidP="00F907E7">
      <w:pPr>
        <w:pStyle w:val="Paragraphe"/>
      </w:pPr>
      <w:r>
        <w:t>En 1953, Francis Crick et James Watson élucident, avec l’aide des données de Rosalind Franklin, un des mystères les plus grand</w:t>
      </w:r>
      <w:r w:rsidR="00EB63E0">
        <w:t>s</w:t>
      </w:r>
      <w:r>
        <w:t xml:space="preserve"> du milieu du 20</w:t>
      </w:r>
      <w:r w:rsidRPr="00E9142D">
        <w:rPr>
          <w:vertAlign w:val="superscript"/>
        </w:rPr>
        <w:t>e</w:t>
      </w:r>
      <w:r>
        <w:t xml:space="preserve"> siècle, la structure de l’acide désoxyribonucléique (ADN)</w:t>
      </w:r>
      <w:r w:rsidR="00866EC7">
        <w:fldChar w:fldCharType="begin"/>
      </w:r>
      <w:r w:rsidR="003E333F">
        <w:instrText xml:space="preserve"> ADDIN EN.CITE &lt;EndNote&gt;&lt;Cite&gt;&lt;Author&gt;Watson&lt;/Author&gt;&lt;Year&gt;1953&lt;/Year&gt;&lt;RecNum&gt;9&lt;/RecNum&gt;&lt;DisplayText&gt;[8]&lt;/DisplayText&gt;&lt;record&gt;&lt;rec-number&gt;9&lt;/rec-number&gt;&lt;foreign-keys&gt;&lt;key app="EN" db-id="dtftfsr24va0v2etav4psxzqwvsxe0rzvwas" timestamp="0"&gt;9&lt;/key&gt;&lt;/foreign-keys&gt;&lt;ref-type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rsidR="00866EC7">
        <w:fldChar w:fldCharType="separate"/>
      </w:r>
      <w:r w:rsidR="00446EBF">
        <w:rPr>
          <w:noProof/>
        </w:rPr>
        <w:t>[8]</w:t>
      </w:r>
      <w:r w:rsidR="00866EC7">
        <w:fldChar w:fldCharType="end"/>
      </w:r>
      <w:r>
        <w:t>. L’acide ribonucléique (ARN) est un acide nucléique tout comme l’ADN et sa structure lui est apparenté</w:t>
      </w:r>
      <w:r w:rsidR="00EB63E0">
        <w:t>e</w:t>
      </w:r>
      <w:r>
        <w:t>. En 196</w:t>
      </w:r>
      <w:r w:rsidR="00866EC7">
        <w:t>1</w:t>
      </w:r>
      <w:r>
        <w:t>,</w:t>
      </w:r>
      <w:r w:rsidR="000637E3">
        <w:t xml:space="preserve"> Monod</w:t>
      </w:r>
      <w:r>
        <w:t xml:space="preserve"> et Jacob propose</w:t>
      </w:r>
      <w:r w:rsidR="000637E3">
        <w:t>nt</w:t>
      </w:r>
      <w:r>
        <w:t xml:space="preserve"> que l’ARN soit un intermédiaire entre l’ADN et les protéines, ils auront raison</w:t>
      </w:r>
      <w:r w:rsidR="00866EC7">
        <w:fldChar w:fldCharType="begin"/>
      </w:r>
      <w:r w:rsidR="003E333F">
        <w:instrText xml:space="preserve"> ADDIN EN.CITE &lt;EndNote&gt;&lt;Cite&gt;&lt;Author&gt;Jacob&lt;/Author&gt;&lt;Year&gt;1961&lt;/Year&gt;&lt;RecNum&gt;10&lt;/RecNum&gt;&lt;DisplayText&gt;[9]&lt;/DisplayText&gt;&lt;record&gt;&lt;rec-number&gt;10&lt;/rec-number&gt;&lt;foreign-keys&gt;&lt;key app="EN" db-id="dtftfsr24va0v2etav4psxzqwvsxe0rzvwas" timestamp="0"&gt;10&lt;/key&gt;&lt;/foreign-keys&gt;&lt;ref-type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rsidR="00866EC7">
        <w:fldChar w:fldCharType="separate"/>
      </w:r>
      <w:r w:rsidR="00446EBF">
        <w:rPr>
          <w:noProof/>
        </w:rPr>
        <w:t>[9]</w:t>
      </w:r>
      <w:r w:rsidR="00866EC7">
        <w:fldChar w:fldCharType="end"/>
      </w:r>
      <w:r>
        <w:t xml:space="preserve">. </w:t>
      </w:r>
      <w:r w:rsidR="004C3FBD" w:rsidRPr="004C3FBD">
        <w:t>Les mécanismes par lesquels les ARN jouent leurs rôles s’imposent</w:t>
      </w:r>
      <w:r w:rsidR="004C3FBD">
        <w:t xml:space="preserve"> </w:t>
      </w:r>
      <w:r>
        <w:t xml:space="preserve">alors comme questions de recherches. En 1964, Robert </w:t>
      </w:r>
      <w:r w:rsidR="00EB63E0">
        <w:t>W</w:t>
      </w:r>
      <w:r>
        <w:t xml:space="preserve">. Holley se sert d’une enzyme pour digérer un ARN de transfert et </w:t>
      </w:r>
      <w:r w:rsidR="000637E3">
        <w:t xml:space="preserve">c’est </w:t>
      </w:r>
      <w:r>
        <w:t xml:space="preserve">ainsi </w:t>
      </w:r>
      <w:r w:rsidR="000637E3">
        <w:t>qu’il découvre</w:t>
      </w:r>
      <w:r>
        <w:t xml:space="preserve"> sa structure secondaire</w:t>
      </w:r>
      <w:r w:rsidR="00F543CD">
        <w:t xml:space="preserve"> </w:t>
      </w:r>
      <w:r w:rsidR="005070B5">
        <w:fldChar w:fldCharType="begin"/>
      </w:r>
      <w:r w:rsidR="003E333F">
        <w:instrText xml:space="preserve"> ADDIN EN.CITE &lt;EndNote&gt;&lt;Cite&gt;&lt;Author&gt;Holley Rw Fau - Apgar&lt;/Author&gt;&lt;RecNum&gt;11&lt;/RecNum&gt;&lt;DisplayText&gt;[10]&lt;/DisplayText&gt;&lt;record&gt;&lt;rec-number&gt;11&lt;/rec-number&gt;&lt;foreign-keys&gt;&lt;key app="EN" db-id="dtftfsr24va0v2etav4psxzqwvsxe0rzvwas" timestamp="0"&gt;11&lt;/key&gt;&lt;/foreign-keys&gt;&lt;ref-type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rsidR="005070B5">
        <w:fldChar w:fldCharType="separate"/>
      </w:r>
      <w:r w:rsidR="00446EBF">
        <w:rPr>
          <w:noProof/>
        </w:rPr>
        <w:t>[10]</w:t>
      </w:r>
      <w:r w:rsidR="005070B5">
        <w:fldChar w:fldCharType="end"/>
      </w:r>
      <w:r>
        <w:t>. C’est le début du sondage enzymatique de l’ARN</w:t>
      </w:r>
      <w:r w:rsidR="005070B5">
        <w:t>.</w:t>
      </w:r>
      <w:r>
        <w:t xml:space="preserve"> </w:t>
      </w:r>
    </w:p>
    <w:p w:rsidR="00F147FA" w:rsidRDefault="00980828" w:rsidP="00F147FA">
      <w:pPr>
        <w:pStyle w:val="Heading3"/>
      </w:pPr>
      <w:bookmarkStart w:id="54" w:name="_Toc502671830"/>
      <w:r>
        <w:t xml:space="preserve">1.3.3 </w:t>
      </w:r>
      <w:r w:rsidR="00F147FA">
        <w:t>Prédiction de la structure secondaire des ARN</w:t>
      </w:r>
      <w:bookmarkEnd w:id="54"/>
    </w:p>
    <w:p w:rsidR="003D13EA" w:rsidRDefault="00F02EEF" w:rsidP="00F907E7">
      <w:pPr>
        <w:pStyle w:val="Paragraphe"/>
      </w:pPr>
      <w:r>
        <w:t xml:space="preserve">L’idée de </w:t>
      </w:r>
      <w:proofErr w:type="spellStart"/>
      <w:r>
        <w:t>Tinocco</w:t>
      </w:r>
      <w:proofErr w:type="spellEnd"/>
      <w:r w:rsidR="005070B5">
        <w:t>,</w:t>
      </w:r>
      <w:r>
        <w:t xml:space="preserve"> en 1971</w:t>
      </w:r>
      <w:r w:rsidR="005070B5">
        <w:t>,</w:t>
      </w:r>
      <w:r>
        <w:t xml:space="preserve"> est de minimiser l’énergie de</w:t>
      </w:r>
      <w:r w:rsidR="000637E3">
        <w:t xml:space="preserve"> ces</w:t>
      </w:r>
      <w:r>
        <w:t xml:space="preserve"> molécules pour trouver la structure la plus stable. Des règles simples sont appliquées à une structure </w:t>
      </w:r>
      <w:r>
        <w:lastRenderedPageBreak/>
        <w:t>pour évaluer son énergie. Elles comprennent : une énergie d’initiation des hélices, une énergie de propagation et une énergie pour les boucles</w:t>
      </w:r>
      <w:r w:rsidR="005070B5">
        <w:fldChar w:fldCharType="begin"/>
      </w:r>
      <w:r w:rsidR="003E333F">
        <w:instrText xml:space="preserve"> ADDIN EN.CITE &lt;EndNote&gt;&lt;Cite&gt;&lt;Author&gt;Tinoco I Jr Fau - Uhlenbeck&lt;/Author&gt;&lt;RecNum&gt;12&lt;/RecNum&gt;&lt;DisplayText&gt;[11]&lt;/DisplayText&gt;&lt;record&gt;&lt;rec-number&gt;12&lt;/rec-number&gt;&lt;foreign-keys&gt;&lt;key app="EN" db-id="dtftfsr24va0v2etav4psxzqwvsxe0rzvwas" timestamp="0"&gt;12&lt;/key&gt;&lt;/foreign-keys&gt;&lt;ref-type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rsidR="005070B5">
        <w:fldChar w:fldCharType="separate"/>
      </w:r>
      <w:r w:rsidR="00446EBF">
        <w:rPr>
          <w:noProof/>
        </w:rPr>
        <w:t>[11]</w:t>
      </w:r>
      <w:r w:rsidR="005070B5">
        <w:fldChar w:fldCharType="end"/>
      </w:r>
      <w:r>
        <w:t xml:space="preserve">. En 1978, </w:t>
      </w:r>
      <w:proofErr w:type="spellStart"/>
      <w:r>
        <w:t>Nussinov</w:t>
      </w:r>
      <w:proofErr w:type="spellEnd"/>
      <w:r>
        <w:t xml:space="preserve"> propose un algorithme rapide pour déterminer la structure secondaire d’un ARN. Son nombre d’étape</w:t>
      </w:r>
      <w:r w:rsidR="00642AC7">
        <w:t>s</w:t>
      </w:r>
      <w:r>
        <w:t xml:space="preserve"> grossit proportionnellement au cube de la longueur d’une séquence de nucléotides, autrement dit</w:t>
      </w:r>
      <w:r w:rsidR="00F147FA">
        <w:t>,</w:t>
      </w:r>
      <w:r>
        <w:t xml:space="preserve"> il est dans l’ordre de complexité de O(n</w:t>
      </w:r>
      <w:r>
        <w:rPr>
          <w:vertAlign w:val="superscript"/>
        </w:rPr>
        <w:t>3</w:t>
      </w:r>
      <w:r>
        <w:t>)</w:t>
      </w:r>
      <w:r w:rsidR="00F147FA">
        <w:t>, « n » étant le nombre de nucléotides de la séquence</w:t>
      </w:r>
      <w:r w:rsidR="00F543CD">
        <w:t xml:space="preserve"> </w:t>
      </w:r>
      <w:r w:rsidR="005F367F">
        <w:fldChar w:fldCharType="begin"/>
      </w:r>
      <w:r w:rsidR="003E333F">
        <w:instrText xml:space="preserve"> ADDIN EN.CITE &lt;EndNote&gt;&lt;Cite&gt;&lt;Author&gt;Nussinov&lt;/Author&gt;&lt;Year&gt;1978&lt;/Year&gt;&lt;RecNum&gt;13&lt;/RecNum&gt;&lt;DisplayText&gt;[12, 13]&lt;/DisplayText&gt;&lt;record&gt;&lt;rec-number&gt;13&lt;/rec-number&gt;&lt;foreign-keys&gt;&lt;key app="EN" db-id="dtftfsr24va0v2etav4psxzqwvsxe0rzvwas" timestamp="0"&gt;13&lt;/key&gt;&lt;/foreign-keys&gt;&lt;ref-type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db-id="dtftfsr24va0v2etav4psxzqwvsxe0rzvwas" timestamp="0"&gt;56&lt;/key&gt;&lt;/foreign-keys&gt;&lt;ref-type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rsidR="005F367F">
        <w:fldChar w:fldCharType="separate"/>
      </w:r>
      <w:r w:rsidR="00446EBF">
        <w:rPr>
          <w:noProof/>
        </w:rPr>
        <w:t>[12, 13]</w:t>
      </w:r>
      <w:r w:rsidR="005F367F">
        <w:fldChar w:fldCharType="end"/>
      </w:r>
      <w:r>
        <w:t>. Ensuite, il y a eu les algorithmes donnant les SS sous-optimale</w:t>
      </w:r>
      <w:r w:rsidR="00642AC7">
        <w:t>s</w:t>
      </w:r>
      <w:r>
        <w:t xml:space="preserve"> en </w:t>
      </w:r>
      <w:r w:rsidR="005F367F">
        <w:t xml:space="preserve">1984 </w:t>
      </w:r>
      <w:r>
        <w:t>et 1989</w:t>
      </w:r>
      <w:r w:rsidR="00F543CD">
        <w:t xml:space="preserve"> </w:t>
      </w:r>
      <w:r w:rsidR="005F367F">
        <w:fldChar w:fldCharType="begin"/>
      </w:r>
      <w:r w:rsidR="003E333F">
        <w:instrText xml:space="preserve"> ADDIN EN.CITE &lt;EndNote&gt;&lt;Cite&gt;&lt;Author&gt;Zuker&lt;/Author&gt;&lt;RecNum&gt;14&lt;/RecNum&gt;&lt;DisplayText&gt;[14, 15]&lt;/DisplayText&gt;&lt;record&gt;&lt;rec-number&gt;14&lt;/rec-number&gt;&lt;foreign-keys&gt;&lt;key app="EN" db-id="dtftfsr24va0v2etav4psxzqwvsxe0rzvwas" timestamp="0"&gt;14&lt;/key&gt;&lt;/foreign-keys&gt;&lt;ref-type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db-id="dtftfsr24va0v2etav4psxzqwvsxe0rzvwas" timestamp="0"&gt;15&lt;/key&gt;&lt;/foreign-keys&gt;&lt;ref-type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rsidR="005F367F">
        <w:fldChar w:fldCharType="separate"/>
      </w:r>
      <w:r w:rsidR="00446EBF">
        <w:rPr>
          <w:noProof/>
        </w:rPr>
        <w:t>[14, 15]</w:t>
      </w:r>
      <w:r w:rsidR="005F367F">
        <w:fldChar w:fldCharType="end"/>
      </w:r>
      <w:r>
        <w:t xml:space="preserve">. </w:t>
      </w:r>
      <w:r w:rsidR="009B32BA">
        <w:t>E</w:t>
      </w:r>
      <w:r>
        <w:t>n 1990</w:t>
      </w:r>
      <w:r w:rsidR="009B32BA">
        <w:t xml:space="preserve">, </w:t>
      </w:r>
      <w:proofErr w:type="spellStart"/>
      <w:r w:rsidR="009B32BA" w:rsidRPr="009B32BA">
        <w:t>McCaskill</w:t>
      </w:r>
      <w:proofErr w:type="spellEnd"/>
      <w:r>
        <w:t xml:space="preserve"> </w:t>
      </w:r>
      <w:r w:rsidR="00556171">
        <w:t>imagine</w:t>
      </w:r>
      <w:r>
        <w:t xml:space="preserve"> un algorithme pour obtenir la fonction de partition en O(n</w:t>
      </w:r>
      <w:r>
        <w:rPr>
          <w:vertAlign w:val="superscript"/>
        </w:rPr>
        <w:t>3</w:t>
      </w:r>
      <w:r>
        <w:t>)</w:t>
      </w:r>
      <w:r w:rsidR="00F147FA">
        <w:t xml:space="preserve"> </w:t>
      </w:r>
      <w:r w:rsidR="009B32BA">
        <w:fldChar w:fldCharType="begin"/>
      </w:r>
      <w:r w:rsidR="003E333F">
        <w:instrText xml:space="preserve"> ADDIN EN.CITE &lt;EndNote&gt;&lt;Cite&gt;&lt;Author&gt;McCaskill&lt;/Author&gt;&lt;RecNum&gt;16&lt;/RecNum&gt;&lt;DisplayText&gt;[16]&lt;/DisplayText&gt;&lt;record&gt;&lt;rec-number&gt;16&lt;/rec-number&gt;&lt;foreign-keys&gt;&lt;key app="EN" db-id="dtftfsr24va0v2etav4psxzqwvsxe0rzvwas" timestamp="0"&gt;16&lt;/key&gt;&lt;/foreign-keys&gt;&lt;ref-type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rsidR="009B32BA">
        <w:fldChar w:fldCharType="separate"/>
      </w:r>
      <w:r w:rsidR="00446EBF">
        <w:rPr>
          <w:noProof/>
        </w:rPr>
        <w:t>[16]</w:t>
      </w:r>
      <w:r w:rsidR="009B32BA">
        <w:fldChar w:fldCharType="end"/>
      </w:r>
      <w:r>
        <w:t>. Cette fonction est utile pour connaître la probabilité de formation d’une paire de base</w:t>
      </w:r>
      <w:r w:rsidR="000637E3">
        <w:t>s</w:t>
      </w:r>
      <w:r>
        <w:t>. En 1991, MC-SYM, un logiciel qui prédit la structure 3D d’une molécule est publié</w:t>
      </w:r>
      <w:r w:rsidR="000637E3">
        <w:t xml:space="preserve"> par</w:t>
      </w:r>
      <w:r w:rsidR="00556171">
        <w:t xml:space="preserve"> le</w:t>
      </w:r>
      <w:r w:rsidR="000637E3">
        <w:t xml:space="preserve"> Dr</w:t>
      </w:r>
      <w:r w:rsidR="00556171">
        <w:t xml:space="preserve"> François</w:t>
      </w:r>
      <w:r w:rsidR="000637E3">
        <w:t xml:space="preserve"> Major</w:t>
      </w:r>
      <w:r w:rsidR="00556171">
        <w:t>, mon directeur de recherche</w:t>
      </w:r>
      <w:r w:rsidR="009B32BA">
        <w:fldChar w:fldCharType="begin"/>
      </w:r>
      <w:r w:rsidR="003E333F">
        <w:instrText xml:space="preserve"> ADDIN EN.CITE &lt;EndNote&gt;&lt;Cite&gt;&lt;Author&gt;Major&lt;/Author&gt;&lt;Year&gt;1991&lt;/Year&gt;&lt;RecNum&gt;17&lt;/RecNum&gt;&lt;DisplayText&gt;[17]&lt;/DisplayText&gt;&lt;record&gt;&lt;rec-number&gt;17&lt;/rec-number&gt;&lt;foreign-keys&gt;&lt;key app="EN" db-id="dtftfsr24va0v2etav4psxzqwvsxe0rzvwas" timestamp="0"&gt;17&lt;/key&gt;&lt;/foreign-keys&gt;&lt;ref-type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rsidR="009B32BA">
        <w:fldChar w:fldCharType="separate"/>
      </w:r>
      <w:r w:rsidR="00446EBF">
        <w:rPr>
          <w:noProof/>
        </w:rPr>
        <w:t>[17]</w:t>
      </w:r>
      <w:r w:rsidR="009B32BA">
        <w:fldChar w:fldCharType="end"/>
      </w:r>
      <w:r>
        <w:t xml:space="preserve">. En 1994, </w:t>
      </w:r>
      <w:proofErr w:type="spellStart"/>
      <w:r>
        <w:t>ViennaRNA</w:t>
      </w:r>
      <w:proofErr w:type="spellEnd"/>
      <w:r>
        <w:t xml:space="preserve"> package voit le jour</w:t>
      </w:r>
      <w:r w:rsidR="00F543CD">
        <w:t xml:space="preserve"> </w:t>
      </w:r>
      <w:r w:rsidR="009B32BA">
        <w:fldChar w:fldCharType="begin"/>
      </w:r>
      <w:r w:rsidR="003E333F">
        <w:instrText xml:space="preserve"> ADDIN EN.CITE &lt;EndNote&gt;&lt;Cite&gt;&lt;Author&gt;Hofacker&lt;/Author&gt;&lt;Year&gt;1989&lt;/Year&gt;&lt;RecNum&gt;18&lt;/RecNum&gt;&lt;DisplayText&gt;[18]&lt;/DisplayText&gt;&lt;record&gt;&lt;rec-number&gt;18&lt;/rec-number&gt;&lt;foreign-keys&gt;&lt;key app="EN" db-id="dtftfsr24va0v2etav4psxzqwvsxe0rzvwas" timestamp="0"&gt;18&lt;/key&gt;&lt;/foreign-keys&gt;&lt;ref-type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rsidR="009B32BA">
        <w:fldChar w:fldCharType="separate"/>
      </w:r>
      <w:r w:rsidR="00446EBF">
        <w:rPr>
          <w:noProof/>
        </w:rPr>
        <w:t>[18]</w:t>
      </w:r>
      <w:r w:rsidR="009B32BA">
        <w:fldChar w:fldCharType="end"/>
      </w:r>
      <w:r>
        <w:t>. Par la suite</w:t>
      </w:r>
      <w:r w:rsidR="003A297C">
        <w:t>,</w:t>
      </w:r>
      <w:r>
        <w:t xml:space="preserve"> l’intérêt pour l’ARN n’a fait qu’augmenter. </w:t>
      </w:r>
      <w:bookmarkStart w:id="55" w:name="_Hlk501450607"/>
      <w:r>
        <w:t>En 1995, Turner publie un ensemble de donnée</w:t>
      </w:r>
      <w:r w:rsidR="00B80199">
        <w:t>s</w:t>
      </w:r>
      <w:r>
        <w:t xml:space="preserve"> thermodynamique</w:t>
      </w:r>
      <w:r w:rsidR="00B80199">
        <w:t>s</w:t>
      </w:r>
      <w:r>
        <w:t xml:space="preserve"> sur les paires de base</w:t>
      </w:r>
      <w:r w:rsidR="00201AE5">
        <w:t>s et</w:t>
      </w:r>
      <w:r>
        <w:t xml:space="preserve"> les </w:t>
      </w:r>
      <w:r w:rsidR="00201AE5">
        <w:t>boucles</w:t>
      </w:r>
      <w:r>
        <w:t xml:space="preserve"> de l’ARN</w:t>
      </w:r>
      <w:r w:rsidR="00F543CD">
        <w:t xml:space="preserve"> </w:t>
      </w:r>
      <w:r w:rsidR="00BC4D3A">
        <w:fldChar w:fldCharType="begin"/>
      </w:r>
      <w:r w:rsidR="003E333F">
        <w:instrText xml:space="preserve"> ADDIN EN.CITE &lt;EndNote&gt;&lt;Cite&gt;&lt;Author&gt;Serra&lt;/Author&gt;&lt;RecNum&gt;19&lt;/RecNum&gt;&lt;DisplayText&gt;[19]&lt;/DisplayText&gt;&lt;record&gt;&lt;rec-number&gt;19&lt;/rec-number&gt;&lt;foreign-keys&gt;&lt;key app="EN" db-id="dtftfsr24va0v2etav4psxzqwvsxe0rzvwas" timestamp="0"&gt;19&lt;/key&gt;&lt;/foreign-keys&gt;&lt;ref-type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rsidR="00BC4D3A">
        <w:fldChar w:fldCharType="separate"/>
      </w:r>
      <w:r w:rsidR="00446EBF">
        <w:rPr>
          <w:noProof/>
        </w:rPr>
        <w:t>[19]</w:t>
      </w:r>
      <w:r w:rsidR="00BC4D3A">
        <w:fldChar w:fldCharType="end"/>
      </w:r>
      <w:r>
        <w:t>.</w:t>
      </w:r>
      <w:r w:rsidR="00201AE5">
        <w:t xml:space="preserve"> Ces données seront utiles pour </w:t>
      </w:r>
      <w:r w:rsidR="00AF5B4C">
        <w:t>d</w:t>
      </w:r>
      <w:r w:rsidR="00201AE5">
        <w:t xml:space="preserve">es algorithmes tels que </w:t>
      </w:r>
      <w:bookmarkStart w:id="56" w:name="_Hlk501450727"/>
      <w:bookmarkEnd w:id="55"/>
      <w:r w:rsidR="0071661B" w:rsidRPr="0071661B">
        <w:t>les proches voisins. Une autre date marquante pour ce domaine est l’année 2008, MC-</w:t>
      </w:r>
      <w:proofErr w:type="spellStart"/>
      <w:r w:rsidR="0071661B" w:rsidRPr="0071661B">
        <w:t>Fold</w:t>
      </w:r>
      <w:proofErr w:type="spellEnd"/>
      <w:r w:rsidR="0071661B" w:rsidRPr="0071661B">
        <w:t xml:space="preserve"> une version </w:t>
      </w:r>
      <w:r w:rsidR="00A912D5">
        <w:t>lente</w:t>
      </w:r>
      <w:r w:rsidR="0071661B" w:rsidRPr="0071661B">
        <w:t xml:space="preserve"> </w:t>
      </w:r>
      <w:r w:rsidR="00A912D5">
        <w:t>de</w:t>
      </w:r>
      <w:r w:rsidR="0071661B" w:rsidRPr="0071661B">
        <w:t xml:space="preserve"> </w:t>
      </w:r>
      <w:proofErr w:type="spellStart"/>
      <w:r w:rsidR="0071661B" w:rsidRPr="0071661B">
        <w:t>MCFlashfold</w:t>
      </w:r>
      <w:proofErr w:type="spellEnd"/>
      <w:r w:rsidR="0071661B" w:rsidRPr="0071661B">
        <w:t xml:space="preserve"> est publié par le laboratoire du Dr Major </w:t>
      </w:r>
      <w:r w:rsidR="005E5473" w:rsidRPr="005E5473">
        <w:t xml:space="preserve"> </w:t>
      </w:r>
      <w:r w:rsidR="00BC4D3A">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rsidR="00BC4D3A">
        <w:fldChar w:fldCharType="separate"/>
      </w:r>
      <w:r w:rsidR="00446EBF">
        <w:rPr>
          <w:noProof/>
        </w:rPr>
        <w:t>[20]</w:t>
      </w:r>
      <w:r w:rsidR="00BC4D3A">
        <w:fldChar w:fldCharType="end"/>
      </w:r>
      <w:r>
        <w:t>.</w:t>
      </w:r>
      <w:bookmarkEnd w:id="56"/>
    </w:p>
    <w:p w:rsidR="00F02EEF" w:rsidRDefault="00980828" w:rsidP="00F02EEF">
      <w:pPr>
        <w:pStyle w:val="Heading2"/>
      </w:pPr>
      <w:bookmarkStart w:id="57" w:name="_Toc502671831"/>
      <w:bookmarkStart w:id="58" w:name="_Toc502671968"/>
      <w:bookmarkEnd w:id="51"/>
      <w:r>
        <w:t xml:space="preserve">1.4 </w:t>
      </w:r>
      <w:r w:rsidR="00F02EEF">
        <w:t xml:space="preserve">Pourquoi étudier la structure de </w:t>
      </w:r>
      <w:r w:rsidR="00201AE5">
        <w:t>l’</w:t>
      </w:r>
      <w:r w:rsidR="00F02EEF">
        <w:t>ARN</w:t>
      </w:r>
      <w:bookmarkEnd w:id="57"/>
      <w:bookmarkEnd w:id="58"/>
    </w:p>
    <w:p w:rsidR="00F02EEF" w:rsidRDefault="00820612" w:rsidP="00F907E7">
      <w:pPr>
        <w:pStyle w:val="Paragraphe"/>
      </w:pPr>
      <w:bookmarkStart w:id="59" w:name="_Hlk501451095"/>
      <w:r w:rsidRPr="00820612">
        <w:t xml:space="preserve">Le repliement de l’ARN </w:t>
      </w:r>
      <w:r w:rsidR="00201AE5">
        <w:t>est intrinsèquement lié à</w:t>
      </w:r>
      <w:r w:rsidRPr="00820612">
        <w:t xml:space="preserve"> ses nombreuses fonctions.</w:t>
      </w:r>
      <w:bookmarkEnd w:id="59"/>
      <w:r w:rsidRPr="00820612">
        <w:t xml:space="preserve"> On peut penser aux ARN de transfert, dont la forme tridimensionnelle, en « L », </w:t>
      </w:r>
      <w:r w:rsidR="007742AC">
        <w:t xml:space="preserve">est </w:t>
      </w:r>
      <w:r w:rsidRPr="00820612">
        <w:t xml:space="preserve">nécessaire pour qu'ils soient reconnus par le ribosome. Dans une cellule vivante, chaque ARN naît de la transcription d’un brin </w:t>
      </w:r>
      <w:r w:rsidR="00AF5B4C">
        <w:t>d’</w:t>
      </w:r>
      <w:r w:rsidRPr="00820612">
        <w:t>ADN. Ensuite, chaque molécule se replie pour adopter une ou plusieurs formes plus ou moins stables pouvant se transformer une en l'autre sous certaines conditions.</w:t>
      </w:r>
      <w:bookmarkStart w:id="60" w:name="_Hlk501451164"/>
      <w:r w:rsidRPr="00820612">
        <w:t xml:space="preserve"> </w:t>
      </w:r>
      <w:r w:rsidR="00431E67" w:rsidRPr="00431E67">
        <w:t>Ces molécules sont impliquées dans la majorité des processus de rétroaction cellulaires. Que ce soit au niveau de leur traduction en protéine ou directement</w:t>
      </w:r>
      <w:r w:rsidRPr="00820612">
        <w:t xml:space="preserve">. </w:t>
      </w:r>
      <w:r w:rsidR="00431E67" w:rsidRPr="00431E67">
        <w:t xml:space="preserve">Les </w:t>
      </w:r>
      <w:proofErr w:type="spellStart"/>
      <w:r w:rsidR="00431E67" w:rsidRPr="004D29A9">
        <w:rPr>
          <w:i/>
        </w:rPr>
        <w:t>riboswitchs</w:t>
      </w:r>
      <w:proofErr w:type="spellEnd"/>
      <w:r w:rsidR="00431E67" w:rsidRPr="00431E67">
        <w:t xml:space="preserve"> sont un bon exemple de régulation directe</w:t>
      </w:r>
      <w:r w:rsidR="00431E67">
        <w:t xml:space="preserve"> </w:t>
      </w:r>
      <w:r w:rsidR="00BC4D3A">
        <w:fldChar w:fldCharType="begin"/>
      </w:r>
      <w:r w:rsidR="003E333F">
        <w:instrText xml:space="preserve"> ADDIN EN.CITE &lt;EndNote&gt;&lt;Cite&gt;&lt;Author&gt;Mandal&lt;/Author&gt;&lt;Year&gt;2004&lt;/Year&gt;&lt;RecNum&gt;21&lt;/RecNum&gt;&lt;DisplayText&gt;[21]&lt;/DisplayText&gt;&lt;record&gt;&lt;rec-number&gt;21&lt;/rec-number&gt;&lt;foreign-keys&gt;&lt;key app="EN" db-id="dtftfsr24va0v2etav4psxzqwvsxe0rzvwas" timestamp="0"&gt;21&lt;/key&gt;&lt;/foreign-keys&gt;&lt;ref-type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rsidR="00BC4D3A">
        <w:fldChar w:fldCharType="separate"/>
      </w:r>
      <w:r w:rsidR="00446EBF">
        <w:rPr>
          <w:noProof/>
        </w:rPr>
        <w:t>[21]</w:t>
      </w:r>
      <w:r w:rsidR="00BC4D3A">
        <w:fldChar w:fldCharType="end"/>
      </w:r>
      <w:r w:rsidR="00F02EEF">
        <w:t>.</w:t>
      </w:r>
      <w:r w:rsidR="004D29A9">
        <w:t xml:space="preserve"> De façon indirecte,</w:t>
      </w:r>
      <w:r w:rsidR="00F02EEF">
        <w:t xml:space="preserve"> </w:t>
      </w:r>
      <w:bookmarkEnd w:id="60"/>
      <w:r w:rsidR="004D29A9">
        <w:t>l</w:t>
      </w:r>
      <w:r w:rsidR="00FB7464" w:rsidRPr="00FB7464">
        <w:t xml:space="preserve">es </w:t>
      </w:r>
      <w:proofErr w:type="spellStart"/>
      <w:r w:rsidR="00FB7464" w:rsidRPr="00FB7464">
        <w:t>micro-ARN</w:t>
      </w:r>
      <w:proofErr w:type="spellEnd"/>
      <w:r w:rsidR="00FB7464">
        <w:t xml:space="preserve"> (miARN)</w:t>
      </w:r>
      <w:r w:rsidR="004D29A9">
        <w:t xml:space="preserve"> peuvent contrôle l’abondance de certaines protéines, en réprimant des ARN messagers (ARNm)</w:t>
      </w:r>
      <w:r w:rsidR="00FB7464" w:rsidRPr="00FB7464">
        <w:t xml:space="preserve"> </w:t>
      </w:r>
      <w:r w:rsidR="00197504">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 </w:instrText>
      </w:r>
      <w:r w:rsidR="003E333F">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EN.CITE.DATA </w:instrText>
      </w:r>
      <w:r w:rsidR="003E333F">
        <w:fldChar w:fldCharType="end"/>
      </w:r>
      <w:r w:rsidR="00197504">
        <w:fldChar w:fldCharType="separate"/>
      </w:r>
      <w:r w:rsidR="00446EBF">
        <w:rPr>
          <w:noProof/>
        </w:rPr>
        <w:t>[22]</w:t>
      </w:r>
      <w:r w:rsidR="00197504">
        <w:fldChar w:fldCharType="end"/>
      </w:r>
      <w:r w:rsidR="00F02EEF">
        <w:t xml:space="preserve">. </w:t>
      </w:r>
      <w:r w:rsidR="004D29A9">
        <w:lastRenderedPageBreak/>
        <w:t>L</w:t>
      </w:r>
      <w:r w:rsidR="00431E67" w:rsidRPr="00431E67">
        <w:t xml:space="preserve">'effet éponge de certains ARN </w:t>
      </w:r>
      <w:r w:rsidR="004D29A9">
        <w:t>régule</w:t>
      </w:r>
      <w:r w:rsidR="005A6E0E">
        <w:t xml:space="preserve"> </w:t>
      </w:r>
      <w:r w:rsidR="00431E67" w:rsidRPr="00431E67">
        <w:t>le niveau de</w:t>
      </w:r>
      <w:r w:rsidR="005A6E0E">
        <w:t>s</w:t>
      </w:r>
      <w:r w:rsidR="00431E67" w:rsidRPr="00431E67">
        <w:t xml:space="preserve"> mi</w:t>
      </w:r>
      <w:r w:rsidR="004D29A9">
        <w:t>AR</w:t>
      </w:r>
      <w:r w:rsidR="00431E67" w:rsidRPr="00431E67">
        <w:t xml:space="preserve">N, le laboratoire du Dr Major est un pionnier </w:t>
      </w:r>
      <w:r w:rsidR="005A6E0E">
        <w:t>dans le calcul de</w:t>
      </w:r>
      <w:r w:rsidR="004D29A9">
        <w:t xml:space="preserve">s interactions des miARN </w:t>
      </w:r>
      <w:r w:rsidR="00F543CD">
        <w:t xml:space="preserve"> </w:t>
      </w:r>
      <w:r w:rsidR="00C866C1">
        <w:t xml:space="preserve">in vivo </w:t>
      </w:r>
      <w:r w:rsidR="00197504">
        <w:fldChar w:fldCharType="begin"/>
      </w:r>
      <w:r w:rsidR="003E333F">
        <w:instrText xml:space="preserve"> ADDIN EN.CITE &lt;EndNote&gt;&lt;Cite&gt;&lt;Author&gt;Weill&lt;/Author&gt;&lt;Year&gt;2015&lt;/Year&gt;&lt;RecNum&gt;23&lt;/RecNum&gt;&lt;DisplayText&gt;[23]&lt;/DisplayText&gt;&lt;record&gt;&lt;rec-number&gt;23&lt;/rec-number&gt;&lt;foreign-keys&gt;&lt;key app="EN" db-id="dtftfsr24va0v2etav4psxzqwvsxe0rzvwas" timestamp="0"&gt;23&lt;/key&gt;&lt;/foreign-keys&gt;&lt;ref-type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rsidR="00197504">
        <w:fldChar w:fldCharType="separate"/>
      </w:r>
      <w:r w:rsidR="00446EBF">
        <w:rPr>
          <w:noProof/>
        </w:rPr>
        <w:t>[23]</w:t>
      </w:r>
      <w:r w:rsidR="00197504">
        <w:fldChar w:fldCharType="end"/>
      </w:r>
      <w:r w:rsidR="00F02EEF">
        <w:t>.</w:t>
      </w:r>
    </w:p>
    <w:p w:rsidR="003D13EA" w:rsidRDefault="00C036B6" w:rsidP="00C866C1">
      <w:bookmarkStart w:id="61"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bookmarkEnd w:id="61"/>
      <w:r w:rsidR="003D13EA">
        <w:br w:type="page"/>
      </w:r>
    </w:p>
    <w:p w:rsidR="00F02EEF" w:rsidRPr="004A2FB9" w:rsidRDefault="00980828" w:rsidP="00F02EEF">
      <w:pPr>
        <w:pStyle w:val="Heading2"/>
      </w:pPr>
      <w:bookmarkStart w:id="62" w:name="_Toc502671832"/>
      <w:bookmarkStart w:id="63" w:name="_Toc502671969"/>
      <w:r>
        <w:lastRenderedPageBreak/>
        <w:t xml:space="preserve">1.5 </w:t>
      </w:r>
      <w:r w:rsidR="00F02EEF">
        <w:t>Définition des termes et des concepts</w:t>
      </w:r>
      <w:bookmarkEnd w:id="62"/>
      <w:bookmarkEnd w:id="63"/>
      <w:r w:rsidR="004A2FB9">
        <w:t xml:space="preserve"> utilisé pour prédire la réactivité des nucléotides d’un ARN.</w:t>
      </w:r>
    </w:p>
    <w:p w:rsidR="00F02EEF" w:rsidRDefault="00980828" w:rsidP="00F02EEF">
      <w:pPr>
        <w:pStyle w:val="Heading3"/>
      </w:pPr>
      <w:bookmarkStart w:id="64" w:name="_Hlk501634049"/>
      <w:bookmarkStart w:id="65" w:name="_Toc502671833"/>
      <w:r>
        <w:t xml:space="preserve">1.5.1 </w:t>
      </w:r>
      <w:bookmarkEnd w:id="64"/>
      <w:r w:rsidR="00F02EEF">
        <w:t>Les nucléotides</w:t>
      </w:r>
      <w:bookmarkEnd w:id="65"/>
      <w:r w:rsidR="00F02EEF">
        <w:t xml:space="preserve"> </w:t>
      </w:r>
    </w:p>
    <w:p w:rsidR="00F02EEF" w:rsidRDefault="00F6797F" w:rsidP="00F907E7">
      <w:pPr>
        <w:pStyle w:val="Paragraphe"/>
      </w:pPr>
      <w:r w:rsidRPr="00F6797F">
        <w:t xml:space="preserve">D’un point de vue chimique, l’ARN est un polymère de </w:t>
      </w:r>
      <w:r w:rsidR="00167B6D" w:rsidRPr="00167B6D">
        <w:t>ribonucléotides</w:t>
      </w:r>
      <w:r w:rsidRPr="00F6797F">
        <w:t xml:space="preserve">. Il est composé </w:t>
      </w:r>
      <w:r w:rsidR="00167B6D">
        <w:t>dans la nature</w:t>
      </w:r>
      <w:r w:rsidRPr="00F6797F">
        <w:t xml:space="preserve"> de 4 </w:t>
      </w:r>
      <w:r w:rsidR="00167B6D" w:rsidRPr="00167B6D">
        <w:t>ribonucléotides</w:t>
      </w:r>
      <w:r w:rsidR="00167B6D">
        <w:t xml:space="preserve"> </w:t>
      </w:r>
      <w:r w:rsidRPr="00F6797F">
        <w:t xml:space="preserve">communs et de plusieurs </w:t>
      </w:r>
      <w:r w:rsidR="00167B6D" w:rsidRPr="00167B6D">
        <w:t>ribonucléotides</w:t>
      </w:r>
      <w:r w:rsidR="00167B6D">
        <w:t xml:space="preserve"> </w:t>
      </w:r>
      <w:r w:rsidRPr="00F6797F">
        <w:t xml:space="preserve">modifiés. Les 4 bases communes de l’ARN </w:t>
      </w:r>
      <w:r>
        <w:t>sont</w:t>
      </w:r>
      <w:r w:rsidRPr="00F6797F">
        <w:t xml:space="preserve"> l’adénine, la cytosine, l’uracile et la guanine.</w:t>
      </w:r>
      <w:r w:rsidR="00F02EEF">
        <w:t xml:space="preserve"> </w:t>
      </w:r>
      <w:r w:rsidR="00807E08">
        <w:t xml:space="preserve">L’image en A de la figure 2 provient de </w:t>
      </w:r>
      <w:r w:rsidR="00807E08">
        <w:fldChar w:fldCharType="begin"/>
      </w:r>
      <w:r w:rsidR="003E333F">
        <w:instrText xml:space="preserve"> ADDIN EN.CITE &lt;EndNote&gt;&lt;Cite&gt;&lt;Author&gt;Patel&lt;/Author&gt;&lt;Year&gt;1997&lt;/Year&gt;&lt;RecNum&gt;47&lt;/RecNum&gt;&lt;DisplayText&gt;[24]&lt;/DisplayText&gt;&lt;record&gt;&lt;rec-number&gt;47&lt;/rec-number&gt;&lt;foreign-keys&gt;&lt;key app="EN" db-id="dtftfsr24va0v2etav4psxzqwvsxe0rzvwas" timestamp="0"&gt;47&lt;/key&gt;&lt;/foreign-keys&gt;&lt;ref-type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rsidR="00807E08">
        <w:fldChar w:fldCharType="separate"/>
      </w:r>
      <w:r w:rsidR="00807E08">
        <w:rPr>
          <w:noProof/>
        </w:rPr>
        <w:t>[24]</w:t>
      </w:r>
      <w:r w:rsidR="00807E08">
        <w:fldChar w:fldCharType="end"/>
      </w:r>
      <w:r w:rsidR="00807E08">
        <w:t xml:space="preserve"> et l’image en B de la même figure provient de </w:t>
      </w:r>
      <w:r w:rsidR="00807E08">
        <w:fldChar w:fldCharType="begin"/>
      </w:r>
      <w:r w:rsidR="003E333F">
        <w:instrText xml:space="preserve"> ADDIN EN.CITE &lt;EndNote&gt;&lt;Cite&gt;&lt;Author&gt;Bolton&lt;/Author&gt;&lt;Year&gt;2011&lt;/Year&gt;&lt;RecNum&gt;59&lt;/RecNum&gt;&lt;DisplayText&gt;[25]&lt;/DisplayText&gt;&lt;record&gt;&lt;rec-number&gt;59&lt;/rec-number&gt;&lt;foreign-keys&gt;&lt;key app="EN" db-id="dtftfsr24va0v2etav4psxzqwvsxe0rzvwas" timestamp="0"&gt;59&lt;/key&gt;&lt;/foreign-keys&gt;&lt;ref-type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rsidR="00807E08">
        <w:fldChar w:fldCharType="separate"/>
      </w:r>
      <w:r w:rsidR="00807E08">
        <w:rPr>
          <w:noProof/>
        </w:rPr>
        <w:t>[25]</w:t>
      </w:r>
      <w:r w:rsidR="00807E08">
        <w:fldChar w:fldCharType="end"/>
      </w:r>
      <w:r w:rsidR="00807E08">
        <w:t>.</w:t>
      </w:r>
    </w:p>
    <w:p w:rsidR="00F02EEF" w:rsidRDefault="00F02EEF" w:rsidP="00F02EEF">
      <w:r>
        <w:t>Un nucléotide est toujours composé de 3 parties</w:t>
      </w:r>
      <w:r w:rsidR="00F710AC">
        <w:t>, voir figure 2</w:t>
      </w:r>
      <w:r>
        <w:t xml:space="preserve"> : </w:t>
      </w:r>
    </w:p>
    <w:p w:rsidR="00F02EEF" w:rsidRPr="00971E81" w:rsidRDefault="00F02EEF" w:rsidP="00693511">
      <w:pPr>
        <w:numPr>
          <w:ilvl w:val="0"/>
          <w:numId w:val="9"/>
        </w:numPr>
        <w:spacing w:after="240" w:line="276" w:lineRule="auto"/>
        <w:ind w:left="284" w:firstLine="0"/>
        <w:rPr>
          <w:color w:val="C80000"/>
        </w:rPr>
      </w:pPr>
      <w:bookmarkStart w:id="66" w:name="_Hlk500537979"/>
      <w:r w:rsidRPr="00971E81">
        <w:rPr>
          <w:color w:val="C80000"/>
        </w:rPr>
        <w:t>Le groupement phosphate</w:t>
      </w:r>
    </w:p>
    <w:p w:rsidR="00F02EEF" w:rsidRPr="00971E81" w:rsidRDefault="00F02EEF" w:rsidP="00693511">
      <w:pPr>
        <w:numPr>
          <w:ilvl w:val="0"/>
          <w:numId w:val="9"/>
        </w:numPr>
        <w:spacing w:after="240" w:line="276" w:lineRule="auto"/>
        <w:ind w:left="284" w:firstLine="0"/>
        <w:rPr>
          <w:color w:val="008EC0"/>
        </w:rPr>
      </w:pPr>
      <w:bookmarkStart w:id="67" w:name="_Hlk500538030"/>
      <w:bookmarkEnd w:id="66"/>
      <w:r w:rsidRPr="00971E81">
        <w:rPr>
          <w:color w:val="008EC0"/>
        </w:rPr>
        <w:t>Le ribose</w:t>
      </w:r>
    </w:p>
    <w:p w:rsidR="00F02EEF" w:rsidRDefault="0053701E" w:rsidP="00693511">
      <w:pPr>
        <w:numPr>
          <w:ilvl w:val="0"/>
          <w:numId w:val="9"/>
        </w:numPr>
        <w:spacing w:after="240" w:line="276" w:lineRule="auto"/>
        <w:ind w:left="284" w:firstLine="0"/>
        <w:rPr>
          <w:color w:val="007635"/>
        </w:rPr>
      </w:pPr>
      <w:bookmarkStart w:id="68" w:name="_Hlk500538104"/>
      <w:bookmarkEnd w:id="67"/>
      <w:r>
        <w:rPr>
          <w:noProof/>
          <w:color w:val="007635"/>
        </w:rPr>
        <w:drawing>
          <wp:anchor distT="0" distB="0" distL="114300" distR="114300" simplePos="0" relativeHeight="251925504" behindDoc="0" locked="0" layoutInCell="1" allowOverlap="1">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8"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EEF" w:rsidRPr="00971E81">
        <w:rPr>
          <w:color w:val="007635"/>
        </w:rPr>
        <w:t>La base azotée</w:t>
      </w:r>
    </w:p>
    <w:p w:rsidR="003D13EA" w:rsidRDefault="00F97B16" w:rsidP="0053701E">
      <w:pPr>
        <w:pStyle w:val="Paragraphesuite"/>
        <w:jc w:val="left"/>
        <w:rPr>
          <w:color w:val="007635"/>
        </w:rPr>
      </w:pPr>
      <w:r w:rsidRPr="00971E81">
        <w:rPr>
          <w:noProof/>
          <w:color w:val="C80000"/>
        </w:rPr>
        <mc:AlternateContent>
          <mc:Choice Requires="wps">
            <w:drawing>
              <wp:anchor distT="0" distB="0" distL="114300" distR="114300" simplePos="0" relativeHeight="251790336" behindDoc="0" locked="0" layoutInCell="1" allowOverlap="1">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78BF8" id="Oval 237" o:spid="_x0000_s1026" style="position:absolute;margin-left:7.45pt;margin-top:68.1pt;width:55.85pt;height:6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sidR="0053701E">
        <w:rPr>
          <w:noProof/>
        </w:rPr>
        <mc:AlternateContent>
          <mc:Choice Requires="wps">
            <w:drawing>
              <wp:anchor distT="0" distB="0" distL="114300" distR="114300" simplePos="0" relativeHeight="251937792" behindDoc="0" locked="0" layoutInCell="1" allowOverlap="1" wp14:anchorId="16774AD8" wp14:editId="18BFE14D">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C347B" id="Oval 43" o:spid="_x0000_s1026" style="position:absolute;margin-left:275.35pt;margin-top:120pt;width:43.9pt;height:41.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sidR="0053701E">
        <w:rPr>
          <w:noProof/>
        </w:rPr>
        <mc:AlternateContent>
          <mc:Choice Requires="wps">
            <w:drawing>
              <wp:anchor distT="0" distB="0" distL="114300" distR="114300" simplePos="0" relativeHeight="251935744" behindDoc="0" locked="0" layoutInCell="1" allowOverlap="1" wp14:anchorId="5E7B11A4" wp14:editId="4204CA88">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67999" id="Oval 39" o:spid="_x0000_s1026" style="position:absolute;margin-left:234.4pt;margin-top:37.65pt;width:39.45pt;height:39.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sidR="0053701E">
        <w:rPr>
          <w:noProof/>
        </w:rPr>
        <mc:AlternateContent>
          <mc:Choice Requires="wps">
            <w:drawing>
              <wp:anchor distT="0" distB="0" distL="114300" distR="114300" simplePos="0" relativeHeight="251933696" behindDoc="0" locked="0" layoutInCell="1" allowOverlap="1" wp14:anchorId="3CE0DE5E" wp14:editId="63B3960F">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803B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sidR="0053701E">
        <w:rPr>
          <w:noProof/>
        </w:rPr>
        <mc:AlternateContent>
          <mc:Choice Requires="wps">
            <w:drawing>
              <wp:anchor distT="0" distB="0" distL="114300" distR="114300" simplePos="0" relativeHeight="251931648" behindDoc="0" locked="0" layoutInCell="1" allowOverlap="1" wp14:anchorId="69C14FCA" wp14:editId="14FA3DC6">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DA0E1" id="Rectangle 36" o:spid="_x0000_s1026" style="position:absolute;margin-left:313.3pt;margin-top:51.95pt;width:79.9pt;height:41.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sidR="0053701E">
        <w:rPr>
          <w:noProof/>
        </w:rPr>
        <mc:AlternateContent>
          <mc:Choice Requires="wps">
            <w:drawing>
              <wp:anchor distT="0" distB="0" distL="114300" distR="114300" simplePos="0" relativeHeight="251929600" behindDoc="0" locked="0" layoutInCell="1" allowOverlap="1" wp14:anchorId="6A9657BF" wp14:editId="24B121DD">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657BF" id="Text Box 35" o:spid="_x0000_s1029" type="#_x0000_t202" style="position:absolute;margin-left:205.25pt;margin-top:7pt;width:2in;height:52.75pt;z-index:251929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53701E">
        <w:rPr>
          <w:noProof/>
        </w:rPr>
        <mc:AlternateContent>
          <mc:Choice Requires="wps">
            <w:drawing>
              <wp:anchor distT="0" distB="0" distL="114300" distR="114300" simplePos="0" relativeHeight="251927552" behindDoc="0" locked="0" layoutInCell="1" allowOverlap="1" wp14:anchorId="56F5E033" wp14:editId="31A6E70F">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5E033" id="Text Box 34" o:spid="_x0000_s1030" type="#_x0000_t202" style="position:absolute;margin-left:31.55pt;margin-top:5.55pt;width:2in;height:52.75pt;z-index:251927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53701E">
        <w:rPr>
          <w:noProof/>
        </w:rPr>
        <mc:AlternateContent>
          <mc:Choice Requires="wps">
            <w:drawing>
              <wp:anchor distT="0" distB="0" distL="114300" distR="114300" simplePos="0" relativeHeight="251788288" behindDoc="0" locked="0" layoutInCell="1" allowOverlap="1">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DEE19" id="Rectangle 238" o:spid="_x0000_s1026" style="position:absolute;margin-left:100.6pt;margin-top:9.75pt;width:108pt;height:8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sidR="0053701E">
        <w:rPr>
          <w:noProof/>
        </w:rPr>
        <mc:AlternateContent>
          <mc:Choice Requires="wps">
            <w:drawing>
              <wp:anchor distT="0" distB="0" distL="114300" distR="114300" simplePos="0" relativeHeight="251789312" behindDoc="0" locked="0" layoutInCell="1" allowOverlap="1">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ADD52F" id="Rectangle: Rounded Corners 240" o:spid="_x0000_s1026" style="position:absolute;margin-left:0;margin-top:62.25pt;width:21.3pt;height:13.2pt;z-index:2517893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0053701E" w:rsidRPr="00971E81">
        <w:rPr>
          <w:noProof/>
          <w:color w:val="C80000"/>
        </w:rPr>
        <mc:AlternateContent>
          <mc:Choice Requires="wps">
            <w:drawing>
              <wp:anchor distT="0" distB="0" distL="114300" distR="114300" simplePos="0" relativeHeight="251786240" behindDoc="0" locked="0" layoutInCell="1" allowOverlap="1">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65F2" id="Pentagon 236" o:spid="_x0000_s1026" type="#_x0000_t56" style="position:absolute;margin-left:58.75pt;margin-top:96.2pt;width:94.9pt;height:50.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sidR="003D13EA">
        <w:rPr>
          <w:noProof/>
        </w:rPr>
        <w:drawing>
          <wp:inline distT="0" distB="0" distL="0" distR="0" wp14:anchorId="48CA26E6" wp14:editId="0E431C7A">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rsidR="006939BE" w:rsidRDefault="0053701E" w:rsidP="00E25FF8">
      <w:pPr>
        <w:pStyle w:val="Figure"/>
      </w:pPr>
      <w:bookmarkStart w:id="69" w:name="_Toc501465795"/>
      <w:bookmarkStart w:id="70" w:name="_Toc502671237"/>
      <w:bookmarkEnd w:id="68"/>
      <w:r>
        <w:rPr>
          <w:b/>
        </w:rPr>
        <w:t xml:space="preserve">A) </w:t>
      </w:r>
      <w:r w:rsidR="006939BE" w:rsidRPr="00E15844">
        <w:rPr>
          <w:b/>
        </w:rPr>
        <w:t>Représentation d’un nucléotide</w:t>
      </w:r>
      <w:r w:rsidR="00EA7EB2" w:rsidRPr="00E15844">
        <w:rPr>
          <w:b/>
        </w:rPr>
        <w:t>, l’adénosine monophosphate (AMP)</w:t>
      </w:r>
      <w:r w:rsidR="00971E81">
        <w:t>. Le cercle</w:t>
      </w:r>
      <w:r w:rsidR="003D13EA">
        <w:t xml:space="preserve"> rouge</w:t>
      </w:r>
      <w:r w:rsidR="00971E81">
        <w:t>, le pentagone</w:t>
      </w:r>
      <w:r w:rsidR="003D13EA">
        <w:t xml:space="preserve"> bleu</w:t>
      </w:r>
      <w:r w:rsidR="00971E81">
        <w:t xml:space="preserve"> et le carré </w:t>
      </w:r>
      <w:r w:rsidR="003D13EA">
        <w:t xml:space="preserve">vert </w:t>
      </w:r>
      <w:r w:rsidR="00971E81">
        <w:t>représente</w:t>
      </w:r>
      <w:r w:rsidR="003D13EA">
        <w:t>nt</w:t>
      </w:r>
      <w:r w:rsidR="00971E81">
        <w:t xml:space="preserve"> le groupement phosphate, le ribose et la base azoté</w:t>
      </w:r>
      <w:r w:rsidR="004C3FBD">
        <w:t>e</w:t>
      </w:r>
      <w:r w:rsidR="00971E81">
        <w:t>, respectivement.</w:t>
      </w:r>
      <w:r w:rsidR="00591750">
        <w:t xml:space="preserve"> Cette image a été modifié de l’article :</w:t>
      </w:r>
      <w:r w:rsidR="00F97B16" w:rsidRPr="00F97B16">
        <w:rPr>
          <w:i/>
          <w:noProof/>
        </w:rPr>
        <w:t xml:space="preserve"> </w:t>
      </w:r>
      <w:r w:rsidR="00F97B16">
        <w:rPr>
          <w:i/>
          <w:noProof/>
        </w:rPr>
        <w:t>Structural analysis of nucleic acid aptamers</w:t>
      </w:r>
      <w:r w:rsidR="00591750">
        <w:rPr>
          <w:noProof/>
        </w:rPr>
        <w:t xml:space="preserve"> </w:t>
      </w:r>
      <w:r w:rsidR="00591750">
        <w:rPr>
          <w:i/>
          <w:noProof/>
        </w:rPr>
        <w:t>.</w:t>
      </w:r>
      <w:r w:rsidR="00591750">
        <w:rPr>
          <w:noProof/>
        </w:rPr>
        <w:t xml:space="preserve"> Current opinion in chemical biology, 1997. </w:t>
      </w:r>
      <w:r w:rsidR="00591750">
        <w:rPr>
          <w:b/>
          <w:noProof/>
        </w:rPr>
        <w:t>1</w:t>
      </w:r>
      <w:r w:rsidR="00591750">
        <w:rPr>
          <w:noProof/>
        </w:rPr>
        <w:t>: p. 32-46, écrit par Patel, D.J.</w:t>
      </w:r>
      <w:bookmarkEnd w:id="69"/>
      <w:r>
        <w:rPr>
          <w:noProof/>
        </w:rPr>
        <w:t xml:space="preserve"> B)</w:t>
      </w:r>
      <w:r w:rsidR="00E25FF8">
        <w:rPr>
          <w:noProof/>
        </w:rPr>
        <w:t xml:space="preserve"> image 3D de A, avec en plus un groupe phosphate sur le carbone en 3’ du ribose</w:t>
      </w:r>
      <w:bookmarkStart w:id="71" w:name="_Hlk501624458"/>
      <w:r w:rsidR="00E25FF8">
        <w:rPr>
          <w:noProof/>
        </w:rPr>
        <w:t xml:space="preserve">. Source : </w:t>
      </w:r>
      <w:r w:rsidR="00E25FF8" w:rsidRPr="00E25FF8">
        <w:rPr>
          <w:noProof/>
        </w:rPr>
        <w:t>PubChem3D</w:t>
      </w:r>
      <w:r w:rsidR="00E25FF8">
        <w:rPr>
          <w:noProof/>
        </w:rPr>
        <w:t>.</w:t>
      </w:r>
      <w:bookmarkEnd w:id="70"/>
      <w:bookmarkEnd w:id="71"/>
    </w:p>
    <w:p w:rsidR="00F6797F" w:rsidRDefault="00980828" w:rsidP="00F6797F">
      <w:pPr>
        <w:pStyle w:val="Heading4"/>
      </w:pPr>
      <w:r>
        <w:lastRenderedPageBreak/>
        <w:t xml:space="preserve">1.5.1.1 </w:t>
      </w:r>
      <w:r w:rsidR="00F6797F" w:rsidRPr="00F6797F">
        <w:t>Le groupement phosphate</w:t>
      </w:r>
    </w:p>
    <w:p w:rsidR="00F6797F" w:rsidRDefault="002E1F2C" w:rsidP="00F6797F">
      <w:pPr>
        <w:pStyle w:val="Paragraphe"/>
      </w:pPr>
      <w:r>
        <w:t>En ne comptant pas les atome</w:t>
      </w:r>
      <w:r w:rsidR="00690A2C">
        <w:t>s</w:t>
      </w:r>
      <w:r>
        <w:t xml:space="preserve"> d’hydrogène, un groupement phosphate est composé de 5 atomes. 4 atomes d’oxygène et un de </w:t>
      </w:r>
      <w:r w:rsidR="00B52602" w:rsidRPr="00B52602">
        <w:t>phosphore</w:t>
      </w:r>
      <w:r>
        <w:t>.</w:t>
      </w:r>
      <w:r w:rsidR="0045523F">
        <w:t xml:space="preserve"> </w:t>
      </w:r>
      <w:bookmarkStart w:id="72" w:name="_Hlk501224797"/>
      <w:r w:rsidR="0045523F">
        <w:t>Chaque groupement phosphate donne une charge négative à l’ARN.</w:t>
      </w:r>
      <w:bookmarkEnd w:id="72"/>
      <w:r w:rsidR="00B611EB" w:rsidRPr="00B611EB">
        <w:rPr>
          <w:noProof/>
        </w:rPr>
        <w:t xml:space="preserve"> </w:t>
      </w:r>
    </w:p>
    <w:p w:rsidR="00F97B16" w:rsidRDefault="004A2FB9" w:rsidP="004A2FB9">
      <w:pPr>
        <w:pStyle w:val="Paragraphesuite"/>
      </w:pPr>
      <w:r>
        <w:rPr>
          <w:noProof/>
        </w:rPr>
        <w:drawing>
          <wp:inline distT="0" distB="0" distL="0" distR="0">
            <wp:extent cx="5236845" cy="2030730"/>
            <wp:effectExtent l="0" t="0" r="190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6845" cy="2030730"/>
                    </a:xfrm>
                    <a:prstGeom prst="rect">
                      <a:avLst/>
                    </a:prstGeom>
                    <a:noFill/>
                    <a:ln>
                      <a:noFill/>
                    </a:ln>
                  </pic:spPr>
                </pic:pic>
              </a:graphicData>
            </a:graphic>
          </wp:inline>
        </w:drawing>
      </w:r>
    </w:p>
    <w:p w:rsidR="00807E08" w:rsidRDefault="004A2FB9" w:rsidP="00807E08">
      <w:pPr>
        <w:pStyle w:val="Figure"/>
      </w:pPr>
      <w:bookmarkStart w:id="73" w:name="_Toc502671238"/>
      <w:r w:rsidRPr="00250F15">
        <w:rPr>
          <w:b/>
        </w:rPr>
        <w:t>Représentation en balle</w:t>
      </w:r>
      <w:r>
        <w:rPr>
          <w:b/>
        </w:rPr>
        <w:t>s</w:t>
      </w:r>
      <w:r w:rsidRPr="00250F15">
        <w:rPr>
          <w:b/>
        </w:rPr>
        <w:t xml:space="preserve"> et bâton</w:t>
      </w:r>
      <w:r>
        <w:rPr>
          <w:b/>
        </w:rPr>
        <w:t>s</w:t>
      </w:r>
      <w:r w:rsidRPr="00250F15">
        <w:rPr>
          <w:b/>
        </w:rPr>
        <w:t xml:space="preserve"> (</w:t>
      </w:r>
      <w:proofErr w:type="spellStart"/>
      <w:r w:rsidRPr="00250F15">
        <w:rPr>
          <w:b/>
          <w:i/>
        </w:rPr>
        <w:t>ball</w:t>
      </w:r>
      <w:r>
        <w:rPr>
          <w:b/>
          <w:i/>
        </w:rPr>
        <w:t>s</w:t>
      </w:r>
      <w:proofErr w:type="spellEnd"/>
      <w:r w:rsidRPr="00250F15">
        <w:rPr>
          <w:b/>
          <w:i/>
        </w:rPr>
        <w:t xml:space="preserve"> and stick</w:t>
      </w:r>
      <w:r>
        <w:rPr>
          <w:b/>
          <w:i/>
        </w:rPr>
        <w:t>s</w:t>
      </w:r>
      <w:r w:rsidRPr="00250F15">
        <w:rPr>
          <w:b/>
        </w:rPr>
        <w:t>)</w:t>
      </w:r>
      <w:r>
        <w:rPr>
          <w:b/>
        </w:rPr>
        <w:t xml:space="preserve"> d’un groupement phosphate</w:t>
      </w:r>
      <w:r>
        <w:t xml:space="preserve"> </w:t>
      </w:r>
      <w:r>
        <w:rPr>
          <w:b/>
        </w:rPr>
        <w:t>et</w:t>
      </w:r>
      <w:r w:rsidR="00807E08">
        <w:t xml:space="preserve"> </w:t>
      </w:r>
      <w:r w:rsidRPr="00250F15">
        <w:rPr>
          <w:b/>
        </w:rPr>
        <w:t>d</w:t>
      </w:r>
      <w:r>
        <w:rPr>
          <w:b/>
        </w:rPr>
        <w:t>’un</w:t>
      </w:r>
      <w:r w:rsidRPr="00250F15">
        <w:rPr>
          <w:b/>
        </w:rPr>
        <w:t xml:space="preserve"> beta-D-ribose</w:t>
      </w:r>
      <w:r>
        <w:t>.</w:t>
      </w:r>
      <w:r>
        <w:t xml:space="preserve"> Le phosphore est vert, l</w:t>
      </w:r>
      <w:r>
        <w:t>es oxygènes sont rouges, les carbones gris et les hydrogènes blancs</w:t>
      </w:r>
      <w:r>
        <w:t xml:space="preserve"> </w:t>
      </w:r>
      <w:r w:rsidRPr="004A2FB9">
        <w:rPr>
          <w:b/>
        </w:rPr>
        <w:t>A)</w:t>
      </w:r>
      <w:r>
        <w:t xml:space="preserve"> </w:t>
      </w:r>
      <w:r w:rsidR="00807E08">
        <w:t>L’atome de phosphore</w:t>
      </w:r>
      <w:r>
        <w:t xml:space="preserve"> </w:t>
      </w:r>
      <w:r w:rsidR="00807E08">
        <w:t>est au centre des atomes d’oxygène.</w:t>
      </w:r>
      <w:r w:rsidR="00807E08">
        <w:rPr>
          <w:noProof/>
        </w:rPr>
        <w:t xml:space="preserve"> Les hydrogènes </w:t>
      </w:r>
      <w:r>
        <w:rPr>
          <w:noProof/>
        </w:rPr>
        <w:t>en périférie</w:t>
      </w:r>
      <w:r w:rsidR="00807E08">
        <w:rPr>
          <w:noProof/>
        </w:rPr>
        <w:t>.</w:t>
      </w:r>
      <w:r>
        <w:rPr>
          <w:noProof/>
        </w:rPr>
        <w:t xml:space="preserve"> </w:t>
      </w:r>
      <w:r w:rsidR="00807E08">
        <w:rPr>
          <w:noProof/>
        </w:rPr>
        <w:t>Source : PubChem3D.</w:t>
      </w:r>
      <w:bookmarkEnd w:id="73"/>
      <w:r>
        <w:rPr>
          <w:noProof/>
        </w:rPr>
        <w:t xml:space="preserve"> </w:t>
      </w:r>
      <w:r w:rsidRPr="004A2FB9">
        <w:rPr>
          <w:b/>
          <w:noProof/>
        </w:rPr>
        <w:t>B)</w:t>
      </w:r>
      <w:r>
        <w:rPr>
          <w:noProof/>
        </w:rPr>
        <w:t xml:space="preserve"> </w:t>
      </w:r>
      <w:r>
        <w:t>Dans le polymère qu’est l’ARN, les groupes phosphate</w:t>
      </w:r>
      <w:r>
        <w:t>s</w:t>
      </w:r>
      <w:r>
        <w:t xml:space="preserve"> s’attachent aux carbones 3 et 5 du ribose. Le carbone 1, en beta, est lié à la base azotée. Cette image est disponible sur </w:t>
      </w:r>
      <w:hyperlink r:id="rId21" w:history="1">
        <w:r w:rsidRPr="00794AB5">
          <w:rPr>
            <w:rStyle w:val="Hyperlink"/>
          </w:rPr>
          <w:t>https://commons.wikimedia.org/</w:t>
        </w:r>
      </w:hyperlink>
      <w:r>
        <w:t>, elle a été produite par, Marina Vladivostok</w:t>
      </w:r>
      <w:r>
        <w:t>, les positions (1, 3, 5) des atomes ont été ajoutés.</w:t>
      </w:r>
    </w:p>
    <w:p w:rsidR="00F6797F" w:rsidRDefault="00980828" w:rsidP="00F6797F">
      <w:pPr>
        <w:pStyle w:val="Heading4"/>
      </w:pPr>
      <w:r>
        <w:t xml:space="preserve">1.5.1.2 </w:t>
      </w:r>
      <w:r w:rsidR="00F6797F" w:rsidRPr="00F6797F">
        <w:t>Le ribos</w:t>
      </w:r>
      <w:r w:rsidR="00F6797F">
        <w:t>e</w:t>
      </w:r>
    </w:p>
    <w:p w:rsidR="00F6797F" w:rsidRDefault="002E1F2C" w:rsidP="00F6797F">
      <w:pPr>
        <w:pStyle w:val="Paragraphe"/>
      </w:pPr>
      <w:r>
        <w:t xml:space="preserve">Le ribose est un </w:t>
      </w:r>
      <w:r w:rsidR="00690A2C">
        <w:t>pentose, un sucre composé de</w:t>
      </w:r>
      <w:r w:rsidR="00EA7EB2">
        <w:t xml:space="preserve"> 20 atomes dans sa forme</w:t>
      </w:r>
      <w:r w:rsidR="001A55BA">
        <w:t xml:space="preserve"> libre</w:t>
      </w:r>
      <w:r w:rsidR="00F97B16">
        <w:t>.</w:t>
      </w:r>
      <w:r w:rsidR="00EA7EB2">
        <w:t xml:space="preserve"> Il a toujours</w:t>
      </w:r>
      <w:r w:rsidR="00167B6D">
        <w:t xml:space="preserve"> </w:t>
      </w:r>
      <w:r w:rsidR="00690A2C">
        <w:t>5 atomes de carbone</w:t>
      </w:r>
      <w:r w:rsidR="00EA7EB2">
        <w:t xml:space="preserve">. </w:t>
      </w:r>
      <w:r w:rsidR="00B52602">
        <w:t>À l’état libre</w:t>
      </w:r>
      <w:r w:rsidR="004A2FB9">
        <w:t xml:space="preserve"> (pas dans une chaine)</w:t>
      </w:r>
      <w:r w:rsidR="00F97B16">
        <w:t>, i</w:t>
      </w:r>
      <w:r w:rsidR="004C3FBD" w:rsidRPr="004C3FBD">
        <w:t xml:space="preserve">l a </w:t>
      </w:r>
      <w:r w:rsidR="00B52602">
        <w:t>5</w:t>
      </w:r>
      <w:r w:rsidR="004C3FBD" w:rsidRPr="004C3FBD">
        <w:t xml:space="preserve"> atomes d’oxygène et lorsqu’il est</w:t>
      </w:r>
      <w:r w:rsidR="00B52602">
        <w:t xml:space="preserve"> dans l’ARN,</w:t>
      </w:r>
      <w:r w:rsidR="004C3FBD" w:rsidRPr="004C3FBD">
        <w:t xml:space="preserve"> avec sa base</w:t>
      </w:r>
      <w:r w:rsidR="00B52602">
        <w:t xml:space="preserve"> et ses deux phosphates, </w:t>
      </w:r>
      <w:r w:rsidR="004C3FBD" w:rsidRPr="004C3FBD">
        <w:t xml:space="preserve">il a </w:t>
      </w:r>
      <w:r w:rsidR="00B52602">
        <w:t>2</w:t>
      </w:r>
      <w:r w:rsidR="004C3FBD" w:rsidRPr="004C3FBD">
        <w:t xml:space="preserve"> atomes d’oxygène</w:t>
      </w:r>
      <w:r w:rsidR="00B52602">
        <w:t xml:space="preserve"> complètement à lui</w:t>
      </w:r>
      <w:r w:rsidR="004A2FB9">
        <w:t>,</w:t>
      </w:r>
      <w:r w:rsidR="00B52602">
        <w:t xml:space="preserve"> </w:t>
      </w:r>
      <w:r w:rsidR="00F97B16">
        <w:t>2 oxygènes</w:t>
      </w:r>
      <w:r w:rsidR="00B52602">
        <w:t xml:space="preserve"> qu’il partage avec </w:t>
      </w:r>
      <w:bookmarkStart w:id="74" w:name="_Hlk501462287"/>
      <w:r w:rsidR="003568C2">
        <w:t xml:space="preserve">les </w:t>
      </w:r>
      <w:r w:rsidR="00B52602">
        <w:t>deux groupes phosphate</w:t>
      </w:r>
      <w:bookmarkEnd w:id="74"/>
      <w:r w:rsidR="003568C2">
        <w:t xml:space="preserve"> liés au carbone 3</w:t>
      </w:r>
      <w:r w:rsidR="00F97B16">
        <w:t>’</w:t>
      </w:r>
      <w:r w:rsidR="003568C2">
        <w:t xml:space="preserve"> et 5</w:t>
      </w:r>
      <w:r w:rsidR="00F97B16">
        <w:t>’</w:t>
      </w:r>
      <w:r w:rsidR="004A2FB9">
        <w:t xml:space="preserve"> et un atome d’oxygène qu’il partage avec sa base</w:t>
      </w:r>
      <w:r w:rsidR="00F97B16">
        <w:t>.</w:t>
      </w:r>
      <w:r w:rsidR="00F62A58">
        <w:t xml:space="preserve"> Dans la figure ci-dessous, on observe un beta-D-ribose. Son image </w:t>
      </w:r>
      <w:r w:rsidR="002251DE">
        <w:t>miroir</w:t>
      </w:r>
      <w:r w:rsidR="00F62A58">
        <w:t>, la forme «</w:t>
      </w:r>
      <w:r w:rsidR="004A2FB9">
        <w:t> </w:t>
      </w:r>
      <w:r w:rsidR="00F62A58">
        <w:t>L</w:t>
      </w:r>
      <w:r w:rsidR="004A2FB9">
        <w:t> </w:t>
      </w:r>
      <w:r w:rsidR="00F62A58">
        <w:t>» n’est pas présent</w:t>
      </w:r>
      <w:r w:rsidR="002251DE">
        <w:t>e</w:t>
      </w:r>
      <w:r w:rsidR="00F62A58">
        <w:t xml:space="preserve"> dans la nature.</w:t>
      </w:r>
      <w:r w:rsidR="00EC1B65">
        <w:t xml:space="preserve"> </w:t>
      </w:r>
    </w:p>
    <w:p w:rsidR="00F62A58" w:rsidRDefault="00F62A58" w:rsidP="00F62A58">
      <w:pPr>
        <w:spacing w:line="240" w:lineRule="auto"/>
        <w:jc w:val="center"/>
      </w:pPr>
    </w:p>
    <w:p w:rsidR="00F6797F" w:rsidRDefault="00980828" w:rsidP="00F6797F">
      <w:pPr>
        <w:pStyle w:val="Heading4"/>
      </w:pPr>
      <w:r>
        <w:lastRenderedPageBreak/>
        <w:t xml:space="preserve">1.5.1.3 </w:t>
      </w:r>
      <w:r w:rsidR="00F6797F" w:rsidRPr="00F6797F">
        <w:t>L</w:t>
      </w:r>
      <w:r w:rsidR="00C94030">
        <w:t>es</w:t>
      </w:r>
      <w:r w:rsidR="00F6797F" w:rsidRPr="00F6797F">
        <w:t xml:space="preserve"> base</w:t>
      </w:r>
      <w:r w:rsidR="00C94030">
        <w:t>s</w:t>
      </w:r>
      <w:r w:rsidR="00F6797F" w:rsidRPr="00F6797F">
        <w:t xml:space="preserve"> azotée</w:t>
      </w:r>
      <w:r w:rsidR="00C94030">
        <w:t>s</w:t>
      </w:r>
    </w:p>
    <w:p w:rsidR="000D301C" w:rsidRDefault="00495667" w:rsidP="000D301C">
      <w:pPr>
        <w:pStyle w:val="Paragraphe"/>
      </w:pPr>
      <w:r>
        <w:t>L</w:t>
      </w:r>
      <w:r w:rsidR="00167B6D">
        <w:t>es images</w:t>
      </w:r>
      <w:r w:rsidR="00EA7EB2">
        <w:t xml:space="preserve"> suivante</w:t>
      </w:r>
      <w:r w:rsidR="0037463A">
        <w:t>s</w:t>
      </w:r>
      <w:r w:rsidR="00167B6D">
        <w:t xml:space="preserve"> viennent de </w:t>
      </w:r>
      <w:r>
        <w:t>Wikipédia</w:t>
      </w:r>
      <w:r w:rsidR="00167B6D">
        <w:t xml:space="preserve">, les atomes bleu, rouge, gris et blanc sont des </w:t>
      </w:r>
      <w:r>
        <w:t>azotes</w:t>
      </w:r>
      <w:r w:rsidR="00167B6D">
        <w:t>,</w:t>
      </w:r>
      <w:r>
        <w:t xml:space="preserve"> des oxygènes, des carbones et des hydrogènes respectivement. La flèche </w:t>
      </w:r>
      <w:r w:rsidRPr="005D74A1">
        <w:rPr>
          <w:color w:val="860000"/>
        </w:rPr>
        <w:t>rouge</w:t>
      </w:r>
      <w:r w:rsidRPr="00F86300">
        <w:rPr>
          <w:color w:val="FF0000"/>
        </w:rPr>
        <w:t xml:space="preserve"> </w:t>
      </w:r>
      <w:r>
        <w:t>est le point d’attache du ribose.</w:t>
      </w:r>
      <w:r w:rsidR="00293219">
        <w:t> </w:t>
      </w:r>
      <w:r w:rsidR="00E14EF4">
        <w:t>Comme mentionné plus haut, les ribonucléotides ont 4 représentants communs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93219" w:rsidTr="00693511">
        <w:tc>
          <w:tcPr>
            <w:tcW w:w="4675" w:type="dxa"/>
          </w:tcPr>
          <w:p w:rsidR="00293219" w:rsidRDefault="00293219" w:rsidP="000D301C">
            <w:pPr>
              <w:pStyle w:val="Paragraphe"/>
              <w:numPr>
                <w:ilvl w:val="0"/>
                <w:numId w:val="37"/>
              </w:numPr>
              <w:ind w:left="1690" w:hanging="450"/>
              <w:jc w:val="left"/>
              <w:rPr>
                <w:noProof/>
              </w:rPr>
            </w:pPr>
            <w:r>
              <w:t>L’adénine</w:t>
            </w:r>
          </w:p>
        </w:tc>
        <w:tc>
          <w:tcPr>
            <w:tcW w:w="4675" w:type="dxa"/>
          </w:tcPr>
          <w:p w:rsidR="00293219" w:rsidRDefault="00293219" w:rsidP="000D301C">
            <w:pPr>
              <w:pStyle w:val="Paragraphe"/>
              <w:numPr>
                <w:ilvl w:val="0"/>
                <w:numId w:val="37"/>
              </w:numPr>
              <w:ind w:left="1700" w:hanging="440"/>
              <w:jc w:val="left"/>
              <w:rPr>
                <w:noProof/>
              </w:rPr>
            </w:pPr>
            <w:r>
              <w:t>La guanine</w:t>
            </w:r>
          </w:p>
        </w:tc>
      </w:tr>
      <w:tr w:rsidR="00693511" w:rsidTr="00693511">
        <w:tc>
          <w:tcPr>
            <w:tcW w:w="4675" w:type="dxa"/>
          </w:tcPr>
          <w:p w:rsidR="00693511" w:rsidRDefault="00693511" w:rsidP="00693511">
            <w:pPr>
              <w:pStyle w:val="Paragraphe"/>
              <w:ind w:firstLine="0"/>
              <w:jc w:val="center"/>
            </w:pPr>
            <w:r>
              <w:rPr>
                <w:noProof/>
              </w:rPr>
              <mc:AlternateContent>
                <mc:Choice Requires="wps">
                  <w:drawing>
                    <wp:anchor distT="0" distB="0" distL="114300" distR="114300" simplePos="0" relativeHeight="251895808" behindDoc="0" locked="0" layoutInCell="1" allowOverlap="1" wp14:anchorId="31455AE4" wp14:editId="7D87DD7F">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924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039EFBFA" wp14:editId="05355B40">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rsidR="00693511" w:rsidRDefault="00293219" w:rsidP="00693511">
            <w:pPr>
              <w:pStyle w:val="Paragraphe"/>
              <w:ind w:firstLine="0"/>
              <w:jc w:val="center"/>
            </w:pPr>
            <w:r>
              <w:rPr>
                <w:noProof/>
              </w:rPr>
              <mc:AlternateContent>
                <mc:Choice Requires="wps">
                  <w:drawing>
                    <wp:anchor distT="0" distB="0" distL="114300" distR="114300" simplePos="0" relativeHeight="251897856" behindDoc="0" locked="0" layoutInCell="1" allowOverlap="1" wp14:anchorId="561ABF20" wp14:editId="6C52F484">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43BD7" id="Arrow: Right 264" o:spid="_x0000_s1026" type="#_x0000_t13" style="position:absolute;margin-left:42.75pt;margin-top:36.7pt;width:22.85pt;height:11pt;rotation:1215844fd;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sidR="00693511">
              <w:rPr>
                <w:noProof/>
              </w:rPr>
              <w:drawing>
                <wp:inline distT="0" distB="0" distL="0" distR="0" wp14:anchorId="044F3692" wp14:editId="6DED37D5">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93219" w:rsidTr="00693511">
        <w:tc>
          <w:tcPr>
            <w:tcW w:w="4675" w:type="dxa"/>
          </w:tcPr>
          <w:p w:rsidR="00293219" w:rsidRDefault="00293219" w:rsidP="000D301C">
            <w:pPr>
              <w:pStyle w:val="Paragraphe"/>
              <w:numPr>
                <w:ilvl w:val="0"/>
                <w:numId w:val="37"/>
              </w:numPr>
              <w:ind w:left="1690" w:hanging="450"/>
              <w:jc w:val="left"/>
              <w:rPr>
                <w:noProof/>
              </w:rPr>
            </w:pPr>
            <w:r>
              <w:t>La cytosine</w:t>
            </w:r>
          </w:p>
        </w:tc>
        <w:tc>
          <w:tcPr>
            <w:tcW w:w="4675" w:type="dxa"/>
          </w:tcPr>
          <w:p w:rsidR="00293219" w:rsidRDefault="00293219" w:rsidP="000D301C">
            <w:pPr>
              <w:pStyle w:val="ListParagraph"/>
              <w:numPr>
                <w:ilvl w:val="0"/>
                <w:numId w:val="37"/>
              </w:numPr>
              <w:ind w:left="1700" w:hanging="440"/>
              <w:jc w:val="left"/>
              <w:rPr>
                <w:noProof/>
              </w:rPr>
            </w:pPr>
            <w:r>
              <w:t>L’uracile</w:t>
            </w:r>
          </w:p>
        </w:tc>
      </w:tr>
      <w:tr w:rsidR="00693511" w:rsidTr="00F86300">
        <w:tc>
          <w:tcPr>
            <w:tcW w:w="4675" w:type="dxa"/>
            <w:vAlign w:val="center"/>
          </w:tcPr>
          <w:p w:rsidR="00693511" w:rsidRDefault="00F86300" w:rsidP="00F86300">
            <w:pPr>
              <w:pStyle w:val="Paragraphe"/>
              <w:ind w:firstLine="0"/>
              <w:jc w:val="center"/>
            </w:pPr>
            <w:r>
              <w:rPr>
                <w:noProof/>
              </w:rPr>
              <mc:AlternateContent>
                <mc:Choice Requires="wps">
                  <w:drawing>
                    <wp:anchor distT="0" distB="0" distL="114300" distR="114300" simplePos="0" relativeHeight="251900928" behindDoc="0" locked="0" layoutInCell="1" allowOverlap="1" wp14:anchorId="1EAD52D3" wp14:editId="4927A1F4">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457F" id="Arrow: Right 270" o:spid="_x0000_s1026" type="#_x0000_t13" style="position:absolute;margin-left:62.35pt;margin-top:66.9pt;width:18.95pt;height:10.4pt;rotation:301260fd;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18BB8147">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rsidR="00693511" w:rsidRDefault="00293219" w:rsidP="000D301C">
            <w:pPr>
              <w:jc w:val="center"/>
            </w:pPr>
            <w:r>
              <w:rPr>
                <w:noProof/>
              </w:rPr>
              <mc:AlternateContent>
                <mc:Choice Requires="wps">
                  <w:drawing>
                    <wp:anchor distT="0" distB="0" distL="114300" distR="114300" simplePos="0" relativeHeight="251902976" behindDoc="0" locked="0" layoutInCell="1" allowOverlap="1" wp14:anchorId="6F88B193" wp14:editId="3232FABC">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99DA1" id="Arrow: Right 276" o:spid="_x0000_s1026" type="#_x0000_t13" style="position:absolute;margin-left:60.75pt;margin-top:60.65pt;width:22.85pt;height:11pt;rotation:301260fd;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sidR="00693511">
              <w:rPr>
                <w:noProof/>
              </w:rPr>
              <w:drawing>
                <wp:inline distT="0" distB="0" distL="0" distR="0" wp14:anchorId="61488433" wp14:editId="3604852D">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rsidR="000D301C" w:rsidRDefault="003568C2" w:rsidP="000D301C">
      <w:pPr>
        <w:pStyle w:val="Figure"/>
      </w:pPr>
      <w:bookmarkStart w:id="75" w:name="_Hlk501452452"/>
      <w:bookmarkStart w:id="76" w:name="_Hlk500682207"/>
      <w:bookmarkStart w:id="77" w:name="_Toc502671240"/>
      <w:r w:rsidRPr="004A2FB9">
        <w:rPr>
          <w:b/>
        </w:rPr>
        <w:t>A)</w:t>
      </w:r>
      <w:r>
        <w:t xml:space="preserve"> </w:t>
      </w:r>
      <w:r w:rsidR="000D301C" w:rsidRPr="000D301C">
        <w:t>L’adénine</w:t>
      </w:r>
      <w:bookmarkEnd w:id="75"/>
      <w:r w:rsidR="000D301C">
        <w:t xml:space="preserve"> est une base azotée de la famille des purines. Son symbole est le </w:t>
      </w:r>
      <w:r w:rsidR="000D301C" w:rsidRPr="004A2FB9">
        <w:rPr>
          <w:u w:val="single"/>
        </w:rPr>
        <w:t>A</w:t>
      </w:r>
      <w:r w:rsidR="000D301C">
        <w:t>.</w:t>
      </w:r>
      <w:bookmarkEnd w:id="76"/>
      <w:r w:rsidR="000D301C">
        <w:t xml:space="preserve"> </w:t>
      </w:r>
      <w:r w:rsidR="000D301C" w:rsidRPr="004A2FB9">
        <w:rPr>
          <w:b/>
        </w:rPr>
        <w:t>B)</w:t>
      </w:r>
      <w:r w:rsidR="000D301C">
        <w:t xml:space="preserve"> </w:t>
      </w:r>
      <w:bookmarkStart w:id="78" w:name="_Hlk501452460"/>
      <w:r w:rsidR="000D301C">
        <w:t xml:space="preserve">La guanine </w:t>
      </w:r>
      <w:bookmarkEnd w:id="78"/>
      <w:r w:rsidR="000D301C">
        <w:t>est</w:t>
      </w:r>
      <w:r>
        <w:t xml:space="preserve"> aussi</w:t>
      </w:r>
      <w:r w:rsidR="000D301C">
        <w:t xml:space="preserve"> une base azotée de la famille des purines. Son symbole est le </w:t>
      </w:r>
      <w:r w:rsidR="000D301C" w:rsidRPr="004A2FB9">
        <w:rPr>
          <w:u w:val="single"/>
        </w:rPr>
        <w:t>G</w:t>
      </w:r>
      <w:r w:rsidR="000D301C">
        <w:t xml:space="preserve">. </w:t>
      </w:r>
      <w:r w:rsidR="000D301C" w:rsidRPr="004A2FB9">
        <w:rPr>
          <w:b/>
        </w:rPr>
        <w:t>C)</w:t>
      </w:r>
      <w:r w:rsidR="000D301C">
        <w:t xml:space="preserve"> </w:t>
      </w:r>
      <w:bookmarkStart w:id="79" w:name="_Hlk501452525"/>
      <w:r w:rsidR="000D301C">
        <w:t xml:space="preserve">La cytosine </w:t>
      </w:r>
      <w:bookmarkEnd w:id="79"/>
      <w:r w:rsidR="000D301C">
        <w:t xml:space="preserve">est une base azotée de la famille des pyrimidines. Son symbole est le </w:t>
      </w:r>
      <w:r w:rsidR="000D301C" w:rsidRPr="004A2FB9">
        <w:rPr>
          <w:u w:val="single"/>
        </w:rPr>
        <w:t>C</w:t>
      </w:r>
      <w:r w:rsidR="000D301C">
        <w:t xml:space="preserve">. </w:t>
      </w:r>
      <w:r w:rsidR="000D301C" w:rsidRPr="004A2FB9">
        <w:rPr>
          <w:b/>
        </w:rPr>
        <w:t>D)</w:t>
      </w:r>
      <w:r w:rsidR="000D301C">
        <w:t xml:space="preserve"> </w:t>
      </w:r>
      <w:bookmarkStart w:id="80" w:name="_Hlk501452529"/>
      <w:r>
        <w:t>Tout comme la cytosine, l</w:t>
      </w:r>
      <w:r w:rsidR="000D301C">
        <w:t>’uracile</w:t>
      </w:r>
      <w:bookmarkEnd w:id="80"/>
      <w:r w:rsidR="000D301C">
        <w:t xml:space="preserve"> est une base azotée de la famille des pyrimidines. Son symbole est le </w:t>
      </w:r>
      <w:r w:rsidR="000D301C" w:rsidRPr="004A2FB9">
        <w:rPr>
          <w:u w:val="single"/>
        </w:rPr>
        <w:t>U</w:t>
      </w:r>
      <w:r w:rsidR="000D301C">
        <w:t>.</w:t>
      </w:r>
      <w:bookmarkEnd w:id="77"/>
    </w:p>
    <w:p w:rsidR="002E3885" w:rsidRPr="00B67B3F" w:rsidRDefault="00980828" w:rsidP="002E3885">
      <w:pPr>
        <w:pStyle w:val="Heading3"/>
      </w:pPr>
      <w:bookmarkStart w:id="81" w:name="_Toc502671834"/>
      <w:r>
        <w:t xml:space="preserve">1.5.2 </w:t>
      </w:r>
      <w:r w:rsidR="002E3885" w:rsidRPr="00B67B3F">
        <w:t>La structure secondaire</w:t>
      </w:r>
      <w:bookmarkEnd w:id="81"/>
    </w:p>
    <w:p w:rsidR="009C4B88" w:rsidRDefault="00396210" w:rsidP="002E3885">
      <w:pPr>
        <w:pStyle w:val="Paragraphe"/>
      </w:pPr>
      <w:bookmarkStart w:id="82" w:name="_Hlk501225813"/>
      <w:r w:rsidRPr="00396210">
        <w:t>La structure secondaire</w:t>
      </w:r>
      <w:r w:rsidR="004A2FB9">
        <w:t xml:space="preserve"> (SS)</w:t>
      </w:r>
      <w:r w:rsidRPr="00396210">
        <w:t xml:space="preserve"> d’un ARN est formée par l’ensemble des paires de bases d’un ARN. Ce concept est utile pour comprendre et expliquer, la forme des ARN. Un des composants majeurs des ARN est la double hélice. La différence </w:t>
      </w:r>
      <w:r w:rsidR="005155B3">
        <w:t>entre l</w:t>
      </w:r>
      <w:r w:rsidRPr="00396210">
        <w:t>es doubles hélices des ARN par rapport à celles de</w:t>
      </w:r>
      <w:r w:rsidR="005155B3">
        <w:t xml:space="preserve"> l’</w:t>
      </w:r>
      <w:r w:rsidRPr="00396210">
        <w:t xml:space="preserve">ADN est que </w:t>
      </w:r>
      <w:r w:rsidR="004A2FB9">
        <w:t>la plupart du temps</w:t>
      </w:r>
      <w:r w:rsidRPr="00396210">
        <w:t xml:space="preserve"> </w:t>
      </w:r>
      <w:r w:rsidR="004A2FB9">
        <w:t xml:space="preserve">les </w:t>
      </w:r>
      <w:r w:rsidR="005155B3">
        <w:t>doubles hélices</w:t>
      </w:r>
      <w:r w:rsidR="004A2FB9">
        <w:t xml:space="preserve"> des ARN</w:t>
      </w:r>
      <w:r w:rsidRPr="00396210">
        <w:t xml:space="preserve"> sont formées la même molécule</w:t>
      </w:r>
      <w:bookmarkStart w:id="83" w:name="_Hlk501452613"/>
      <w:r w:rsidR="005155B3">
        <w:t>, elle se replie sur elle-même</w:t>
      </w:r>
      <w:r w:rsidRPr="00396210">
        <w:t xml:space="preserve">. </w:t>
      </w:r>
      <w:bookmarkStart w:id="84" w:name="_Hlk501455164"/>
      <w:bookmarkStart w:id="85" w:name="_Hlk501453770"/>
    </w:p>
    <w:p w:rsidR="009C4B88" w:rsidRDefault="009C4B88" w:rsidP="009C4B88">
      <w:pPr>
        <w:pStyle w:val="Paragraphesuite"/>
      </w:pPr>
      <w:r>
        <w:rPr>
          <w:noProof/>
        </w:rPr>
        <w:lastRenderedPageBreak/>
        <w:drawing>
          <wp:inline distT="0" distB="0" distL="0" distR="0">
            <wp:extent cx="5240655" cy="184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0655" cy="1849120"/>
                    </a:xfrm>
                    <a:prstGeom prst="rect">
                      <a:avLst/>
                    </a:prstGeom>
                    <a:noFill/>
                    <a:ln>
                      <a:noFill/>
                    </a:ln>
                  </pic:spPr>
                </pic:pic>
              </a:graphicData>
            </a:graphic>
          </wp:inline>
        </w:drawing>
      </w:r>
    </w:p>
    <w:p w:rsidR="009C4B88" w:rsidRPr="009C4B88" w:rsidRDefault="009C4B88" w:rsidP="009C4B88">
      <w:pPr>
        <w:pStyle w:val="Figure"/>
      </w:pPr>
      <w:r>
        <w:t>Exemple de</w:t>
      </w:r>
      <w:r w:rsidR="00812CC2">
        <w:t xml:space="preserve"> visualisation d’une</w:t>
      </w:r>
      <w:r>
        <w:t xml:space="preserve"> structure secondaire généré</w:t>
      </w:r>
      <w:r w:rsidR="00812CC2">
        <w:t>e</w:t>
      </w:r>
      <w:r>
        <w:t xml:space="preserve"> par le logiciel </w:t>
      </w:r>
      <w:r w:rsidRPr="009C4B88">
        <w:rPr>
          <w:i/>
        </w:rPr>
        <w:t xml:space="preserve">RNA dynamique </w:t>
      </w:r>
      <w:proofErr w:type="spellStart"/>
      <w:r w:rsidRPr="009C4B88">
        <w:rPr>
          <w:i/>
        </w:rPr>
        <w:t>viewer</w:t>
      </w:r>
      <w:proofErr w:type="spellEnd"/>
      <w:r>
        <w:t>.</w:t>
      </w:r>
      <w:r w:rsidR="004A2FB9">
        <w:t xml:space="preserve"> (Voir chapitre 2)</w:t>
      </w:r>
      <w:r>
        <w:t xml:space="preserve"> </w:t>
      </w:r>
    </w:p>
    <w:p w:rsidR="002E3885" w:rsidRDefault="00396210" w:rsidP="009C4B88">
      <w:pPr>
        <w:pStyle w:val="Paragraphesuite"/>
      </w:pPr>
      <w:r w:rsidRPr="00396210">
        <w:t>En général, on utilise un sous-ensemble des paires de bases répondant à deux critères, soit</w:t>
      </w:r>
      <w:r w:rsidR="00942FB2">
        <w:t> :</w:t>
      </w:r>
      <w:r w:rsidRPr="00396210">
        <w:t xml:space="preserve"> l’absence de liens entre plus de 2 </w:t>
      </w:r>
      <w:r w:rsidR="005155B3">
        <w:t>nucléotides</w:t>
      </w:r>
      <w:r w:rsidR="009F394D">
        <w:t xml:space="preserve"> (sans compter les nucléotides adjacents</w:t>
      </w:r>
      <w:r w:rsidR="004A2FB9">
        <w:t xml:space="preserve"> liés de façon covalente</w:t>
      </w:r>
      <w:r w:rsidR="009F394D">
        <w:t>)</w:t>
      </w:r>
      <w:r w:rsidRPr="00396210">
        <w:t xml:space="preserve"> et l’absence de </w:t>
      </w:r>
      <w:bookmarkStart w:id="86" w:name="_Hlk501453056"/>
      <w:r w:rsidRPr="00396210">
        <w:t>pseudo-nœuds</w:t>
      </w:r>
      <w:bookmarkEnd w:id="86"/>
      <w:r w:rsidR="004A2FB9">
        <w:t xml:space="preserve">. Les </w:t>
      </w:r>
      <w:r w:rsidR="004A2FB9" w:rsidRPr="00396210">
        <w:t>pseudo-nœuds</w:t>
      </w:r>
      <w:r w:rsidR="004A2FB9">
        <w:t xml:space="preserve"> sont des structures de la forme</w:t>
      </w:r>
      <w:r w:rsidR="000B386B">
        <w:t> </w:t>
      </w:r>
      <w:r w:rsidR="000B386B" w:rsidRPr="009C4B88">
        <w:t xml:space="preserve">: </w:t>
      </w:r>
      <w:r w:rsidR="009C4B88" w:rsidRPr="009C4B88">
        <w:rPr>
          <w:u w:val="single"/>
        </w:rPr>
        <w:t>u</w:t>
      </w:r>
      <w:r w:rsidR="000B386B" w:rsidRPr="009C4B88">
        <w:rPr>
          <w:u w:val="single"/>
        </w:rPr>
        <w:t>x</w:t>
      </w:r>
      <w:r w:rsidR="000B386B" w:rsidRPr="009C4B88">
        <w:rPr>
          <w:u w:val="single"/>
          <w:vertAlign w:val="superscript"/>
        </w:rPr>
        <w:t>1</w:t>
      </w:r>
      <w:r w:rsidR="00CA0BF5" w:rsidRPr="009C4B88">
        <w:rPr>
          <w:u w:val="single"/>
        </w:rPr>
        <w:t>u</w:t>
      </w:r>
      <w:r w:rsidR="005155B3" w:rsidRPr="005155B3">
        <w:rPr>
          <w:u w:val="single"/>
        </w:rPr>
        <w:t xml:space="preserve"> </w:t>
      </w:r>
      <w:r w:rsidR="005155B3">
        <w:rPr>
          <w:u w:val="single"/>
        </w:rPr>
        <w:t>y</w:t>
      </w:r>
      <w:r w:rsidR="005155B3">
        <w:rPr>
          <w:u w:val="single"/>
          <w:vertAlign w:val="superscript"/>
        </w:rPr>
        <w:t>1</w:t>
      </w:r>
      <w:r w:rsidR="00CA0BF5" w:rsidRPr="009C4B88">
        <w:rPr>
          <w:u w:val="single"/>
        </w:rPr>
        <w:t>u</w:t>
      </w:r>
      <w:r w:rsidR="005155B3" w:rsidRPr="005155B3">
        <w:rPr>
          <w:u w:val="single"/>
        </w:rPr>
        <w:t xml:space="preserve"> </w:t>
      </w:r>
      <w:r w:rsidR="005155B3">
        <w:rPr>
          <w:u w:val="single"/>
        </w:rPr>
        <w:t>x</w:t>
      </w:r>
      <w:r w:rsidR="005155B3">
        <w:rPr>
          <w:u w:val="single"/>
          <w:vertAlign w:val="superscript"/>
        </w:rPr>
        <w:t>2</w:t>
      </w:r>
      <w:r w:rsidR="00CA0BF5" w:rsidRPr="009C4B88">
        <w:rPr>
          <w:u w:val="single"/>
        </w:rPr>
        <w:t>uy</w:t>
      </w:r>
      <w:r w:rsidR="000B386B" w:rsidRPr="009C4B88">
        <w:rPr>
          <w:u w:val="single"/>
          <w:vertAlign w:val="superscript"/>
        </w:rPr>
        <w:t>2</w:t>
      </w:r>
      <w:r w:rsidR="009C4B88" w:rsidRPr="009C4B88">
        <w:rPr>
          <w:u w:val="single"/>
        </w:rPr>
        <w:t>u</w:t>
      </w:r>
      <w:r w:rsidR="000B386B">
        <w:t xml:space="preserve">, </w:t>
      </w:r>
      <w:r w:rsidR="00CA0BF5">
        <w:t>où</w:t>
      </w:r>
      <w:r w:rsidR="000B386B">
        <w:t xml:space="preserve"> les </w:t>
      </w:r>
      <w:r w:rsidR="00CA0BF5">
        <w:t>«</w:t>
      </w:r>
      <w:r w:rsidR="009C4B88">
        <w:t> </w:t>
      </w:r>
      <w:r w:rsidR="000B386B">
        <w:t>x</w:t>
      </w:r>
      <w:r w:rsidR="00CA0BF5">
        <w:t xml:space="preserve"> »</w:t>
      </w:r>
      <w:r w:rsidR="000B386B">
        <w:t xml:space="preserve"> et </w:t>
      </w:r>
      <w:r w:rsidR="00CA0BF5">
        <w:t xml:space="preserve">« </w:t>
      </w:r>
      <w:r w:rsidR="000B386B">
        <w:t>y</w:t>
      </w:r>
      <w:r w:rsidR="00CA0BF5">
        <w:t xml:space="preserve"> »</w:t>
      </w:r>
      <w:r w:rsidR="000B386B">
        <w:t xml:space="preserve"> sont des suite</w:t>
      </w:r>
      <w:r w:rsidR="00CA0BF5">
        <w:t>s</w:t>
      </w:r>
      <w:r w:rsidR="000B386B">
        <w:t xml:space="preserve"> de </w:t>
      </w:r>
      <w:r w:rsidR="00CA0BF5">
        <w:t>nucléotides</w:t>
      </w:r>
      <w:r w:rsidR="000B386B">
        <w:t xml:space="preserve"> </w:t>
      </w:r>
      <w:r w:rsidR="00CA0BF5">
        <w:t xml:space="preserve">pairés : les </w:t>
      </w:r>
      <w:r w:rsidR="00CA0BF5" w:rsidRPr="009C4B88">
        <w:t>1</w:t>
      </w:r>
      <w:r w:rsidR="00CA0BF5">
        <w:t xml:space="preserve"> avec les 2</w:t>
      </w:r>
      <w:r w:rsidR="009C4B88">
        <w:t xml:space="preserve"> (en exposant)</w:t>
      </w:r>
      <w:r w:rsidR="005155B3">
        <w:t xml:space="preserve"> </w:t>
      </w:r>
      <w:r w:rsidR="005155B3">
        <w:t>de la même lettre</w:t>
      </w:r>
      <w:r w:rsidR="00CA0BF5">
        <w:t xml:space="preserve"> et les « u » sont des nucléotides non</w:t>
      </w:r>
      <w:r w:rsidR="00E94EB8">
        <w:t xml:space="preserve"> </w:t>
      </w:r>
      <w:r w:rsidR="00CA0BF5">
        <w:t>pairés</w:t>
      </w:r>
      <w:r w:rsidR="00C94030">
        <w:t xml:space="preserve"> ou rien du tout</w:t>
      </w:r>
      <w:r w:rsidR="00CA0BF5">
        <w:t xml:space="preserve"> </w:t>
      </w:r>
      <w:r w:rsidR="00CA0BF5">
        <w:fldChar w:fldCharType="begin"/>
      </w:r>
      <w:r w:rsidR="003E333F">
        <w:instrText xml:space="preserve"> ADDIN EN.CITE &lt;EndNote&gt;&lt;Cite&gt;&lt;Author&gt;Staple&lt;/Author&gt;&lt;Year&gt;2005&lt;/Year&gt;&lt;RecNum&gt;57&lt;/RecNum&gt;&lt;DisplayText&gt;[26]&lt;/DisplayText&gt;&lt;record&gt;&lt;rec-number&gt;57&lt;/rec-number&gt;&lt;foreign-keys&gt;&lt;key app="EN" db-id="dtftfsr24va0v2etav4psxzqwvsxe0rzvwas" timestamp="0"&gt;57&lt;/key&gt;&lt;/foreign-keys&gt;&lt;ref-type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rsidR="00CA0BF5">
        <w:fldChar w:fldCharType="separate"/>
      </w:r>
      <w:r w:rsidR="00807E08">
        <w:rPr>
          <w:noProof/>
        </w:rPr>
        <w:t>[26]</w:t>
      </w:r>
      <w:r w:rsidR="00CA0BF5">
        <w:fldChar w:fldCharType="end"/>
      </w:r>
      <w:r w:rsidR="000B386B">
        <w:t>)</w:t>
      </w:r>
      <w:r w:rsidRPr="00396210">
        <w:t>.</w:t>
      </w:r>
      <w:bookmarkEnd w:id="84"/>
      <w:r w:rsidRPr="00396210">
        <w:t xml:space="preserve"> </w:t>
      </w:r>
      <w:bookmarkStart w:id="87" w:name="_Hlk501454068"/>
      <w:bookmarkEnd w:id="83"/>
      <w:bookmarkEnd w:id="85"/>
      <w:r w:rsidRPr="00396210">
        <w:t xml:space="preserve">Avec ces contraintes, </w:t>
      </w:r>
      <w:r w:rsidR="00CA0BF5">
        <w:t xml:space="preserve">le problème de la détermination de la structure secondaire </w:t>
      </w:r>
      <w:r w:rsidRPr="00396210">
        <w:t>peut être résolu avec la programmation dynamique en O(n</w:t>
      </w:r>
      <w:r w:rsidRPr="005668CB">
        <w:rPr>
          <w:vertAlign w:val="superscript"/>
        </w:rPr>
        <w:t>3</w:t>
      </w:r>
      <w:r w:rsidRPr="00396210">
        <w:t>)</w:t>
      </w:r>
      <w:r w:rsidR="009C4B88">
        <w:t xml:space="preserve">, sans ces contraintes le problème </w:t>
      </w:r>
      <w:r w:rsidR="004A2FB9">
        <w:t xml:space="preserve">peut </w:t>
      </w:r>
      <w:r w:rsidR="009C4B88">
        <w:t>croit</w:t>
      </w:r>
      <w:r w:rsidR="004A2FB9">
        <w:t>e</w:t>
      </w:r>
      <w:r w:rsidR="009C4B88">
        <w:t xml:space="preserve"> de façon exponentielle en fonction de la longueur de l’ARN</w:t>
      </w:r>
      <w:r w:rsidRPr="00396210">
        <w:t>.</w:t>
      </w:r>
      <w:bookmarkEnd w:id="87"/>
      <w:r w:rsidRPr="00396210">
        <w:t xml:space="preserve"> Il faut garder en tête que la majorité des liens entre les nucléotides sont compatibles avec ces critères, mais que les SS ainsi créés ne peuvent pas expliquer l’entièreté des phénomènes de réactivité chimique</w:t>
      </w:r>
      <w:r w:rsidR="009C4B88">
        <w:t xml:space="preserve">. </w:t>
      </w:r>
      <w:bookmarkEnd w:id="82"/>
      <w:r w:rsidR="009C4B88">
        <w:t>La figure 6 est un exemple de tige suivi d’une boucle.</w:t>
      </w:r>
      <w:r w:rsidR="004A2FB9">
        <w:t xml:space="preserve"> De façon générale, l</w:t>
      </w:r>
      <w:r w:rsidR="009C4B88">
        <w:t xml:space="preserve">a structure secondaire est </w:t>
      </w:r>
      <w:r w:rsidR="005155B3">
        <w:t xml:space="preserve">définie par le réseau composé </w:t>
      </w:r>
      <w:r w:rsidR="009C4B88">
        <w:t xml:space="preserve">des paires de base </w:t>
      </w:r>
      <w:r w:rsidR="005155B3">
        <w:t>et des liens covalents entre les nucléotides</w:t>
      </w:r>
      <w:r w:rsidR="009C4B88">
        <w:t>.</w:t>
      </w:r>
    </w:p>
    <w:p w:rsidR="004B4255" w:rsidRPr="004B4255" w:rsidRDefault="00980828" w:rsidP="00980828">
      <w:pPr>
        <w:pStyle w:val="Heading3"/>
        <w:rPr>
          <w:sz w:val="27"/>
          <w:lang w:eastAsia="en-CA"/>
        </w:rPr>
      </w:pPr>
      <w:bookmarkStart w:id="88" w:name="_Toc502671835"/>
      <w:bookmarkStart w:id="89" w:name="_Hlk501466015"/>
      <w:r>
        <w:t>1.5.3</w:t>
      </w:r>
      <w:bookmarkEnd w:id="88"/>
      <w:r w:rsidR="004A2FB9">
        <w:t xml:space="preserve"> Les cycles</w:t>
      </w:r>
      <w:r w:rsidR="005155B3">
        <w:t xml:space="preserve"> sont des sous-structures utiles</w:t>
      </w:r>
    </w:p>
    <w:p w:rsidR="004A2FB9" w:rsidRDefault="004A2FB9" w:rsidP="004A2FB9">
      <w:pPr>
        <w:pStyle w:val="Paragraphe"/>
      </w:pPr>
      <w:r>
        <w:t xml:space="preserve">Pour étudier la réactivité des nucléotides, il est </w:t>
      </w:r>
      <w:r w:rsidR="005155B3">
        <w:t>pratique</w:t>
      </w:r>
      <w:r>
        <w:t xml:space="preserve"> de sous diviser l’ARN. </w:t>
      </w:r>
      <w:r w:rsidR="005155B3">
        <w:t>Un</w:t>
      </w:r>
      <w:r w:rsidR="005155B3" w:rsidRPr="004B4255">
        <w:t xml:space="preserve"> </w:t>
      </w:r>
      <w:r w:rsidR="005155B3">
        <w:t>cycle</w:t>
      </w:r>
      <w:r>
        <w:t xml:space="preserve"> est</w:t>
      </w:r>
      <w:r w:rsidR="00D35813" w:rsidRPr="004B4255">
        <w:t xml:space="preserve"> </w:t>
      </w:r>
      <w:r>
        <w:t xml:space="preserve">une </w:t>
      </w:r>
      <w:r w:rsidR="009C4B88">
        <w:t>sous-structures</w:t>
      </w:r>
      <w:r w:rsidR="005155B3">
        <w:t xml:space="preserve"> (S-S)</w:t>
      </w:r>
      <w:r w:rsidR="009C4B88">
        <w:t xml:space="preserve"> </w:t>
      </w:r>
      <w:r w:rsidR="00D35813" w:rsidRPr="004B4255">
        <w:t xml:space="preserve">de la SS des ARN. Un ARN, dans sa forme finale, est composé de boucles, de double hélice, de jonctions et de motifs tertiaires. La </w:t>
      </w:r>
      <w:r w:rsidR="00D35813" w:rsidRPr="004B4255">
        <w:lastRenderedPageBreak/>
        <w:t xml:space="preserve">définition des </w:t>
      </w:r>
      <w:r w:rsidR="005155B3">
        <w:t>cycles</w:t>
      </w:r>
      <w:r w:rsidRPr="004B4255">
        <w:t xml:space="preserve"> </w:t>
      </w:r>
      <w:r w:rsidR="00D35813" w:rsidRPr="004B4255">
        <w:t>s’appuie sur les paires de bases. Par exemple,</w:t>
      </w:r>
      <w:r>
        <w:t xml:space="preserve"> dans ce mémoire, on désigne par </w:t>
      </w:r>
      <w:r w:rsidRPr="004B4255">
        <w:t xml:space="preserve">« </w:t>
      </w:r>
      <w:r w:rsidRPr="009C4B88">
        <w:rPr>
          <w:rFonts w:ascii="Baskerville Old Face" w:hAnsi="Baskerville Old Face"/>
        </w:rPr>
        <w:t>2_2</w:t>
      </w:r>
      <w:r w:rsidRPr="004B4255">
        <w:t xml:space="preserve"> »</w:t>
      </w:r>
      <w:r>
        <w:t>,</w:t>
      </w:r>
      <w:r w:rsidR="00D35813" w:rsidRPr="004B4255">
        <w:t xml:space="preserve"> le </w:t>
      </w:r>
      <w:r w:rsidR="005155B3">
        <w:t>cycle</w:t>
      </w:r>
      <w:r w:rsidRPr="004B4255">
        <w:t xml:space="preserve"> </w:t>
      </w:r>
      <w:r w:rsidR="00D35813" w:rsidRPr="004B4255">
        <w:t>le plus fréquent</w:t>
      </w:r>
      <w:r>
        <w:t>. Il</w:t>
      </w:r>
      <w:r w:rsidR="00D35813" w:rsidRPr="004B4255">
        <w:t xml:space="preserve"> a deux paires de bases adjacentes et forment un </w:t>
      </w:r>
      <w:r w:rsidR="005155B3">
        <w:t>cycle de 4 nucléotides</w:t>
      </w:r>
      <w:r>
        <w:t xml:space="preserve">. </w:t>
      </w:r>
      <w:r>
        <w:t xml:space="preserve">Le tableau I présente 2 </w:t>
      </w:r>
      <w:r w:rsidR="005155B3">
        <w:t>cycles</w:t>
      </w:r>
      <w:r>
        <w:t xml:space="preserve">, le « </w:t>
      </w:r>
      <w:r w:rsidRPr="009C4B88">
        <w:rPr>
          <w:rFonts w:ascii="Baskerville Old Face" w:hAnsi="Baskerville Old Face"/>
        </w:rPr>
        <w:t>2_2</w:t>
      </w:r>
      <w:r>
        <w:t> </w:t>
      </w:r>
      <w:r>
        <w:t>»</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 à une double hélice.</w:t>
      </w:r>
    </w:p>
    <w:p w:rsidR="009C4B88" w:rsidRDefault="009C4B88" w:rsidP="009C4B88">
      <w:pPr>
        <w:pStyle w:val="Tableau"/>
      </w:pPr>
      <w:r>
        <w:t xml:space="preserve">Représentation de deux </w:t>
      </w:r>
      <w:r w:rsidR="004A2FB9">
        <w:t>CMN</w:t>
      </w:r>
    </w:p>
    <w:tbl>
      <w:tblPr>
        <w:tblStyle w:val="PlainTable3"/>
        <w:tblW w:w="0" w:type="auto"/>
        <w:tblLook w:val="04A0" w:firstRow="1" w:lastRow="0" w:firstColumn="1" w:lastColumn="0" w:noHBand="0" w:noVBand="1"/>
      </w:tblPr>
      <w:tblGrid>
        <w:gridCol w:w="1879"/>
        <w:gridCol w:w="2643"/>
        <w:gridCol w:w="3732"/>
      </w:tblGrid>
      <w:tr w:rsidR="009C4B88" w:rsidTr="009C4B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9" w:type="dxa"/>
            <w:tcBorders>
              <w:bottom w:val="none" w:sz="0" w:space="0" w:color="auto"/>
              <w:right w:val="none" w:sz="0" w:space="0" w:color="auto"/>
            </w:tcBorders>
            <w:vAlign w:val="center"/>
          </w:tcPr>
          <w:p w:rsidR="009C4B88" w:rsidRDefault="009C4B88" w:rsidP="009C4B88">
            <w:pPr>
              <w:pStyle w:val="Paragraphesuite"/>
              <w:jc w:val="center"/>
            </w:pPr>
            <w:r>
              <w:t>MCN</w:t>
            </w:r>
          </w:p>
        </w:tc>
        <w:tc>
          <w:tcPr>
            <w:tcW w:w="2643"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9C4B88" w:rsidTr="009C4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rPr>
                <w:noProof/>
              </w:rPr>
            </w:pPr>
            <w:r>
              <w:rPr>
                <w:noProof/>
              </w:rPr>
              <w:t>Figure</w:t>
            </w:r>
          </w:p>
        </w:tc>
        <w:tc>
          <w:tcPr>
            <w:tcW w:w="2643"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4E532" wp14:editId="58E99CDC">
                  <wp:extent cx="846455" cy="81216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6455" cy="812165"/>
                          </a:xfrm>
                          <a:prstGeom prst="rect">
                            <a:avLst/>
                          </a:prstGeom>
                          <a:noFill/>
                          <a:ln>
                            <a:noFill/>
                          </a:ln>
                        </pic:spPr>
                      </pic:pic>
                    </a:graphicData>
                  </a:graphic>
                </wp:inline>
              </w:drawing>
            </w:r>
          </w:p>
        </w:tc>
        <w:tc>
          <w:tcPr>
            <w:tcW w:w="3732"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object w:dxaOrig="3225" w:dyaOrig="1530">
                <v:shape id="_x0000_i1034" type="#_x0000_t75" style="width:161.2pt;height:76.3pt" o:ole="">
                  <v:imagedata r:id="rId28" o:title=""/>
                </v:shape>
                <o:OLEObject Type="Embed" ProgID="PBrush" ShapeID="_x0000_i1034" DrawAspect="Content" ObjectID="_1594808620" r:id="rId29"/>
              </w:object>
            </w:r>
          </w:p>
        </w:tc>
      </w:tr>
      <w:tr w:rsidR="009C4B88" w:rsidTr="009C4B88">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pPr>
            <w:r>
              <w:t>Identifiant</w:t>
            </w:r>
          </w:p>
        </w:tc>
        <w:tc>
          <w:tcPr>
            <w:tcW w:w="2643"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4_4_GAAC-GAAC</w:t>
            </w:r>
          </w:p>
        </w:tc>
      </w:tr>
    </w:tbl>
    <w:p w:rsidR="009C4B88" w:rsidRDefault="009C4B88" w:rsidP="009C4B88">
      <w:pPr>
        <w:pStyle w:val="Paragraphesuite"/>
        <w:jc w:val="center"/>
      </w:pPr>
    </w:p>
    <w:p w:rsidR="009C4B88" w:rsidRDefault="009C4B88" w:rsidP="009C4B88">
      <w:pPr>
        <w:pStyle w:val="Paragraphesuite"/>
        <w:jc w:val="center"/>
      </w:pPr>
    </w:p>
    <w:p w:rsidR="009C4B88" w:rsidRDefault="00D35813" w:rsidP="009C4B88">
      <w:pPr>
        <w:pStyle w:val="Paragraphe"/>
      </w:pPr>
      <w:r w:rsidRPr="004B4255">
        <w:t xml:space="preserve">Un </w:t>
      </w:r>
      <w:r w:rsidR="005155B3">
        <w:t>cycle</w:t>
      </w:r>
      <w:r w:rsidR="004A2FB9" w:rsidRPr="004B4255">
        <w:t xml:space="preserve"> </w:t>
      </w:r>
      <w:r w:rsidRPr="004B4255">
        <w:t>«</w:t>
      </w:r>
      <w:r w:rsidR="003568C2">
        <w:t> </w:t>
      </w:r>
      <w:r w:rsidRPr="009C4B88">
        <w:rPr>
          <w:rFonts w:ascii="Baskerville Old Face" w:hAnsi="Baskerville Old Face"/>
        </w:rPr>
        <w:t>3_2</w:t>
      </w:r>
      <w:r w:rsidR="003568C2">
        <w:t> </w:t>
      </w:r>
      <w:r w:rsidRPr="004B4255">
        <w:t xml:space="preserve">» est composé d’un nucléotide non pairé au centre de deux nucléotides pairés à deux nucléotides adjacents sur l’autre brin d’ARN, on appelle aussi cette structure : un renflement </w:t>
      </w:r>
      <w:r w:rsidR="009C4B88" w:rsidRPr="004B4255">
        <w:t>d’un</w:t>
      </w:r>
      <w:r w:rsidRPr="004B4255">
        <w:t xml:space="preserve"> nucléotide.</w:t>
      </w:r>
    </w:p>
    <w:p w:rsidR="005155B3" w:rsidRDefault="005155B3" w:rsidP="005155B3">
      <w:pPr>
        <w:pStyle w:val="Paragraphesuite"/>
        <w:jc w:val="center"/>
      </w:pPr>
      <w:r>
        <w:rPr>
          <w:noProof/>
        </w:rPr>
        <w:drawing>
          <wp:inline distT="0" distB="0" distL="0" distR="0">
            <wp:extent cx="1064689" cy="107632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9594" cy="1091393"/>
                    </a:xfrm>
                    <a:prstGeom prst="rect">
                      <a:avLst/>
                    </a:prstGeom>
                    <a:noFill/>
                    <a:ln>
                      <a:noFill/>
                    </a:ln>
                  </pic:spPr>
                </pic:pic>
              </a:graphicData>
            </a:graphic>
          </wp:inline>
        </w:drawing>
      </w:r>
    </w:p>
    <w:p w:rsidR="005155B3" w:rsidRDefault="005155B3" w:rsidP="005155B3">
      <w:pPr>
        <w:pStyle w:val="Figure"/>
      </w:pPr>
      <w:r w:rsidRPr="005155B3">
        <w:rPr>
          <w:b/>
        </w:rPr>
        <w:t xml:space="preserve">Un cycle </w:t>
      </w:r>
      <w:r w:rsidRPr="005155B3">
        <w:rPr>
          <w:b/>
        </w:rPr>
        <w:t>« </w:t>
      </w:r>
      <w:r w:rsidRPr="005155B3">
        <w:rPr>
          <w:rFonts w:ascii="Baskerville Old Face" w:hAnsi="Baskerville Old Face"/>
          <w:b/>
        </w:rPr>
        <w:t>3_2</w:t>
      </w:r>
      <w:r w:rsidRPr="005155B3">
        <w:rPr>
          <w:b/>
        </w:rPr>
        <w:t> »</w:t>
      </w:r>
      <w:r>
        <w:t>. Les liens en rouge sont des liens covalents entre les nucléotides et les liens noire sont les liens formant les paires de bases. Le nucléotide en rouge est le nucléotide d’intérêt.</w:t>
      </w:r>
    </w:p>
    <w:p w:rsidR="005155B3" w:rsidRDefault="005155B3" w:rsidP="009C4B88">
      <w:pPr>
        <w:pStyle w:val="Paragraphe"/>
      </w:pPr>
    </w:p>
    <w:p w:rsidR="005155B3" w:rsidRDefault="005155B3" w:rsidP="009C4B88">
      <w:pPr>
        <w:pStyle w:val="Paragraphe"/>
      </w:pPr>
      <w:r>
        <w:lastRenderedPageBreak/>
        <w:t>La figure 7 illustre le chevauchement des nucléotides.</w:t>
      </w:r>
    </w:p>
    <w:p w:rsidR="009C4B88" w:rsidRDefault="009C4B88" w:rsidP="009C4B88">
      <w:pPr>
        <w:pStyle w:val="Paragraphe"/>
        <w:jc w:val="center"/>
        <w:rPr>
          <w:b/>
        </w:rPr>
      </w:pPr>
      <w:r>
        <w:rPr>
          <w:b/>
          <w:noProof/>
        </w:rPr>
        <w:drawing>
          <wp:inline distT="0" distB="0" distL="0" distR="0">
            <wp:extent cx="1636681" cy="1282890"/>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77704" cy="1315045"/>
                    </a:xfrm>
                    <a:prstGeom prst="rect">
                      <a:avLst/>
                    </a:prstGeom>
                    <a:noFill/>
                    <a:ln>
                      <a:noFill/>
                    </a:ln>
                  </pic:spPr>
                </pic:pic>
              </a:graphicData>
            </a:graphic>
          </wp:inline>
        </w:drawing>
      </w:r>
    </w:p>
    <w:p w:rsidR="009C4B88" w:rsidRPr="009C4B88" w:rsidRDefault="009C4B88" w:rsidP="009C4B88">
      <w:pPr>
        <w:pStyle w:val="Figure"/>
      </w:pPr>
      <w:r w:rsidRPr="005155B3">
        <w:rPr>
          <w:b/>
        </w:rPr>
        <w:t xml:space="preserve">Sous-structure formée de deux </w:t>
      </w:r>
      <w:r w:rsidR="005155B3" w:rsidRPr="005155B3">
        <w:rPr>
          <w:b/>
        </w:rPr>
        <w:t>cycles</w:t>
      </w:r>
      <w:r w:rsidRPr="005155B3">
        <w:rPr>
          <w:b/>
        </w:rPr>
        <w:t xml:space="preserve"> collés.</w:t>
      </w:r>
      <w:r>
        <w:t xml:space="preserve"> L’identifiant</w:t>
      </w:r>
      <w:r w:rsidR="005155B3">
        <w:t xml:space="preserve"> complet</w:t>
      </w:r>
      <w:r>
        <w:t xml:space="preserve"> de cette sous-structure est : « </w:t>
      </w:r>
      <w:r w:rsidRPr="005155B3">
        <w:rPr>
          <w:rFonts w:ascii="Arial Black" w:hAnsi="Arial Black"/>
          <w:color w:val="222222"/>
          <w:sz w:val="23"/>
          <w:szCs w:val="23"/>
          <w:shd w:val="clear" w:color="auto" w:fill="FFFFFF"/>
        </w:rPr>
        <w:t>3_2-AAC-AA_pos_2</w:t>
      </w:r>
      <w:r w:rsidRPr="005155B3">
        <w:rPr>
          <w:rFonts w:ascii="Arial Black" w:hAnsi="Arial Black"/>
          <w:b/>
          <w:color w:val="222222"/>
          <w:sz w:val="23"/>
          <w:szCs w:val="23"/>
          <w:shd w:val="clear" w:color="auto" w:fill="FFFFFF"/>
        </w:rPr>
        <w:t>&amp;</w:t>
      </w:r>
      <w:r w:rsidRPr="005155B3">
        <w:rPr>
          <w:rFonts w:ascii="Arial Black" w:hAnsi="Arial Black"/>
          <w:color w:val="222222"/>
          <w:sz w:val="23"/>
          <w:szCs w:val="23"/>
          <w:shd w:val="clear" w:color="auto" w:fill="FFFFFF"/>
        </w:rPr>
        <w:t>2_2-CG-CA_pos_0</w:t>
      </w:r>
      <w:r>
        <w:rPr>
          <w:rFonts w:ascii="Trebuchet MS" w:hAnsi="Trebuchet MS"/>
          <w:color w:val="222222"/>
          <w:sz w:val="23"/>
          <w:szCs w:val="23"/>
          <w:shd w:val="clear" w:color="auto" w:fill="FFFFFF"/>
        </w:rPr>
        <w:t xml:space="preserve"> »</w:t>
      </w:r>
      <w:r>
        <w:rPr>
          <w:color w:val="222222"/>
          <w:szCs w:val="24"/>
          <w:shd w:val="clear" w:color="auto" w:fill="FFFFFF"/>
        </w:rPr>
        <w:t xml:space="preserve">. Le nucléotide d’intérêt est le premier nucléotide du </w:t>
      </w:r>
      <w:r w:rsidR="005155B3">
        <w:rPr>
          <w:color w:val="222222"/>
          <w:szCs w:val="24"/>
          <w:shd w:val="clear" w:color="auto" w:fill="FFFFFF"/>
        </w:rPr>
        <w:t>cycle</w:t>
      </w:r>
      <w:r>
        <w:rPr>
          <w:color w:val="222222"/>
          <w:szCs w:val="24"/>
          <w:shd w:val="clear" w:color="auto" w:fill="FFFFFF"/>
        </w:rPr>
        <w:t xml:space="preserve"> « 3_2 », sont identifiant permet de comparer les nucléotides se trouvant dans la même sous-structure dans d’autres ARN.</w:t>
      </w:r>
    </w:p>
    <w:p w:rsidR="009C4B88" w:rsidRDefault="009C4B88" w:rsidP="004B4255">
      <w:pPr>
        <w:pStyle w:val="Paragraphe"/>
      </w:pPr>
    </w:p>
    <w:p w:rsidR="009C4B88" w:rsidRDefault="005155B3" w:rsidP="004B4255">
      <w:pPr>
        <w:pStyle w:val="Paragraphe"/>
      </w:pPr>
      <w:r>
        <w:t>P</w:t>
      </w:r>
      <w:r w:rsidR="009C4B88">
        <w:t xml:space="preserve">our caractériser un nucléotides deux types de sous structures ont été utilisé : </w:t>
      </w:r>
    </w:p>
    <w:p w:rsidR="009C4B88" w:rsidRDefault="005155B3" w:rsidP="009C4B88">
      <w:pPr>
        <w:pStyle w:val="Paragraphe"/>
        <w:numPr>
          <w:ilvl w:val="0"/>
          <w:numId w:val="39"/>
        </w:numPr>
      </w:pPr>
      <w:r>
        <w:t>Des cycles simples</w:t>
      </w:r>
      <w:r w:rsidR="009C4B88">
        <w:t xml:space="preserve">. C’est-à-dire, lorsque le nucléotide est pairé, deux entrées sont ajoutées dans la base de données (une pour le </w:t>
      </w:r>
      <w:r>
        <w:t>cycle</w:t>
      </w:r>
      <w:r w:rsidR="009C4B88">
        <w:t xml:space="preserve"> en 5’ et l’autre pour le </w:t>
      </w:r>
      <w:r>
        <w:t>cycle</w:t>
      </w:r>
      <w:r w:rsidR="009C4B88">
        <w:t xml:space="preserve"> en 3’).</w:t>
      </w:r>
      <w:r>
        <w:t xml:space="preserve"> Ces motifs sont plus petits. Dans l’exemple de la figure 7, la cytosine fait partie de deux cycles.</w:t>
      </w:r>
    </w:p>
    <w:p w:rsidR="005155B3" w:rsidRDefault="009C4B88" w:rsidP="009C4B88">
      <w:pPr>
        <w:pStyle w:val="Paragraphe"/>
        <w:numPr>
          <w:ilvl w:val="0"/>
          <w:numId w:val="39"/>
        </w:numPr>
      </w:pPr>
      <w:r>
        <w:t xml:space="preserve">Une sous-structure englobant le nucléotide. </w:t>
      </w:r>
      <w:r>
        <w:t>C’est-à-dire</w:t>
      </w:r>
      <w:r>
        <w:t xml:space="preserve"> qu’il y a invariablement une entrée peut importe l’état pairé ou non du nucléotide.</w:t>
      </w:r>
    </w:p>
    <w:p w:rsidR="005155B3" w:rsidRDefault="005155B3">
      <w:pPr>
        <w:spacing w:line="240" w:lineRule="auto"/>
        <w:jc w:val="left"/>
      </w:pPr>
      <w:r>
        <w:br w:type="page"/>
      </w:r>
    </w:p>
    <w:p w:rsidR="009C4B88" w:rsidRDefault="009C4B88" w:rsidP="009C4B88">
      <w:pPr>
        <w:pStyle w:val="Paragraphe"/>
        <w:jc w:val="center"/>
        <w:rPr>
          <w:lang w:val="en-US"/>
        </w:rPr>
      </w:pPr>
      <w:r>
        <w:rPr>
          <w:noProof/>
        </w:rPr>
        <w:lastRenderedPageBreak/>
        <w:drawing>
          <wp:inline distT="0" distB="0" distL="0" distR="0" wp14:anchorId="632E2202" wp14:editId="7BDB8A74">
            <wp:extent cx="1144586" cy="2206456"/>
            <wp:effectExtent l="254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196629" cy="2306782"/>
                    </a:xfrm>
                    <a:prstGeom prst="rect">
                      <a:avLst/>
                    </a:prstGeom>
                    <a:noFill/>
                    <a:ln>
                      <a:noFill/>
                    </a:ln>
                  </pic:spPr>
                </pic:pic>
              </a:graphicData>
            </a:graphic>
          </wp:inline>
        </w:drawing>
      </w:r>
    </w:p>
    <w:p w:rsidR="009C4B88" w:rsidRPr="00EA3D0A" w:rsidRDefault="009C4B88" w:rsidP="009C4B88">
      <w:pPr>
        <w:pStyle w:val="Figure"/>
      </w:pPr>
      <w:r w:rsidRPr="009C4B88">
        <w:t xml:space="preserve">Représentation de trois </w:t>
      </w:r>
      <w:r w:rsidR="005155B3">
        <w:t>cycles</w:t>
      </w:r>
      <w:r w:rsidRPr="009C4B88">
        <w:t>. I</w:t>
      </w:r>
      <w:r>
        <w:t xml:space="preserve">ci, on voit que les </w:t>
      </w:r>
      <w:r w:rsidR="005155B3">
        <w:t>cycles</w:t>
      </w:r>
      <w:r>
        <w:t xml:space="preserve"> se chevauchent. La boite bleue et la boite verte entoure</w:t>
      </w:r>
      <w:r w:rsidR="005155B3">
        <w:t>nt</w:t>
      </w:r>
      <w:r>
        <w:t xml:space="preserve"> </w:t>
      </w:r>
      <w:r w:rsidR="005155B3">
        <w:t xml:space="preserve">un cycle </w:t>
      </w:r>
      <w:r>
        <w:t xml:space="preserve">« </w:t>
      </w:r>
      <w:r w:rsidRPr="009C4B88">
        <w:rPr>
          <w:rFonts w:ascii="Baskerville Old Face" w:hAnsi="Baskerville Old Face"/>
        </w:rPr>
        <w:t>2_2</w:t>
      </w:r>
      <w:r>
        <w:t xml:space="preserve"> ». La boite rouge entoure un </w:t>
      </w:r>
      <w:r w:rsidR="005155B3">
        <w:t>cycle</w:t>
      </w:r>
      <w:r>
        <w:t xml:space="preserve"> à 5 nucléotides, un « </w:t>
      </w:r>
      <w:r w:rsidRPr="004A2FB9">
        <w:rPr>
          <w:rFonts w:ascii="Baskerville Old Face" w:hAnsi="Baskerville Old Face"/>
        </w:rPr>
        <w:t>5</w:t>
      </w:r>
      <w:r>
        <w:t xml:space="preserve"> ». Lorsqu’on s’intéresse à un nucléotide en particulier, les nucléotides pairés se trouve à la jonction de deux </w:t>
      </w:r>
      <w:r w:rsidR="005155B3">
        <w:t>cycles</w:t>
      </w:r>
      <w:r>
        <w:t xml:space="preserve"> tandis que les nucléotides non pairés font partie d’un seul </w:t>
      </w:r>
      <w:r w:rsidR="005155B3">
        <w:t>cycle</w:t>
      </w:r>
      <w:r>
        <w:t>.</w:t>
      </w:r>
      <w:r w:rsidRPr="009C4B88">
        <w:t xml:space="preserve"> </w:t>
      </w:r>
      <w:r>
        <w:t>Cette figure</w:t>
      </w:r>
      <w:r>
        <w:t xml:space="preserve"> est tirée du manuel d’instruction de </w:t>
      </w:r>
      <w:proofErr w:type="spellStart"/>
      <w:r>
        <w:t>MCFlashfold</w:t>
      </w:r>
      <w:proofErr w:type="spellEnd"/>
      <w:r>
        <w:t xml:space="preserve"> (</w:t>
      </w:r>
      <w:r>
        <w:rPr>
          <w:noProof/>
        </w:rPr>
        <w:t>2015,</w:t>
      </w:r>
      <w:r>
        <w:t xml:space="preserve"> </w:t>
      </w:r>
      <w:r>
        <w:rPr>
          <w:noProof/>
        </w:rPr>
        <w:t xml:space="preserve">Dallaire, P. and F. Major, </w:t>
      </w:r>
      <w:r>
        <w:rPr>
          <w:i/>
          <w:noProof/>
        </w:rPr>
        <w:t>MCFlashfold (mcff version 34) user manual).</w:t>
      </w:r>
      <w:r w:rsidR="004A2FB9">
        <w:rPr>
          <w:noProof/>
        </w:rPr>
        <w:t xml:space="preserve"> Les boites ont été ajoutées. </w:t>
      </w:r>
    </w:p>
    <w:p w:rsidR="00135DC4" w:rsidRDefault="00D35813" w:rsidP="004B4255">
      <w:pPr>
        <w:pStyle w:val="Paragraphesuite"/>
      </w:pPr>
      <w:r w:rsidRPr="004B4255">
        <w:t>Dans ce mémoire, une chaine de caractère identifie</w:t>
      </w:r>
      <w:r w:rsidR="009C4B88">
        <w:t xml:space="preserve"> les sous-structure</w:t>
      </w:r>
      <w:r w:rsidRPr="004B4255">
        <w:t xml:space="preserve">. </w:t>
      </w:r>
      <w:r w:rsidR="00E15844">
        <w:t>Un</w:t>
      </w:r>
      <w:r w:rsidRPr="004B4255">
        <w:t xml:space="preserve"> </w:t>
      </w:r>
      <w:r w:rsidR="009C4B88">
        <w:t xml:space="preserve">« </w:t>
      </w:r>
      <w:r w:rsidRPr="004B4255">
        <w:t>diagramme</w:t>
      </w:r>
      <w:r w:rsidR="00135DC4">
        <w:t xml:space="preserve"> à rail</w:t>
      </w:r>
      <w:r w:rsidR="009C4B88">
        <w:t xml:space="preserve"> »</w:t>
      </w:r>
      <w:r w:rsidRPr="004B4255">
        <w:t xml:space="preserve"> des expres</w:t>
      </w:r>
      <w:r w:rsidR="0032176C">
        <w:t xml:space="preserve">sions régulières </w:t>
      </w:r>
      <w:r w:rsidR="009C4B88">
        <w:t xml:space="preserve">représentant les </w:t>
      </w:r>
      <w:r w:rsidR="005155B3">
        <w:t>identifiants</w:t>
      </w:r>
      <w:r w:rsidR="009C4B88">
        <w:t xml:space="preserve"> </w:t>
      </w:r>
      <w:r w:rsidRPr="004B4255">
        <w:t>est placé en annexe. Une description textuelle est faite maintenant.</w:t>
      </w:r>
      <w:r w:rsidR="0032176C">
        <w:t xml:space="preserve"> </w:t>
      </w:r>
      <w:r w:rsidR="005155B3">
        <w:t>Les deux sortes de sous-structures utilisent le même identifiant de base.</w:t>
      </w:r>
    </w:p>
    <w:p w:rsidR="009C4B88" w:rsidRPr="004A2FB9" w:rsidRDefault="009C4B88" w:rsidP="009C4B88">
      <w:pPr>
        <w:pStyle w:val="Heading3"/>
      </w:pPr>
      <w:r>
        <w:t>1.5.4 L’identifiant</w:t>
      </w:r>
      <w:r w:rsidR="004A2FB9">
        <w:t xml:space="preserve"> unique</w:t>
      </w:r>
      <w:r>
        <w:t xml:space="preserve"> d’un nucléotide</w:t>
      </w:r>
      <w:r w:rsidR="004A2FB9">
        <w:t xml:space="preserve"> à l’intérieur d’une sous-structure</w:t>
      </w:r>
    </w:p>
    <w:p w:rsidR="00D35813" w:rsidRDefault="007D62B4" w:rsidP="009C4B88">
      <w:pPr>
        <w:pStyle w:val="Paragraphe"/>
      </w:pPr>
      <w:r>
        <w:t xml:space="preserve">L’identifiant </w:t>
      </w:r>
      <w:r w:rsidR="009C4B88">
        <w:t xml:space="preserve">d’un nucléotide à l’intérieur d’une sous-structure </w:t>
      </w:r>
      <w:r w:rsidR="0032176C">
        <w:t>est</w:t>
      </w:r>
      <w:r w:rsidR="004A2FB9">
        <w:t xml:space="preserve"> composé d’un ou deux « </w:t>
      </w:r>
      <w:r w:rsidR="005155B3">
        <w:t>cycle</w:t>
      </w:r>
      <w:r w:rsidR="004A2FB9">
        <w:t xml:space="preserve"> augmenté », lorsqu’il y en a deux, un « &amp; » les séparent. Chaque « </w:t>
      </w:r>
      <w:r w:rsidR="005155B3">
        <w:t>cycle</w:t>
      </w:r>
      <w:r w:rsidR="004A2FB9">
        <w:t xml:space="preserve"> </w:t>
      </w:r>
      <w:r w:rsidR="004A2FB9">
        <w:t>augmenté</w:t>
      </w:r>
      <w:r w:rsidR="004A2FB9">
        <w:t xml:space="preserve"> » est</w:t>
      </w:r>
      <w:r w:rsidR="0032176C">
        <w:t xml:space="preserve"> formé </w:t>
      </w:r>
      <w:r>
        <w:t>d</w:t>
      </w:r>
      <w:r w:rsidR="004A2FB9">
        <w:t>’un</w:t>
      </w:r>
      <w:r w:rsidR="0032176C">
        <w:t xml:space="preserve"> type, </w:t>
      </w:r>
      <w:r>
        <w:t>d</w:t>
      </w:r>
      <w:r w:rsidR="004A2FB9">
        <w:t>’une ou deux séquences</w:t>
      </w:r>
      <w:r w:rsidR="0032176C">
        <w:t xml:space="preserve"> et de la position du </w:t>
      </w:r>
      <w:r w:rsidR="009C4B88">
        <w:t>nucléotide</w:t>
      </w:r>
      <w:r w:rsidR="004A2FB9">
        <w:t xml:space="preserve"> d’intérêt</w:t>
      </w:r>
      <w:r w:rsidR="0032176C">
        <w:t>.</w:t>
      </w:r>
      <w:r w:rsidR="005155B3">
        <w:t xml:space="preserve"> Le terme augmenté réfère à l’addition de la position du nucléotide dans le cycle, cette précision est utile pour prédire la réactivité d’un nucléotide dans une sous-structure.</w:t>
      </w:r>
    </w:p>
    <w:p w:rsidR="00A64D17" w:rsidRPr="00A64D17" w:rsidRDefault="00980828" w:rsidP="00A64D17">
      <w:pPr>
        <w:pStyle w:val="Heading4"/>
      </w:pPr>
      <w:r>
        <w:t xml:space="preserve">1.5.3.1 </w:t>
      </w:r>
      <w:r w:rsidR="00A64D17">
        <w:t>Le type</w:t>
      </w:r>
    </w:p>
    <w:p w:rsidR="00D35813" w:rsidRPr="004B4255" w:rsidRDefault="00D35813" w:rsidP="00173FF5">
      <w:pPr>
        <w:pStyle w:val="Paragraphe"/>
      </w:pPr>
      <w:r w:rsidRPr="004B4255">
        <w:t xml:space="preserve">Dans </w:t>
      </w:r>
      <w:r w:rsidR="004B4255">
        <w:t>tous</w:t>
      </w:r>
      <w:r w:rsidRPr="004B4255">
        <w:t xml:space="preserve"> </w:t>
      </w:r>
      <w:r w:rsidR="004B4255">
        <w:t xml:space="preserve">les </w:t>
      </w:r>
      <w:r w:rsidRPr="004B4255">
        <w:t xml:space="preserve">cas, la chaine de caractère débute </w:t>
      </w:r>
      <w:r w:rsidR="0032176C">
        <w:t xml:space="preserve">toujours </w:t>
      </w:r>
      <w:r w:rsidRPr="004B4255">
        <w:t xml:space="preserve">par le type du </w:t>
      </w:r>
      <w:r w:rsidR="004A2FB9">
        <w:t>CMN (</w:t>
      </w:r>
      <w:r w:rsidR="004A2FB9" w:rsidRPr="004B4255">
        <w:t>«</w:t>
      </w:r>
      <w:r w:rsidR="004A2FB9">
        <w:t> </w:t>
      </w:r>
      <w:r w:rsidR="004A2FB9">
        <w:rPr>
          <w:rFonts w:ascii="Baskerville Old Face" w:hAnsi="Baskerville Old Face"/>
        </w:rPr>
        <w:t>2</w:t>
      </w:r>
      <w:r w:rsidR="004A2FB9" w:rsidRPr="009C4B88">
        <w:rPr>
          <w:rFonts w:ascii="Baskerville Old Face" w:hAnsi="Baskerville Old Face"/>
        </w:rPr>
        <w:t>_2</w:t>
      </w:r>
      <w:r w:rsidR="004A2FB9">
        <w:t> </w:t>
      </w:r>
      <w:r w:rsidR="004A2FB9" w:rsidRPr="004B4255">
        <w:t>»</w:t>
      </w:r>
      <w:r w:rsidR="004A2FB9">
        <w:t>,</w:t>
      </w:r>
      <w:r w:rsidR="004A2FB9" w:rsidRPr="004A2FB9">
        <w:t xml:space="preserve"> </w:t>
      </w:r>
      <w:r w:rsidR="004A2FB9" w:rsidRPr="004B4255">
        <w:t>«</w:t>
      </w:r>
      <w:r w:rsidR="004A2FB9">
        <w:t> </w:t>
      </w:r>
      <w:r w:rsidR="004A2FB9" w:rsidRPr="009C4B88">
        <w:rPr>
          <w:rFonts w:ascii="Baskerville Old Face" w:hAnsi="Baskerville Old Face"/>
        </w:rPr>
        <w:t>3_2</w:t>
      </w:r>
      <w:r w:rsidR="004A2FB9">
        <w:t> </w:t>
      </w:r>
      <w:r w:rsidR="004A2FB9" w:rsidRPr="004B4255">
        <w:t>»</w:t>
      </w:r>
      <w:r w:rsidR="004A2FB9">
        <w:t>,</w:t>
      </w:r>
      <w:r w:rsidR="004A2FB9" w:rsidRPr="004A2FB9">
        <w:t xml:space="preserve"> </w:t>
      </w:r>
      <w:r w:rsidR="004A2FB9" w:rsidRPr="004B4255">
        <w:t>«</w:t>
      </w:r>
      <w:r w:rsidR="004A2FB9">
        <w:t> </w:t>
      </w:r>
      <w:r w:rsidR="004A2FB9">
        <w:rPr>
          <w:rFonts w:ascii="Baskerville Old Face" w:hAnsi="Baskerville Old Face"/>
        </w:rPr>
        <w:t>4</w:t>
      </w:r>
      <w:r w:rsidR="004A2FB9" w:rsidRPr="009C4B88">
        <w:rPr>
          <w:rFonts w:ascii="Baskerville Old Face" w:hAnsi="Baskerville Old Face"/>
        </w:rPr>
        <w:t>_</w:t>
      </w:r>
      <w:r w:rsidR="004A2FB9">
        <w:rPr>
          <w:rFonts w:ascii="Baskerville Old Face" w:hAnsi="Baskerville Old Face"/>
        </w:rPr>
        <w:t>4</w:t>
      </w:r>
      <w:r w:rsidR="004A2FB9">
        <w:t> </w:t>
      </w:r>
      <w:r w:rsidR="004A2FB9" w:rsidRPr="004B4255">
        <w:t>»</w:t>
      </w:r>
      <w:r w:rsidR="004A2FB9">
        <w:t>, etc.)</w:t>
      </w:r>
      <w:r w:rsidRPr="004B4255">
        <w:t>.</w:t>
      </w:r>
      <w:r w:rsidR="004A2FB9">
        <w:t xml:space="preserve"> </w:t>
      </w:r>
      <w:r w:rsidRPr="004B4255">
        <w:t xml:space="preserve"> </w:t>
      </w:r>
    </w:p>
    <w:p w:rsidR="00A64D17" w:rsidRDefault="0032176C" w:rsidP="004B4255">
      <w:pPr>
        <w:pStyle w:val="Paragraphesuite"/>
      </w:pPr>
      <w:r>
        <w:lastRenderedPageBreak/>
        <w:t>Lorsque le</w:t>
      </w:r>
      <w:r w:rsidR="004B4255">
        <w:t xml:space="preserve"> </w:t>
      </w:r>
      <w:r w:rsidR="005155B3">
        <w:t>cycle</w:t>
      </w:r>
      <w:r w:rsidR="004A2FB9">
        <w:t xml:space="preserve"> </w:t>
      </w:r>
      <w:r>
        <w:t>a</w:t>
      </w:r>
      <w:r w:rsidR="004B4255">
        <w:t xml:space="preserve"> </w:t>
      </w:r>
      <w:r w:rsidR="005155B3">
        <w:t>deux</w:t>
      </w:r>
      <w:r w:rsidR="004B4255">
        <w:t xml:space="preserve"> brin</w:t>
      </w:r>
      <w:r w:rsidR="005155B3">
        <w:t>s</w:t>
      </w:r>
      <w:r w:rsidR="004B4255">
        <w:t xml:space="preserve">, </w:t>
      </w:r>
      <w:r>
        <w:t xml:space="preserve">il est </w:t>
      </w:r>
      <w:r w:rsidR="003568C2">
        <w:t xml:space="preserve">délimité par </w:t>
      </w:r>
      <w:r w:rsidR="005155B3">
        <w:t>deux</w:t>
      </w:r>
      <w:r w:rsidR="004B4255">
        <w:t xml:space="preserve"> paires de base</w:t>
      </w:r>
      <w:r w:rsidR="00A64D17">
        <w:t>s</w:t>
      </w:r>
      <w:r w:rsidR="009C4B88">
        <w:t xml:space="preserve"> (deux liaisons non covalentes)</w:t>
      </w:r>
      <w:r w:rsidR="004B4255">
        <w:t>,</w:t>
      </w:r>
      <w:r>
        <w:t xml:space="preserve"> le type </w:t>
      </w:r>
      <w:r w:rsidR="00D35813" w:rsidRPr="004B4255">
        <w:t xml:space="preserve">est composé de deux chiffres </w:t>
      </w:r>
      <w:r w:rsidR="009C4B88">
        <w:t xml:space="preserve">représentant </w:t>
      </w:r>
      <w:r w:rsidR="00D35813" w:rsidRPr="004B4255">
        <w:t>le nombre de nucléotides entre les deux paires</w:t>
      </w:r>
      <w:r w:rsidR="004B4255">
        <w:t xml:space="preserve"> de bases</w:t>
      </w:r>
      <w:r w:rsidR="009C4B88">
        <w:t xml:space="preserve"> </w:t>
      </w:r>
      <w:r w:rsidR="004A2FB9">
        <w:t>plus</w:t>
      </w:r>
      <w:r w:rsidR="009C4B88">
        <w:t xml:space="preserve"> </w:t>
      </w:r>
      <w:r w:rsidR="009C4B88" w:rsidRPr="004B4255">
        <w:t xml:space="preserve">les nucléotides des </w:t>
      </w:r>
      <w:r w:rsidR="009C4B88">
        <w:t xml:space="preserve">paires de </w:t>
      </w:r>
      <w:r w:rsidR="009C4B88" w:rsidRPr="004B4255">
        <w:t>bases</w:t>
      </w:r>
      <w:r w:rsidR="00D35813" w:rsidRPr="004B4255">
        <w:t>.</w:t>
      </w:r>
      <w:r w:rsidR="004B4255">
        <w:t xml:space="preserve"> </w:t>
      </w:r>
      <w:r w:rsidR="00D35813" w:rsidRPr="004B4255">
        <w:t xml:space="preserve">Il débute par le brin du nucléotide d'intérêt. </w:t>
      </w:r>
    </w:p>
    <w:p w:rsidR="004A2FB9" w:rsidRDefault="00A64D17" w:rsidP="009C4B88">
      <w:pPr>
        <w:pStyle w:val="Paragraphe"/>
      </w:pPr>
      <w:r w:rsidRPr="004B4255">
        <w:t>Les boucles sont traitées de la même manière</w:t>
      </w:r>
      <w:r w:rsidR="00173FF5">
        <w:t>,</w:t>
      </w:r>
      <w:r w:rsidRPr="004B4255">
        <w:t xml:space="preserve"> mais elles ont un seul brin. Précisément, pour les boucles, le type du </w:t>
      </w:r>
      <w:r w:rsidR="005155B3">
        <w:t>cycle</w:t>
      </w:r>
      <w:r w:rsidR="004A2FB9">
        <w:t xml:space="preserve"> </w:t>
      </w:r>
      <w:r w:rsidRPr="004B4255">
        <w:t xml:space="preserve">a seulement un </w:t>
      </w:r>
      <w:r w:rsidR="009C4B88">
        <w:t xml:space="preserve">chiffre. </w:t>
      </w:r>
      <w:r>
        <w:t xml:space="preserve">Ce </w:t>
      </w:r>
      <w:r w:rsidR="009C4B88">
        <w:t>chiffre</w:t>
      </w:r>
      <w:r>
        <w:t xml:space="preserve"> est le nombre de nucléotide</w:t>
      </w:r>
      <w:r w:rsidR="00173FF5">
        <w:t>s</w:t>
      </w:r>
      <w:r>
        <w:t xml:space="preserve"> libre</w:t>
      </w:r>
      <w:r w:rsidR="00173FF5">
        <w:t>s</w:t>
      </w:r>
      <w:r>
        <w:t xml:space="preserve"> de la boucle plus les deux derniers nucléotides de l’hélice</w:t>
      </w:r>
      <w:r w:rsidR="009C4B88">
        <w:t xml:space="preserve">. </w:t>
      </w:r>
    </w:p>
    <w:p w:rsidR="004A2FB9" w:rsidRDefault="009C4B88" w:rsidP="009C4B88">
      <w:pPr>
        <w:pStyle w:val="Paragraphe"/>
      </w:pPr>
      <w:r>
        <w:t xml:space="preserve">Seul les </w:t>
      </w:r>
      <w:r w:rsidR="005155B3">
        <w:t>cycles</w:t>
      </w:r>
      <w:r w:rsidR="004A2FB9">
        <w:t xml:space="preserve"> </w:t>
      </w:r>
      <w:r>
        <w:t xml:space="preserve">ayant moins de sept nucléotides sur chaque brin ont </w:t>
      </w:r>
      <w:r w:rsidR="004A2FB9">
        <w:t>un chiffre</w:t>
      </w:r>
      <w:r>
        <w:t xml:space="preserve">, </w:t>
      </w:r>
      <w:r w:rsidR="004A2FB9">
        <w:t>les autres ont un « L ». Deux raisons expliquent ce choix d’implémentation.</w:t>
      </w:r>
    </w:p>
    <w:p w:rsidR="004A2FB9" w:rsidRDefault="005155B3" w:rsidP="004A2FB9">
      <w:pPr>
        <w:pStyle w:val="Paragraphe"/>
        <w:numPr>
          <w:ilvl w:val="0"/>
          <w:numId w:val="40"/>
        </w:numPr>
      </w:pPr>
      <w:r>
        <w:t>Il n’y a pas beaucoup d’occurrence d’une grosse sous-structure</w:t>
      </w:r>
      <w:r w:rsidR="004A2FB9">
        <w:t>.</w:t>
      </w:r>
    </w:p>
    <w:p w:rsidR="00A64D17" w:rsidRPr="00A64D17" w:rsidRDefault="004A2FB9" w:rsidP="004A2FB9">
      <w:pPr>
        <w:pStyle w:val="Paragraphe"/>
        <w:numPr>
          <w:ilvl w:val="0"/>
          <w:numId w:val="40"/>
        </w:numPr>
      </w:pPr>
      <w:r>
        <w:t>L’espace de la base de données est précieuse, ses performances dépendent du nombre d’entrées différentes.</w:t>
      </w:r>
    </w:p>
    <w:p w:rsidR="00A64D17" w:rsidRDefault="00980828" w:rsidP="00A64D17">
      <w:pPr>
        <w:pStyle w:val="Heading4"/>
      </w:pPr>
      <w:bookmarkStart w:id="90" w:name="_Hlk501634157"/>
      <w:r>
        <w:t xml:space="preserve">1.5.3.2 </w:t>
      </w:r>
      <w:bookmarkEnd w:id="90"/>
      <w:r w:rsidR="00A64D17">
        <w:t>La séquence</w:t>
      </w:r>
    </w:p>
    <w:p w:rsidR="00D35813" w:rsidRPr="009C4B88" w:rsidRDefault="00A64D17" w:rsidP="00173FF5">
      <w:pPr>
        <w:pStyle w:val="Paragraphe"/>
      </w:pPr>
      <w:r>
        <w:t xml:space="preserve">Pour les </w:t>
      </w:r>
      <w:r w:rsidR="005155B3">
        <w:t>cycles</w:t>
      </w:r>
      <w:r w:rsidR="004A2FB9">
        <w:t xml:space="preserve"> </w:t>
      </w:r>
      <w:r>
        <w:t>à deux brins, l</w:t>
      </w:r>
      <w:r w:rsidR="00D35813" w:rsidRPr="004B4255">
        <w:t xml:space="preserve">e type est suivi par les séquences, en commençant, </w:t>
      </w:r>
      <w:r w:rsidR="004B4255">
        <w:t>aussi</w:t>
      </w:r>
      <w:r w:rsidR="00D35813" w:rsidRPr="004B4255">
        <w:t xml:space="preserve">, par le brin d'où provient le nucléotide d'intérêt. </w:t>
      </w:r>
      <w:r w:rsidR="007730EB">
        <w:t>Les séquence</w:t>
      </w:r>
      <w:r w:rsidR="00135DC4">
        <w:t>s</w:t>
      </w:r>
      <w:r w:rsidR="007730EB">
        <w:t xml:space="preserve"> sont de la longueur des chiffres du type ou si elles sont égales ou plus grande</w:t>
      </w:r>
      <w:r w:rsidR="00173FF5">
        <w:t>s</w:t>
      </w:r>
      <w:r w:rsidR="007730EB">
        <w:t xml:space="preserve"> </w:t>
      </w:r>
      <w:r w:rsidR="004A2FB9">
        <w:t>à</w:t>
      </w:r>
      <w:r w:rsidR="007730EB">
        <w:t xml:space="preserve"> </w:t>
      </w:r>
      <w:r w:rsidR="009C4B88">
        <w:t>sept</w:t>
      </w:r>
      <w:r w:rsidR="007730EB">
        <w:t>, elles sont remplacées par la lettre « L ».</w:t>
      </w:r>
    </w:p>
    <w:p w:rsidR="00135DC4" w:rsidRPr="00135DC4" w:rsidRDefault="00135DC4" w:rsidP="00173FF5">
      <w:pPr>
        <w:pStyle w:val="Paragraphesuite"/>
      </w:pPr>
      <w:r>
        <w:t xml:space="preserve">Pour les boucles, la séquence débute par le nucléotide pairé en 5’ et se termine par le nucléotide pairé en 3’. </w:t>
      </w:r>
      <w:r w:rsidR="009C4B88">
        <w:t>Une fois encore, l</w:t>
      </w:r>
      <w:r>
        <w:t>orsque le nombre de nucléotide</w:t>
      </w:r>
      <w:r w:rsidR="00173FF5">
        <w:t>s</w:t>
      </w:r>
      <w:r>
        <w:t xml:space="preserve"> est égal ou supérieur à </w:t>
      </w:r>
      <w:r w:rsidR="009C4B88">
        <w:t>sept</w:t>
      </w:r>
      <w:r w:rsidR="00173FF5">
        <w:t>,</w:t>
      </w:r>
      <w:r>
        <w:t xml:space="preserve"> la lettre « L » remplace la séquence.</w:t>
      </w:r>
    </w:p>
    <w:p w:rsidR="00CF6444" w:rsidRDefault="00980828" w:rsidP="00A64D17">
      <w:pPr>
        <w:pStyle w:val="Heading4"/>
      </w:pPr>
      <w:r>
        <w:t xml:space="preserve">1.5.3.3 </w:t>
      </w:r>
      <w:r w:rsidR="00A64D17">
        <w:t>La position</w:t>
      </w:r>
      <w:r w:rsidR="00B91440">
        <w:t xml:space="preserve"> du nucléotide</w:t>
      </w:r>
    </w:p>
    <w:p w:rsidR="004A2FB9" w:rsidRDefault="007730EB" w:rsidP="00173FF5">
      <w:pPr>
        <w:pStyle w:val="Paragraphe"/>
      </w:pPr>
      <w:r w:rsidRPr="004B4255">
        <w:t>Finalement</w:t>
      </w:r>
      <w:r>
        <w:t xml:space="preserve">, </w:t>
      </w:r>
      <w:r w:rsidR="004A2FB9">
        <w:t>on ajoute à l’identifiant</w:t>
      </w:r>
      <w:r w:rsidR="004A2FB9" w:rsidRPr="004B4255">
        <w:t xml:space="preserve"> la position du nucléotide</w:t>
      </w:r>
      <w:r w:rsidR="004A2FB9">
        <w:t>. P</w:t>
      </w:r>
      <w:r>
        <w:t xml:space="preserve">our les </w:t>
      </w:r>
      <w:r w:rsidR="005155B3">
        <w:t>cycles</w:t>
      </w:r>
      <w:r>
        <w:t xml:space="preserve"> composé</w:t>
      </w:r>
      <w:r w:rsidR="00173FF5">
        <w:t>s</w:t>
      </w:r>
      <w:r>
        <w:t xml:space="preserve"> de deux brins </w:t>
      </w:r>
      <w:r w:rsidR="004A2FB9">
        <w:t xml:space="preserve">le </w:t>
      </w:r>
      <w:r w:rsidR="004A2FB9">
        <w:t>nt</w:t>
      </w:r>
      <w:r w:rsidR="004A2FB9">
        <w:t xml:space="preserve">. se trouve sur </w:t>
      </w:r>
      <w:r w:rsidRPr="004B4255">
        <w:t>le premi</w:t>
      </w:r>
      <w:r>
        <w:t>er brin.</w:t>
      </w:r>
      <w:r w:rsidR="009C4B88">
        <w:t xml:space="preserve"> </w:t>
      </w:r>
      <w:r w:rsidR="004A2FB9">
        <w:t>Ici il faut noter qu’o</w:t>
      </w:r>
      <w:r w:rsidR="009C4B88">
        <w:t xml:space="preserve">n ne prend pas en compte le coté du brin sur lequel se trouve le nt. (5’ ou 3’) lors de leur extraction de l’ARN. </w:t>
      </w:r>
      <w:r>
        <w:t xml:space="preserve"> </w:t>
      </w:r>
      <w:r w:rsidR="00A64D17">
        <w:t>Pour les boucles</w:t>
      </w:r>
      <w:r w:rsidR="00135DC4">
        <w:t>,</w:t>
      </w:r>
      <w:r w:rsidR="00A64D17">
        <w:t xml:space="preserve"> il n’y a pas d’</w:t>
      </w:r>
      <w:r w:rsidR="00135DC4">
        <w:t>ambiguïté</w:t>
      </w:r>
      <w:r w:rsidR="00A64D17">
        <w:t xml:space="preserve"> à ce niveau. </w:t>
      </w:r>
    </w:p>
    <w:p w:rsidR="007730EB" w:rsidRDefault="00A64D17" w:rsidP="00173FF5">
      <w:pPr>
        <w:pStyle w:val="Paragraphe"/>
      </w:pPr>
      <w:r>
        <w:lastRenderedPageBreak/>
        <w:t>Dans les deux cas</w:t>
      </w:r>
      <w:r w:rsidR="009C4B88">
        <w:t xml:space="preserve"> (</w:t>
      </w:r>
      <w:r w:rsidR="005155B3">
        <w:t xml:space="preserve">les sous-structures à </w:t>
      </w:r>
      <w:r w:rsidR="009C4B88">
        <w:t>deux brins ou boucles)</w:t>
      </w:r>
      <w:r>
        <w:t>, l</w:t>
      </w:r>
      <w:r w:rsidR="007730EB">
        <w:t>e premier nucléotide en 5’ à comme numéro de position le 0</w:t>
      </w:r>
      <w:r w:rsidR="009C4B88">
        <w:t xml:space="preserve"> et les autres suivent</w:t>
      </w:r>
      <w:r w:rsidR="007730EB">
        <w:t>.</w:t>
      </w:r>
      <w:r w:rsidR="009C4B88">
        <w:t xml:space="preserve"> Le dernier nt. a donc la position « n » - 1, « n » étant le nombre de nucléotide du brin.</w:t>
      </w:r>
    </w:p>
    <w:p w:rsidR="00F02EEF" w:rsidRDefault="00980828" w:rsidP="00980828">
      <w:pPr>
        <w:pStyle w:val="Heading4"/>
      </w:pPr>
      <w:bookmarkStart w:id="91" w:name="_Hlk501634222"/>
      <w:bookmarkStart w:id="92" w:name="_Hlk501232149"/>
      <w:bookmarkEnd w:id="89"/>
      <w:r>
        <w:t xml:space="preserve">1.5.3.4 </w:t>
      </w:r>
      <w:bookmarkEnd w:id="91"/>
      <w:r w:rsidR="00D739B1" w:rsidRPr="00D739B1">
        <w:t xml:space="preserve">Appartenance d’un nucléotide à un </w:t>
      </w:r>
      <w:r w:rsidR="005155B3">
        <w:t>cycle</w:t>
      </w:r>
    </w:p>
    <w:p w:rsidR="00F02EEF" w:rsidRPr="00D739B1" w:rsidRDefault="00A64D17" w:rsidP="00A64D17">
      <w:pPr>
        <w:pStyle w:val="Paragraphe"/>
      </w:pPr>
      <w:r>
        <w:t>Les nucléotides pairés font parti</w:t>
      </w:r>
      <w:r w:rsidR="00173FF5">
        <w:t>e</w:t>
      </w:r>
      <w:r>
        <w:t xml:space="preserve"> de 2 </w:t>
      </w:r>
      <w:r w:rsidR="005155B3">
        <w:t>cycle</w:t>
      </w:r>
      <w:r>
        <w:t>, tandis que les nucléotides non pairés font parti</w:t>
      </w:r>
      <w:r w:rsidR="00173FF5">
        <w:t>e</w:t>
      </w:r>
      <w:r>
        <w:t xml:space="preserve"> d’un seul </w:t>
      </w:r>
      <w:r w:rsidR="005155B3">
        <w:t>cycle</w:t>
      </w:r>
      <w:r>
        <w:t xml:space="preserve"> </w:t>
      </w:r>
      <w:r w:rsidR="00D739B1" w:rsidRPr="00D739B1">
        <w:t xml:space="preserve">par SS. Les nucléotides de début ou de fin de séquences pour lesquels aucun voisin n’est pairé d’un des deux côtés, ne font pas partie d’un </w:t>
      </w:r>
      <w:r w:rsidR="005155B3">
        <w:t>cycle</w:t>
      </w:r>
      <w:r w:rsidR="00D739B1" w:rsidRPr="00D739B1">
        <w:t xml:space="preserve"> à proprement parler, mais il est utile d’identifier ces caractéristiques pour prédire la réactivité des nucléotides. L’algorithme qui permet d’extraire les </w:t>
      </w:r>
      <w:r w:rsidR="005155B3">
        <w:t>cycles</w:t>
      </w:r>
      <w:r w:rsidR="00D739B1" w:rsidRPr="00D739B1">
        <w:t xml:space="preserve"> d’une SS est expliqué dans le chapitre 1.</w:t>
      </w:r>
      <w:r w:rsidR="00F02EEF" w:rsidRPr="00D739B1">
        <w:t xml:space="preserve"> </w:t>
      </w:r>
    </w:p>
    <w:p w:rsidR="00F02EEF" w:rsidRPr="00D739B1" w:rsidRDefault="00980828" w:rsidP="00F02EEF">
      <w:pPr>
        <w:pStyle w:val="Heading3"/>
      </w:pPr>
      <w:bookmarkStart w:id="93" w:name="_Hlk501634239"/>
      <w:bookmarkStart w:id="94" w:name="_Toc502671836"/>
      <w:r>
        <w:t xml:space="preserve">1.5.4 </w:t>
      </w:r>
      <w:bookmarkEnd w:id="93"/>
      <w:r w:rsidR="00D739B1" w:rsidRPr="00D739B1">
        <w:t>La prédiction des structures secondaire</w:t>
      </w:r>
      <w:bookmarkEnd w:id="94"/>
    </w:p>
    <w:p w:rsidR="00F02EEF" w:rsidRPr="00D739B1" w:rsidRDefault="004A2FB9" w:rsidP="00F907E7">
      <w:pPr>
        <w:pStyle w:val="Paragraphe"/>
      </w:pPr>
      <w:r>
        <w:t xml:space="preserve">Pour comprendre et prédire la réactivité des nt.  à partir d’une séquence de nucléotide, il faut avoir une idée de sa structure. </w:t>
      </w:r>
      <w:r w:rsidR="00D739B1" w:rsidRPr="00D739B1">
        <w:t xml:space="preserve">Plusieurs méthodes ont été développées pour prédire la ou les structures secondaires d’un ARN à partir de sa séquence. </w:t>
      </w:r>
      <w:bookmarkStart w:id="95" w:name="_Hlk501233614"/>
      <w:r w:rsidR="00D739B1" w:rsidRPr="00D739B1">
        <w:t>Dans ce mémoire, j’utilise deux d’entre elles</w:t>
      </w:r>
      <w:r w:rsidR="00D739B1">
        <w:t> : la méthode des proches voisins et celle de l’échantillonnage des structures connues.</w:t>
      </w:r>
      <w:bookmarkEnd w:id="95"/>
    </w:p>
    <w:p w:rsidR="00F02EEF" w:rsidRPr="00D739B1" w:rsidRDefault="00980828" w:rsidP="00D206D2">
      <w:pPr>
        <w:pStyle w:val="Heading4"/>
      </w:pPr>
      <w:bookmarkStart w:id="96" w:name="_Hlk501634254"/>
      <w:r>
        <w:t xml:space="preserve">1.5.4.1 </w:t>
      </w:r>
      <w:bookmarkEnd w:id="96"/>
      <w:r w:rsidR="00D739B1" w:rsidRPr="00D739B1">
        <w:t xml:space="preserve">Les proches voisins </w:t>
      </w:r>
      <w:r w:rsidR="00F02EEF" w:rsidRPr="00D739B1">
        <w:t>(</w:t>
      </w:r>
      <w:proofErr w:type="spellStart"/>
      <w:r w:rsidR="00F02EEF" w:rsidRPr="00D739B1">
        <w:t>RNAsubopt</w:t>
      </w:r>
      <w:proofErr w:type="spellEnd"/>
      <w:r w:rsidR="00F02EEF" w:rsidRPr="00D739B1">
        <w:t>)</w:t>
      </w:r>
    </w:p>
    <w:bookmarkEnd w:id="92"/>
    <w:p w:rsidR="009C4B88" w:rsidRDefault="009C4B88" w:rsidP="00173FF5">
      <w:pPr>
        <w:pStyle w:val="Paragraphe"/>
      </w:pPr>
      <w:r>
        <w:t>Une des deux méthodes de repliement des ARN en SS utilisé dans ce projet de recherche est la méthode des proches voisins.</w:t>
      </w:r>
    </w:p>
    <w:p w:rsidR="00D739B1" w:rsidRPr="00D739B1" w:rsidRDefault="00D739B1" w:rsidP="009C4B88">
      <w:pPr>
        <w:pStyle w:val="Paragraphesuite"/>
      </w:pPr>
      <w:r w:rsidRPr="00D739B1">
        <w:t xml:space="preserve">Cette méthode est nommée « </w:t>
      </w:r>
      <w:proofErr w:type="spellStart"/>
      <w:r w:rsidRPr="00D739B1">
        <w:t>nearest</w:t>
      </w:r>
      <w:proofErr w:type="spellEnd"/>
      <w:r w:rsidRPr="00D739B1">
        <w:t xml:space="preserve"> </w:t>
      </w:r>
      <w:proofErr w:type="spellStart"/>
      <w:r w:rsidRPr="00D739B1">
        <w:t>neighbour</w:t>
      </w:r>
      <w:proofErr w:type="spellEnd"/>
      <w:r w:rsidRPr="00D739B1">
        <w:t xml:space="preserve"> » en anglais et a été développée par </w:t>
      </w:r>
      <w:proofErr w:type="spellStart"/>
      <w:r w:rsidRPr="00D739B1">
        <w:t>Nussinov</w:t>
      </w:r>
      <w:proofErr w:type="spellEnd"/>
      <w:r w:rsidRPr="00D739B1">
        <w:t xml:space="preserve"> et coll. en 1978</w:t>
      </w:r>
      <w:r w:rsidR="00F543CD">
        <w:t xml:space="preserve"> </w:t>
      </w:r>
      <w:r w:rsidRPr="00D739B1">
        <w:t xml:space="preserve">[15]. </w:t>
      </w:r>
      <w:proofErr w:type="spellStart"/>
      <w:r w:rsidRPr="00D739B1">
        <w:t>Zucker</w:t>
      </w:r>
      <w:proofErr w:type="spellEnd"/>
      <w:r w:rsidRPr="00D739B1">
        <w:t xml:space="preserve"> et Stiegler l’ont implémenté et placée dans un programme nommé </w:t>
      </w:r>
      <w:proofErr w:type="spellStart"/>
      <w:r w:rsidRPr="00D739B1">
        <w:t>mfold</w:t>
      </w:r>
      <w:proofErr w:type="spellEnd"/>
      <w:r w:rsidRPr="00D739B1">
        <w:t xml:space="preserve"> par la suite</w:t>
      </w:r>
      <w:r w:rsidR="00F543CD">
        <w:t xml:space="preserve"> </w:t>
      </w:r>
      <w:r w:rsidR="005D74A1">
        <w:fldChar w:fldCharType="begin"/>
      </w:r>
      <w:r w:rsidR="003E333F">
        <w:instrText xml:space="preserve"> ADDIN EN.CITE &lt;EndNote&gt;&lt;Cite&gt;&lt;Author&gt;Zuker&lt;/Author&gt;&lt;Year&gt;1981&lt;/Year&gt;&lt;RecNum&gt;58&lt;/RecNum&gt;&lt;DisplayText&gt;[27]&lt;/DisplayText&gt;&lt;record&gt;&lt;rec-number&gt;58&lt;/rec-number&gt;&lt;foreign-keys&gt;&lt;key app="EN" db-id="dtftfsr24va0v2etav4psxzqwvsxe0rzvwas" timestamp="0"&gt;58&lt;/key&gt;&lt;/foreign-keys&gt;&lt;ref-type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rsidR="005D74A1">
        <w:fldChar w:fldCharType="separate"/>
      </w:r>
      <w:r w:rsidR="00807E08">
        <w:rPr>
          <w:noProof/>
        </w:rPr>
        <w:t>[27]</w:t>
      </w:r>
      <w:r w:rsidR="005D74A1">
        <w:fldChar w:fldCharType="end"/>
      </w:r>
      <w:r w:rsidRPr="00D739B1">
        <w:t>.</w:t>
      </w:r>
    </w:p>
    <w:p w:rsidR="00F02EEF" w:rsidRPr="00D739B1" w:rsidRDefault="009C4B88" w:rsidP="00D739B1">
      <w:r>
        <w:t>Dans</w:t>
      </w:r>
      <w:r w:rsidR="00D739B1" w:rsidRPr="00D739B1">
        <w:t xml:space="preserve"> cet algorithme, les duos de paires de bases adjacentes, les boucles internes, les boucles de fin d’hélice et les renflements obtiennent une énergie qui contribue à l’énergie totale de la molécule. L’idée, tout comme dans beaucoup d’autres </w:t>
      </w:r>
      <w:r w:rsidR="00D739B1" w:rsidRPr="00D739B1">
        <w:lastRenderedPageBreak/>
        <w:t xml:space="preserve">algorithmes, est de former la structure secondaire ayant la plus petite énergie possible. Cette méthode a été optimisée et est très utilisée pour déterminer la température de fusion (ou de fonte) de deux acides nucléiques (ADN ou ARN) lors d’une PCR. </w:t>
      </w:r>
      <w:r w:rsidR="005155B3">
        <w:t xml:space="preserve">Un </w:t>
      </w:r>
      <w:r w:rsidR="007A352C">
        <w:t xml:space="preserve">logiciel </w:t>
      </w:r>
      <w:r w:rsidR="005155B3">
        <w:t>produisant</w:t>
      </w:r>
      <w:r w:rsidR="00D739B1" w:rsidRPr="00D739B1">
        <w:t xml:space="preserve"> un ensemble de SS </w:t>
      </w:r>
      <w:r w:rsidR="005155B3">
        <w:t>a été intégré à mon approche</w:t>
      </w:r>
      <w:r w:rsidR="00D739B1" w:rsidRPr="00D739B1">
        <w:t>,</w:t>
      </w:r>
      <w:r>
        <w:t xml:space="preserve"> il se nomme :</w:t>
      </w:r>
      <w:r w:rsidR="00D739B1" w:rsidRPr="00D739B1">
        <w:t xml:space="preserve"> </w:t>
      </w:r>
      <w:proofErr w:type="spellStart"/>
      <w:r w:rsidR="00D739B1" w:rsidRPr="009C4B88">
        <w:rPr>
          <w:i/>
        </w:rPr>
        <w:t>RNAsubopt</w:t>
      </w:r>
      <w:proofErr w:type="spellEnd"/>
      <w:r w:rsidR="00F543CD">
        <w:t xml:space="preserve"> </w:t>
      </w:r>
      <w:r w:rsidR="00D739B1" w:rsidRPr="00D739B1">
        <w:t>[30].</w:t>
      </w:r>
    </w:p>
    <w:p w:rsidR="007413C1" w:rsidRDefault="00980828" w:rsidP="007413C1">
      <w:pPr>
        <w:pStyle w:val="Heading4"/>
      </w:pPr>
      <w:r>
        <w:t xml:space="preserve">1.5.4.2 </w:t>
      </w:r>
      <w:r w:rsidR="007413C1">
        <w:t>Échantillonnage à partir de</w:t>
      </w:r>
      <w:r w:rsidR="00173FF5">
        <w:t>s</w:t>
      </w:r>
      <w:r w:rsidR="007413C1">
        <w:t xml:space="preserve"> structure 3D connues (</w:t>
      </w:r>
      <w:proofErr w:type="spellStart"/>
      <w:r w:rsidR="007413C1">
        <w:t>MCFlashfold</w:t>
      </w:r>
      <w:proofErr w:type="spellEnd"/>
      <w:r w:rsidR="007413C1">
        <w:t>)</w:t>
      </w:r>
    </w:p>
    <w:p w:rsidR="009C4B88" w:rsidRDefault="009C4B88" w:rsidP="009C4B88">
      <w:pPr>
        <w:pStyle w:val="Paragraphe"/>
      </w:pPr>
      <w:r>
        <w:t>La deuxième méthode de repliement des ARN utilisés est une méthode développée dans le laboratoire du Dr. Major.</w:t>
      </w:r>
    </w:p>
    <w:p w:rsidR="009C4B88" w:rsidRDefault="009C4B88" w:rsidP="009C4B88">
      <w:pPr>
        <w:pStyle w:val="Paragraphesuite"/>
      </w:pPr>
      <w:r>
        <w:t>Elle</w:t>
      </w:r>
      <w:r w:rsidR="007413C1">
        <w:t xml:space="preserve"> consiste à échantillonner les</w:t>
      </w:r>
      <w:r w:rsidR="005155B3">
        <w:t xml:space="preserve"> motifs cycliques nucléotidiques (MCN)</w:t>
      </w:r>
      <w:r w:rsidR="007413C1">
        <w:t xml:space="preserve"> d’un ensemble d’ARN</w:t>
      </w:r>
      <w:r>
        <w:t xml:space="preserve"> dont les structures</w:t>
      </w:r>
      <w:r w:rsidR="005155B3">
        <w:t xml:space="preserve"> 3D</w:t>
      </w:r>
      <w:r>
        <w:t xml:space="preserve"> sont</w:t>
      </w:r>
      <w:r w:rsidR="007413C1">
        <w:t xml:space="preserve"> </w:t>
      </w:r>
      <w:r>
        <w:t>connues</w:t>
      </w:r>
      <w:r w:rsidR="007413C1">
        <w:t xml:space="preserve">. L’ARN est </w:t>
      </w:r>
      <w:r w:rsidR="004A2FB9">
        <w:t>transformé</w:t>
      </w:r>
      <w:r w:rsidR="007413C1">
        <w:t xml:space="preserve"> </w:t>
      </w:r>
      <w:r w:rsidR="004A2FB9">
        <w:t>en</w:t>
      </w:r>
      <w:r w:rsidR="007413C1">
        <w:t xml:space="preserve"> un réseau</w:t>
      </w:r>
      <w:r>
        <w:t xml:space="preserve">, </w:t>
      </w:r>
      <w:r w:rsidR="007413C1">
        <w:t xml:space="preserve">où les nœuds sont des nucléotides et les liens sont soit des paires de bases ou des liens covalents médiés par un groupement phosphate entre les sucres des nucléotides. </w:t>
      </w:r>
    </w:p>
    <w:p w:rsidR="009C4B88" w:rsidRDefault="007413C1" w:rsidP="009C4B88">
      <w:pPr>
        <w:pStyle w:val="Paragraphesuite"/>
      </w:pPr>
      <w:r>
        <w:t xml:space="preserve">La fréquence d’observation d’un </w:t>
      </w:r>
      <w:r w:rsidR="004A2FB9">
        <w:t>motif</w:t>
      </w:r>
      <w:r>
        <w:t xml:space="preserve"> donné est convertie en probabilité et ces probabilités sont par la suite utilisées pour prédire l</w:t>
      </w:r>
      <w:r w:rsidR="004A2FB9">
        <w:t>es</w:t>
      </w:r>
      <w:r>
        <w:t xml:space="preserve"> </w:t>
      </w:r>
      <w:r w:rsidR="009C4B88">
        <w:t>SS</w:t>
      </w:r>
      <w:r>
        <w:t>. L</w:t>
      </w:r>
      <w:r w:rsidR="005155B3">
        <w:t xml:space="preserve">’algorithme </w:t>
      </w:r>
      <w:r>
        <w:t>est offert dans le matériel supplémentaire de l’article MC-</w:t>
      </w:r>
      <w:proofErr w:type="spellStart"/>
      <w:r>
        <w:t>Fold</w:t>
      </w:r>
      <w:proofErr w:type="spellEnd"/>
      <w:r>
        <w:t xml:space="preserve"> / MC-SYM pipeline</w:t>
      </w:r>
      <w:r w:rsidR="00F543CD">
        <w:t xml:space="preserve"> </w:t>
      </w:r>
      <w:r>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sidR="00446EBF">
        <w:rPr>
          <w:noProof/>
        </w:rPr>
        <w:t>[20]</w:t>
      </w:r>
      <w:r>
        <w:fldChar w:fldCharType="end"/>
      </w:r>
      <w:r>
        <w:t xml:space="preserve">. </w:t>
      </w:r>
      <w:bookmarkStart w:id="97" w:name="_Hlk501232559"/>
    </w:p>
    <w:p w:rsidR="00F9740D" w:rsidRPr="007413C1" w:rsidRDefault="007413C1" w:rsidP="009C4B88">
      <w:pPr>
        <w:pStyle w:val="Paragraphesuite"/>
      </w:pPr>
      <w:proofErr w:type="spellStart"/>
      <w:r>
        <w:t>MCFlashfold</w:t>
      </w:r>
      <w:proofErr w:type="spellEnd"/>
      <w:r w:rsidR="009C4B88">
        <w:t>, la version utilisée,</w:t>
      </w:r>
      <w:r>
        <w:t xml:space="preserve"> est une amélior</w:t>
      </w:r>
      <w:r w:rsidR="009C4B88">
        <w:t>ation</w:t>
      </w:r>
      <w:r>
        <w:t xml:space="preserve"> de MC-</w:t>
      </w:r>
      <w:proofErr w:type="spellStart"/>
      <w:r>
        <w:t>fold</w:t>
      </w:r>
      <w:proofErr w:type="spellEnd"/>
      <w:r>
        <w:t>, créé par un ancien étudiant</w:t>
      </w:r>
      <w:r w:rsidR="00D1262A">
        <w:t xml:space="preserve"> du Dr Major</w:t>
      </w:r>
      <w:r>
        <w:t>, Dr Paul Dallaire. MC-</w:t>
      </w:r>
      <w:proofErr w:type="spellStart"/>
      <w:r>
        <w:t>fold</w:t>
      </w:r>
      <w:proofErr w:type="spellEnd"/>
      <w:r>
        <w:t xml:space="preserve"> a été créé par Dr Marc Parisien.</w:t>
      </w:r>
      <w:bookmarkEnd w:id="97"/>
    </w:p>
    <w:p w:rsidR="00F02EEF" w:rsidRDefault="00980828" w:rsidP="004A2FB9">
      <w:pPr>
        <w:pStyle w:val="Heading3"/>
      </w:pPr>
      <w:bookmarkStart w:id="98" w:name="_Hlk501634309"/>
      <w:bookmarkStart w:id="99" w:name="_Toc502671838"/>
      <w:r>
        <w:t xml:space="preserve">1.5.6 </w:t>
      </w:r>
      <w:bookmarkEnd w:id="98"/>
      <w:r w:rsidR="00F02EEF">
        <w:t>Le sondage chimique de l’ARN</w:t>
      </w:r>
      <w:bookmarkEnd w:id="99"/>
    </w:p>
    <w:p w:rsidR="00163D1A" w:rsidRDefault="00163D1A" w:rsidP="00163D1A">
      <w:pPr>
        <w:pStyle w:val="Paragraphe"/>
      </w:pPr>
      <w:r>
        <w:t xml:space="preserve">Une des méthodes fructueuses dans l’étude des structures des ARN est le sondage chimique des ARN. </w:t>
      </w:r>
      <w:r w:rsidR="004D0CC1" w:rsidRPr="004D0CC1">
        <w:t>Les protocoles de sondages chimiques existent depuis longtemps</w:t>
      </w:r>
      <w:r>
        <w:t xml:space="preserve">. </w:t>
      </w:r>
      <w:r w:rsidR="004A2FB9">
        <w:t>Ils</w:t>
      </w:r>
      <w:r>
        <w:t xml:space="preserve"> </w:t>
      </w:r>
      <w:r w:rsidR="004D0CC1">
        <w:t>ont</w:t>
      </w:r>
      <w:r>
        <w:t xml:space="preserve"> été optimisé</w:t>
      </w:r>
      <w:r w:rsidR="004D0CC1">
        <w:t>s</w:t>
      </w:r>
      <w:r>
        <w:t xml:space="preserve"> et </w:t>
      </w:r>
      <w:r w:rsidR="004A2FB9">
        <w:t>ils</w:t>
      </w:r>
      <w:r>
        <w:t xml:space="preserve"> produi</w:t>
      </w:r>
      <w:r w:rsidR="004D0CC1">
        <w:t>sent</w:t>
      </w:r>
      <w:r>
        <w:t xml:space="preserve"> des résultats abondants grâce aux technologies de séquençages de nouvelle génération.</w:t>
      </w:r>
    </w:p>
    <w:p w:rsidR="00163D1A" w:rsidRDefault="00163D1A" w:rsidP="00163D1A">
      <w:pPr>
        <w:pStyle w:val="Paragraphesuite"/>
      </w:pPr>
      <w:r>
        <w:t>Le principe est le suivant</w:t>
      </w:r>
      <w:r w:rsidR="006D69A9">
        <w:t>.</w:t>
      </w:r>
      <w:r>
        <w:t xml:space="preserve"> L’ARN est synthétisé en laboratoire. Il est placé en contact avec un agent chimique qui le modifie de façon spécifique. </w:t>
      </w:r>
      <w:r w:rsidR="004A2FB9">
        <w:t>L</w:t>
      </w:r>
      <w:r w:rsidR="00730246">
        <w:t>a flexibilité</w:t>
      </w:r>
      <w:r w:rsidR="004A2FB9">
        <w:t xml:space="preserve"> </w:t>
      </w:r>
      <w:r w:rsidR="004A2FB9">
        <w:t>de l’ARN</w:t>
      </w:r>
      <w:r w:rsidR="004A2FB9">
        <w:t xml:space="preserve"> au </w:t>
      </w:r>
      <w:r w:rsidR="004A2FB9">
        <w:lastRenderedPageBreak/>
        <w:t>niveau du nucléotide</w:t>
      </w:r>
      <w:r w:rsidR="00730246">
        <w:t xml:space="preserve"> et</w:t>
      </w:r>
      <w:r>
        <w:t xml:space="preserve"> l’accessibilité</w:t>
      </w:r>
      <w:r w:rsidR="00730246">
        <w:t xml:space="preserve"> </w:t>
      </w:r>
      <w:r>
        <w:t>de l’agent chimique aux nucléotides</w:t>
      </w:r>
      <w:r w:rsidR="004A2FB9">
        <w:t xml:space="preserve"> est lié à sa réactivité </w:t>
      </w:r>
      <w:r w:rsidR="0061611A">
        <w:fldChar w:fldCharType="begin"/>
      </w:r>
      <w:r w:rsidR="003E333F">
        <w:instrText xml:space="preserve"> ADDIN EN.CITE &lt;EndNote&gt;&lt;Cite&gt;&lt;Author&gt;Weeks&lt;/Author&gt;&lt;Year&gt;2012&lt;/Year&gt;&lt;RecNum&gt;60&lt;/RecNum&gt;&lt;DisplayText&gt;[31]&lt;/DisplayText&gt;&lt;record&gt;&lt;rec-number&gt;60&lt;/rec-number&gt;&lt;foreign-keys&gt;&lt;key app="EN" db-id="dtftfsr24va0v2etav4psxzqwvsxe0rzvwas" timestamp="0"&gt;60&lt;/key&gt;&lt;/foreign-keys&gt;&lt;ref-type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rsidR="0061611A">
        <w:fldChar w:fldCharType="separate"/>
      </w:r>
      <w:r w:rsidR="0061611A">
        <w:rPr>
          <w:noProof/>
        </w:rPr>
        <w:t>[31]</w:t>
      </w:r>
      <w:r w:rsidR="0061611A">
        <w:fldChar w:fldCharType="end"/>
      </w:r>
      <w:r w:rsidR="006D69A9">
        <w:t>.</w:t>
      </w:r>
    </w:p>
    <w:p w:rsidR="00844284" w:rsidRDefault="00ED574A" w:rsidP="00D97F27">
      <w:pPr>
        <w:pStyle w:val="Paragraphe"/>
        <w:ind w:firstLine="0"/>
      </w:pPr>
      <w:proofErr w:type="spellStart"/>
      <w:r>
        <w:t>RNAstructure</w:t>
      </w:r>
      <w:proofErr w:type="spellEnd"/>
      <w:r w:rsidR="004D0CC1">
        <w:t>, un logiciel de détermination de la SS des ARN,</w:t>
      </w:r>
      <w:r>
        <w:t xml:space="preserve"> incorpore les données de réactivité chimiques en appliquant des contraintes à la </w:t>
      </w:r>
      <w:r w:rsidR="004D0CC1">
        <w:t>SS</w:t>
      </w:r>
      <w:r>
        <w:t>. Selon cette méthode, si le nucléotide réagit, il ne peut être pairé à moins d’être dans une paire G-U ou de suivre une paire G-U</w:t>
      </w:r>
      <w:r w:rsidR="007265AE">
        <w:t xml:space="preserve"> </w:t>
      </w:r>
      <w:r>
        <w:fldChar w:fldCharType="begin"/>
      </w:r>
      <w:r w:rsidR="003E333F">
        <w:instrText xml:space="preserve"> ADDIN EN.CITE &lt;EndNote&gt;&lt;Cite&gt;&lt;Author&gt;Mathews&lt;/Author&gt;&lt;Year&gt;2004&lt;/Year&gt;&lt;RecNum&gt;3&lt;/RecNum&gt;&lt;DisplayText&gt;[32]&lt;/DisplayText&gt;&lt;record&gt;&lt;rec-number&gt;3&lt;/rec-number&gt;&lt;foreign-keys&gt;&lt;key app="EN" db-id="dtftfsr24va0v2etav4psxzqwvsxe0rzvwas" timestamp="0"&gt;3&lt;/key&gt;&lt;/foreign-keys&gt;&lt;ref-type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sidR="0061611A">
        <w:rPr>
          <w:noProof/>
        </w:rPr>
        <w:t>[32]</w:t>
      </w:r>
      <w:r>
        <w:fldChar w:fldCharType="end"/>
      </w:r>
      <w:r>
        <w:t xml:space="preserve">. Pour Turner, </w:t>
      </w:r>
      <w:proofErr w:type="spellStart"/>
      <w:r>
        <w:t>Zucker</w:t>
      </w:r>
      <w:proofErr w:type="spellEnd"/>
      <w:r>
        <w:t xml:space="preserve"> et Mathews, en plus des règles déjà décrites, les nucléotides peuvent être dans une paire A-U et G-C à la fin d’une hélice </w:t>
      </w:r>
      <w:r>
        <w:fldChar w:fldCharType="begin"/>
      </w:r>
      <w:r w:rsidR="003E333F">
        <w:instrText xml:space="preserve"> ADDIN EN.CITE &lt;EndNote&gt;&lt;Cite&gt;&lt;Author&gt;Mathews&lt;/Author&gt;&lt;Year&gt;2004&lt;/Year&gt;&lt;RecNum&gt;4&lt;/RecNum&gt;&lt;DisplayText&gt;[33]&lt;/DisplayText&gt;&lt;record&gt;&lt;rec-number&gt;4&lt;/rec-number&gt;&lt;foreign-keys&gt;&lt;key app="EN" db-id="dtftfsr24va0v2etav4psxzqwvsxe0rzvwas" timestamp="0"&gt;4&lt;/key&gt;&lt;/foreign-keys&gt;&lt;ref-type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sidR="0061611A">
        <w:rPr>
          <w:noProof/>
        </w:rPr>
        <w:t>[33]</w:t>
      </w:r>
      <w:r>
        <w:fldChar w:fldCharType="end"/>
      </w:r>
      <w:r>
        <w:t>. D’autres règles existent : Stadler ajoute des bonus d’énergie aux nucléotides réactifs, au lieu de déterminer complètement leur état (pairé ou non). Ces contraintes sont appelées des contraintes souples, par opposition aux contraintes dures</w:t>
      </w:r>
      <w:r w:rsidR="005155B3">
        <w:t xml:space="preserve"> ou rigides</w:t>
      </w:r>
      <w:r>
        <w:t xml:space="preserve"> citées précédemment </w:t>
      </w:r>
      <w:r>
        <w:fldChar w:fldCharType="begin"/>
      </w:r>
      <w:r w:rsidR="003E333F">
        <w:instrText xml:space="preserve"> ADDIN EN.CITE &lt;EndNote&gt;&lt;Cite&gt;&lt;Author&gt;Lorenz&lt;/Author&gt;&lt;Year&gt;2016&lt;/Year&gt;&lt;RecNum&gt;6&lt;/RecNum&gt;&lt;DisplayText&gt;[34]&lt;/DisplayText&gt;&lt;record&gt;&lt;rec-number&gt;6&lt;/rec-number&gt;&lt;foreign-keys&gt;&lt;key app="EN" db-id="dtftfsr24va0v2etav4psxzqwvsxe0rzvwas" timestamp="0"&gt;6&lt;/key&gt;&lt;/foreign-keys&gt;&lt;ref-type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sidR="0061611A">
        <w:rPr>
          <w:noProof/>
        </w:rPr>
        <w:t>[34]</w:t>
      </w:r>
      <w:r>
        <w:fldChar w:fldCharType="end"/>
      </w:r>
      <w:r>
        <w:t>.</w:t>
      </w:r>
    </w:p>
    <w:p w:rsidR="00DD600E" w:rsidRDefault="008270B1" w:rsidP="00844284">
      <w:pPr>
        <w:pStyle w:val="Paragraphesuite"/>
      </w:pPr>
      <w:r>
        <w:t>À l’inverse</w:t>
      </w:r>
      <w:r w:rsidR="00163D1A" w:rsidRPr="00163D1A">
        <w:t xml:space="preserve">, les nucléotides peu réactifs sont inaccessibles à l’agent modificateur. Cette inaccessibilité est due soit au pairage du nucléotide soit à </w:t>
      </w:r>
      <w:r w:rsidR="00081C34">
        <w:t>la</w:t>
      </w:r>
      <w:r w:rsidR="00163D1A" w:rsidRPr="00163D1A">
        <w:t xml:space="preserve"> structure tertiaire</w:t>
      </w:r>
      <w:r w:rsidR="00081C34">
        <w:t xml:space="preserve"> de l’ARN</w:t>
      </w:r>
      <w:r w:rsidR="008472AE" w:rsidRPr="008472AE">
        <w:t xml:space="preserve">, soit à une conformation locale </w:t>
      </w:r>
      <w:r w:rsidR="006B39A0">
        <w:t>précise</w:t>
      </w:r>
      <w:r w:rsidR="005155B3">
        <w:t>, comme vous le verrez plus loin.</w:t>
      </w:r>
    </w:p>
    <w:p w:rsidR="00D97F27" w:rsidRPr="00D97F27" w:rsidRDefault="00D97F27" w:rsidP="00D97F27">
      <w:pPr>
        <w:pStyle w:val="Paragraphesuite"/>
      </w:pPr>
      <w:r>
        <w:t>Le réactif et les conditions des expéri</w:t>
      </w:r>
      <w:r w:rsidR="00357B9A">
        <w:t>e</w:t>
      </w:r>
      <w:r>
        <w:t>nce</w:t>
      </w:r>
      <w:r w:rsidR="00357B9A">
        <w:t>s</w:t>
      </w:r>
      <w:r>
        <w:t xml:space="preserve"> </w:t>
      </w:r>
      <w:r w:rsidR="00952CEB">
        <w:t>sont déterminants</w:t>
      </w:r>
      <w:r w:rsidR="00357B9A">
        <w:t xml:space="preserve"> dans les résultats finaux.</w:t>
      </w:r>
      <w:r w:rsidR="004A2FB9">
        <w:t xml:space="preserve"> Dans ce </w:t>
      </w:r>
      <w:r w:rsidR="005155B3">
        <w:t>projet de recherche</w:t>
      </w:r>
      <w:r w:rsidR="004A2FB9">
        <w:t>, seul le réactif nommé « 1m7 » a été étudié. Toutes les données proviennent de la RMDB et sont associées à l’ensemble de donnée «</w:t>
      </w:r>
      <w:r w:rsidR="005155B3">
        <w:t> </w:t>
      </w:r>
      <w:r w:rsidR="004A2FB9">
        <w:t>ETERNA</w:t>
      </w:r>
      <w:r w:rsidR="005155B3">
        <w:t> </w:t>
      </w:r>
      <w:r w:rsidR="004A2FB9">
        <w:t>».</w:t>
      </w:r>
    </w:p>
    <w:p w:rsidR="00F02EEF" w:rsidRDefault="006D69A9" w:rsidP="00844284">
      <w:pPr>
        <w:pStyle w:val="Paragraphesuite"/>
      </w:pPr>
      <w:r>
        <w:t>L</w:t>
      </w:r>
      <w:r w:rsidR="00163D1A" w:rsidRPr="00163D1A">
        <w:t>e nombre de modifications par ARN est contrôlé par la concentration du réactif et par son temps de contact avec l’ARN</w:t>
      </w:r>
      <w:r>
        <w:t xml:space="preserve">. </w:t>
      </w:r>
      <w:r w:rsidR="00163D1A" w:rsidRPr="00163D1A">
        <w:t xml:space="preserve">Les protocoles les plus récents prennent en compte le décrochage de l’ARN en soustrayant les valeurs obtenues </w:t>
      </w:r>
      <w:r w:rsidR="00DD600E">
        <w:t xml:space="preserve">par </w:t>
      </w:r>
      <w:r w:rsidR="00163D1A" w:rsidRPr="00163D1A">
        <w:t xml:space="preserve">un contrôle négatif. </w:t>
      </w:r>
      <w:r w:rsidR="00824DEA">
        <w:t>Dans le but de prendre en compte</w:t>
      </w:r>
      <w:r w:rsidR="00824DEA" w:rsidRPr="00163D1A">
        <w:t xml:space="preserve"> </w:t>
      </w:r>
      <w:r w:rsidR="00163D1A" w:rsidRPr="00163D1A">
        <w:t>l’erreur due à un nucléotide très réactif,</w:t>
      </w:r>
      <w:r w:rsidR="00081C34">
        <w:t xml:space="preserve"> plusieurs sondages à</w:t>
      </w:r>
      <w:r w:rsidR="00163D1A" w:rsidRPr="00163D1A">
        <w:t xml:space="preserve"> différentes concentrations du modificateur sont nécessaires</w:t>
      </w:r>
      <w:r>
        <w:t xml:space="preserve">, ce phénomène se nomme en anglais : « </w:t>
      </w:r>
      <w:r w:rsidRPr="006D69A9">
        <w:rPr>
          <w:i/>
        </w:rPr>
        <w:t>over modification</w:t>
      </w:r>
      <w:r>
        <w:t xml:space="preserve"> »</w:t>
      </w:r>
      <w:r w:rsidR="0029395F">
        <w:t xml:space="preserve"> </w:t>
      </w:r>
      <w:r w:rsidR="00824DEA">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rsidR="00824DEA">
        <w:fldChar w:fldCharType="separate"/>
      </w:r>
      <w:r w:rsidR="0061611A">
        <w:rPr>
          <w:noProof/>
        </w:rPr>
        <w:t>[35]</w:t>
      </w:r>
      <w:r w:rsidR="00824DEA">
        <w:fldChar w:fldCharType="end"/>
      </w:r>
      <w:r w:rsidR="00163D1A"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rsidR="004A2FB9">
        <w:t>Le</w:t>
      </w:r>
      <w:r w:rsidR="00163D1A" w:rsidRPr="00163D1A">
        <w:t xml:space="preserve"> logiciel</w:t>
      </w:r>
      <w:r w:rsidR="00824DEA">
        <w:t xml:space="preserve"> « </w:t>
      </w:r>
      <w:proofErr w:type="spellStart"/>
      <w:r w:rsidR="00824DEA" w:rsidRPr="00824DEA">
        <w:t>Mapseeker</w:t>
      </w:r>
      <w:proofErr w:type="spellEnd"/>
      <w:r w:rsidR="00824DEA">
        <w:t xml:space="preserve"> »</w:t>
      </w:r>
      <w:r w:rsidR="00163D1A" w:rsidRPr="00163D1A">
        <w:t xml:space="preserve"> </w:t>
      </w:r>
      <w:r w:rsidR="00163D1A" w:rsidRPr="00163D1A">
        <w:lastRenderedPageBreak/>
        <w:t>établit ensuite une correspondance entre le nombre des molécules d'une certaine séquence et le lieu où l’ajout s'est produit</w:t>
      </w:r>
      <w:r w:rsidR="0029395F">
        <w:t xml:space="preserve"> </w:t>
      </w:r>
      <w:r w:rsidR="00824DEA">
        <w:fldChar w:fldCharType="begin"/>
      </w:r>
      <w:r w:rsidR="003E333F">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824DEA">
        <w:fldChar w:fldCharType="separate"/>
      </w:r>
      <w:r w:rsidR="0061611A">
        <w:rPr>
          <w:noProof/>
        </w:rPr>
        <w:t>[36]</w:t>
      </w:r>
      <w:r w:rsidR="00824DEA">
        <w:fldChar w:fldCharType="end"/>
      </w:r>
      <w:r w:rsidR="00F02EEF">
        <w:t>.</w:t>
      </w:r>
      <w:r>
        <w:t xml:space="preserve"> Beaucoup de détails sur la standardisation de ces expériences sont disponibles dans le matériel supplémentaire de l’article </w:t>
      </w:r>
      <w:r>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61611A">
        <w:rPr>
          <w:noProof/>
        </w:rPr>
        <w:t>[35]</w:t>
      </w:r>
      <w:r>
        <w:fldChar w:fldCharType="end"/>
      </w:r>
      <w:r>
        <w:t>.</w:t>
      </w:r>
    </w:p>
    <w:p w:rsidR="00F02EEF" w:rsidRDefault="00980828" w:rsidP="00067B35">
      <w:pPr>
        <w:pStyle w:val="Heading3"/>
      </w:pPr>
      <w:bookmarkStart w:id="100" w:name="_Hlk501634329"/>
      <w:bookmarkStart w:id="101" w:name="_Toc502671839"/>
      <w:r>
        <w:t>1.5.</w:t>
      </w:r>
      <w:r w:rsidR="000E1061">
        <w:t>7</w:t>
      </w:r>
      <w:r>
        <w:t xml:space="preserve"> </w:t>
      </w:r>
      <w:bookmarkEnd w:id="100"/>
      <w:r w:rsidR="00A62155">
        <w:t>Agents modificateurs</w:t>
      </w:r>
      <w:bookmarkEnd w:id="101"/>
    </w:p>
    <w:p w:rsidR="00F02EEF" w:rsidRDefault="00980828" w:rsidP="00067B35">
      <w:pPr>
        <w:pStyle w:val="Heading4"/>
      </w:pPr>
      <w:bookmarkStart w:id="102" w:name="_Hlk501634395"/>
      <w:r>
        <w:t>1.5.</w:t>
      </w:r>
      <w:r w:rsidR="000E1061">
        <w:t>7.1</w:t>
      </w:r>
      <w:r>
        <w:t xml:space="preserve"> </w:t>
      </w:r>
      <w:bookmarkEnd w:id="102"/>
      <w:r w:rsidR="00F02EEF">
        <w:t>SHAPE</w:t>
      </w:r>
      <w:r w:rsidR="004A2FB9">
        <w:t>-</w:t>
      </w:r>
      <w:proofErr w:type="spellStart"/>
      <w:r w:rsidR="004A2FB9">
        <w:t>seq</w:t>
      </w:r>
      <w:proofErr w:type="spellEnd"/>
    </w:p>
    <w:p w:rsidR="00F02EEF" w:rsidRDefault="004A2FB9" w:rsidP="00F907E7">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00C26B49" w:rsidRPr="00C26B49">
        <w:t xml:space="preserve"> méthodes </w:t>
      </w:r>
      <w:r>
        <w:t>nommée</w:t>
      </w:r>
      <w:r w:rsidR="00C26B49" w:rsidRPr="00C26B49">
        <w:t xml:space="preserve"> SHAPE </w:t>
      </w:r>
      <w:r>
        <w:t xml:space="preserve">qui est l’acronyme de </w:t>
      </w:r>
      <w:r w:rsidR="00C26B49" w:rsidRPr="00C26B49">
        <w:t xml:space="preserve">« </w:t>
      </w:r>
      <w:proofErr w:type="spellStart"/>
      <w:r w:rsidR="00C26B49" w:rsidRPr="0029395F">
        <w:rPr>
          <w:i/>
        </w:rPr>
        <w:t>Selective</w:t>
      </w:r>
      <w:proofErr w:type="spellEnd"/>
      <w:r w:rsidR="00C26B49" w:rsidRPr="0029395F">
        <w:rPr>
          <w:i/>
        </w:rPr>
        <w:t xml:space="preserve"> 2′ </w:t>
      </w:r>
      <w:proofErr w:type="spellStart"/>
      <w:r w:rsidR="00C26B49" w:rsidRPr="0029395F">
        <w:rPr>
          <w:i/>
        </w:rPr>
        <w:t>Hydroxyl</w:t>
      </w:r>
      <w:proofErr w:type="spellEnd"/>
      <w:r w:rsidR="00C26B49" w:rsidRPr="0029395F">
        <w:rPr>
          <w:i/>
        </w:rPr>
        <w:t xml:space="preserve"> Acylation </w:t>
      </w:r>
      <w:proofErr w:type="spellStart"/>
      <w:r w:rsidR="00C26B49" w:rsidRPr="0029395F">
        <w:rPr>
          <w:i/>
        </w:rPr>
        <w:t>analyzed</w:t>
      </w:r>
      <w:proofErr w:type="spellEnd"/>
      <w:r w:rsidR="00C26B49" w:rsidRPr="0029395F">
        <w:rPr>
          <w:i/>
        </w:rPr>
        <w:t xml:space="preserve"> by Primer Extension</w:t>
      </w:r>
      <w:r w:rsidR="00C26B49" w:rsidRPr="00C26B49">
        <w:t xml:space="preserve"> »</w:t>
      </w:r>
      <w:r w:rsidR="00081C34">
        <w:t>. Cette méthode</w:t>
      </w:r>
      <w:r w:rsidR="00C26B49" w:rsidRPr="00C26B49">
        <w:t xml:space="preserve"> est composé</w:t>
      </w:r>
      <w:r w:rsidR="00357B9A">
        <w:t>e</w:t>
      </w:r>
      <w:r w:rsidR="00C26B49" w:rsidRPr="00C26B49">
        <w:t xml:space="preserve"> de 3 réactifs :</w:t>
      </w:r>
      <w:r w:rsidR="0029395F">
        <w:t xml:space="preserve"> le</w:t>
      </w:r>
      <w:r w:rsidR="00C26B49" w:rsidRPr="00C26B49">
        <w:t xml:space="preserve"> </w:t>
      </w:r>
      <w:r w:rsidR="0029395F">
        <w:t xml:space="preserve">« </w:t>
      </w:r>
      <w:r w:rsidR="00C26B49" w:rsidRPr="00C26B49">
        <w:t>1-methyl-7-nitroisatoic anhydride</w:t>
      </w:r>
      <w:r w:rsidR="0029395F">
        <w:t xml:space="preserve"> »</w:t>
      </w:r>
      <w:r w:rsidR="00C26B49" w:rsidRPr="00C26B49">
        <w:t xml:space="preserve"> (1m7), </w:t>
      </w:r>
      <w:r w:rsidR="0029395F">
        <w:t xml:space="preserve">le « </w:t>
      </w:r>
      <w:r w:rsidR="00C26B49" w:rsidRPr="00C26B49">
        <w:t>1-ethyl-6-nitroisatoic anhydride</w:t>
      </w:r>
      <w:r w:rsidR="0029395F">
        <w:t xml:space="preserve"> »</w:t>
      </w:r>
      <w:r w:rsidR="00C26B49" w:rsidRPr="00C26B49">
        <w:t xml:space="preserve"> (1m6) et</w:t>
      </w:r>
      <w:r w:rsidR="0029395F">
        <w:t xml:space="preserve"> le</w:t>
      </w:r>
      <w:r w:rsidR="00C26B49" w:rsidRPr="00C26B49">
        <w:t xml:space="preserve"> </w:t>
      </w:r>
      <w:r w:rsidR="0029395F">
        <w:t xml:space="preserve">« </w:t>
      </w:r>
      <w:r w:rsidR="00C26B49" w:rsidRPr="00C26B49">
        <w:t>N-</w:t>
      </w:r>
      <w:proofErr w:type="spellStart"/>
      <w:r w:rsidR="00C26B49" w:rsidRPr="00C26B49">
        <w:t>methyl</w:t>
      </w:r>
      <w:proofErr w:type="spellEnd"/>
      <w:r w:rsidR="00C26B49" w:rsidRPr="00C26B49">
        <w:t xml:space="preserve"> </w:t>
      </w:r>
      <w:proofErr w:type="spellStart"/>
      <w:r w:rsidR="00C26B49" w:rsidRPr="00C26B49">
        <w:t>isatoic</w:t>
      </w:r>
      <w:proofErr w:type="spellEnd"/>
      <w:r w:rsidR="00C26B49" w:rsidRPr="00C26B49">
        <w:t xml:space="preserve"> anhydride</w:t>
      </w:r>
      <w:r w:rsidR="0029395F">
        <w:t> »</w:t>
      </w:r>
      <w:r w:rsidR="00C26B49" w:rsidRPr="00C26B49">
        <w:t xml:space="preserve"> (NMIA). </w:t>
      </w:r>
      <w:r>
        <w:t xml:space="preserve">Par la suite, le laboratoire du Dr </w:t>
      </w:r>
      <w:proofErr w:type="spellStart"/>
      <w:r>
        <w:t>Lucks</w:t>
      </w:r>
      <w:proofErr w:type="spellEnd"/>
      <w:r>
        <w:t xml:space="preserve"> a développé une autre méthode basée sur SHAPE qui a permis d’augmenter le nombre d’ARN sondés </w:t>
      </w:r>
      <w:r w:rsidRPr="005155B3">
        <w:rPr>
          <w:b/>
        </w:rPr>
        <w:t xml:space="preserve">(Doudna JA, </w:t>
      </w:r>
      <w:proofErr w:type="spellStart"/>
      <w:r w:rsidRPr="005155B3">
        <w:rPr>
          <w:b/>
        </w:rPr>
        <w:t>Arkin</w:t>
      </w:r>
      <w:proofErr w:type="spellEnd"/>
      <w:r w:rsidRPr="005155B3">
        <w:rPr>
          <w:b/>
        </w:rPr>
        <w:t xml:space="preserve"> AP.)</w:t>
      </w:r>
      <w:r>
        <w:t xml:space="preserve">. Le Dr </w:t>
      </w:r>
      <w:proofErr w:type="spellStart"/>
      <w:r>
        <w:t>Das</w:t>
      </w:r>
      <w:proofErr w:type="spellEnd"/>
      <w:r>
        <w:t xml:space="preserve"> et ses collègues ont perfectionné cette méthode et ils ont créé une base de données pour obtenir les ARN et leurs valeurs de réactivité. Cette base de données se nomme : la </w:t>
      </w:r>
      <w:r w:rsidRPr="005155B3">
        <w:rPr>
          <w:i/>
        </w:rPr>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00C26B49" w:rsidRPr="00C26B49">
        <w:t>es ARN analysés dans ce mémoire ont été sondés avec le 1M7.</w:t>
      </w:r>
    </w:p>
    <w:p w:rsidR="00F02EEF" w:rsidRDefault="000E1061" w:rsidP="00067B35">
      <w:pPr>
        <w:pStyle w:val="Heading4"/>
      </w:pPr>
      <w:r>
        <w:t xml:space="preserve">1.5.7.2 </w:t>
      </w:r>
      <w:r w:rsidR="00F02EEF" w:rsidRPr="00067B35">
        <w:t>1</w:t>
      </w:r>
      <w:r w:rsidR="0067673C" w:rsidRPr="00067B35">
        <w:t>M</w:t>
      </w:r>
      <w:r w:rsidR="00F02EEF" w:rsidRPr="00067B35">
        <w:t>7</w:t>
      </w:r>
    </w:p>
    <w:p w:rsidR="0062604A" w:rsidRPr="0062604A" w:rsidRDefault="0062604A" w:rsidP="0062604A">
      <w:pPr>
        <w:pStyle w:val="Paragraphe"/>
      </w:pPr>
      <w:r>
        <w:t xml:space="preserve">La </w:t>
      </w:r>
      <w:r w:rsidRPr="0049713A">
        <w:t xml:space="preserve">figure </w:t>
      </w:r>
      <w:r w:rsidR="005155B3">
        <w:t>9</w:t>
      </w:r>
      <w:r>
        <w:t xml:space="preserve"> montre </w:t>
      </w:r>
      <w:r w:rsidR="00DD600E" w:rsidRPr="00DD600E">
        <w:t>les réactifs et les produit</w:t>
      </w:r>
      <w:r w:rsidR="00DD600E">
        <w:t>s</w:t>
      </w:r>
      <w:r w:rsidR="00DD600E" w:rsidRPr="00DD600E">
        <w:t xml:space="preserve"> de la</w:t>
      </w:r>
      <w:r>
        <w:t xml:space="preserve"> réacti</w:t>
      </w:r>
      <w:r w:rsidR="003017E3">
        <w:t>on</w:t>
      </w:r>
      <w:r>
        <w:t xml:space="preserve"> chimique </w:t>
      </w:r>
      <w:r w:rsidR="003017E3">
        <w:t>entre</w:t>
      </w:r>
      <w:r>
        <w:t xml:space="preserve"> </w:t>
      </w:r>
      <w:r w:rsidR="003017E3">
        <w:t xml:space="preserve">le </w:t>
      </w:r>
      <w:r>
        <w:t>1M7</w:t>
      </w:r>
      <w:r w:rsidR="00DD600E">
        <w:t xml:space="preserve"> et</w:t>
      </w:r>
      <w:r w:rsidR="003017E3">
        <w:t xml:space="preserve"> une adénine</w:t>
      </w:r>
      <w:r>
        <w:t xml:space="preserve">. Une molécule </w:t>
      </w:r>
      <w:r w:rsidR="003017E3">
        <w:t>de dioxyde de carbone</w:t>
      </w:r>
      <w:r>
        <w:t xml:space="preserve"> est créé</w:t>
      </w:r>
      <w:r w:rsidR="003017E3">
        <w:t>e</w:t>
      </w:r>
      <w:r>
        <w:t xml:space="preserve"> lors de la réaction. C’est le groupement </w:t>
      </w:r>
      <w:r w:rsidR="00952CEB">
        <w:t>hydroxyle</w:t>
      </w:r>
      <w:r>
        <w:t xml:space="preserve"> du carbone 2</w:t>
      </w:r>
      <w:r w:rsidR="003017E3">
        <w:t xml:space="preserve"> </w:t>
      </w:r>
      <w:r w:rsidR="005155B3">
        <w:t xml:space="preserve">du ribose </w:t>
      </w:r>
      <w:r w:rsidR="003017E3">
        <w:t>qui réagit avec le 1M7. La sélectivité et le mécanisme de cette réaction n</w:t>
      </w:r>
      <w:r w:rsidR="008D1B9D">
        <w:t>e sont</w:t>
      </w:r>
      <w:r w:rsidR="003017E3">
        <w:t xml:space="preserve"> pas complètement compri</w:t>
      </w:r>
      <w:r w:rsidR="008D1B9D">
        <w:t xml:space="preserve">s </w:t>
      </w:r>
      <w:r w:rsidR="003017E3">
        <w:fldChar w:fldCharType="begin"/>
      </w:r>
      <w:r w:rsidR="003E333F">
        <w:instrText xml:space="preserve"> ADDIN EN.CITE &lt;EndNote&gt;&lt;Cite&gt;&lt;Author&gt;Kasner&lt;/Author&gt;&lt;Year&gt;2015&lt;/Year&gt;&lt;RecNum&gt;48&lt;/RecNum&gt;&lt;DisplayText&gt;[37]&lt;/DisplayText&gt;&lt;record&gt;&lt;rec-number&gt;48&lt;/rec-number&gt;&lt;foreign-keys&gt;&lt;key app="EN" db-id="dtftfsr24va0v2etav4psxzqwvsxe0rzvwas" timestamp="0"&gt;48&lt;/key&gt;&lt;/foreign-keys&gt;&lt;ref-type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rsidR="003017E3">
        <w:fldChar w:fldCharType="separate"/>
      </w:r>
      <w:r w:rsidR="0061611A">
        <w:rPr>
          <w:noProof/>
        </w:rPr>
        <w:t>[37]</w:t>
      </w:r>
      <w:r w:rsidR="003017E3">
        <w:fldChar w:fldCharType="end"/>
      </w:r>
      <w:r w:rsidR="003017E3">
        <w:t>.</w:t>
      </w:r>
      <w:r w:rsidR="00952CEB">
        <w:t xml:space="preserve"> Récemment, une équipe à montrer à l’aide de la dynamique moléculaire que la conformation locale du nucléotide </w:t>
      </w:r>
      <w:r w:rsidR="00695B80">
        <w:t xml:space="preserve">et spécialement de son sucre est importante dans </w:t>
      </w:r>
      <w:r w:rsidR="004A2FB9">
        <w:t>c</w:t>
      </w:r>
      <w:r w:rsidR="00695B80">
        <w:t xml:space="preserve">e mécanisme </w:t>
      </w:r>
      <w:r w:rsidR="00695B80">
        <w:fldChar w:fldCharType="begin"/>
      </w:r>
      <w:r w:rsidR="003E333F">
        <w:instrText xml:space="preserve"> ADDIN EN.CITE &lt;EndNote&gt;&lt;Cite&gt;&lt;Author&gt;Mlynsky&lt;/Author&gt;&lt;Year&gt;2017&lt;/Year&gt;&lt;RecNum&gt;61&lt;/RecNum&gt;&lt;DisplayText&gt;[38]&lt;/DisplayText&gt;&lt;record&gt;&lt;rec-number&gt;61&lt;/rec-number&gt;&lt;foreign-keys&gt;&lt;key app="EN" db-id="dtftfsr24va0v2etav4psxzqwvsxe0rzvwas" timestamp="0"&gt;61&lt;/key&gt;&lt;/foreign-keys&gt;&lt;ref-type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rsidR="00695B80">
        <w:fldChar w:fldCharType="separate"/>
      </w:r>
      <w:r w:rsidR="00695B80">
        <w:rPr>
          <w:noProof/>
        </w:rPr>
        <w:t>[38]</w:t>
      </w:r>
      <w:r w:rsidR="00695B80">
        <w:fldChar w:fldCharType="end"/>
      </w:r>
      <w:r w:rsidR="00695B80">
        <w:t>.</w:t>
      </w:r>
      <w:r w:rsidR="00952CEB">
        <w:t xml:space="preserve"> </w:t>
      </w:r>
    </w:p>
    <w:p w:rsidR="0067673C" w:rsidRDefault="001A55BA" w:rsidP="0062604A">
      <w:pPr>
        <w:pStyle w:val="Paragraphesuite"/>
        <w:jc w:val="center"/>
      </w:pPr>
      <w:r>
        <w:rPr>
          <w:noProof/>
        </w:rPr>
        <w:lastRenderedPageBreak/>
        <mc:AlternateContent>
          <mc:Choice Requires="wps">
            <w:drawing>
              <wp:anchor distT="45720" distB="45720" distL="114300" distR="114300" simplePos="0" relativeHeight="251991040" behindDoc="0" locked="0" layoutInCell="1" allowOverlap="1" wp14:anchorId="2393FC52" wp14:editId="7F438956">
                <wp:simplePos x="0" y="0"/>
                <wp:positionH relativeFrom="page">
                  <wp:posOffset>2437960</wp:posOffset>
                </wp:positionH>
                <wp:positionV relativeFrom="paragraph">
                  <wp:posOffset>274173</wp:posOffset>
                </wp:positionV>
                <wp:extent cx="1109785" cy="508000"/>
                <wp:effectExtent l="0" t="0" r="0" b="63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508000"/>
                        </a:xfrm>
                        <a:prstGeom prst="rect">
                          <a:avLst/>
                        </a:prstGeom>
                        <a:solidFill>
                          <a:schemeClr val="tx1"/>
                        </a:solidFill>
                        <a:ln w="9525">
                          <a:noFill/>
                          <a:miter lim="800000"/>
                          <a:headEnd/>
                          <a:tailEnd/>
                        </a:ln>
                      </wps:spPr>
                      <wps:txbx>
                        <w:txbxContent>
                          <w:p w:rsidR="00F67FD5" w:rsidRPr="001A55BA" w:rsidRDefault="00F67FD5" w:rsidP="001A55BA">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FC52" id="_x0000_s1031" type="#_x0000_t202" style="position:absolute;left:0;text-align:left;margin-left:191.95pt;margin-top:21.6pt;width:87.4pt;height:40pt;z-index:251991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" fillcolor="black [3213]" stroked="f">
                <v:textbox>
                  <w:txbxContent>
                    <w:p w:rsidR="00F67FD5" w:rsidRPr="001A55BA" w:rsidRDefault="00F67FD5" w:rsidP="001A55BA">
                      <w:pPr>
                        <w:jc w:val="center"/>
                        <w:rPr>
                          <w:color w:val="FFFFFF" w:themeColor="background1"/>
                          <w:lang w:val="en-CA"/>
                        </w:rPr>
                      </w:pPr>
                      <w:r>
                        <w:rPr>
                          <w:color w:val="FFFFFF" w:themeColor="background1"/>
                        </w:rPr>
                        <w:t>Nucléotide modifié</w:t>
                      </w:r>
                    </w:p>
                  </w:txbxContent>
                </v:textbox>
                <w10:wrap anchorx="page"/>
              </v:shape>
            </w:pict>
          </mc:Fallback>
        </mc:AlternateContent>
      </w:r>
      <w:r>
        <w:rPr>
          <w:noProof/>
        </w:rPr>
        <mc:AlternateContent>
          <mc:Choice Requires="wps">
            <w:drawing>
              <wp:anchor distT="45720" distB="45720" distL="114300" distR="114300" simplePos="0" relativeHeight="251988992" behindDoc="0" locked="0" layoutInCell="1" allowOverlap="1">
                <wp:simplePos x="0" y="0"/>
                <wp:positionH relativeFrom="page">
                  <wp:posOffset>4516804</wp:posOffset>
                </wp:positionH>
                <wp:positionV relativeFrom="paragraph">
                  <wp:posOffset>282330</wp:posOffset>
                </wp:positionV>
                <wp:extent cx="1109785" cy="140462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1404620"/>
                        </a:xfrm>
                        <a:prstGeom prst="rect">
                          <a:avLst/>
                        </a:prstGeom>
                        <a:solidFill>
                          <a:schemeClr val="tx1"/>
                        </a:solidFill>
                        <a:ln w="9525">
                          <a:noFill/>
                          <a:miter lim="800000"/>
                          <a:headEnd/>
                          <a:tailEnd/>
                        </a:ln>
                      </wps:spPr>
                      <wps:txbx>
                        <w:txbxContent>
                          <w:p w:rsidR="00F67FD5" w:rsidRPr="001A55BA" w:rsidRDefault="00F67FD5">
                            <w:pPr>
                              <w:rPr>
                                <w:color w:val="FFFFFF" w:themeColor="background1"/>
                                <w:lang w:val="en-CA"/>
                              </w:rPr>
                            </w:pPr>
                            <w:r>
                              <w:rPr>
                                <w:color w:val="FFFFFF" w:themeColor="background1"/>
                              </w:rPr>
                              <w:t>Nucléotide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55.65pt;margin-top:22.25pt;width:87.4pt;height:110.6pt;z-index:2519889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" fillcolor="black [3213]" stroked="f">
                <v:textbox style="mso-fit-shape-to-text:t">
                  <w:txbxContent>
                    <w:p w:rsidR="00F67FD5" w:rsidRPr="001A55BA" w:rsidRDefault="00F67FD5">
                      <w:pPr>
                        <w:rPr>
                          <w:color w:val="FFFFFF" w:themeColor="background1"/>
                          <w:lang w:val="en-CA"/>
                        </w:rPr>
                      </w:pPr>
                      <w:r>
                        <w:rPr>
                          <w:color w:val="FFFFFF" w:themeColor="background1"/>
                        </w:rPr>
                        <w:t>Nucléotide</w:t>
                      </w:r>
                    </w:p>
                  </w:txbxContent>
                </v:textbox>
                <w10:wrap anchorx="page"/>
              </v:shape>
            </w:pict>
          </mc:Fallback>
        </mc:AlternateContent>
      </w:r>
      <w:r w:rsidR="0067673C">
        <w:rPr>
          <w:noProof/>
        </w:rPr>
        <w:drawing>
          <wp:inline distT="0" distB="0" distL="0" distR="0">
            <wp:extent cx="3919936" cy="2918953"/>
            <wp:effectExtent l="228600" t="228600" r="233045" b="2247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9936" cy="291895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67673C" w:rsidRPr="0067673C" w:rsidRDefault="0067673C" w:rsidP="00540B82">
      <w:pPr>
        <w:pStyle w:val="Figure"/>
      </w:pPr>
      <w:bookmarkStart w:id="103" w:name="_Toc502671242"/>
      <w:r w:rsidRPr="00E15844">
        <w:rPr>
          <w:b/>
        </w:rPr>
        <w:t>Réaction chimique du 1M7 avec le 2’OH du sucre d’un nucléotide.</w:t>
      </w:r>
      <w:r>
        <w:t xml:space="preserve"> Cette image provient d</w:t>
      </w:r>
      <w:r w:rsidR="00EA3D0A">
        <w:t>u wiki d’</w:t>
      </w:r>
      <w:proofErr w:type="spellStart"/>
      <w:r w:rsidR="00EA3D0A">
        <w:t>Eterna</w:t>
      </w:r>
      <w:proofErr w:type="spellEnd"/>
      <w:r w:rsidR="00695B80">
        <w:t>, un jeu vidéo consacré à la structure des ARN</w:t>
      </w:r>
      <w:r w:rsidR="00EA3D0A">
        <w:t xml:space="preserve"> : </w:t>
      </w:r>
      <w:hyperlink r:id="rId34" w:history="1">
        <w:r w:rsidR="00EA3D0A" w:rsidRPr="00EA3D0A">
          <w:rPr>
            <w:rFonts w:ascii="Segoe UI" w:hAnsi="Segoe UI" w:cs="Segoe UI"/>
            <w:sz w:val="18"/>
            <w:szCs w:val="18"/>
            <w:lang w:eastAsia="en-CA"/>
          </w:rPr>
          <w:t>http://eternawiki.org/wiki/index.php5/1M7</w:t>
        </w:r>
      </w:hyperlink>
      <w:r w:rsidR="00F543CD">
        <w:t>.</w:t>
      </w:r>
      <w:r w:rsidR="00EA3D0A">
        <w:t xml:space="preserve"> Elle a été </w:t>
      </w:r>
      <w:r w:rsidR="005155B3">
        <w:t>confectionnée</w:t>
      </w:r>
      <w:r w:rsidR="00EA3D0A">
        <w:t xml:space="preserve"> par </w:t>
      </w:r>
      <w:proofErr w:type="spellStart"/>
      <w:r w:rsidR="00EA3D0A">
        <w:t>Omei</w:t>
      </w:r>
      <w:proofErr w:type="spellEnd"/>
      <w:r w:rsidR="00EA3D0A">
        <w:t>.</w:t>
      </w:r>
      <w:bookmarkEnd w:id="103"/>
    </w:p>
    <w:bookmarkEnd w:id="34"/>
    <w:p w:rsidR="00F02EEF" w:rsidRDefault="00F02EEF" w:rsidP="00F02EEF"/>
    <w:p w:rsidR="005155B3" w:rsidRDefault="005155B3" w:rsidP="005155B3">
      <w:pPr>
        <w:pStyle w:val="Heading3"/>
      </w:pPr>
      <w:r>
        <w:t>Les sous-structures (les cycles)</w:t>
      </w:r>
    </w:p>
    <w:p w:rsidR="005155B3" w:rsidRDefault="005155B3" w:rsidP="00F02EEF"/>
    <w:p w:rsidR="002B24E7" w:rsidRDefault="00F02EEF">
      <w:pPr>
        <w:spacing w:line="240" w:lineRule="auto"/>
        <w:jc w:val="left"/>
        <w:rPr>
          <w:b/>
        </w:rPr>
      </w:pPr>
      <w:r>
        <w:br w:type="page"/>
      </w:r>
    </w:p>
    <w:p w:rsidR="00482E89" w:rsidRDefault="002B24E7" w:rsidP="00482E89">
      <w:pPr>
        <w:pStyle w:val="Heading1"/>
      </w:pPr>
      <w:bookmarkStart w:id="104" w:name="_Toc502671851"/>
      <w:bookmarkStart w:id="105" w:name="_Toc502671970"/>
      <w:r>
        <w:lastRenderedPageBreak/>
        <w:t>Chapitre 1</w:t>
      </w:r>
      <w:r w:rsidR="007A63C0">
        <w:t> </w:t>
      </w:r>
      <w:r w:rsidR="00D72BEE">
        <w:br/>
      </w:r>
      <w:r w:rsidR="007A63C0">
        <w:t xml:space="preserve"> </w:t>
      </w:r>
      <w:r>
        <w:t>RNASS</w:t>
      </w:r>
      <w:r w:rsidR="004A2FB9">
        <w:t>_v2</w:t>
      </w:r>
      <w:r w:rsidR="007476FB">
        <w:t> </w:t>
      </w:r>
      <w:bookmarkEnd w:id="104"/>
      <w:bookmarkEnd w:id="105"/>
      <w:r w:rsidR="007476FB">
        <w:t xml:space="preserve">: Obtenir la réactivité des </w:t>
      </w:r>
      <w:r w:rsidR="009C066D">
        <w:t>sous-structures</w:t>
      </w:r>
    </w:p>
    <w:p w:rsidR="007476FB" w:rsidRDefault="004A2FB9" w:rsidP="00482E89">
      <w:pPr>
        <w:pStyle w:val="Paragraphe"/>
      </w:pPr>
      <w:r>
        <w:t xml:space="preserve">RNASS_v2 est un script écrit en </w:t>
      </w:r>
      <w:r w:rsidR="009C066D">
        <w:t xml:space="preserve">dans le langage informatique </w:t>
      </w:r>
      <w:r w:rsidRPr="004A2FB9">
        <w:rPr>
          <w:i/>
        </w:rPr>
        <w:t>python</w:t>
      </w:r>
      <w:r>
        <w:t>. Il est spécialement conçu</w:t>
      </w:r>
      <w:r w:rsidR="00E87016">
        <w:t>,</w:t>
      </w:r>
      <w:r>
        <w:t xml:space="preserve"> pour faire le lien entre les données de sondages chimique de l’ARN et la structure secondaire produit par les logiciels</w:t>
      </w:r>
      <w:r w:rsidR="00E87016">
        <w:t xml:space="preserve"> </w:t>
      </w:r>
      <w:proofErr w:type="spellStart"/>
      <w:r w:rsidR="00E87016" w:rsidRPr="007476FB">
        <w:rPr>
          <w:i/>
        </w:rPr>
        <w:t>M</w:t>
      </w:r>
      <w:r w:rsidR="003E301E" w:rsidRPr="007476FB">
        <w:rPr>
          <w:i/>
        </w:rPr>
        <w:t>C</w:t>
      </w:r>
      <w:r w:rsidR="008173AB" w:rsidRPr="007476FB">
        <w:rPr>
          <w:i/>
        </w:rPr>
        <w:t>F</w:t>
      </w:r>
      <w:r w:rsidR="00E87016" w:rsidRPr="007476FB">
        <w:rPr>
          <w:i/>
        </w:rPr>
        <w:t>lashfold</w:t>
      </w:r>
      <w:proofErr w:type="spellEnd"/>
      <w:r w:rsidR="00E87016">
        <w:t xml:space="preserve"> et </w:t>
      </w:r>
      <w:proofErr w:type="spellStart"/>
      <w:r w:rsidR="00E87016" w:rsidRPr="007476FB">
        <w:rPr>
          <w:i/>
        </w:rPr>
        <w:t>RNAsubopt</w:t>
      </w:r>
      <w:proofErr w:type="spellEnd"/>
      <w:r w:rsidR="002B24E7">
        <w:t>. Ce script</w:t>
      </w:r>
      <w:r>
        <w:t xml:space="preserve"> prend en entrée une liste d’ARN</w:t>
      </w:r>
      <w:r w:rsidR="00E10557">
        <w:t>.</w:t>
      </w:r>
      <w:r w:rsidR="002B24E7">
        <w:t xml:space="preserve"> Il produit en sortie un fichier JSON.</w:t>
      </w:r>
      <w:r>
        <w:t xml:space="preserve"> Ces fichiers sont ensuite utilisés pour peupler une base de données</w:t>
      </w:r>
      <w:r w:rsidR="002B24E7">
        <w:t xml:space="preserve"> </w:t>
      </w:r>
      <w:r>
        <w:t xml:space="preserve">qui sert à prédire la réactivité des nucléotides. </w:t>
      </w:r>
      <w:r w:rsidR="002B24E7">
        <w:t>Dans ce chapitre, je décris les étapes de son fonctionnement.</w:t>
      </w:r>
      <w:r>
        <w:t xml:space="preserve"> Il a </w:t>
      </w:r>
      <w:r w:rsidR="007476FB">
        <w:t xml:space="preserve">deux modes : </w:t>
      </w:r>
    </w:p>
    <w:p w:rsidR="007476FB" w:rsidRDefault="009C066D" w:rsidP="007476FB">
      <w:pPr>
        <w:pStyle w:val="Paragraphe"/>
        <w:numPr>
          <w:ilvl w:val="0"/>
          <w:numId w:val="41"/>
        </w:numPr>
      </w:pPr>
      <w:r>
        <w:t>L</w:t>
      </w:r>
      <w:r w:rsidR="004A2FB9">
        <w:t>e mode</w:t>
      </w:r>
      <w:r w:rsidR="005155B3">
        <w:t xml:space="preserve"> : </w:t>
      </w:r>
      <w:r w:rsidR="004A2FB9">
        <w:t xml:space="preserve">apprentissage </w:t>
      </w:r>
    </w:p>
    <w:p w:rsidR="004A2FB9" w:rsidRDefault="009C066D" w:rsidP="007476FB">
      <w:pPr>
        <w:pStyle w:val="Paragraphe"/>
        <w:numPr>
          <w:ilvl w:val="0"/>
          <w:numId w:val="41"/>
        </w:numPr>
      </w:pPr>
      <w:r>
        <w:t>L</w:t>
      </w:r>
      <w:r w:rsidR="004A2FB9">
        <w:t>e mode</w:t>
      </w:r>
      <w:r w:rsidR="005155B3">
        <w:t xml:space="preserve"> : </w:t>
      </w:r>
      <w:r w:rsidR="004A2FB9">
        <w:t>prédiction</w:t>
      </w:r>
    </w:p>
    <w:p w:rsidR="002B24E7" w:rsidRDefault="002B24E7" w:rsidP="002B24E7">
      <w:pPr>
        <w:pStyle w:val="Heading2"/>
      </w:pPr>
      <w:bookmarkStart w:id="106" w:name="_Toc502671852"/>
      <w:bookmarkStart w:id="107" w:name="_Toc502671971"/>
      <w:r>
        <w:t xml:space="preserve">De l’obtention des données à la prédiction </w:t>
      </w:r>
      <w:r w:rsidR="003E301E">
        <w:t>discrète</w:t>
      </w:r>
      <w:bookmarkEnd w:id="106"/>
      <w:bookmarkEnd w:id="107"/>
    </w:p>
    <w:p w:rsidR="002B24E7" w:rsidRDefault="002B24E7" w:rsidP="002B24E7">
      <w:pPr>
        <w:pStyle w:val="Heading3"/>
      </w:pPr>
      <w:bookmarkStart w:id="108" w:name="_Toc502671853"/>
      <w:r>
        <w:t>Extraction des données</w:t>
      </w:r>
      <w:bookmarkEnd w:id="108"/>
    </w:p>
    <w:p w:rsidR="009C066D" w:rsidRDefault="00C419DF" w:rsidP="00E10C66">
      <w:pPr>
        <w:pStyle w:val="Paragraphe"/>
      </w:pPr>
      <w:r>
        <w:t xml:space="preserve">La procédure pour obtenir expérimentalement </w:t>
      </w:r>
      <w:r w:rsidR="00715223">
        <w:t>les donnée</w:t>
      </w:r>
      <w:r w:rsidR="003E301E">
        <w:t>s</w:t>
      </w:r>
      <w:r w:rsidR="00715223">
        <w:t xml:space="preserve"> de la </w:t>
      </w:r>
      <w:r w:rsidR="00715223" w:rsidRPr="005155B3">
        <w:rPr>
          <w:i/>
        </w:rPr>
        <w:t>RMDB</w:t>
      </w:r>
      <w:r w:rsidR="00715223">
        <w:t xml:space="preserve"> </w:t>
      </w:r>
      <w:r>
        <w:t>et les traitements numériques subséquent</w:t>
      </w:r>
      <w:r w:rsidR="00472DC4">
        <w:t>s</w:t>
      </w:r>
      <w:r>
        <w:t xml:space="preserve"> sont bien expliqués</w:t>
      </w:r>
      <w:r w:rsidR="00472DC4">
        <w:t xml:space="preserve"> dans la </w:t>
      </w:r>
      <w:r w:rsidR="008D1B9D">
        <w:t xml:space="preserve">documentation </w:t>
      </w:r>
      <w:r w:rsidR="00472DC4">
        <w:fldChar w:fldCharType="begin"/>
      </w:r>
      <w:r w:rsidR="003E333F">
        <w:instrText xml:space="preserve"> ADDIN EN.CITE &lt;EndNote&gt;&lt;Cite&gt;&lt;Author&gt;Kladwang&lt;/Author&gt;&lt;Year&gt;2014&lt;/Year&gt;&lt;RecNum&gt;27&lt;/RecNum&gt;&lt;DisplayText&gt;[35, 36]&lt;/DisplayText&gt;&lt;record&gt;&lt;rec-number&gt;27&lt;/rec-number&gt;&lt;foreign-keys&gt;&lt;key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472DC4">
        <w:fldChar w:fldCharType="separate"/>
      </w:r>
      <w:r w:rsidR="0061611A">
        <w:rPr>
          <w:noProof/>
        </w:rPr>
        <w:t>[35, 36]</w:t>
      </w:r>
      <w:r w:rsidR="00472DC4">
        <w:fldChar w:fldCharType="end"/>
      </w:r>
      <w:r w:rsidR="007450A6">
        <w:t xml:space="preserve"> </w:t>
      </w:r>
      <w:r w:rsidR="00472DC4">
        <w:t>et sur le forum d’</w:t>
      </w:r>
      <w:r w:rsidR="007476FB">
        <w:t xml:space="preserve">« </w:t>
      </w:r>
      <w:r w:rsidR="007476FB" w:rsidRPr="005155B3">
        <w:rPr>
          <w:i/>
        </w:rPr>
        <w:t>ETERNA</w:t>
      </w:r>
      <w:r w:rsidR="007476FB">
        <w:t xml:space="preserve"> » </w:t>
      </w:r>
      <w:r w:rsidR="00472DC4">
        <w:fldChar w:fldCharType="begin"/>
      </w:r>
      <w:r w:rsidR="003E333F">
        <w:instrText xml:space="preserve"> ADDIN EN.CITE &lt;EndNote&gt;&lt;Cite&gt;&lt;Author&gt;d&amp;apos;Eterna&lt;/Author&gt;&lt;RecNum&gt;38&lt;/RecNum&gt;&lt;DisplayText&gt;[49]&lt;/DisplayText&gt;&lt;record&gt;&lt;rec-number&gt;38&lt;/rec-number&gt;&lt;foreign-keys&gt;&lt;key app="EN" db-id="dtftfsr24va0v2etav4psxzqwvsxe0rzvwas" timestamp="0"&gt;38&lt;/key&gt;&lt;/foreign-keys&gt;&lt;ref-type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rsidR="00472DC4">
        <w:fldChar w:fldCharType="separate"/>
      </w:r>
      <w:r w:rsidR="00695B80">
        <w:rPr>
          <w:noProof/>
        </w:rPr>
        <w:t>[49]</w:t>
      </w:r>
      <w:r w:rsidR="00472DC4">
        <w:fldChar w:fldCharType="end"/>
      </w:r>
      <w:r>
        <w:t>.</w:t>
      </w:r>
      <w:r w:rsidR="002B24E7">
        <w:t xml:space="preserve"> Pour les données </w:t>
      </w:r>
      <w:proofErr w:type="gramStart"/>
      <w:r w:rsidR="002B24E7">
        <w:t>d</w:t>
      </w:r>
      <w:r w:rsidR="005155B3">
        <w:t>’ «</w:t>
      </w:r>
      <w:proofErr w:type="gramEnd"/>
      <w:r w:rsidR="007476FB">
        <w:t xml:space="preserve"> </w:t>
      </w:r>
      <w:r w:rsidR="007476FB" w:rsidRPr="005155B3">
        <w:rPr>
          <w:i/>
        </w:rPr>
        <w:t>ETERNA</w:t>
      </w:r>
      <w:r w:rsidR="007476FB">
        <w:t xml:space="preserve"> »</w:t>
      </w:r>
      <w:r w:rsidR="002B24E7">
        <w:t>, une interface de programmation</w:t>
      </w:r>
      <w:r>
        <w:t xml:space="preserve"> (API)</w:t>
      </w:r>
      <w:r w:rsidR="002B24E7">
        <w:t xml:space="preserve"> a été mis</w:t>
      </w:r>
      <w:r w:rsidR="00472DC4">
        <w:t>e</w:t>
      </w:r>
      <w:r w:rsidR="002B24E7">
        <w:t xml:space="preserve"> en place pour que la communauté puisse les obtenir facilement. Il suffit de trouver la liste des « laboratoires »</w:t>
      </w:r>
      <w:r>
        <w:t xml:space="preserve"> </w:t>
      </w:r>
      <w:r w:rsidR="002B24E7">
        <w:t xml:space="preserve">et de faire une requête </w:t>
      </w:r>
      <w:r>
        <w:t>à l’API</w:t>
      </w:r>
      <w:r w:rsidR="008D1B9D">
        <w:t xml:space="preserve"> (voir l’annexe)</w:t>
      </w:r>
      <w:r>
        <w:t>.</w:t>
      </w:r>
      <w:r w:rsidR="002B24E7">
        <w:t xml:space="preserve"> Les « laboratoires » sont des ensembles de données créé</w:t>
      </w:r>
      <w:r>
        <w:t>s</w:t>
      </w:r>
      <w:r w:rsidR="002B24E7">
        <w:t xml:space="preserve"> dans un but précis, ce but peut être l’étude d’une boucle, d’un renflement ou de toutes autres caractéristiques. Plusieurs informations sont disponibles sur les « laboratoires »</w:t>
      </w:r>
      <w:r w:rsidR="00A36B9E">
        <w:t>,</w:t>
      </w:r>
      <w:r w:rsidR="002B24E7">
        <w:t xml:space="preserve"> </w:t>
      </w:r>
      <w:r w:rsidR="00A36B9E">
        <w:t xml:space="preserve">nous retrouvons entre autres </w:t>
      </w:r>
      <w:r w:rsidR="002B24E7">
        <w:t xml:space="preserve">: </w:t>
      </w:r>
      <w:r w:rsidR="00715223">
        <w:t>leur</w:t>
      </w:r>
      <w:r w:rsidR="008D1B9D">
        <w:t>s</w:t>
      </w:r>
      <w:r w:rsidR="002B24E7">
        <w:t xml:space="preserve"> auteur</w:t>
      </w:r>
      <w:r w:rsidR="008D1B9D">
        <w:t>s</w:t>
      </w:r>
      <w:r w:rsidR="002B24E7">
        <w:t xml:space="preserve">, </w:t>
      </w:r>
      <w:r w:rsidR="00A36B9E">
        <w:t xml:space="preserve">leur </w:t>
      </w:r>
      <w:r w:rsidR="002B24E7">
        <w:t>identifiant numérique, la date de</w:t>
      </w:r>
      <w:r w:rsidR="008D1B9D">
        <w:t xml:space="preserve"> leur</w:t>
      </w:r>
      <w:r w:rsidR="002B24E7">
        <w:t xml:space="preserve"> création</w:t>
      </w:r>
      <w:r w:rsidR="009C066D">
        <w:t>,</w:t>
      </w:r>
      <w:r w:rsidR="002B24E7">
        <w:t xml:space="preserve"> </w:t>
      </w:r>
      <w:r w:rsidR="00715223">
        <w:t>leur</w:t>
      </w:r>
      <w:r w:rsidR="002B24E7">
        <w:t xml:space="preserve"> </w:t>
      </w:r>
      <w:r w:rsidR="0043480F">
        <w:t>titre</w:t>
      </w:r>
      <w:r w:rsidR="009C066D">
        <w:t xml:space="preserve"> et une description</w:t>
      </w:r>
      <w:r w:rsidR="002B24E7">
        <w:t>.</w:t>
      </w:r>
      <w:r w:rsidR="009C066D">
        <w:t xml:space="preserve"> Par exemple, le tableau de la page suivante correspond à l’expérience : « </w:t>
      </w:r>
      <w:r w:rsidR="009C066D" w:rsidRPr="009C066D">
        <w:t>ETERNA_R00_0000</w:t>
      </w:r>
      <w:r w:rsidR="009C066D">
        <w:t xml:space="preserve"> »</w:t>
      </w:r>
    </w:p>
    <w:p w:rsidR="009C066D" w:rsidRDefault="009C066D" w:rsidP="009C066D">
      <w:pPr>
        <w:pStyle w:val="Tableau"/>
      </w:pPr>
      <w:r>
        <w:lastRenderedPageBreak/>
        <w:t>Exemple d’information sur les expériences de la RMDB. (</w:t>
      </w:r>
      <w:r w:rsidRPr="009C066D">
        <w:t>ETERNA_R00_0000</w:t>
      </w:r>
      <w:r>
        <w:t>)</w:t>
      </w:r>
    </w:p>
    <w:tbl>
      <w:tblPr>
        <w:tblStyle w:val="ListTable5Dark-Accent5"/>
        <w:tblpPr w:leftFromText="180" w:rightFromText="180" w:vertAnchor="page" w:horzAnchor="margin" w:tblpY="3311"/>
        <w:tblW w:w="0" w:type="auto"/>
        <w:shd w:val="clear" w:color="auto" w:fill="B4C6E7" w:themeFill="accent1" w:themeFillTint="66"/>
        <w:tblLayout w:type="fixed"/>
        <w:tblLook w:val="04A0" w:firstRow="1" w:lastRow="0" w:firstColumn="1" w:lastColumn="0" w:noHBand="0" w:noVBand="1"/>
      </w:tblPr>
      <w:tblGrid>
        <w:gridCol w:w="2670"/>
        <w:gridCol w:w="5534"/>
      </w:tblGrid>
      <w:tr w:rsidR="009C066D" w:rsidRPr="009C066D" w:rsidTr="009C06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rsidR="009C066D" w:rsidRPr="009C066D" w:rsidRDefault="009C066D" w:rsidP="009C066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rsidR="009C066D" w:rsidRPr="009C066D" w:rsidRDefault="009C066D" w:rsidP="009C066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w:t>
            </w:r>
            <w:proofErr w:type="gramStart"/>
            <w:r w:rsidRPr="009C066D">
              <w:rPr>
                <w:color w:val="222222"/>
                <w:sz w:val="30"/>
                <w:szCs w:val="30"/>
                <w:lang w:eastAsia="en-US"/>
              </w:rPr>
              <w:t>mM,HEPES</w:t>
            </w:r>
            <w:proofErr w:type="gramEnd"/>
            <w:r w:rsidRPr="009C066D">
              <w:rPr>
                <w:color w:val="222222"/>
                <w:sz w:val="30"/>
                <w:szCs w:val="30"/>
                <w:lang w:eastAsia="en-US"/>
              </w:rPr>
              <w:t>:50mM(pH8.0)</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ETERNA_R00_0000</w:t>
            </w:r>
          </w:p>
        </w:tc>
      </w:tr>
    </w:tbl>
    <w:p w:rsidR="009C066D" w:rsidRDefault="009C066D" w:rsidP="009C066D">
      <w:pPr>
        <w:pStyle w:val="Paragraphe"/>
        <w:jc w:val="right"/>
      </w:pPr>
    </w:p>
    <w:p w:rsidR="007476FB" w:rsidRDefault="002B24E7" w:rsidP="00E10C66">
      <w:pPr>
        <w:pStyle w:val="Paragraphe"/>
      </w:pPr>
      <w:r>
        <w:t xml:space="preserve"> </w:t>
      </w:r>
      <w:r w:rsidR="007F24E9">
        <w:t>Un script nommé : eternaTSV</w:t>
      </w:r>
      <w:r w:rsidR="00D72BEE">
        <w:t>.py</w:t>
      </w:r>
      <w:r w:rsidR="007F24E9">
        <w:t xml:space="preserve"> utilise cet API et produit une liste d’ARN avec leur séquence, les données de réactivité chimique et d’autres informations reliées à l’expérience qui les a créées. </w:t>
      </w:r>
      <w:bookmarkStart w:id="109" w:name="_Hlk501368814"/>
    </w:p>
    <w:p w:rsidR="00A36B9E" w:rsidRDefault="007476FB" w:rsidP="007476FB">
      <w:pPr>
        <w:pStyle w:val="Paragraphesuite"/>
      </w:pPr>
      <w:r>
        <w:t>Il est</w:t>
      </w:r>
      <w:r w:rsidR="007F24E9">
        <w:t xml:space="preserve"> aussi</w:t>
      </w:r>
      <w:r>
        <w:t xml:space="preserve"> possible de</w:t>
      </w:r>
      <w:r w:rsidR="007F24E9">
        <w:t xml:space="preserve"> télécharger les fichiers </w:t>
      </w:r>
      <w:r w:rsidR="007F24E9" w:rsidRPr="005155B3">
        <w:rPr>
          <w:i/>
        </w:rPr>
        <w:t>RDAT</w:t>
      </w:r>
      <w:r w:rsidR="007F24E9">
        <w:t xml:space="preserve"> de la base de données</w:t>
      </w:r>
      <w:r w:rsidR="005155B3">
        <w:t>,</w:t>
      </w:r>
      <w:r w:rsidR="007F24E9">
        <w:t xml:space="preserve"> </w:t>
      </w:r>
      <w:r w:rsidR="007F24E9" w:rsidRPr="005155B3">
        <w:rPr>
          <w:i/>
        </w:rPr>
        <w:t>RMDB</w:t>
      </w:r>
      <w:r w:rsidR="007F24E9">
        <w:t>.</w:t>
      </w:r>
      <w:bookmarkEnd w:id="109"/>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offset ». Ceci s’explique par le fait que l’ARN possède une séquence qui permet sont identification lors du séquençage. </w:t>
      </w:r>
      <w:r w:rsidR="005155B3">
        <w:t>C</w:t>
      </w:r>
      <w:r w:rsidR="005155B3">
        <w:t>ette séquence</w:t>
      </w:r>
      <w:r w:rsidR="005155B3">
        <w:t xml:space="preserve"> n’a pas de d</w:t>
      </w:r>
      <w:r>
        <w:t>onnée de réactivité</w:t>
      </w:r>
      <w:r w:rsidR="005155B3">
        <w:t>.</w:t>
      </w:r>
    </w:p>
    <w:p w:rsidR="009C066D" w:rsidRDefault="009C066D" w:rsidP="00A36B9E">
      <w:pPr>
        <w:pStyle w:val="Paragraphesuite"/>
      </w:pPr>
    </w:p>
    <w:p w:rsidR="009C066D" w:rsidRDefault="009C066D" w:rsidP="00A36B9E">
      <w:pPr>
        <w:pStyle w:val="Paragraphesuite"/>
      </w:pPr>
      <w:r>
        <w:lastRenderedPageBreak/>
        <w:t xml:space="preserve">Les figures suivantes </w:t>
      </w:r>
      <w:proofErr w:type="gramStart"/>
      <w:r>
        <w:t>démontre</w:t>
      </w:r>
      <w:proofErr w:type="gramEnd"/>
      <w:r w:rsidR="005155B3">
        <w:t xml:space="preserve"> que</w:t>
      </w:r>
      <w:r>
        <w:t xml:space="preserve"> l’algorithme de phasage de la séquence sur le vecteur de réactivité est cohérent avec les données de la </w:t>
      </w:r>
      <w:r w:rsidRPr="009C066D">
        <w:rPr>
          <w:i/>
        </w:rPr>
        <w:t>RMDB</w:t>
      </w:r>
      <w:r>
        <w:t xml:space="preserve">. Chacune des trois figures a deux structures secondaires, celles de gauche proviennent de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t xml:space="preserve"> et celles de droite proviennent du site web de la </w:t>
      </w:r>
      <w:r w:rsidRPr="009C066D">
        <w:rPr>
          <w:i/>
        </w:rPr>
        <w:t>RMDB</w:t>
      </w:r>
      <w:r>
        <w:t xml:space="preserve">. On voit que les </w:t>
      </w:r>
      <w:r w:rsidR="005155B3">
        <w:t>données de réactivités</w:t>
      </w:r>
      <w:r>
        <w:t xml:space="preserve"> correspondent.</w:t>
      </w:r>
      <w:r w:rsidR="005155B3">
        <w:t xml:space="preserve"> </w:t>
      </w:r>
    </w:p>
    <w:p w:rsidR="009C066D" w:rsidRDefault="009C066D" w:rsidP="009C066D">
      <w:pPr>
        <w:pStyle w:val="Paragraphesuite"/>
      </w:pPr>
      <w:r>
        <w:rPr>
          <w:noProof/>
        </w:rPr>
        <w:drawing>
          <wp:inline distT="0" distB="0" distL="0" distR="0">
            <wp:extent cx="5238750" cy="256222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8750" cy="2562225"/>
                    </a:xfrm>
                    <a:prstGeom prst="rect">
                      <a:avLst/>
                    </a:prstGeom>
                    <a:noFill/>
                    <a:ln>
                      <a:noFill/>
                    </a:ln>
                  </pic:spPr>
                </pic:pic>
              </a:graphicData>
            </a:graphic>
          </wp:inline>
        </w:drawing>
      </w:r>
    </w:p>
    <w:p w:rsidR="009C066D" w:rsidRDefault="009C066D" w:rsidP="009C066D">
      <w:pPr>
        <w:pStyle w:val="Paragraphesuite"/>
      </w:pPr>
      <w:r>
        <w:rPr>
          <w:noProof/>
        </w:rPr>
        <w:drawing>
          <wp:inline distT="0" distB="0" distL="0" distR="0">
            <wp:extent cx="5200650" cy="26860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2686050"/>
                    </a:xfrm>
                    <a:prstGeom prst="rect">
                      <a:avLst/>
                    </a:prstGeom>
                    <a:noFill/>
                    <a:ln>
                      <a:noFill/>
                    </a:ln>
                  </pic:spPr>
                </pic:pic>
              </a:graphicData>
            </a:graphic>
          </wp:inline>
        </w:drawing>
      </w:r>
    </w:p>
    <w:p w:rsidR="009C066D" w:rsidRDefault="009C066D" w:rsidP="00C7200A">
      <w:pPr>
        <w:pStyle w:val="Figure"/>
      </w:pPr>
      <w:r w:rsidRPr="009C066D">
        <w:rPr>
          <w:b/>
        </w:rPr>
        <w:t>Le</w:t>
      </w:r>
      <w:r w:rsidR="005155B3">
        <w:rPr>
          <w:b/>
        </w:rPr>
        <w:t>s données</w:t>
      </w:r>
      <w:r w:rsidRPr="009C066D">
        <w:rPr>
          <w:b/>
        </w:rPr>
        <w:t xml:space="preserve"> de réactivités </w:t>
      </w:r>
      <w:r w:rsidR="005155B3">
        <w:rPr>
          <w:b/>
        </w:rPr>
        <w:t>également phasé</w:t>
      </w:r>
      <w:r w:rsidRPr="009C066D">
        <w:rPr>
          <w:b/>
        </w:rPr>
        <w:t xml:space="preserve"> </w:t>
      </w:r>
      <w:r w:rsidR="005155B3">
        <w:rPr>
          <w:b/>
        </w:rPr>
        <w:t>pour</w:t>
      </w:r>
      <w:r w:rsidRPr="009C066D">
        <w:rPr>
          <w:b/>
        </w:rPr>
        <w:t xml:space="preserve"> </w:t>
      </w:r>
      <w:r w:rsidRPr="009C066D">
        <w:rPr>
          <w:b/>
          <w:i/>
        </w:rPr>
        <w:t xml:space="preserve">RNA </w:t>
      </w:r>
      <w:proofErr w:type="spellStart"/>
      <w:r w:rsidRPr="009C066D">
        <w:rPr>
          <w:b/>
          <w:i/>
        </w:rPr>
        <w:t>dynamic</w:t>
      </w:r>
      <w:proofErr w:type="spellEnd"/>
      <w:r w:rsidRPr="009C066D">
        <w:rPr>
          <w:b/>
          <w:i/>
        </w:rPr>
        <w:t xml:space="preserve"> </w:t>
      </w:r>
      <w:proofErr w:type="spellStart"/>
      <w:r w:rsidRPr="009C066D">
        <w:rPr>
          <w:b/>
          <w:i/>
        </w:rPr>
        <w:t>viewer</w:t>
      </w:r>
      <w:proofErr w:type="spellEnd"/>
      <w:r w:rsidRPr="009C066D">
        <w:rPr>
          <w:b/>
        </w:rPr>
        <w:t xml:space="preserve"> et le site web de la </w:t>
      </w:r>
      <w:r w:rsidRPr="009C066D">
        <w:rPr>
          <w:b/>
          <w:i/>
        </w:rPr>
        <w:t>RMDB</w:t>
      </w:r>
      <w:r w:rsidRPr="009C066D">
        <w:rPr>
          <w:b/>
        </w:rPr>
        <w:t xml:space="preserve">. </w:t>
      </w:r>
      <w:r>
        <w:t xml:space="preserve">Bien que les structures secondaires soient différentes, les données de réactivité chimique sont identiques, voir </w:t>
      </w:r>
      <w:r w:rsidR="005155B3">
        <w:t xml:space="preserve">la </w:t>
      </w:r>
      <w:r>
        <w:t>figure</w:t>
      </w:r>
      <w:r w:rsidR="005155B3">
        <w:t xml:space="preserve"> suivante</w:t>
      </w:r>
      <w:r>
        <w:t xml:space="preserve">. </w:t>
      </w:r>
    </w:p>
    <w:p w:rsidR="009C066D" w:rsidRDefault="009C066D">
      <w:pPr>
        <w:spacing w:line="240" w:lineRule="auto"/>
        <w:jc w:val="left"/>
        <w:sectPr w:rsidR="009C066D" w:rsidSect="00605030">
          <w:footerReference w:type="default" r:id="rId37"/>
          <w:headerReference w:type="first" r:id="rId38"/>
          <w:pgSz w:w="12240" w:h="15840"/>
          <w:pgMar w:top="2275" w:right="1701" w:bottom="1701" w:left="2275" w:header="1411" w:footer="706" w:gutter="0"/>
          <w:pgNumType w:start="3"/>
          <w:cols w:space="708"/>
          <w:titlePg/>
          <w:docGrid w:linePitch="326"/>
        </w:sectPr>
      </w:pPr>
    </w:p>
    <w:p w:rsidR="009C066D" w:rsidRDefault="009C066D" w:rsidP="009C066D">
      <w:pPr>
        <w:pStyle w:val="Paragraphesuite"/>
      </w:pPr>
      <w:r>
        <w:rPr>
          <w:noProof/>
        </w:rPr>
        <w:lastRenderedPageBreak/>
        <mc:AlternateContent>
          <mc:Choice Requires="wps">
            <w:drawing>
              <wp:anchor distT="0" distB="0" distL="114300" distR="114300" simplePos="0" relativeHeight="252003328" behindDoc="0" locked="0" layoutInCell="1" allowOverlap="1" wp14:anchorId="1CDB77F8" wp14:editId="2A9617AC">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D93A8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2001280" behindDoc="0" locked="0" layoutInCell="1" allowOverlap="1">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AA84B4" id="Connector: Curved 320" o:spid="_x0000_s1026" type="#_x0000_t38" style="position:absolute;margin-left:166.6pt;margin-top:17.05pt;width:22.55pt;height:20.0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999232" behindDoc="0" locked="0" layoutInCell="1" allowOverlap="1">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0256" behindDoc="0" locked="0" layoutInCell="1" allowOverlap="1">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rsidR="009C066D" w:rsidRDefault="009C066D" w:rsidP="009C066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033" type="#_x0000_t202" style="position:absolute;left:0;text-align:left;margin-left:305.45pt;margin-top:97.75pt;width:18.5pt;height:15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5EA0S&#10;RQIAAIQEAAAOAAAAAAAAAAAAAAAAAC4CAABkcnMvZTJvRG9jLnhtbFBLAQItABQABgAIAAAAIQDO&#10;tO9b4gAAAAsBAAAPAAAAAAAAAAAAAAAAAJ8EAABkcnMvZG93bnJldi54bWxQSwUGAAAAAAQABADz&#10;AAAArgUAAAAA&#10;" fillcolor="white [3201]" stroked="f" strokeweight=".5pt">
                <v:textbox>
                  <w:txbxContent>
                    <w:p w:rsidR="009C066D" w:rsidRDefault="009C066D" w:rsidP="009C066D">
                      <w:pPr>
                        <w:spacing w:line="240" w:lineRule="auto"/>
                      </w:pPr>
                      <w:r>
                        <w:t>Réactivité</w:t>
                      </w:r>
                    </w:p>
                  </w:txbxContent>
                </v:textbox>
              </v:shape>
            </w:pict>
          </mc:Fallback>
        </mc:AlternateContent>
      </w:r>
      <w:r>
        <w:rPr>
          <w:noProof/>
        </w:rPr>
        <w:drawing>
          <wp:inline distT="0" distB="0" distL="0" distR="0">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rsidR="009C066D" w:rsidRPr="009C066D" w:rsidRDefault="009C066D" w:rsidP="009C066D">
      <w:pPr>
        <w:pStyle w:val="Figure"/>
      </w:pPr>
      <w:r w:rsidRPr="009C066D">
        <w:rPr>
          <w:b/>
        </w:rPr>
        <w:t xml:space="preserve">Comparaison entre une structure produite par </w:t>
      </w:r>
      <w:r w:rsidRPr="009C066D">
        <w:rPr>
          <w:b/>
          <w:i/>
        </w:rPr>
        <w:t>RNA</w:t>
      </w:r>
      <w:r>
        <w:rPr>
          <w:b/>
          <w:i/>
        </w:rPr>
        <w:t xml:space="preserve"> </w:t>
      </w:r>
      <w:proofErr w:type="spellStart"/>
      <w:r w:rsidRPr="009C066D">
        <w:rPr>
          <w:b/>
          <w:i/>
        </w:rPr>
        <w:t>dynamic</w:t>
      </w:r>
      <w:proofErr w:type="spellEnd"/>
      <w:r w:rsidRPr="009C066D">
        <w:rPr>
          <w:b/>
          <w:i/>
        </w:rPr>
        <w:t xml:space="preserve"> </w:t>
      </w:r>
      <w:proofErr w:type="spellStart"/>
      <w:r w:rsidRPr="009C066D">
        <w:rPr>
          <w:b/>
          <w:i/>
        </w:rPr>
        <w:t>viewer</w:t>
      </w:r>
      <w:proofErr w:type="spellEnd"/>
      <w:r w:rsidRPr="009C066D">
        <w:rPr>
          <w:b/>
        </w:rPr>
        <w:t xml:space="preserve"> et son homologue pris de la page web de la </w:t>
      </w:r>
      <w:r w:rsidRPr="009C066D">
        <w:rPr>
          <w:b/>
          <w:i/>
        </w:rPr>
        <w:t>RMDB</w:t>
      </w:r>
      <w:r>
        <w:t xml:space="preserve">. On peut constater qu’elles sont équivalentes. 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 </w:t>
      </w:r>
    </w:p>
    <w:p w:rsidR="009C066D" w:rsidRDefault="009C066D" w:rsidP="009C066D">
      <w:pPr>
        <w:pStyle w:val="Paragraphe"/>
        <w:sectPr w:rsidR="009C066D" w:rsidSect="009C066D">
          <w:pgSz w:w="15840" w:h="12240" w:orient="landscape"/>
          <w:pgMar w:top="2275" w:right="2275" w:bottom="1701" w:left="1701" w:header="1411" w:footer="706" w:gutter="0"/>
          <w:cols w:space="708"/>
          <w:titlePg/>
          <w:docGrid w:linePitch="326"/>
        </w:sectPr>
      </w:pPr>
    </w:p>
    <w:p w:rsidR="002B24E7" w:rsidRDefault="007476FB" w:rsidP="00A36B9E">
      <w:pPr>
        <w:pStyle w:val="Paragraphesuite"/>
      </w:pPr>
      <w:r>
        <w:lastRenderedPageBreak/>
        <w:t>Nous pouvons considérer c</w:t>
      </w:r>
      <w:r w:rsidR="002B24E7">
        <w:t xml:space="preserve">es données </w:t>
      </w:r>
      <w:r>
        <w:t>comme fiables</w:t>
      </w:r>
      <w:r w:rsidR="002B24E7">
        <w:t>, car elles ont été normalisées à l’aide d’un contrôle interne à la séquence</w:t>
      </w:r>
      <w:r w:rsidR="0043480F">
        <w:t xml:space="preserve"> et chaque séquence à un contrôle non</w:t>
      </w:r>
      <w:r w:rsidR="003E301E">
        <w:t xml:space="preserve"> </w:t>
      </w:r>
      <w:r w:rsidR="0043480F">
        <w:t>modifié par le réactif</w:t>
      </w:r>
      <w:r w:rsidR="002B24E7">
        <w:t>.</w:t>
      </w:r>
      <w:r w:rsidR="0043480F">
        <w:t xml:space="preserve"> De plus, chaque ARN est sondé </w:t>
      </w:r>
      <w:r w:rsidR="00464E20">
        <w:t xml:space="preserve">au minimum </w:t>
      </w:r>
      <w:r>
        <w:t>dans</w:t>
      </w:r>
      <w:r w:rsidR="0043480F">
        <w:t xml:space="preserve"> deux solutions, une 10 fois plus concentrée que l’autre</w:t>
      </w:r>
      <w:r w:rsidR="00F543CD">
        <w:t xml:space="preserve"> </w:t>
      </w:r>
      <w:r w:rsidR="00464E20">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rsidR="00464E20">
        <w:fldChar w:fldCharType="separate"/>
      </w:r>
      <w:r w:rsidR="0061611A">
        <w:rPr>
          <w:noProof/>
        </w:rPr>
        <w:t>[35]</w:t>
      </w:r>
      <w:r w:rsidR="00464E20">
        <w:fldChar w:fldCharType="end"/>
      </w:r>
      <w:r w:rsidR="0043480F">
        <w:t>.</w:t>
      </w:r>
    </w:p>
    <w:p w:rsidR="005155B3" w:rsidRDefault="005155B3" w:rsidP="005155B3">
      <w:pPr>
        <w:pStyle w:val="Heading3"/>
      </w:pPr>
      <w:bookmarkStart w:id="110" w:name="_Toc502671862"/>
      <w:r>
        <w:t xml:space="preserve">Algorithme d’identification des </w:t>
      </w:r>
      <w:bookmarkEnd w:id="110"/>
      <w:r>
        <w:t>cycles</w:t>
      </w:r>
    </w:p>
    <w:p w:rsidR="005155B3" w:rsidRDefault="005155B3" w:rsidP="005155B3">
      <w:pPr>
        <w:keepNext/>
      </w:pPr>
      <w:r>
        <w:rPr>
          <w:noProof/>
        </w:rPr>
        <w:drawing>
          <wp:anchor distT="0" distB="0" distL="114300" distR="114300" simplePos="0" relativeHeight="252034048" behindDoc="0" locked="0" layoutInCell="1" allowOverlap="1" wp14:anchorId="3AC389F0" wp14:editId="7A8F7CD9">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6DB587AA" wp14:editId="68228841">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41A4" id="Rectangle 22" o:spid="_x0000_s1026" style="position:absolute;margin-left:304.95pt;margin-top:62.4pt;width:36pt;height:38.25pt;rotation:4583449fd;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32000" behindDoc="0" locked="0" layoutInCell="1" allowOverlap="1" wp14:anchorId="0FD21D6D" wp14:editId="0ABFA316">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2E018" id="Rectangle 21" o:spid="_x0000_s1026" style="position:absolute;margin-left:285.65pt;margin-top:68.85pt;width:36pt;height:38.25pt;rotation:4583449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30976" behindDoc="0" locked="0" layoutInCell="1" allowOverlap="1" wp14:anchorId="74E03737" wp14:editId="58B329F9">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15714" id="Rectangle 20" o:spid="_x0000_s1026" style="position:absolute;margin-left:239.5pt;margin-top:92.15pt;width:36pt;height:38.25pt;rotation:3841004fd;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29952" behindDoc="0" locked="0" layoutInCell="1" allowOverlap="1" wp14:anchorId="6C5E0BFF" wp14:editId="6EFF2DF8">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95D02" id="Rectangle 19" o:spid="_x0000_s1026" style="position:absolute;margin-left:223.65pt;margin-top:102.95pt;width:36pt;height:38.25pt;rotation:2671941fd;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8928" behindDoc="0" locked="0" layoutInCell="1" allowOverlap="1" wp14:anchorId="4E937881" wp14:editId="0A82DEFC">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EB260" id="Rectangle 18" o:spid="_x0000_s1026" style="position:absolute;margin-left:254.35pt;margin-top:68.1pt;width:48.95pt;height:57.1pt;rotation:-1733621fd;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7904" behindDoc="0" locked="0" layoutInCell="1" allowOverlap="1" wp14:anchorId="59B10F29" wp14:editId="789F78C6">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2EF35" id="Rectangle 17" o:spid="_x0000_s1026" style="position:absolute;margin-left:323.35pt;margin-top:35.05pt;width:67.15pt;height:71.1pt;rotation:-1092335fd;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6880" behindDoc="0" locked="0" layoutInCell="1" allowOverlap="1" wp14:anchorId="18E93ED1" wp14:editId="471B8735">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615ED" id="Rectangle 16" o:spid="_x0000_s1026" style="position:absolute;margin-left:183.3pt;margin-top:113.65pt;width:65.75pt;height:67.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025856" behindDoc="0" locked="0" layoutInCell="1" allowOverlap="1" wp14:anchorId="061EC756" wp14:editId="65D1E1DE">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DAA28" id="Rectangle 15" o:spid="_x0000_s1026" style="position:absolute;margin-left:188.05pt;margin-top:164.4pt;width:32.55pt;height:34.65pt;rotation:101985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4832" behindDoc="0" locked="0" layoutInCell="1" allowOverlap="1" wp14:anchorId="3FD2E142" wp14:editId="18187220">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900ED" id="Rectangle 14" o:spid="_x0000_s1026" style="position:absolute;margin-left:151.3pt;margin-top:120.35pt;width:46.5pt;height:48.6pt;rotation:2352078fd;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3808" behindDoc="0" locked="0" layoutInCell="1" allowOverlap="1" wp14:anchorId="7CDF0499" wp14:editId="12C04CA8">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45C00" id="Rectangle 13" o:spid="_x0000_s1026" style="position:absolute;margin-left:139.7pt;margin-top:102.35pt;width:36pt;height:38.25pt;rotation:2352078fd;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2784" behindDoc="0" locked="0" layoutInCell="1" allowOverlap="1" wp14:anchorId="7649923C" wp14:editId="7F7BF364">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30E23" id="Rectangle 12" o:spid="_x0000_s1026" style="position:absolute;margin-left:125.6pt;margin-top:89.9pt;width:36pt;height:38.25pt;rotation:2352078fd;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2021760" behindDoc="0" locked="0" layoutInCell="1" allowOverlap="1" wp14:anchorId="51353D3C" wp14:editId="027B1505">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25D1C" id="Rectangle 11" o:spid="_x0000_s1026" style="position:absolute;margin-left:109.1pt;margin-top:79.7pt;width:36pt;height:38.25pt;rotation:1894984fd;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2020736" behindDoc="0" locked="0" layoutInCell="1" allowOverlap="1" wp14:anchorId="46E21BB6" wp14:editId="6B4DE61D">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B1AD9" id="Rectangle 10" o:spid="_x0000_s1026" style="position:absolute;margin-left:92.7pt;margin-top:70.05pt;width:36pt;height:38.25pt;rotation:1282300fd;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2019712" behindDoc="0" locked="0" layoutInCell="1" allowOverlap="1" wp14:anchorId="2681E4F1" wp14:editId="6038B582">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29B6B" id="Rectangle 9" o:spid="_x0000_s1026" style="position:absolute;margin-left:74.8pt;margin-top:60.85pt;width:36pt;height:38.25pt;rotation:1282300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2018688" behindDoc="0" locked="0" layoutInCell="1" allowOverlap="1" wp14:anchorId="7A9832C3" wp14:editId="3BE04A51">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373C0" id="Rectangle 8" o:spid="_x0000_s1026" style="position:absolute;margin-left:12.65pt;margin-top:17.25pt;width:80.5pt;height:96.95pt;rotation:1282300fd;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268FD96C" wp14:editId="7794CF76">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rsidR="005155B3" w:rsidRDefault="005155B3" w:rsidP="005155B3">
      <w:pPr>
        <w:keepNext/>
      </w:pPr>
    </w:p>
    <w:p w:rsidR="005155B3" w:rsidRDefault="005155B3" w:rsidP="005155B3">
      <w:pPr>
        <w:pStyle w:val="Figure"/>
      </w:pPr>
      <w:bookmarkStart w:id="111" w:name="_Toc502671250"/>
      <w:r w:rsidRPr="002E3E7B">
        <w:rPr>
          <w:b/>
        </w:rPr>
        <w:t>SS provenant de FORNA.</w:t>
      </w:r>
      <w:r>
        <w:t xml:space="preserve"> Les doubles hélices sont vertes, les renflements sont rouges et les loupes terminales et intérieurs bleus et jaunes respectivement. Les </w:t>
      </w:r>
      <w:r>
        <w:t>cycles</w:t>
      </w:r>
      <w:r>
        <w:t xml:space="preserve"> sont placés dans des boites. La figure originale est en bas à droite.</w:t>
      </w:r>
      <w:bookmarkEnd w:id="111"/>
    </w:p>
    <w:p w:rsidR="005155B3" w:rsidRDefault="005155B3" w:rsidP="005155B3">
      <w:r>
        <w:t xml:space="preserve">La première étape consiste à rechercher les voisins pairés du nucléotide, on les nommera : le voisin gauche (en 5’) et le voisin droit (en 3’). Ensuite, l’algorithme </w:t>
      </w:r>
      <w:r>
        <w:t>se d</w:t>
      </w:r>
      <w:r>
        <w:t>ivis</w:t>
      </w:r>
      <w:r>
        <w:t>e</w:t>
      </w:r>
      <w:r>
        <w:t xml:space="preserve"> en deux branches</w:t>
      </w:r>
      <w:r>
        <w:t>. Soit</w:t>
      </w:r>
      <w:r>
        <w:t xml:space="preserve"> le nucléotide est </w:t>
      </w:r>
      <w:r w:rsidRPr="005155B3">
        <w:t xml:space="preserve">pairé ou </w:t>
      </w:r>
      <w:r w:rsidRPr="005155B3">
        <w:t xml:space="preserve">il est </w:t>
      </w:r>
      <w:r w:rsidRPr="005155B3">
        <w:t>non pairé</w:t>
      </w:r>
      <w:r>
        <w:t xml:space="preserve">. Lorsqu’il est </w:t>
      </w:r>
      <w:r w:rsidRPr="005155B3">
        <w:t>pairé</w:t>
      </w:r>
      <w:r>
        <w:t xml:space="preserve">, il fera partie d’un </w:t>
      </w:r>
      <w:r>
        <w:t>cycle</w:t>
      </w:r>
      <w:r>
        <w:t xml:space="preserve"> comportant deux brins, la longueur de chaque brin est déterminée et</w:t>
      </w:r>
      <w:r>
        <w:t xml:space="preserve"> ajoutée au début de</w:t>
      </w:r>
      <w:r>
        <w:t xml:space="preserve"> la chaine de caractères de sortie. </w:t>
      </w:r>
    </w:p>
    <w:p w:rsidR="005155B3" w:rsidRDefault="005155B3" w:rsidP="005155B3">
      <w:r>
        <w:t xml:space="preserve">Lorsque le nucléotide est </w:t>
      </w:r>
      <w:r w:rsidRPr="005155B3">
        <w:t>non pairé</w:t>
      </w:r>
      <w:r>
        <w:t xml:space="preserve">, </w:t>
      </w:r>
      <w:r>
        <w:t>deux autres branches sont accessibles. S</w:t>
      </w:r>
      <w:r>
        <w:t>oit</w:t>
      </w:r>
      <w:r>
        <w:t>,</w:t>
      </w:r>
      <w:r>
        <w:t xml:space="preserve"> il se trouve dans une </w:t>
      </w:r>
      <w:r w:rsidRPr="005155B3">
        <w:t>boucle</w:t>
      </w:r>
      <w:r>
        <w:t>,</w:t>
      </w:r>
      <w:r>
        <w:t xml:space="preserve"> </w:t>
      </w:r>
      <w:r>
        <w:t xml:space="preserve">dans ce cas, </w:t>
      </w:r>
      <w:r>
        <w:t xml:space="preserve">le </w:t>
      </w:r>
      <w:r w:rsidRPr="005155B3">
        <w:rPr>
          <w:u w:val="single"/>
        </w:rPr>
        <w:t>partenaire</w:t>
      </w:r>
      <w:r>
        <w:t xml:space="preserve"> du premier voisin </w:t>
      </w:r>
      <w:r>
        <w:t xml:space="preserve">en 5’ </w:t>
      </w:r>
      <w:r>
        <w:t xml:space="preserve">pairé </w:t>
      </w:r>
      <w:r>
        <w:t>et</w:t>
      </w:r>
      <w:r>
        <w:t xml:space="preserve"> le premier voisin </w:t>
      </w:r>
      <w:r>
        <w:t>en 3’</w:t>
      </w:r>
      <w:r>
        <w:t>pairé</w:t>
      </w:r>
      <w:r>
        <w:t xml:space="preserve"> sont le même nt</w:t>
      </w:r>
      <w:r>
        <w:t>, soit qu</w:t>
      </w:r>
      <w:r>
        <w:t>e le nt</w:t>
      </w:r>
      <w:r>
        <w:t xml:space="preserve"> est dans </w:t>
      </w:r>
      <w:r w:rsidRPr="005155B3">
        <w:t xml:space="preserve">une </w:t>
      </w:r>
      <w:r w:rsidRPr="005155B3">
        <w:rPr>
          <w:u w:val="single"/>
        </w:rPr>
        <w:t>boucle interne ou un renflement</w:t>
      </w:r>
      <w:r>
        <w:t>, les deux derniers cas sont géré</w:t>
      </w:r>
      <w:r>
        <w:t>s</w:t>
      </w:r>
      <w:r>
        <w:t xml:space="preserve"> de la même façon. </w:t>
      </w:r>
    </w:p>
    <w:p w:rsidR="005155B3" w:rsidRDefault="005155B3" w:rsidP="005155B3">
      <w:r>
        <w:lastRenderedPageBreak/>
        <w:t xml:space="preserve">Dans tous les cas, lorsqu’il est non pairé, il appartient à un seul </w:t>
      </w:r>
      <w:r>
        <w:t>cycle</w:t>
      </w:r>
      <w:r>
        <w:t xml:space="preserve">, la </w:t>
      </w:r>
      <w:r w:rsidRPr="0049713A">
        <w:t>figure 1</w:t>
      </w:r>
      <w:r>
        <w:t>2</w:t>
      </w:r>
      <w:r>
        <w:t xml:space="preserve"> nous le démontre clairement.</w:t>
      </w:r>
    </w:p>
    <w:p w:rsidR="005155B3" w:rsidRDefault="005155B3" w:rsidP="005155B3">
      <w:r>
        <w:t xml:space="preserve">Dans le cas de la boucle, on comptabilise le nombre de nucléotides non pairés, plus les deux premiers et dans les deux autres cas, c’est la distance en nucléotide entre les deux voisins pairés et leurs partenaires qui est comptabilisé. </w:t>
      </w:r>
    </w:p>
    <w:p w:rsidR="005155B3" w:rsidRDefault="005155B3" w:rsidP="005155B3">
      <w:r>
        <w:t>Finalement, on identifie l</w:t>
      </w:r>
      <w:r>
        <w:t>a sous-structure</w:t>
      </w:r>
      <w:r>
        <w:t xml:space="preserve"> par la séquence des ou du brin(s) le composant et on ajoute la position du nucléotide. La valeur de la position débute toujours par 0. </w:t>
      </w:r>
    </w:p>
    <w:p w:rsidR="005155B3" w:rsidRDefault="005155B3" w:rsidP="005155B3">
      <w:r>
        <w:rPr>
          <w:noProof/>
        </w:rPr>
        <w:drawing>
          <wp:anchor distT="0" distB="0" distL="114300" distR="114300" simplePos="0" relativeHeight="252035072" behindDoc="0" locked="0" layoutInCell="1" allowOverlap="1">
            <wp:simplePos x="0" y="0"/>
            <wp:positionH relativeFrom="margin">
              <wp:align>center</wp:align>
            </wp:positionH>
            <wp:positionV relativeFrom="paragraph">
              <wp:posOffset>786130</wp:posOffset>
            </wp:positionV>
            <wp:extent cx="2951696" cy="3819525"/>
            <wp:effectExtent l="0" t="0" r="127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1696" cy="38195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Ceci est fait pour chaque SS </w:t>
      </w:r>
      <w:r>
        <w:t>généré par les deux</w:t>
      </w:r>
      <w:r>
        <w:t xml:space="preserve"> logiciel</w:t>
      </w:r>
      <w:r>
        <w:t>s</w:t>
      </w:r>
      <w:r>
        <w:t>.</w:t>
      </w:r>
      <w:r>
        <w:t xml:space="preserve"> Cet algorithme fonctionne avec n’importe quel logiciel fournissant une ou des SS sous forme de chaine de caractère ou sous forme de liste de paires de bases.</w:t>
      </w:r>
      <w:r>
        <w:t xml:space="preserve"> </w:t>
      </w:r>
      <w:r>
        <w:t xml:space="preserve">La figure suivante illustre cet algorithme </w:t>
      </w: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417CA8">
      <w:pPr>
        <w:pStyle w:val="Figure"/>
        <w:jc w:val="left"/>
      </w:pPr>
      <w:r w:rsidRPr="005155B3">
        <w:rPr>
          <w:b/>
        </w:rPr>
        <w:t xml:space="preserve">Illustration de l’algorithme d’identification des sous-structures. </w:t>
      </w:r>
      <w:r w:rsidRPr="005155B3">
        <w:t>Pour faire des prédiction</w:t>
      </w:r>
      <w:r>
        <w:t>s</w:t>
      </w:r>
      <w:r w:rsidRPr="005155B3">
        <w:t xml:space="preserve"> cette fonction à besoin d’une base de données donnant la réactivité des sous-structures.</w:t>
      </w:r>
      <w:r>
        <w:br w:type="page"/>
      </w:r>
    </w:p>
    <w:p w:rsidR="00EF2B88" w:rsidRPr="00EF2B88" w:rsidRDefault="007476FB" w:rsidP="00EF2B88">
      <w:pPr>
        <w:pStyle w:val="Heading3"/>
      </w:pPr>
      <w:bookmarkStart w:id="112" w:name="_Toc502671854"/>
      <w:r>
        <w:lastRenderedPageBreak/>
        <w:t>Retirer</w:t>
      </w:r>
      <w:r w:rsidR="00A11CE0">
        <w:t xml:space="preserve"> les ARN </w:t>
      </w:r>
      <w:r w:rsidR="00F00036">
        <w:t>difficiles</w:t>
      </w:r>
      <w:r w:rsidR="00A11CE0">
        <w:t xml:space="preserve"> à prédire</w:t>
      </w:r>
      <w:r w:rsidR="00D72BEE">
        <w:t xml:space="preserve"> pour mieux apprendre</w:t>
      </w:r>
      <w:bookmarkEnd w:id="112"/>
    </w:p>
    <w:p w:rsidR="007476FB" w:rsidRDefault="007476FB" w:rsidP="00B24D03">
      <w:pPr>
        <w:pStyle w:val="Paragraphesuite"/>
      </w:pPr>
      <w:r>
        <w:t xml:space="preserve">Après la première analyse de mon prédicteur, les ARN </w:t>
      </w:r>
      <w:r w:rsidR="009C066D">
        <w:t>dont le</w:t>
      </w:r>
      <w:r>
        <w:t xml:space="preserve"> score de prédiction moyen bas était systématiquement des ARN ayant un contenu en adénine ou un score de réactivité moyen élevé</w:t>
      </w:r>
      <w:r w:rsidR="00B24D03">
        <w:t xml:space="preserve">. </w:t>
      </w:r>
      <w:r w:rsidR="009C066D">
        <w:t xml:space="preserve">Pour vérifier cette hypothèse, plusieurs ensembles de données ont été généré. </w:t>
      </w:r>
    </w:p>
    <w:p w:rsidR="009C066D" w:rsidRDefault="009C066D" w:rsidP="00B24D03">
      <w:pPr>
        <w:pStyle w:val="Paragraphesuite"/>
      </w:pPr>
      <w:r>
        <w:t xml:space="preserve">Différents seuils </w:t>
      </w:r>
      <w:r>
        <w:t>ont été testés</w:t>
      </w:r>
      <w:r>
        <w:t>. Ces paramètres sont : le</w:t>
      </w:r>
      <w:r w:rsidR="007476FB">
        <w:t xml:space="preserve"> score de réactivité moyen</w:t>
      </w:r>
      <w:r>
        <w:t>,</w:t>
      </w:r>
      <w:r w:rsidR="007476FB">
        <w:t xml:space="preserve"> </w:t>
      </w:r>
      <w:r>
        <w:t>une</w:t>
      </w:r>
      <w:r w:rsidR="007476FB">
        <w:t xml:space="preserve"> valeur nommée «</w:t>
      </w:r>
      <w:r>
        <w:t> </w:t>
      </w:r>
      <w:r w:rsidR="007476FB" w:rsidRPr="009C066D">
        <w:rPr>
          <w:i/>
        </w:rPr>
        <w:t>signal to noise</w:t>
      </w:r>
      <w:r>
        <w:rPr>
          <w:i/>
        </w:rPr>
        <w:t> </w:t>
      </w:r>
      <w:r w:rsidR="007476FB">
        <w:t>»</w:t>
      </w:r>
      <w:r>
        <w:t>, fournie avec chaque ARN sondés</w:t>
      </w:r>
      <w:r w:rsidR="007476FB">
        <w:t xml:space="preserve"> et la diversité d’ensemble des SS des ARN.</w:t>
      </w:r>
      <w:r>
        <w:t xml:space="preserve"> Le paramètre : proportion en adénine a été fixé à au plus</w:t>
      </w:r>
      <w:r>
        <w:t xml:space="preserve"> 50%.</w:t>
      </w:r>
      <w:r>
        <w:t xml:space="preserve"> Tout cela dans le but de réduire le bruit apporté par l’incertitude au niveau de l’expérience de sondage chimique et de la prédiction des structures secondaires.</w:t>
      </w:r>
    </w:p>
    <w:p w:rsidR="009C066D" w:rsidRDefault="009C066D" w:rsidP="00B24D03">
      <w:pPr>
        <w:pStyle w:val="Paragraphesuite"/>
      </w:pPr>
      <w:r>
        <w:t>Pour comparer la valeur prédictive anticipée des différents ensembles de données crées à partir des seuils sur ces paramètres, une formule ayant comme caractéristique de donner un résultat bas lorsque l’ensemble séparent bien les sous-structures a été utilisée. Chaque sous-structure de chaque ARN est pris en compte. Dit autrement, l</w:t>
      </w:r>
      <w:r>
        <w:t xml:space="preserve">es paramètres ont été optimisés sur leur pouvoir </w:t>
      </w:r>
      <w:r>
        <w:t>à</w:t>
      </w:r>
      <w:r>
        <w:t xml:space="preserve"> sépar</w:t>
      </w:r>
      <w:r>
        <w:t>er</w:t>
      </w:r>
      <w:r>
        <w:t xml:space="preserve"> les sous-structure en deux groupes, les sous-structure</w:t>
      </w:r>
      <w:r>
        <w:t>s</w:t>
      </w:r>
      <w:r>
        <w:t xml:space="preserve"> réactives et celles qui ne sont pas.</w:t>
      </w:r>
      <w:r>
        <w:t xml:space="preserve"> La formule est expliquée plus loin.</w:t>
      </w:r>
    </w:p>
    <w:p w:rsidR="009C066D" w:rsidRDefault="009C066D">
      <w:pPr>
        <w:spacing w:line="240" w:lineRule="auto"/>
        <w:jc w:val="left"/>
      </w:pPr>
      <w:r>
        <w:br w:type="page"/>
      </w:r>
    </w:p>
    <w:p w:rsidR="009C066D" w:rsidRPr="005155B3" w:rsidRDefault="00DA3EF8" w:rsidP="009C066D">
      <w:pPr>
        <w:pStyle w:val="Paragraphesuite"/>
        <w:sectPr w:rsidR="009C066D" w:rsidRPr="005155B3" w:rsidSect="009C066D">
          <w:pgSz w:w="12240" w:h="15840"/>
          <w:pgMar w:top="2275" w:right="1701" w:bottom="1701" w:left="2275" w:header="1411" w:footer="706" w:gutter="0"/>
          <w:cols w:space="708"/>
          <w:titlePg/>
          <w:docGrid w:linePitch="326"/>
        </w:sectPr>
      </w:pPr>
      <w:r w:rsidRPr="005155B3">
        <w:lastRenderedPageBreak/>
        <w:t xml:space="preserve">Les prochaines </w:t>
      </w:r>
      <w:r w:rsidR="009C066D" w:rsidRPr="005155B3">
        <w:t>figures</w:t>
      </w:r>
      <w:r w:rsidRPr="005155B3">
        <w:t xml:space="preserve"> </w:t>
      </w:r>
      <w:r w:rsidR="009C066D" w:rsidRPr="005155B3">
        <w:t>donnent la distribution</w:t>
      </w:r>
      <w:r w:rsidRPr="005155B3">
        <w:t xml:space="preserve"> </w:t>
      </w:r>
      <w:r w:rsidR="009C066D" w:rsidRPr="005155B3">
        <w:t>de :</w:t>
      </w:r>
    </w:p>
    <w:p w:rsidR="009C066D" w:rsidRPr="005155B3" w:rsidRDefault="009C066D" w:rsidP="009C066D">
      <w:pPr>
        <w:pStyle w:val="Paragraphe"/>
        <w:numPr>
          <w:ilvl w:val="0"/>
          <w:numId w:val="42"/>
        </w:numPr>
        <w:ind w:left="360"/>
      </w:pPr>
      <w:r w:rsidRPr="005155B3">
        <w:t>La diversité d’ensemble (figure 1</w:t>
      </w:r>
      <w:r w:rsidR="005155B3">
        <w:t>4</w:t>
      </w:r>
      <w:r w:rsidRPr="005155B3">
        <w:t>)</w:t>
      </w:r>
    </w:p>
    <w:p w:rsidR="009C066D" w:rsidRPr="005155B3" w:rsidRDefault="009C066D" w:rsidP="009C066D">
      <w:pPr>
        <w:pStyle w:val="Paragraphe"/>
        <w:numPr>
          <w:ilvl w:val="0"/>
          <w:numId w:val="42"/>
        </w:numPr>
        <w:ind w:left="360"/>
      </w:pPr>
      <w:r w:rsidRPr="005155B3">
        <w:t>L</w:t>
      </w:r>
      <w:r w:rsidR="00DA3EF8" w:rsidRPr="005155B3">
        <w:t xml:space="preserve">a réactivité moyenne </w:t>
      </w:r>
      <w:r w:rsidRPr="005155B3">
        <w:t>(figure 1</w:t>
      </w:r>
      <w:r w:rsidR="005155B3">
        <w:t>5</w:t>
      </w:r>
      <w:r w:rsidRPr="005155B3">
        <w:t>)</w:t>
      </w:r>
    </w:p>
    <w:p w:rsidR="009C066D" w:rsidRPr="005155B3" w:rsidRDefault="009C066D" w:rsidP="009C066D">
      <w:pPr>
        <w:pStyle w:val="Paragraphe"/>
        <w:numPr>
          <w:ilvl w:val="0"/>
          <w:numId w:val="42"/>
        </w:numPr>
        <w:tabs>
          <w:tab w:val="left" w:pos="270"/>
        </w:tabs>
        <w:ind w:hanging="810"/>
      </w:pPr>
      <w:r w:rsidRPr="005155B3">
        <w:t>L</w:t>
      </w:r>
      <w:r w:rsidR="00DA3EF8" w:rsidRPr="005155B3">
        <w:t xml:space="preserve">e « </w:t>
      </w:r>
      <w:r w:rsidR="00DA3EF8" w:rsidRPr="005155B3">
        <w:rPr>
          <w:i/>
        </w:rPr>
        <w:t>signal to noise</w:t>
      </w:r>
      <w:r w:rsidR="00DA3EF8" w:rsidRPr="005155B3">
        <w:t xml:space="preserve"> »</w:t>
      </w:r>
      <w:r w:rsidRPr="005155B3">
        <w:t xml:space="preserve"> </w:t>
      </w:r>
      <w:r w:rsidRPr="005155B3">
        <w:t>(figure 1</w:t>
      </w:r>
      <w:r w:rsidR="005155B3">
        <w:t>6</w:t>
      </w:r>
      <w:r w:rsidRPr="005155B3">
        <w:t>)</w:t>
      </w:r>
      <w:r w:rsidR="00DA3EF8" w:rsidRPr="005155B3">
        <w:t xml:space="preserve"> </w:t>
      </w:r>
    </w:p>
    <w:p w:rsidR="00DA3EF8" w:rsidRPr="005155B3" w:rsidRDefault="00DA3EF8" w:rsidP="009C066D">
      <w:pPr>
        <w:pStyle w:val="Paragraphe"/>
        <w:ind w:left="720" w:firstLine="0"/>
      </w:pPr>
    </w:p>
    <w:p w:rsidR="009C066D" w:rsidRDefault="009C066D" w:rsidP="009C066D">
      <w:pPr>
        <w:pStyle w:val="Paragraphe"/>
        <w:ind w:left="360" w:firstLine="0"/>
        <w:sectPr w:rsidR="009C066D" w:rsidSect="009C066D">
          <w:type w:val="continuous"/>
          <w:pgSz w:w="12240" w:h="15840"/>
          <w:pgMar w:top="2275" w:right="1701" w:bottom="1701" w:left="2275" w:header="1411" w:footer="706" w:gutter="0"/>
          <w:cols w:num="2" w:space="708"/>
          <w:titlePg/>
          <w:docGrid w:linePitch="326"/>
        </w:sectPr>
      </w:pPr>
    </w:p>
    <w:p w:rsidR="009C066D" w:rsidRDefault="009C066D" w:rsidP="009C066D">
      <w:pPr>
        <w:pStyle w:val="Paragraphesuite"/>
      </w:pPr>
      <w:r>
        <w:rPr>
          <w:noProof/>
        </w:rPr>
        <w:lastRenderedPageBreak/>
        <w:drawing>
          <wp:inline distT="0" distB="0" distL="0" distR="0">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rsidR="009C066D" w:rsidRDefault="009C066D" w:rsidP="009C066D">
      <w:pPr>
        <w:pStyle w:val="Figure"/>
      </w:pPr>
      <w:r w:rsidRPr="009C066D">
        <w:rPr>
          <w:b/>
        </w:rPr>
        <w:t>La distribution de la diversité d’ensemble de 1000 ARN provenant de la RMDB.</w:t>
      </w:r>
      <w:r>
        <w:t xml:space="preserve"> En abscisse, les valeurs de la diversité d’ensemble se situe entre 0 et 20. Une valeur basse signifie que toutes les structures sous-optimale ressemblent à la structure secondaire optimale, la MFE. En ordonnée, 1000 ARN ont été classés en ordre croissant.</w:t>
      </w:r>
    </w:p>
    <w:p w:rsidR="005155B3" w:rsidRPr="005155B3" w:rsidRDefault="005155B3" w:rsidP="005155B3">
      <w:pPr>
        <w:pStyle w:val="Paragraphesuite"/>
      </w:pPr>
      <w:r>
        <w:t xml:space="preserve">Puisque seule la structure secondaire d’énergie minimale a été étudié, il est important qu’elle reflète bien la structure de l’ARN. Pour augmenter les chances que la structure de minimum d’énergie soit la bonne, un seuil a été placé sur la diversité d’ensemble (DE). Tous les ARN ayant une </w:t>
      </w:r>
      <w:r>
        <w:t>DE</w:t>
      </w:r>
      <w:r>
        <w:t xml:space="preserve"> inférieure au paramètre testé à chaque itération ont été repliés et analysés.</w:t>
      </w:r>
    </w:p>
    <w:p w:rsidR="009C066D" w:rsidRDefault="009C066D" w:rsidP="009C066D">
      <w:pPr>
        <w:pStyle w:val="Paragraphesuite"/>
        <w:jc w:val="center"/>
      </w:pPr>
      <w:r>
        <w:rPr>
          <w:noProof/>
        </w:rPr>
        <w:lastRenderedPageBreak/>
        <w:drawing>
          <wp:inline distT="0" distB="0" distL="0" distR="0">
            <wp:extent cx="4522662" cy="270757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1613" cy="2718919"/>
                    </a:xfrm>
                    <a:prstGeom prst="rect">
                      <a:avLst/>
                    </a:prstGeom>
                    <a:noFill/>
                    <a:ln>
                      <a:noFill/>
                    </a:ln>
                  </pic:spPr>
                </pic:pic>
              </a:graphicData>
            </a:graphic>
          </wp:inline>
        </w:drawing>
      </w:r>
    </w:p>
    <w:p w:rsidR="009C066D" w:rsidRDefault="009C066D" w:rsidP="009C066D">
      <w:pPr>
        <w:pStyle w:val="Figure"/>
      </w:pPr>
      <w:r w:rsidRPr="009C066D">
        <w:rPr>
          <w:b/>
        </w:rPr>
        <w:t xml:space="preserve">La distribution de la </w:t>
      </w:r>
      <w:r>
        <w:rPr>
          <w:b/>
        </w:rPr>
        <w:t>réactivité moyenne</w:t>
      </w:r>
      <w:r w:rsidRPr="009C066D">
        <w:rPr>
          <w:b/>
        </w:rPr>
        <w:t xml:space="preserve"> de </w:t>
      </w:r>
      <w:r>
        <w:rPr>
          <w:b/>
        </w:rPr>
        <w:t>2500</w:t>
      </w:r>
      <w:r w:rsidRPr="009C066D">
        <w:rPr>
          <w:b/>
        </w:rPr>
        <w:t xml:space="preserve"> ARN provenant de la RMDB.</w:t>
      </w:r>
      <w:r>
        <w:t xml:space="preserve"> En abscisse, les valeurs d</w:t>
      </w:r>
      <w:r>
        <w:t>u score de réactivité moyen</w:t>
      </w:r>
      <w:r>
        <w:t xml:space="preserve"> situe entre </w:t>
      </w:r>
      <w:r>
        <w:t>-1.5</w:t>
      </w:r>
      <w:r>
        <w:t xml:space="preserve"> et </w:t>
      </w:r>
      <w:r>
        <w:t>4</w:t>
      </w:r>
      <w:r>
        <w:t xml:space="preserve">. </w:t>
      </w:r>
      <w:r>
        <w:t>Ces valeurs sont normalisées sur une structure connues ajouté à la séquence</w:t>
      </w:r>
      <w:r>
        <w:t xml:space="preserve">. En ordonnée, </w:t>
      </w:r>
      <w:r>
        <w:t>près de 2500</w:t>
      </w:r>
      <w:r>
        <w:t xml:space="preserve"> ARN ont été classés en ordre croissant.</w:t>
      </w:r>
    </w:p>
    <w:p w:rsidR="009C066D" w:rsidRPr="009C066D" w:rsidRDefault="009C066D" w:rsidP="009C066D">
      <w:pPr>
        <w:pStyle w:val="Paragraphesuite"/>
        <w:jc w:val="center"/>
      </w:pPr>
      <w:r>
        <w:rPr>
          <w:noProof/>
        </w:rPr>
        <w:drawing>
          <wp:inline distT="0" distB="0" distL="0" distR="0">
            <wp:extent cx="3909848" cy="268884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9516" cy="2709251"/>
                    </a:xfrm>
                    <a:prstGeom prst="rect">
                      <a:avLst/>
                    </a:prstGeom>
                    <a:noFill/>
                    <a:ln>
                      <a:noFill/>
                    </a:ln>
                  </pic:spPr>
                </pic:pic>
              </a:graphicData>
            </a:graphic>
          </wp:inline>
        </w:drawing>
      </w:r>
    </w:p>
    <w:p w:rsidR="009C066D" w:rsidRDefault="009C066D" w:rsidP="009C066D">
      <w:pPr>
        <w:pStyle w:val="Figure"/>
      </w:pPr>
      <w:r w:rsidRPr="009C066D">
        <w:rPr>
          <w:b/>
        </w:rPr>
        <w:t>La distribution d</w:t>
      </w:r>
      <w:r>
        <w:rPr>
          <w:b/>
        </w:rPr>
        <w:t xml:space="preserve">u « </w:t>
      </w:r>
      <w:r w:rsidRPr="009C066D">
        <w:rPr>
          <w:b/>
          <w:i/>
        </w:rPr>
        <w:t>signal to noise</w:t>
      </w:r>
      <w:r>
        <w:rPr>
          <w:b/>
        </w:rPr>
        <w:t xml:space="preserve"> » </w:t>
      </w:r>
      <w:r w:rsidRPr="009C066D">
        <w:rPr>
          <w:b/>
        </w:rPr>
        <w:t xml:space="preserve">de </w:t>
      </w:r>
      <w:r>
        <w:rPr>
          <w:b/>
        </w:rPr>
        <w:t>2500</w:t>
      </w:r>
      <w:r w:rsidRPr="009C066D">
        <w:rPr>
          <w:b/>
        </w:rPr>
        <w:t xml:space="preserve"> ARN provenant de la RMDB.</w:t>
      </w:r>
      <w:r>
        <w:t xml:space="preserve"> En abscisse, les valeurs du score de réactivité moyen situe entre </w:t>
      </w:r>
      <w:r>
        <w:t>0</w:t>
      </w:r>
      <w:r>
        <w:t xml:space="preserve"> et </w:t>
      </w:r>
      <w:r>
        <w:t>25. Une valeur au-dessus de 1 est considéré comme bonne. Plus la valeur est basse moins le signal est fort en comparaison à l’erreur.</w:t>
      </w:r>
      <w:r>
        <w:t xml:space="preserve"> En ordonnée, près de </w:t>
      </w:r>
      <w:r>
        <w:t>500</w:t>
      </w:r>
      <w:r>
        <w:t xml:space="preserve"> ARN ont été classés en ordre croissant.</w:t>
      </w:r>
    </w:p>
    <w:p w:rsidR="009C066D" w:rsidRDefault="009C066D" w:rsidP="009C066D">
      <w:pPr>
        <w:pStyle w:val="Heading3"/>
      </w:pPr>
      <w:r>
        <w:lastRenderedPageBreak/>
        <w:t>L’équation à optimiser</w:t>
      </w:r>
    </w:p>
    <w:p w:rsidR="009C066D" w:rsidRDefault="009C066D" w:rsidP="009C066D">
      <w:pPr>
        <w:pStyle w:val="Paragraphe"/>
      </w:pPr>
      <w:r>
        <w:t xml:space="preserve">La prochaine section présente une équation utilisée pour mesurer le pouvoir d’un ensemble de paramètre à classer la réactivité des nucléotides. </w:t>
      </w:r>
    </w:p>
    <w:p w:rsidR="009C066D" w:rsidRDefault="009C066D" w:rsidP="009C066D">
      <w:pPr>
        <w:pStyle w:val="Paragraphesuite"/>
      </w:pPr>
      <w:r>
        <w:t xml:space="preserve">L’ensemble de paramètres est utilisé pour générer un ensemble d’ARN. Les nucléotides de ces ARN sont classés en trois catégories : </w:t>
      </w:r>
    </w:p>
    <w:p w:rsidR="009C066D" w:rsidRPr="009C066D" w:rsidRDefault="009C066D" w:rsidP="009C066D">
      <w:pPr>
        <w:pStyle w:val="Tableau"/>
      </w:pPr>
      <w:r>
        <w:t>Catégories de nucléotides en fonction de leur réactivité</w:t>
      </w:r>
    </w:p>
    <w:tbl>
      <w:tblPr>
        <w:tblStyle w:val="ListTable1Light-Accent5"/>
        <w:tblW w:w="0" w:type="auto"/>
        <w:tblLook w:val="04A0" w:firstRow="1" w:lastRow="0" w:firstColumn="1" w:lastColumn="0" w:noHBand="0" w:noVBand="1"/>
      </w:tblPr>
      <w:tblGrid>
        <w:gridCol w:w="4410"/>
        <w:gridCol w:w="2460"/>
        <w:gridCol w:w="928"/>
      </w:tblGrid>
      <w:tr w:rsidR="009C066D" w:rsidTr="009C0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moyennes réactivités</w:t>
            </w:r>
          </w:p>
        </w:tc>
        <w:tc>
          <w:tcPr>
            <w:tcW w:w="2460" w:type="dxa"/>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r>
              <w:t xml:space="preserve">0.5 &lt; </w:t>
            </w:r>
            <w:r>
              <w:t>R</w:t>
            </w:r>
            <w:r>
              <w:t>éactivité &lt; 1.5</w:t>
            </w:r>
          </w:p>
        </w:tc>
        <w:tc>
          <w:tcPr>
            <w:tcW w:w="928" w:type="dxa"/>
            <w:tcBorders>
              <w:right w:val="threeDEmboss" w:sz="24" w:space="0" w:color="FFFFFF" w:themeColor="background1"/>
            </w:tcBorders>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9C066D" w:rsidTr="009C066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hautes réactivités</w:t>
            </w:r>
          </w:p>
        </w:tc>
        <w:tc>
          <w:tcPr>
            <w:tcW w:w="2460" w:type="dxa"/>
            <w:tcBorders>
              <w:bottom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 xml:space="preserve">1.5 &lt; </w:t>
            </w:r>
            <w:r>
              <w:t>R</w:t>
            </w:r>
            <w:r>
              <w:t>éactivité</w:t>
            </w:r>
          </w:p>
        </w:tc>
        <w:tc>
          <w:tcPr>
            <w:tcW w:w="928" w:type="dxa"/>
            <w:tcBorders>
              <w:bottom w:val="threeDEmboss" w:sz="24" w:space="0" w:color="FFFFFF" w:themeColor="background1"/>
              <w:right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rsidR="009C066D" w:rsidRPr="009C066D" w:rsidRDefault="009C066D" w:rsidP="009C066D">
      <w:pPr>
        <w:pStyle w:val="Paragraphe"/>
      </w:pPr>
    </w:p>
    <w:p w:rsidR="009C066D" w:rsidRDefault="009C066D" w:rsidP="009C066D">
      <w:pPr>
        <w:pStyle w:val="Heading4"/>
      </w:pPr>
      <w:r>
        <w:t>Explication de l’équation</w:t>
      </w:r>
    </w:p>
    <w:p w:rsidR="009C066D" w:rsidRDefault="009C066D" w:rsidP="009C066D">
      <w:pPr>
        <w:pStyle w:val="Paragraphesuite"/>
      </w:pPr>
      <w:r>
        <w:t>Les sous-structure (s-s) sont compilées dans une base de données en prenant en compte la position du nucléotide d’intérêt et sa réactivité classé dans l’une des catégories du tableau ci-dessus. L</w:t>
      </w:r>
      <w:r>
        <w:t>’occurrence de</w:t>
      </w:r>
      <w:r>
        <w:t>s</w:t>
      </w:r>
      <w:r>
        <w:t xml:space="preserve"> sous-structure</w:t>
      </w:r>
      <w:r>
        <w:t xml:space="preserve">s </w:t>
      </w:r>
      <w:r>
        <w:t>(</w:t>
      </w:r>
      <w:r w:rsidR="005155B3">
        <w:t>S-S</w:t>
      </w:r>
      <w:r>
        <w:t xml:space="preserve">) </w:t>
      </w:r>
      <w:r>
        <w:t xml:space="preserve">est comptée par catégorie. Les nucléotides ayant une </w:t>
      </w:r>
      <w:r>
        <w:t>réactivité élevée </w:t>
      </w:r>
      <w:r>
        <w:t xml:space="preserve">sont désigné par </w:t>
      </w:r>
      <w:r>
        <w:t xml:space="preserve">: </w:t>
      </w:r>
      <w:proofErr w:type="spellStart"/>
      <w:r>
        <w:t>o</w:t>
      </w:r>
      <w:r>
        <w:rPr>
          <w:vertAlign w:val="subscript"/>
        </w:rPr>
        <w:t>Hi</w:t>
      </w:r>
      <w:proofErr w:type="spellEnd"/>
      <w:r>
        <w:t>(s-s)</w:t>
      </w:r>
      <w:r>
        <w:t xml:space="preserve">, tandis que ceux ayant une réactivité basse sont désigné par : </w:t>
      </w:r>
      <w:proofErr w:type="spellStart"/>
      <w:r>
        <w:t>o</w:t>
      </w:r>
      <w:r>
        <w:rPr>
          <w:vertAlign w:val="subscript"/>
        </w:rPr>
        <w:t>Low</w:t>
      </w:r>
      <w:proofErr w:type="spellEnd"/>
      <w:r>
        <w:t>(s-s)</w:t>
      </w:r>
      <w:r>
        <w:t xml:space="preserve">. </w:t>
      </w:r>
    </w:p>
    <w:p w:rsidR="005155B3" w:rsidRDefault="009C066D" w:rsidP="009C066D">
      <w:pPr>
        <w:pStyle w:val="Paragraphesuite"/>
      </w:pPr>
      <w:r>
        <w:t>La différence entre l’occurrence des sous-structures élevés (</w:t>
      </w:r>
      <w:proofErr w:type="spellStart"/>
      <w:r>
        <w:t>o</w:t>
      </w:r>
      <w:r>
        <w:rPr>
          <w:vertAlign w:val="subscript"/>
        </w:rPr>
        <w:t>Hi</w:t>
      </w:r>
      <w:proofErr w:type="spellEnd"/>
      <w:r>
        <w:t>(s-s)</w:t>
      </w:r>
      <w:r>
        <w:t>) et basses</w:t>
      </w:r>
      <w:r>
        <w:br/>
      </w:r>
      <w:r w:rsidR="005155B3">
        <w:t>(</w:t>
      </w:r>
      <w:proofErr w:type="spellStart"/>
      <w:r>
        <w:t>o</w:t>
      </w:r>
      <w:r>
        <w:rPr>
          <w:vertAlign w:val="subscript"/>
        </w:rPr>
        <w:t>Low</w:t>
      </w:r>
      <w:proofErr w:type="spellEnd"/>
      <w:r>
        <w:t>(s</w:t>
      </w:r>
      <w:r>
        <w:t>-</w:t>
      </w:r>
      <w:r>
        <w:t>s)</w:t>
      </w:r>
      <w:r w:rsidR="005155B3">
        <w:t>)</w:t>
      </w:r>
      <w:r>
        <w:t xml:space="preserve"> est calculée et elle est divisée par la somme des deux occurrences. À partir d’ici les nucléotides d’une sous-structure ayant que des valeurs élevées obtien</w:t>
      </w:r>
      <w:r w:rsidR="005155B3">
        <w:t>nent</w:t>
      </w:r>
      <w:r>
        <w:t xml:space="preserve"> une valeur de 1, tandis que les nucléotides d’une sous-structure ayant que des valeurs basses obtient une valeur de -1. </w:t>
      </w:r>
      <w:r w:rsidR="005155B3">
        <w:t>Toutes les valeurs intermédiaires sont possibles. Dans les figures représentant le pouvoir discriminant théorique des ensembles de données des pages suivantes, les points représentent cette valeur.</w:t>
      </w:r>
    </w:p>
    <w:p w:rsidR="009C066D" w:rsidRDefault="009C066D" w:rsidP="009C066D">
      <w:pPr>
        <w:pStyle w:val="Paragraphesuite"/>
      </w:pPr>
      <w:r>
        <w:lastRenderedPageBreak/>
        <w:t xml:space="preserve">La valeur absolue (abs) de ces valeurs est prise et on la soustrait à 1 pour qu’une sous-structure ayant </w:t>
      </w:r>
      <w:r w:rsidR="005155B3">
        <w:t>constamment</w:t>
      </w:r>
      <w:r>
        <w:t xml:space="preserve"> des valeurs de réactivité de la même catégorie </w:t>
      </w:r>
      <w:r w:rsidR="005155B3">
        <w:t>ai</w:t>
      </w:r>
      <w:r>
        <w:t xml:space="preserve"> un score de 0. Pour favoriser les basses valeurs </w:t>
      </w:r>
      <w:r w:rsidR="005155B3">
        <w:t>de façon non linéaire</w:t>
      </w:r>
      <w:r>
        <w:t xml:space="preserve">, </w:t>
      </w:r>
      <w:r w:rsidR="005155B3">
        <w:t>le carré de cette valeur est pris</w:t>
      </w:r>
      <w:r>
        <w:t xml:space="preserve">. Une démonstration de ce que donne cette dernière manipulation est faite à l’aide du tableau </w:t>
      </w:r>
      <w:r w:rsidR="005155B3">
        <w:t>IV</w:t>
      </w:r>
      <w:r>
        <w:t>.</w:t>
      </w:r>
      <w:r w:rsidR="005155B3">
        <w:t xml:space="preserve"> Voir l’explication en-dessous.</w:t>
      </w:r>
    </w:p>
    <w:p w:rsidR="009C066D" w:rsidRPr="009C066D" w:rsidRDefault="009C066D" w:rsidP="00D53208">
      <w:pPr>
        <w:pStyle w:val="Tableau"/>
        <w:ind w:left="1440"/>
      </w:pPr>
      <w:r>
        <w:t>Propriété du carré pour des valeur entre 0 et 1</w:t>
      </w:r>
    </w:p>
    <w:tbl>
      <w:tblPr>
        <w:tblStyle w:val="GridTable1Light-Accent1"/>
        <w:tblW w:w="0" w:type="auto"/>
        <w:jc w:val="center"/>
        <w:tblLook w:val="04A0" w:firstRow="1" w:lastRow="0" w:firstColumn="1" w:lastColumn="0" w:noHBand="0" w:noVBand="1"/>
      </w:tblPr>
      <w:tblGrid>
        <w:gridCol w:w="923"/>
        <w:gridCol w:w="1843"/>
        <w:gridCol w:w="1334"/>
        <w:gridCol w:w="2254"/>
      </w:tblGrid>
      <w:tr w:rsidR="009C066D" w:rsidTr="00D532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rsidR="009C066D" w:rsidRDefault="009C066D" w:rsidP="00D53208">
            <w:pPr>
              <w:pStyle w:val="Paragraphesuite"/>
            </w:pPr>
            <w:r>
              <w:t>Valeur</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w:t>
            </w:r>
            <w:r>
              <w:t>aleur</w:t>
            </w:r>
          </w:p>
        </w:tc>
        <w:tc>
          <w:tcPr>
            <w:tcW w:w="0" w:type="auto"/>
            <w:tcBorders>
              <w:top w:val="threeDEmboss" w:sz="24" w:space="0" w:color="FFFFFF" w:themeColor="background1"/>
              <w:right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w:t>
            </w:r>
            <w:r>
              <w:t>Valeur au carré</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rsidR="009C066D" w:rsidRPr="00D53208" w:rsidRDefault="009C066D" w:rsidP="00D53208">
            <w:pPr>
              <w:pStyle w:val="Paragraphesuite"/>
              <w:jc w:val="center"/>
              <w:rPr>
                <w:b w:val="0"/>
              </w:rPr>
            </w:pPr>
            <w:r w:rsidRPr="00D53208">
              <w:rPr>
                <w:b w:val="0"/>
              </w:rPr>
              <w:t>0.05</w:t>
            </w:r>
          </w:p>
        </w:tc>
        <w:tc>
          <w:tcPr>
            <w:tcW w:w="0" w:type="auto"/>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rsidR="009C066D" w:rsidRPr="00D53208" w:rsidRDefault="009C066D" w:rsidP="00D53208">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rsidR="005155B3" w:rsidRDefault="00D53208" w:rsidP="00D53208">
      <w:pPr>
        <w:pStyle w:val="Paragraphesuite"/>
      </w:pPr>
      <w:r>
        <w:t>Le tableau ci-dessus montre que la somme de deux valeurs basses identiques</w:t>
      </w:r>
      <w:r w:rsidR="005155B3">
        <w:t xml:space="preserve"> (0.05)</w:t>
      </w:r>
      <w:r>
        <w:t xml:space="preserve"> mis au carrée est plus petite que le carré d’une valeur deux fois plus élevé</w:t>
      </w:r>
      <w:r w:rsidR="005155B3">
        <w:t xml:space="preserve"> (0.01)</w:t>
      </w:r>
      <w:r>
        <w:t>, tandis que leur simple somme est équivalente. Le but étant de favoriser de manière non linaire les petites valeurs.</w:t>
      </w:r>
      <w:r w:rsidR="005155B3">
        <w:t xml:space="preserve"> L’optimisation de se paramètre reste à faire. </w:t>
      </w:r>
    </w:p>
    <w:p w:rsidR="00D53208" w:rsidRPr="00D53208" w:rsidRDefault="005155B3" w:rsidP="005155B3">
      <w:pPr>
        <w:pStyle w:val="Paragraphesuite"/>
        <w:rPr>
          <w:u w:val="single"/>
        </w:rPr>
      </w:pPr>
      <w:r>
        <w:t>Il faut noter aussi que la performance d’un ensemble d’ARN à entrainer un algorithme d’apprentissage machine qui a pour tâche de prédire la réactivité chimique des nucléotides ne dépend pas seulement de ce paramètre.</w:t>
      </w:r>
    </w:p>
    <w:p w:rsidR="009C066D" w:rsidRPr="005155B3" w:rsidRDefault="005155B3" w:rsidP="005155B3">
      <w:pPr>
        <w:pStyle w:val="Paragraphe"/>
        <w:tabs>
          <w:tab w:val="right" w:pos="8190"/>
        </w:tabs>
      </w:pPr>
      <m:oMath>
        <m:r>
          <w:rPr>
            <w:rFonts w:ascii="Cambria Math" w:eastAsia="Cambria Math" w:hAnsi="Cambria Math" w:cs="Cambria Math"/>
          </w:rPr>
          <m:t>Discriminant</m:t>
        </m:r>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rsidR="00D53208" w:rsidRDefault="005155B3" w:rsidP="005155B3">
      <w:pPr>
        <w:pStyle w:val="Paragraphesuite"/>
      </w:pPr>
      <w:r>
        <w:t>Les prochaines pages sont consacrées à des figures représentant la courbe obtenue lorsqu’on classe les sous-structures par leur ratio de l’équation 1 (Valeur obtenue avant de prendre la valeur absolu). Le discriminant est placé dans l’encadré en haut à gauche. Une autre caractéristique qui indique qu’un ensemble de sous-structure performera bien, est son nombre de sous-structure, plus il est grand, meilleur seront les prédictions.</w:t>
      </w:r>
    </w:p>
    <w:p w:rsidR="005155B3" w:rsidRDefault="005155B3" w:rsidP="005155B3">
      <w:pPr>
        <w:pStyle w:val="Paragraphesuite"/>
        <w:jc w:val="center"/>
        <w:rPr>
          <w:lang w:val="en-US"/>
        </w:rPr>
      </w:pPr>
      <w:r>
        <w:rPr>
          <w:noProof/>
          <w:lang w:val="en-US"/>
        </w:rPr>
        <w:lastRenderedPageBreak/>
        <w:drawing>
          <wp:inline distT="0" distB="0" distL="0" distR="0">
            <wp:extent cx="3964839" cy="259743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6864" cy="2631520"/>
                    </a:xfrm>
                    <a:prstGeom prst="rect">
                      <a:avLst/>
                    </a:prstGeom>
                    <a:noFill/>
                    <a:ln>
                      <a:noFill/>
                    </a:ln>
                  </pic:spPr>
                </pic:pic>
              </a:graphicData>
            </a:graphic>
          </wp:inline>
        </w:drawing>
      </w:r>
    </w:p>
    <w:p w:rsidR="005155B3" w:rsidRPr="005155B3" w:rsidRDefault="005155B3" w:rsidP="005155B3">
      <w:pPr>
        <w:pStyle w:val="Figure"/>
        <w:rPr>
          <w:b/>
        </w:rPr>
      </w:pPr>
      <w:r w:rsidRPr="005155B3">
        <w:rPr>
          <w:b/>
        </w:rPr>
        <w:t>Courbe du pouvoir discriminant des sous-structure</w:t>
      </w:r>
      <w:r>
        <w:rPr>
          <w:b/>
        </w:rPr>
        <w:t>s</w:t>
      </w:r>
      <w:r w:rsidRPr="005155B3">
        <w:rPr>
          <w:b/>
        </w:rPr>
        <w:t xml:space="preserve"> du logiciel de repliement des ARN</w:t>
      </w:r>
      <w:r>
        <w:rPr>
          <w:b/>
        </w:rPr>
        <w:t xml:space="preserve"> en structure secondaire</w:t>
      </w:r>
      <w:r w:rsidRPr="005155B3">
        <w:rPr>
          <w:b/>
        </w:rPr>
        <w:t xml:space="preserve">, </w:t>
      </w:r>
      <w:proofErr w:type="spellStart"/>
      <w:r w:rsidRPr="005155B3">
        <w:rPr>
          <w:b/>
        </w:rPr>
        <w:t>RNAsubopt</w:t>
      </w:r>
      <w:proofErr w:type="spellEnd"/>
      <w:r w:rsidRPr="005155B3">
        <w:rPr>
          <w:b/>
        </w:rPr>
        <w:t>.</w:t>
      </w:r>
    </w:p>
    <w:p w:rsidR="00DA3EF8" w:rsidRDefault="005155B3" w:rsidP="005155B3">
      <w:pPr>
        <w:pStyle w:val="Paragraphesuite"/>
        <w:jc w:val="center"/>
      </w:pPr>
      <w:r>
        <w:rPr>
          <w:noProof/>
        </w:rPr>
        <w:drawing>
          <wp:inline distT="0" distB="0" distL="0" distR="0">
            <wp:extent cx="3857027" cy="2362809"/>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2216" cy="2378240"/>
                    </a:xfrm>
                    <a:prstGeom prst="rect">
                      <a:avLst/>
                    </a:prstGeom>
                    <a:noFill/>
                    <a:ln>
                      <a:noFill/>
                    </a:ln>
                  </pic:spPr>
                </pic:pic>
              </a:graphicData>
            </a:graphic>
          </wp:inline>
        </w:drawing>
      </w:r>
    </w:p>
    <w:p w:rsidR="005155B3" w:rsidRPr="005155B3" w:rsidRDefault="005155B3" w:rsidP="005155B3">
      <w:pPr>
        <w:pStyle w:val="Figure"/>
        <w:rPr>
          <w:b/>
        </w:rPr>
      </w:pPr>
      <w:r w:rsidRPr="005155B3">
        <w:rPr>
          <w:b/>
        </w:rPr>
        <w:t>Courbe du pouvoir discriminant des sous-structure</w:t>
      </w:r>
      <w:r>
        <w:rPr>
          <w:b/>
        </w:rPr>
        <w:t>s</w:t>
      </w:r>
      <w:r w:rsidRPr="005155B3">
        <w:rPr>
          <w:b/>
        </w:rPr>
        <w:t xml:space="preserve"> du logiciel de repliement des ARN</w:t>
      </w:r>
      <w:r>
        <w:rPr>
          <w:b/>
        </w:rPr>
        <w:t xml:space="preserve"> en structure secondaire</w:t>
      </w:r>
      <w:r w:rsidRPr="005155B3">
        <w:rPr>
          <w:b/>
        </w:rPr>
        <w:t xml:space="preserve">, </w:t>
      </w:r>
      <w:proofErr w:type="spellStart"/>
      <w:r>
        <w:rPr>
          <w:b/>
        </w:rPr>
        <w:t>MCFlashfold</w:t>
      </w:r>
      <w:proofErr w:type="spellEnd"/>
      <w:r w:rsidRPr="005155B3">
        <w:rPr>
          <w:b/>
        </w:rPr>
        <w:t>.</w:t>
      </w:r>
    </w:p>
    <w:p w:rsidR="00DA3EF8" w:rsidRDefault="005155B3" w:rsidP="005155B3">
      <w:pPr>
        <w:pStyle w:val="Figure"/>
        <w:numPr>
          <w:ilvl w:val="0"/>
          <w:numId w:val="0"/>
        </w:numPr>
        <w:ind w:left="426"/>
      </w:pPr>
      <w:r>
        <w:t>On voit dans les deux figures ci-dessus que les courbes se ressemble beaucoup. Chaque point est une sous-structure ayant a</w:t>
      </w:r>
      <w:bookmarkStart w:id="113" w:name="_GoBack"/>
      <w:bookmarkEnd w:id="113"/>
      <w:r>
        <w:t xml:space="preserve">u minimum cinq occurrences dans la base de données (toutes catégories confondues). La valeur du discriminant est plus basse pour le logiciel de </w:t>
      </w:r>
      <w:proofErr w:type="spellStart"/>
      <w:r>
        <w:t>RNAsubopt</w:t>
      </w:r>
      <w:proofErr w:type="spellEnd"/>
      <w:r>
        <w:t xml:space="preserve">, ce qui indique une meilleure discrimination, mais le nombre de sous-structure est plus grand chez </w:t>
      </w:r>
      <w:proofErr w:type="spellStart"/>
      <w:r>
        <w:t>MCFlashfold</w:t>
      </w:r>
      <w:proofErr w:type="spellEnd"/>
      <w:r>
        <w:t>, ce qui indique qu’il peut prédire un ensemble plus diversifié d’ARN.</w:t>
      </w:r>
      <w:r w:rsidR="00DA3EF8">
        <w:br w:type="page"/>
      </w:r>
    </w:p>
    <w:p w:rsidR="005155B3" w:rsidRDefault="005155B3">
      <w:pPr>
        <w:spacing w:line="240" w:lineRule="auto"/>
        <w:jc w:val="left"/>
      </w:pPr>
    </w:p>
    <w:p w:rsidR="005155B3" w:rsidRDefault="005155B3">
      <w:pPr>
        <w:spacing w:line="240" w:lineRule="auto"/>
        <w:jc w:val="left"/>
      </w:pPr>
      <w:r>
        <w:rPr>
          <w:noProof/>
        </w:rPr>
        <w:drawing>
          <wp:inline distT="0" distB="0" distL="0" distR="0">
            <wp:extent cx="5241925" cy="32429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1925" cy="3242945"/>
                    </a:xfrm>
                    <a:prstGeom prst="rect">
                      <a:avLst/>
                    </a:prstGeom>
                    <a:noFill/>
                    <a:ln>
                      <a:noFill/>
                    </a:ln>
                  </pic:spPr>
                </pic:pic>
              </a:graphicData>
            </a:graphic>
          </wp:inline>
        </w:drawing>
      </w:r>
    </w:p>
    <w:p w:rsidR="005155B3" w:rsidRDefault="005155B3">
      <w:pPr>
        <w:spacing w:line="240" w:lineRule="auto"/>
        <w:jc w:val="left"/>
      </w:pPr>
    </w:p>
    <w:p w:rsidR="005155B3" w:rsidRDefault="005155B3">
      <w:pPr>
        <w:spacing w:line="240" w:lineRule="auto"/>
        <w:jc w:val="left"/>
      </w:pPr>
      <w:r>
        <w:rPr>
          <w:noProof/>
        </w:rPr>
        <w:drawing>
          <wp:inline distT="0" distB="0" distL="0" distR="0">
            <wp:extent cx="5241925" cy="333883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1925" cy="3338830"/>
                    </a:xfrm>
                    <a:prstGeom prst="rect">
                      <a:avLst/>
                    </a:prstGeom>
                    <a:noFill/>
                    <a:ln>
                      <a:noFill/>
                    </a:ln>
                  </pic:spPr>
                </pic:pic>
              </a:graphicData>
            </a:graphic>
          </wp:inline>
        </w:drawing>
      </w:r>
    </w:p>
    <w:p w:rsidR="005155B3" w:rsidRDefault="005155B3">
      <w:pPr>
        <w:spacing w:line="240" w:lineRule="auto"/>
        <w:jc w:val="left"/>
      </w:pPr>
    </w:p>
    <w:p w:rsidR="005155B3" w:rsidRDefault="005155B3">
      <w:pPr>
        <w:spacing w:line="240" w:lineRule="auto"/>
        <w:jc w:val="left"/>
      </w:pPr>
    </w:p>
    <w:p w:rsidR="005155B3" w:rsidRDefault="005155B3">
      <w:pPr>
        <w:spacing w:line="240" w:lineRule="auto"/>
        <w:jc w:val="left"/>
      </w:pPr>
    </w:p>
    <w:p w:rsidR="005155B3" w:rsidRDefault="005155B3">
      <w:pPr>
        <w:spacing w:line="240" w:lineRule="auto"/>
        <w:jc w:val="left"/>
      </w:pPr>
    </w:p>
    <w:p w:rsidR="005155B3" w:rsidRDefault="005155B3">
      <w:pPr>
        <w:spacing w:line="240" w:lineRule="auto"/>
        <w:jc w:val="left"/>
        <w:rPr>
          <w:b/>
        </w:rPr>
      </w:pPr>
      <w:r>
        <w:br w:type="page"/>
      </w:r>
    </w:p>
    <w:p w:rsidR="00DA3EF8" w:rsidRDefault="005155B3" w:rsidP="005155B3">
      <w:pPr>
        <w:pStyle w:val="Heading4"/>
      </w:pPr>
      <w:r>
        <w:lastRenderedPageBreak/>
        <w:t>Valeur du discriminant et nombre de sous-structures distinctes</w:t>
      </w:r>
      <w:r>
        <w:br/>
        <w:t xml:space="preserve"> en fonction de la variation du seuil de réactivité moyenne, du</w:t>
      </w:r>
      <w:proofErr w:type="gramStart"/>
      <w:r>
        <w:t xml:space="preserve"> «signal</w:t>
      </w:r>
      <w:proofErr w:type="gramEnd"/>
      <w:r>
        <w:t xml:space="preserve"> to noise» et de la diversité d’ensemble.</w:t>
      </w:r>
    </w:p>
    <w:p w:rsidR="005155B3" w:rsidRDefault="005155B3" w:rsidP="005155B3">
      <w:pPr>
        <w:pStyle w:val="Paragraphe"/>
      </w:pPr>
      <w:r>
        <w:t>Dans le prochain tableau, chaque case est une liste de triplets. La première valeur est le discriminant arrondi, la deuxième est le nombre de sous-structure distincte présentes dans la base de données ayant au minimum 5 représentants et le troisième nombre est la diversité d’ensemble choisi pour faire le test.</w:t>
      </w:r>
    </w:p>
    <w:p w:rsidR="005155B3" w:rsidRDefault="005155B3" w:rsidP="005155B3">
      <w:pPr>
        <w:pStyle w:val="Paragraphe"/>
      </w:pPr>
    </w:p>
    <w:tbl>
      <w:tblPr>
        <w:tblStyle w:val="TableGrid"/>
        <w:tblW w:w="0" w:type="auto"/>
        <w:tblLook w:val="04A0" w:firstRow="1" w:lastRow="0" w:firstColumn="1" w:lastColumn="0" w:noHBand="0" w:noVBand="1"/>
      </w:tblPr>
      <w:tblGrid>
        <w:gridCol w:w="1830"/>
        <w:gridCol w:w="1606"/>
        <w:gridCol w:w="1606"/>
        <w:gridCol w:w="1606"/>
        <w:gridCol w:w="1606"/>
      </w:tblGrid>
      <w:tr w:rsidR="005155B3" w:rsidTr="00F50522">
        <w:tc>
          <w:tcPr>
            <w:tcW w:w="1830" w:type="dxa"/>
          </w:tcPr>
          <w:p w:rsidR="005155B3" w:rsidRDefault="005155B3" w:rsidP="005155B3">
            <w:pPr>
              <w:pStyle w:val="Paragraphe"/>
              <w:ind w:firstLine="0"/>
            </w:pPr>
          </w:p>
        </w:tc>
        <w:tc>
          <w:tcPr>
            <w:tcW w:w="6424" w:type="dxa"/>
            <w:gridSpan w:val="4"/>
          </w:tcPr>
          <w:p w:rsidR="005155B3" w:rsidRDefault="005155B3" w:rsidP="005155B3">
            <w:pPr>
              <w:pStyle w:val="Paragraphe"/>
              <w:ind w:firstLine="0"/>
            </w:pPr>
          </w:p>
        </w:tc>
      </w:tr>
      <w:tr w:rsidR="005155B3" w:rsidTr="005155B3">
        <w:tc>
          <w:tcPr>
            <w:tcW w:w="1830" w:type="dxa"/>
            <w:vMerge w:val="restart"/>
          </w:tcPr>
          <w:p w:rsidR="005155B3" w:rsidRDefault="005155B3" w:rsidP="005155B3">
            <w:pPr>
              <w:pStyle w:val="Paragraphe"/>
              <w:ind w:firstLine="0"/>
            </w:pPr>
            <w:r>
              <w:t>Seuil du score moyen (Tous les ARN de cet ensemble de données sont sous le seuil)</w:t>
            </w: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r>
      <w:tr w:rsidR="005155B3" w:rsidTr="005155B3">
        <w:tc>
          <w:tcPr>
            <w:tcW w:w="1830" w:type="dxa"/>
            <w:vMerge/>
          </w:tcPr>
          <w:p w:rsidR="005155B3" w:rsidRDefault="005155B3" w:rsidP="005155B3">
            <w:pPr>
              <w:pStyle w:val="Paragraphe"/>
              <w:ind w:firstLine="0"/>
            </w:pPr>
          </w:p>
        </w:tc>
        <w:tc>
          <w:tcPr>
            <w:tcW w:w="1606" w:type="dxa"/>
          </w:tcPr>
          <w:p w:rsidR="005155B3" w:rsidRPr="005155B3" w:rsidRDefault="005155B3" w:rsidP="005155B3">
            <w:pPr>
              <w:pStyle w:val="Paragraphe"/>
              <w:ind w:firstLine="0"/>
              <w:rPr>
                <w:lang w:val="en-US"/>
              </w:rPr>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r>
      <w:tr w:rsidR="005155B3" w:rsidTr="005155B3">
        <w:tc>
          <w:tcPr>
            <w:tcW w:w="1830" w:type="dxa"/>
            <w:vMerge/>
          </w:tcPr>
          <w:p w:rsidR="005155B3" w:rsidRDefault="005155B3" w:rsidP="005155B3">
            <w:pPr>
              <w:pStyle w:val="Paragraphe"/>
              <w:ind w:firstLine="0"/>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r>
      <w:tr w:rsidR="005155B3" w:rsidTr="005155B3">
        <w:tc>
          <w:tcPr>
            <w:tcW w:w="1830" w:type="dxa"/>
            <w:vMerge/>
          </w:tcPr>
          <w:p w:rsidR="005155B3" w:rsidRDefault="005155B3" w:rsidP="005155B3">
            <w:pPr>
              <w:pStyle w:val="Paragraphe"/>
              <w:ind w:firstLine="0"/>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c>
          <w:tcPr>
            <w:tcW w:w="1606" w:type="dxa"/>
          </w:tcPr>
          <w:p w:rsidR="005155B3" w:rsidRDefault="005155B3" w:rsidP="005155B3">
            <w:pPr>
              <w:pStyle w:val="Paragraphe"/>
              <w:ind w:firstLine="0"/>
            </w:pPr>
          </w:p>
        </w:tc>
      </w:tr>
    </w:tbl>
    <w:p w:rsidR="005155B3" w:rsidRDefault="005155B3" w:rsidP="005155B3">
      <w:pPr>
        <w:pStyle w:val="Paragraphe"/>
      </w:pPr>
    </w:p>
    <w:p w:rsidR="005155B3" w:rsidRDefault="005155B3">
      <w:pPr>
        <w:spacing w:line="240" w:lineRule="auto"/>
        <w:jc w:val="left"/>
      </w:pPr>
      <w:r>
        <w:br w:type="page"/>
      </w:r>
    </w:p>
    <w:p w:rsidR="005155B3" w:rsidRDefault="005155B3">
      <w:pPr>
        <w:spacing w:line="240" w:lineRule="auto"/>
        <w:jc w:val="left"/>
      </w:pPr>
    </w:p>
    <w:p w:rsidR="005155B3" w:rsidRDefault="005155B3">
      <w:pPr>
        <w:spacing w:line="240" w:lineRule="auto"/>
        <w:jc w:val="left"/>
      </w:pPr>
    </w:p>
    <w:p w:rsidR="009A01C5" w:rsidRDefault="009A01C5" w:rsidP="009A01C5"/>
    <w:p w:rsidR="009A01C5" w:rsidRDefault="009A01C5" w:rsidP="009A01C5">
      <w:pPr>
        <w:pStyle w:val="Paragraphe"/>
        <w:jc w:val="center"/>
      </w:pPr>
      <w:r>
        <w:rPr>
          <w:noProof/>
        </w:rPr>
        <w:drawing>
          <wp:inline distT="0" distB="0" distL="0" distR="0" wp14:anchorId="3C6927D7" wp14:editId="292A46FD">
            <wp:extent cx="3115339" cy="1857288"/>
            <wp:effectExtent l="152400" t="114300" r="123190" b="1625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49066" cy="18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01C5" w:rsidRDefault="009A01C5" w:rsidP="009A01C5">
      <w:pPr>
        <w:pStyle w:val="Figure"/>
      </w:pPr>
      <w:bookmarkStart w:id="114" w:name="_Toc502671252"/>
      <w:r w:rsidRPr="00460366">
        <w:rPr>
          <w:b/>
        </w:rPr>
        <w:t>Distribution des fréquences des nucléotides par MCN dans l’ensemble filtré.</w:t>
      </w:r>
      <w:r>
        <w:t xml:space="preserve"> Les MCN sont ordonnés selon la fréquence des MCN de </w:t>
      </w:r>
      <w:proofErr w:type="spellStart"/>
      <w:r>
        <w:t>MCFlashfold</w:t>
      </w:r>
      <w:proofErr w:type="spellEnd"/>
      <w:r>
        <w:t>.</w:t>
      </w:r>
      <w:bookmarkEnd w:id="114"/>
    </w:p>
    <w:p w:rsidR="009A01C5" w:rsidRDefault="009A01C5" w:rsidP="009A01C5">
      <w:pPr>
        <w:pStyle w:val="Paragraphesuite"/>
        <w:ind w:firstLine="644"/>
        <w:jc w:val="center"/>
      </w:pPr>
      <w:r>
        <w:rPr>
          <w:noProof/>
        </w:rPr>
        <w:drawing>
          <wp:inline distT="0" distB="0" distL="0" distR="0" wp14:anchorId="55F21041" wp14:editId="42667E3B">
            <wp:extent cx="3317358" cy="1988314"/>
            <wp:effectExtent l="133350" t="114300" r="130810" b="1644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57737" cy="2012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01C5" w:rsidRDefault="009A01C5" w:rsidP="009A01C5">
      <w:pPr>
        <w:pStyle w:val="Figure"/>
      </w:pPr>
      <w:bookmarkStart w:id="115" w:name="_Toc502671253"/>
      <w:r w:rsidRPr="00460366">
        <w:rPr>
          <w:b/>
        </w:rPr>
        <w:t>Figure 16 inversé</w:t>
      </w:r>
      <w:r>
        <w:rPr>
          <w:b/>
        </w:rPr>
        <w:t>e</w:t>
      </w:r>
      <w:r w:rsidRPr="00460366">
        <w:rPr>
          <w:b/>
        </w:rPr>
        <w:t> : les MCN sont ordonnés selon l</w:t>
      </w:r>
      <w:r>
        <w:rPr>
          <w:b/>
        </w:rPr>
        <w:t>a fréquence des</w:t>
      </w:r>
      <w:r w:rsidRPr="00460366">
        <w:rPr>
          <w:b/>
        </w:rPr>
        <w:t xml:space="preserve"> MCN de </w:t>
      </w:r>
      <w:proofErr w:type="spellStart"/>
      <w:r w:rsidRPr="00460366">
        <w:rPr>
          <w:b/>
        </w:rPr>
        <w:t>RNAsubopt</w:t>
      </w:r>
      <w:proofErr w:type="spellEnd"/>
      <w:r w:rsidRPr="00460366">
        <w:rPr>
          <w:b/>
        </w:rPr>
        <w:t>.</w:t>
      </w:r>
      <w:bookmarkEnd w:id="115"/>
    </w:p>
    <w:p w:rsidR="009A01C5" w:rsidRDefault="009A01C5" w:rsidP="009A01C5">
      <w:pPr>
        <w:pStyle w:val="Paragraphesuite"/>
      </w:pPr>
      <w:r>
        <w:t xml:space="preserve">Le </w:t>
      </w:r>
      <w:r w:rsidRPr="0049713A">
        <w:t>tableau</w:t>
      </w:r>
      <w:r>
        <w:t xml:space="preserve"> IV est semblable au </w:t>
      </w:r>
      <w:r w:rsidRPr="0049713A">
        <w:t>tableau</w:t>
      </w:r>
      <w:r>
        <w:t xml:space="preserve"> III. On y voit le nombre de nucléotides faisant partie des MCN les plus fréquents de l’ensemble de données filtré. La colonne totale est le nombre de nucléotides de la classe « Hi » plus ceux de la classe « Low ». La colonne différence, comme son nom l’indique, est la différence entre le nombre de </w:t>
      </w:r>
      <w:r>
        <w:lastRenderedPageBreak/>
        <w:t xml:space="preserve">nucléotides ayant une réactivité élevée (« Hi ») et ceux ayant une réactivité basse (« Low ») pour le logiciel </w:t>
      </w:r>
      <w:proofErr w:type="spellStart"/>
      <w:r>
        <w:t>RNAsubopt</w:t>
      </w:r>
      <w:proofErr w:type="spellEnd"/>
      <w:r>
        <w:t xml:space="preserve"> et </w:t>
      </w:r>
      <w:proofErr w:type="spellStart"/>
      <w:r>
        <w:t>MCFlashfold</w:t>
      </w:r>
      <w:proofErr w:type="spellEnd"/>
      <w:r>
        <w:t>. La colonne ratio est le résultat de la colonne différence divisée par le nombre total de nucléotides. Lorsque la valeur absolue de ce ratio tend vers 1, cela signifie que les nucléotides du MCN sont constamment réactifs ou non réactifs selon que le ratio est positif ou négatif respectivement.</w:t>
      </w:r>
    </w:p>
    <w:p w:rsidR="009A01C5" w:rsidRDefault="009A01C5" w:rsidP="009A01C5">
      <w:pPr>
        <w:pStyle w:val="Tableau"/>
      </w:pPr>
      <w:bookmarkStart w:id="116" w:name="_Toc502672541"/>
      <w:r>
        <w:t xml:space="preserve">Fréquence des nucléotides des MCN de </w:t>
      </w:r>
      <w:proofErr w:type="spellStart"/>
      <w:r>
        <w:t>RNAsubopt</w:t>
      </w:r>
      <w:proofErr w:type="spellEnd"/>
      <w:r>
        <w:t xml:space="preserve"> et </w:t>
      </w:r>
      <w:proofErr w:type="spellStart"/>
      <w:r>
        <w:t>MCFlashfold</w:t>
      </w:r>
      <w:proofErr w:type="spellEnd"/>
      <w:r>
        <w:t xml:space="preserve"> ordonnée selon la somme des nucléotides de hautes et basses réactivités de </w:t>
      </w:r>
      <w:proofErr w:type="spellStart"/>
      <w:r w:rsidRPr="00753BB7">
        <w:rPr>
          <w:u w:val="single"/>
        </w:rPr>
        <w:t>RNAsubopt</w:t>
      </w:r>
      <w:proofErr w:type="spellEnd"/>
      <w:r>
        <w:t xml:space="preserve"> dans l’ensemble de données filtré.</w:t>
      </w:r>
      <w:bookmarkEnd w:id="116"/>
    </w:p>
    <w:tbl>
      <w:tblPr>
        <w:tblW w:w="0" w:type="auto"/>
        <w:tblBorders>
          <w:insideV w:val="single" w:sz="4" w:space="0" w:color="C9C9C9" w:themeColor="accent3" w:themeTint="99"/>
        </w:tblBorders>
        <w:tblLook w:val="04A0" w:firstRow="1" w:lastRow="0" w:firstColumn="1" w:lastColumn="0" w:noHBand="0" w:noVBand="1"/>
      </w:tblPr>
      <w:tblGrid>
        <w:gridCol w:w="1549"/>
        <w:gridCol w:w="1473"/>
        <w:gridCol w:w="1124"/>
        <w:gridCol w:w="1383"/>
        <w:gridCol w:w="1124"/>
        <w:gridCol w:w="801"/>
        <w:gridCol w:w="810"/>
      </w:tblGrid>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53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r>
              <w:rPr>
                <w:rFonts w:ascii="Calibri" w:hAnsi="Calibri" w:cs="Calibri"/>
                <w:b/>
                <w:color w:val="000000"/>
                <w:sz w:val="22"/>
                <w:szCs w:val="22"/>
                <w:lang w:eastAsia="en-CA"/>
              </w:rPr>
              <w:t xml:space="preserve">(Hi + Low) </w:t>
            </w:r>
            <w:proofErr w:type="spellStart"/>
            <w:r w:rsidRPr="005A55E2">
              <w:rPr>
                <w:rFonts w:ascii="Calibri" w:hAnsi="Calibri" w:cs="Calibri"/>
                <w:b/>
                <w:color w:val="000000"/>
                <w:sz w:val="22"/>
                <w:szCs w:val="22"/>
                <w:lang w:eastAsia="en-CA"/>
              </w:rPr>
              <w:t>so</w:t>
            </w:r>
            <w:proofErr w:type="spellEnd"/>
          </w:p>
        </w:tc>
        <w:tc>
          <w:tcPr>
            <w:tcW w:w="974"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441"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r>
              <w:rPr>
                <w:rFonts w:ascii="Calibri" w:hAnsi="Calibri" w:cs="Calibri"/>
                <w:b/>
                <w:color w:val="000000"/>
                <w:sz w:val="22"/>
                <w:szCs w:val="22"/>
                <w:lang w:eastAsia="en-CA"/>
              </w:rPr>
              <w:t xml:space="preserve">(Hi + Low) </w:t>
            </w:r>
            <w:proofErr w:type="spellStart"/>
            <w:r w:rsidRPr="005A55E2">
              <w:rPr>
                <w:rFonts w:ascii="Calibri" w:hAnsi="Calibri" w:cs="Calibri"/>
                <w:b/>
                <w:color w:val="000000"/>
                <w:sz w:val="22"/>
                <w:szCs w:val="22"/>
                <w:lang w:eastAsia="en-CA"/>
              </w:rPr>
              <w:t>mcff</w:t>
            </w:r>
            <w:proofErr w:type="spellEnd"/>
          </w:p>
        </w:tc>
        <w:tc>
          <w:tcPr>
            <w:tcW w:w="1060"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797"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r>
              <w:rPr>
                <w:rFonts w:ascii="Calibri" w:hAnsi="Calibri" w:cs="Calibri"/>
                <w:b/>
                <w:color w:val="000000"/>
                <w:sz w:val="22"/>
                <w:szCs w:val="22"/>
                <w:lang w:val="en-CA" w:eastAsia="en-CA"/>
              </w:rPr>
              <w:t>R</w:t>
            </w:r>
            <w:r w:rsidRPr="005A55E2">
              <w:rPr>
                <w:rFonts w:ascii="Calibri" w:hAnsi="Calibri" w:cs="Calibri"/>
                <w:b/>
                <w:color w:val="000000"/>
                <w:sz w:val="22"/>
                <w:szCs w:val="22"/>
                <w:lang w:val="en-CA" w:eastAsia="en-CA"/>
              </w:rPr>
              <w:t xml:space="preserve">atio </w:t>
            </w:r>
            <w:r>
              <w:rPr>
                <w:rFonts w:ascii="Calibri" w:hAnsi="Calibri" w:cs="Calibri"/>
                <w:b/>
                <w:color w:val="000000"/>
                <w:sz w:val="22"/>
                <w:szCs w:val="22"/>
                <w:lang w:val="en-CA" w:eastAsia="en-CA"/>
              </w:rPr>
              <w:br/>
            </w:r>
            <w:r w:rsidRPr="005A55E2">
              <w:rPr>
                <w:rFonts w:ascii="Calibri" w:hAnsi="Calibri" w:cs="Calibri"/>
                <w:b/>
                <w:color w:val="000000"/>
                <w:sz w:val="22"/>
                <w:szCs w:val="22"/>
                <w:lang w:val="en-CA" w:eastAsia="en-CA"/>
              </w:rPr>
              <w:t>So</w:t>
            </w:r>
          </w:p>
        </w:tc>
        <w:tc>
          <w:tcPr>
            <w:tcW w:w="840"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b/>
                <w:color w:val="000000"/>
                <w:sz w:val="22"/>
                <w:szCs w:val="22"/>
                <w:lang w:val="en-CA" w:eastAsia="en-CA"/>
              </w:rPr>
            </w:pPr>
            <w:r>
              <w:rPr>
                <w:rFonts w:ascii="Calibri" w:hAnsi="Calibri" w:cs="Calibri"/>
                <w:b/>
                <w:color w:val="000000"/>
                <w:sz w:val="22"/>
                <w:szCs w:val="22"/>
                <w:lang w:val="en-CA" w:eastAsia="en-CA"/>
              </w:rPr>
              <w:t>R</w:t>
            </w:r>
            <w:r w:rsidRPr="005A55E2">
              <w:rPr>
                <w:rFonts w:ascii="Calibri" w:hAnsi="Calibri" w:cs="Calibri"/>
                <w:b/>
                <w:color w:val="000000"/>
                <w:sz w:val="22"/>
                <w:szCs w:val="22"/>
                <w:lang w:val="en-CA" w:eastAsia="en-CA"/>
              </w:rPr>
              <w:t xml:space="preserve">atio </w:t>
            </w:r>
            <w:proofErr w:type="spellStart"/>
            <w:r w:rsidRPr="005A55E2">
              <w:rPr>
                <w:rFonts w:ascii="Calibri" w:hAnsi="Calibri" w:cs="Calibri"/>
                <w:b/>
                <w:color w:val="000000"/>
                <w:sz w:val="22"/>
                <w:szCs w:val="22"/>
                <w:lang w:val="en-CA" w:eastAsia="en-CA"/>
              </w:rPr>
              <w:t>MCff</w:t>
            </w:r>
            <w:proofErr w:type="spellEnd"/>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797" w:type="dxa"/>
            <w:shd w:val="clear" w:color="000000" w:fill="FABFC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-0.893</w:t>
            </w:r>
          </w:p>
        </w:tc>
        <w:tc>
          <w:tcPr>
            <w:tcW w:w="840" w:type="dxa"/>
            <w:shd w:val="clear" w:color="000000" w:fill="FAC1C4"/>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-0.890</w:t>
            </w:r>
          </w:p>
        </w:tc>
      </w:tr>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536"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974"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441"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060"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797" w:type="dxa"/>
            <w:shd w:val="clear" w:color="000000" w:fill="FAB6B9"/>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-0.904</w:t>
            </w:r>
          </w:p>
        </w:tc>
        <w:tc>
          <w:tcPr>
            <w:tcW w:w="840" w:type="dxa"/>
            <w:shd w:val="clear" w:color="000000" w:fill="FABBBE"/>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-0.898</w:t>
            </w:r>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797" w:type="dxa"/>
            <w:shd w:val="clear" w:color="000000" w:fill="F8FBFC"/>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-0.769</w:t>
            </w:r>
          </w:p>
        </w:tc>
        <w:tc>
          <w:tcPr>
            <w:tcW w:w="840" w:type="dxa"/>
            <w:shd w:val="clear" w:color="000000" w:fill="F9FBFD"/>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-0.779</w:t>
            </w:r>
          </w:p>
        </w:tc>
      </w:tr>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536"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974"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441"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060"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797" w:type="dxa"/>
            <w:shd w:val="clear" w:color="000000" w:fill="FBF2F5"/>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-0.831</w:t>
            </w:r>
          </w:p>
        </w:tc>
        <w:tc>
          <w:tcPr>
            <w:tcW w:w="840" w:type="dxa"/>
            <w:shd w:val="clear" w:color="000000" w:fill="FBF3F6"/>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-0.830</w:t>
            </w:r>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797" w:type="dxa"/>
            <w:shd w:val="clear" w:color="000000" w:fill="F4F9F8"/>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-0.717</w:t>
            </w:r>
          </w:p>
        </w:tc>
        <w:tc>
          <w:tcPr>
            <w:tcW w:w="840" w:type="dxa"/>
            <w:shd w:val="clear" w:color="000000" w:fill="F1F8F6"/>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-0.685</w:t>
            </w:r>
          </w:p>
        </w:tc>
      </w:tr>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536"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974"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441"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060"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797" w:type="dxa"/>
            <w:shd w:val="clear" w:color="000000" w:fill="FBDFE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-0.854</w:t>
            </w:r>
          </w:p>
        </w:tc>
        <w:tc>
          <w:tcPr>
            <w:tcW w:w="840" w:type="dxa"/>
            <w:shd w:val="clear" w:color="000000" w:fill="FCFCFF"/>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-0.808</w:t>
            </w:r>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797" w:type="dxa"/>
            <w:shd w:val="clear" w:color="000000" w:fill="F3F9F8"/>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-0.710</w:t>
            </w:r>
          </w:p>
        </w:tc>
        <w:tc>
          <w:tcPr>
            <w:tcW w:w="840" w:type="dxa"/>
            <w:shd w:val="clear" w:color="000000" w:fill="F3F9F7"/>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-0.702</w:t>
            </w:r>
          </w:p>
        </w:tc>
      </w:tr>
      <w:tr w:rsidR="009A01C5" w:rsidRPr="005A55E2" w:rsidTr="00F67FD5">
        <w:trPr>
          <w:trHeight w:val="300"/>
        </w:trPr>
        <w:tc>
          <w:tcPr>
            <w:tcW w:w="1616" w:type="dxa"/>
            <w:shd w:val="clear" w:color="auto" w:fill="E7E6E6" w:themeFill="background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536"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974"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441"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060" w:type="dxa"/>
            <w:shd w:val="clear" w:color="auto" w:fill="E7E6E6" w:themeFill="background2"/>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797" w:type="dxa"/>
            <w:shd w:val="clear" w:color="000000" w:fill="FAB3B6"/>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-0.908</w:t>
            </w:r>
          </w:p>
        </w:tc>
        <w:tc>
          <w:tcPr>
            <w:tcW w:w="840" w:type="dxa"/>
            <w:shd w:val="clear" w:color="000000" w:fill="FAC0C2"/>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Pr>
                <w:rFonts w:ascii="Calibri" w:hAnsi="Calibri" w:cs="Calibri"/>
                <w:color w:val="000000"/>
                <w:sz w:val="22"/>
                <w:szCs w:val="22"/>
                <w:lang w:val="en-CA" w:eastAsia="en-CA"/>
              </w:rPr>
              <w:t>-0.893</w:t>
            </w:r>
          </w:p>
        </w:tc>
      </w:tr>
      <w:tr w:rsidR="009A01C5" w:rsidRPr="005A55E2" w:rsidTr="00F67FD5">
        <w:trPr>
          <w:trHeight w:val="300"/>
        </w:trPr>
        <w:tc>
          <w:tcPr>
            <w:tcW w:w="1616" w:type="dxa"/>
            <w:shd w:val="clear" w:color="auto" w:fill="auto"/>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536"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974"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441"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060" w:type="dxa"/>
            <w:shd w:val="clear" w:color="auto" w:fill="auto"/>
            <w:noWrap/>
            <w:vAlign w:val="center"/>
            <w:hideMark/>
          </w:tcPr>
          <w:p w:rsidR="009A01C5" w:rsidRPr="005A55E2" w:rsidRDefault="009A01C5" w:rsidP="00F67FD5">
            <w:pPr>
              <w:spacing w:line="240" w:lineRule="auto"/>
              <w:ind w:right="94"/>
              <w:jc w:val="right"/>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797" w:type="dxa"/>
            <w:shd w:val="clear" w:color="000000" w:fill="F9FBFC"/>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840" w:type="dxa"/>
            <w:shd w:val="clear" w:color="000000" w:fill="F7FAFB"/>
            <w:noWrap/>
            <w:vAlign w:val="center"/>
            <w:hideMark/>
          </w:tcPr>
          <w:p w:rsidR="009A01C5" w:rsidRPr="005A55E2" w:rsidRDefault="009A01C5" w:rsidP="00F67FD5">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w:t>
            </w:r>
          </w:p>
        </w:tc>
      </w:tr>
    </w:tbl>
    <w:p w:rsidR="009A01C5" w:rsidRDefault="009A01C5" w:rsidP="009A01C5">
      <w:pPr>
        <w:pStyle w:val="Paragraphesuite"/>
      </w:pPr>
    </w:p>
    <w:p w:rsidR="009A01C5" w:rsidRDefault="009A01C5" w:rsidP="009A01C5">
      <w:pPr>
        <w:sectPr w:rsidR="009A01C5" w:rsidSect="00605030">
          <w:pgSz w:w="12240" w:h="15840"/>
          <w:pgMar w:top="2275" w:right="1701" w:bottom="1701" w:left="2275" w:header="1411" w:footer="706" w:gutter="0"/>
          <w:cols w:space="708"/>
          <w:titlePg/>
          <w:docGrid w:linePitch="326"/>
        </w:sectPr>
      </w:pPr>
    </w:p>
    <w:p w:rsidR="009A01C5" w:rsidRDefault="009A01C5" w:rsidP="009A01C5">
      <w:r>
        <w:rPr>
          <w:noProof/>
        </w:rPr>
        <w:lastRenderedPageBreak/>
        <w:drawing>
          <wp:inline distT="0" distB="0" distL="0" distR="0" wp14:anchorId="7105777F" wp14:editId="79C629B6">
            <wp:extent cx="7533640" cy="368638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33640" cy="3686380"/>
                    </a:xfrm>
                    <a:prstGeom prst="rect">
                      <a:avLst/>
                    </a:prstGeom>
                    <a:noFill/>
                    <a:ln>
                      <a:noFill/>
                    </a:ln>
                  </pic:spPr>
                </pic:pic>
              </a:graphicData>
            </a:graphic>
          </wp:inline>
        </w:drawing>
      </w:r>
    </w:p>
    <w:p w:rsidR="009A01C5" w:rsidRDefault="009A01C5" w:rsidP="009A01C5">
      <w:pPr>
        <w:pStyle w:val="Figure"/>
      </w:pPr>
      <w:bookmarkStart w:id="117" w:name="_Toc502671254"/>
      <w:r w:rsidRPr="00460366">
        <w:rPr>
          <w:b/>
        </w:rPr>
        <w:t xml:space="preserve">Les 32 MCN les plus fréquents selon l’ordre de </w:t>
      </w:r>
      <w:proofErr w:type="spellStart"/>
      <w:r w:rsidRPr="00460366">
        <w:rPr>
          <w:b/>
        </w:rPr>
        <w:t>MCFlashfold</w:t>
      </w:r>
      <w:proofErr w:type="spellEnd"/>
      <w:r w:rsidRPr="00460366">
        <w:rPr>
          <w:b/>
        </w:rPr>
        <w:t xml:space="preserve"> dans l’ensemble filtré.</w:t>
      </w:r>
      <w:r>
        <w:t xml:space="preserve"> Ces MCN ont des valeurs semblables pour les deux logiciels. La fréquence est le nombre de nucléotides dans la conformation d’un MCN donné.</w:t>
      </w:r>
      <w:bookmarkEnd w:id="117"/>
      <w:r>
        <w:t xml:space="preserve"> </w:t>
      </w:r>
    </w:p>
    <w:p w:rsidR="009A01C5" w:rsidRDefault="009A01C5" w:rsidP="009A01C5"/>
    <w:p w:rsidR="009A01C5" w:rsidRDefault="009A01C5" w:rsidP="009A01C5">
      <w:pPr>
        <w:sectPr w:rsidR="009A01C5" w:rsidSect="007A2D76">
          <w:pgSz w:w="15840" w:h="12240" w:orient="landscape"/>
          <w:pgMar w:top="2275" w:right="2275" w:bottom="1701" w:left="1701" w:header="1411" w:footer="706" w:gutter="0"/>
          <w:cols w:space="708"/>
          <w:titlePg/>
          <w:docGrid w:linePitch="326"/>
        </w:sectPr>
      </w:pPr>
    </w:p>
    <w:p w:rsidR="009A01C5" w:rsidRDefault="009A01C5" w:rsidP="009A01C5"/>
    <w:p w:rsidR="009A01C5" w:rsidRDefault="009A01C5" w:rsidP="009A01C5">
      <w:pPr>
        <w:pStyle w:val="Paragraphesuite"/>
      </w:pPr>
      <w:r>
        <w:rPr>
          <w:noProof/>
        </w:rPr>
        <mc:AlternateContent>
          <mc:Choice Requires="wps">
            <w:drawing>
              <wp:anchor distT="0" distB="0" distL="114300" distR="114300" simplePos="0" relativeHeight="251997184" behindDoc="0" locked="0" layoutInCell="1" allowOverlap="1" wp14:anchorId="423B1E95" wp14:editId="71111085">
                <wp:simplePos x="0" y="0"/>
                <wp:positionH relativeFrom="column">
                  <wp:posOffset>2700020</wp:posOffset>
                </wp:positionH>
                <wp:positionV relativeFrom="paragraph">
                  <wp:posOffset>-205105</wp:posOffset>
                </wp:positionV>
                <wp:extent cx="1828800" cy="1828800"/>
                <wp:effectExtent l="0" t="0" r="0" b="7620"/>
                <wp:wrapNone/>
                <wp:docPr id="252" name="Text Box 2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E26CFE" w:rsidRDefault="00F67FD5" w:rsidP="009A01C5">
                            <w:pPr>
                              <w:pStyle w:val="Paragraphesuite"/>
                              <w:rPr>
                                <w:sz w:val="44"/>
                              </w:rPr>
                            </w:pPr>
                            <w:r w:rsidRPr="00E26CFE">
                              <w:rPr>
                                <w:sz w:val="4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3B1E95" id="Text Box 252" o:spid="_x0000_s1034" type="#_x0000_t202" style="position:absolute;left:0;text-align:left;margin-left:212.6pt;margin-top:-16.15pt;width:2in;height:2in;z-index:251997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" filled="f" stroked="f">
                <v:textbox style="mso-fit-shape-to-text:t">
                  <w:txbxContent>
                    <w:p w:rsidR="00F67FD5" w:rsidRPr="00E26CFE" w:rsidRDefault="00F67FD5" w:rsidP="009A01C5">
                      <w:pPr>
                        <w:pStyle w:val="Paragraphesuite"/>
                        <w:rPr>
                          <w:sz w:val="44"/>
                        </w:rPr>
                      </w:pPr>
                      <w:r w:rsidRPr="00E26CFE">
                        <w:rPr>
                          <w:sz w:val="44"/>
                        </w:rPr>
                        <w:t>B</w:t>
                      </w:r>
                    </w:p>
                  </w:txbxContent>
                </v:textbox>
              </v:shape>
            </w:pict>
          </mc:Fallback>
        </mc:AlternateContent>
      </w:r>
      <w:r>
        <w:rPr>
          <w:noProof/>
        </w:rPr>
        <mc:AlternateContent>
          <mc:Choice Requires="wps">
            <w:drawing>
              <wp:anchor distT="0" distB="0" distL="114300" distR="114300" simplePos="0" relativeHeight="251996160" behindDoc="0" locked="0" layoutInCell="1" allowOverlap="1" wp14:anchorId="36B3A8B7" wp14:editId="255C4BA0">
                <wp:simplePos x="0" y="0"/>
                <wp:positionH relativeFrom="column">
                  <wp:posOffset>257175</wp:posOffset>
                </wp:positionH>
                <wp:positionV relativeFrom="paragraph">
                  <wp:posOffset>-225425</wp:posOffset>
                </wp:positionV>
                <wp:extent cx="1828800" cy="182880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E26CFE" w:rsidRDefault="00F67FD5" w:rsidP="009A01C5">
                            <w:pPr>
                              <w:pStyle w:val="Paragraphesuite"/>
                              <w:rPr>
                                <w:sz w:val="44"/>
                              </w:rPr>
                            </w:pPr>
                            <w:r w:rsidRPr="00E26CFE">
                              <w:rPr>
                                <w:sz w:val="4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B3A8B7" id="Text Box 251" o:spid="_x0000_s1035" type="#_x0000_t202" style="position:absolute;left:0;text-align:left;margin-left:20.25pt;margin-top:-17.75pt;width:2in;height:2in;z-index:251996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6vbJAIAAFI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" filled="f" stroked="f">
                <v:textbox style="mso-fit-shape-to-text:t">
                  <w:txbxContent>
                    <w:p w:rsidR="00F67FD5" w:rsidRPr="00E26CFE" w:rsidRDefault="00F67FD5" w:rsidP="009A01C5">
                      <w:pPr>
                        <w:pStyle w:val="Paragraphesuite"/>
                        <w:rPr>
                          <w:sz w:val="44"/>
                        </w:rPr>
                      </w:pPr>
                      <w:r w:rsidRPr="00E26CFE">
                        <w:rPr>
                          <w:sz w:val="44"/>
                        </w:rPr>
                        <w:t>A</w:t>
                      </w:r>
                    </w:p>
                  </w:txbxContent>
                </v:textbox>
              </v:shape>
            </w:pict>
          </mc:Fallback>
        </mc:AlternateContent>
      </w:r>
      <w:r>
        <w:rPr>
          <w:noProof/>
        </w:rPr>
        <w:drawing>
          <wp:anchor distT="0" distB="0" distL="114300" distR="114300" simplePos="0" relativeHeight="251993088" behindDoc="0" locked="0" layoutInCell="1" allowOverlap="1" wp14:anchorId="60CDF61D" wp14:editId="5867B131">
            <wp:simplePos x="0" y="0"/>
            <wp:positionH relativeFrom="margin">
              <wp:posOffset>2468245</wp:posOffset>
            </wp:positionH>
            <wp:positionV relativeFrom="paragraph">
              <wp:posOffset>29433</wp:posOffset>
            </wp:positionV>
            <wp:extent cx="2563915" cy="1757548"/>
            <wp:effectExtent l="0" t="0" r="825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63915" cy="17575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D058BE8" wp14:editId="78D4F45B">
            <wp:extent cx="2624447" cy="1794498"/>
            <wp:effectExtent l="0" t="0" r="508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1837" cy="1847414"/>
                    </a:xfrm>
                    <a:prstGeom prst="rect">
                      <a:avLst/>
                    </a:prstGeom>
                    <a:noFill/>
                    <a:ln>
                      <a:noFill/>
                    </a:ln>
                  </pic:spPr>
                </pic:pic>
              </a:graphicData>
            </a:graphic>
          </wp:inline>
        </w:drawing>
      </w:r>
    </w:p>
    <w:p w:rsidR="009A01C5" w:rsidRDefault="009A01C5" w:rsidP="009A01C5">
      <w:pPr>
        <w:pStyle w:val="Figure"/>
      </w:pPr>
      <w:bookmarkStart w:id="118" w:name="_Toc502671255"/>
      <w:r>
        <w:rPr>
          <w:b/>
        </w:rPr>
        <w:t>Distribution</w:t>
      </w:r>
      <w:r w:rsidRPr="00140278">
        <w:rPr>
          <w:b/>
        </w:rPr>
        <w:t xml:space="preserve"> de la différence entre le nombre de nucléotides </w:t>
      </w:r>
      <w:r w:rsidRPr="00140278">
        <w:rPr>
          <w:b/>
          <w:u w:val="single"/>
        </w:rPr>
        <w:t>réactif</w:t>
      </w:r>
      <w:r>
        <w:rPr>
          <w:b/>
          <w:u w:val="single"/>
        </w:rPr>
        <w:t>s</w:t>
      </w:r>
      <w:r w:rsidRPr="00140278">
        <w:rPr>
          <w:b/>
        </w:rPr>
        <w:t xml:space="preserve"> et ceux </w:t>
      </w:r>
      <w:r w:rsidRPr="00140278">
        <w:rPr>
          <w:b/>
          <w:u w:val="single"/>
        </w:rPr>
        <w:t>non</w:t>
      </w:r>
      <w:r>
        <w:rPr>
          <w:b/>
          <w:u w:val="single"/>
        </w:rPr>
        <w:t xml:space="preserve"> </w:t>
      </w:r>
      <w:r w:rsidRPr="00140278">
        <w:rPr>
          <w:b/>
          <w:u w:val="single"/>
        </w:rPr>
        <w:t>réactifs</w:t>
      </w:r>
      <w:r w:rsidRPr="00140278">
        <w:rPr>
          <w:b/>
        </w:rPr>
        <w:t xml:space="preserve"> divisé par la </w:t>
      </w:r>
      <w:r w:rsidRPr="00140278">
        <w:rPr>
          <w:b/>
          <w:u w:val="single"/>
        </w:rPr>
        <w:t>somme</w:t>
      </w:r>
      <w:r w:rsidRPr="00140278">
        <w:rPr>
          <w:b/>
        </w:rPr>
        <w:t xml:space="preserve"> de ces deux valeurs pour les MCN communs aux deux logiciels.</w:t>
      </w:r>
      <w:r>
        <w:t xml:space="preserve"> À gauche, l’ordre est donné par le ratio des MCN de </w:t>
      </w:r>
      <w:proofErr w:type="spellStart"/>
      <w:r>
        <w:t>MCFlashfold</w:t>
      </w:r>
      <w:proofErr w:type="spellEnd"/>
      <w:r>
        <w:t xml:space="preserve"> et à droite il l’est par le ratio de </w:t>
      </w:r>
      <w:proofErr w:type="spellStart"/>
      <w:r>
        <w:t>RNAsubopt</w:t>
      </w:r>
      <w:proofErr w:type="spellEnd"/>
      <w:r>
        <w:t>.</w:t>
      </w:r>
      <w:bookmarkEnd w:id="118"/>
      <w:r>
        <w:t xml:space="preserve"> </w:t>
      </w:r>
    </w:p>
    <w:p w:rsidR="009A01C5" w:rsidRDefault="009A01C5" w:rsidP="009A01C5">
      <w:pPr>
        <w:pStyle w:val="Paragraphesuite"/>
      </w:pPr>
      <w:r>
        <w:t xml:space="preserve">Les scores de prédiction de la </w:t>
      </w:r>
      <w:r w:rsidRPr="005A0633">
        <w:t>figure</w:t>
      </w:r>
      <w:r>
        <w:t xml:space="preserve"> 16 sont le ratio des deux colonnes de droite du tableau II pour tous les MCN ayant plus de 5 représentants pour les deux logiciels. Voici 3 observations tirés de ces graphiques : </w:t>
      </w:r>
    </w:p>
    <w:p w:rsidR="009A01C5" w:rsidRDefault="009A01C5" w:rsidP="009A01C5">
      <w:pPr>
        <w:pStyle w:val="Paragraphesuite"/>
        <w:numPr>
          <w:ilvl w:val="0"/>
          <w:numId w:val="23"/>
        </w:numPr>
      </w:pPr>
      <w:r>
        <w:t xml:space="preserve">Il y a une corrélation de 0.68 entre les deux scores des logiciels, selon la corrélation de Pearson. </w:t>
      </w:r>
    </w:p>
    <w:p w:rsidR="009A01C5" w:rsidRDefault="009A01C5" w:rsidP="009A01C5">
      <w:pPr>
        <w:pStyle w:val="Paragraphesuite"/>
        <w:numPr>
          <w:ilvl w:val="0"/>
          <w:numId w:val="23"/>
        </w:numPr>
      </w:pPr>
      <w:r>
        <w:t xml:space="preserve">Une quantité non négligeable de MCN ont un ratio parfait, de 1 ou -1. </w:t>
      </w:r>
    </w:p>
    <w:p w:rsidR="009A01C5" w:rsidRDefault="009A01C5" w:rsidP="009A01C5">
      <w:pPr>
        <w:pStyle w:val="Paragraphesuite"/>
        <w:numPr>
          <w:ilvl w:val="0"/>
          <w:numId w:val="23"/>
        </w:numPr>
      </w:pPr>
      <w:r>
        <w:t xml:space="preserve">Le nombre de score parfait est plus grand pour le logiciel </w:t>
      </w:r>
      <w:proofErr w:type="spellStart"/>
      <w:r>
        <w:t>MCFlashFold</w:t>
      </w:r>
      <w:proofErr w:type="spellEnd"/>
      <w:r>
        <w:t xml:space="preserve"> (267) que chez </w:t>
      </w:r>
      <w:proofErr w:type="spellStart"/>
      <w:r>
        <w:t>RNAsubopt</w:t>
      </w:r>
      <w:proofErr w:type="spellEnd"/>
      <w:r>
        <w:t xml:space="preserve"> (155) pour les MCN communs aux deux logiciels.</w:t>
      </w:r>
    </w:p>
    <w:p w:rsidR="009A01C5" w:rsidRDefault="009A01C5" w:rsidP="009A01C5">
      <w:pPr>
        <w:pStyle w:val="Paragraphesuite"/>
      </w:pPr>
      <w:r>
        <w:rPr>
          <w:noProof/>
        </w:rPr>
        <mc:AlternateContent>
          <mc:Choice Requires="wps">
            <w:drawing>
              <wp:anchor distT="0" distB="0" distL="114300" distR="114300" simplePos="0" relativeHeight="251998208" behindDoc="0" locked="0" layoutInCell="1" allowOverlap="1" wp14:anchorId="1CAF464A" wp14:editId="0B2848D9">
                <wp:simplePos x="0" y="0"/>
                <wp:positionH relativeFrom="column">
                  <wp:posOffset>2212975</wp:posOffset>
                </wp:positionH>
                <wp:positionV relativeFrom="paragraph">
                  <wp:posOffset>1559560</wp:posOffset>
                </wp:positionV>
                <wp:extent cx="2209800" cy="238125"/>
                <wp:effectExtent l="0" t="0" r="19050" b="28575"/>
                <wp:wrapNone/>
                <wp:docPr id="255" name="Rectangle 255"/>
                <wp:cNvGraphicFramePr/>
                <a:graphic xmlns:a="http://schemas.openxmlformats.org/drawingml/2006/main">
                  <a:graphicData uri="http://schemas.microsoft.com/office/word/2010/wordprocessingShape">
                    <wps:wsp>
                      <wps:cNvSpPr/>
                      <wps:spPr>
                        <a:xfrm>
                          <a:off x="0" y="0"/>
                          <a:ext cx="2209800" cy="23812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F8BC0" id="Rectangle 255" o:spid="_x0000_s1026" style="position:absolute;margin-left:174.25pt;margin-top:122.8pt;width:174pt;height:18.7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" filled="f" strokecolor="#e7e6e6 [3214]" strokeweight="1pt"/>
            </w:pict>
          </mc:Fallback>
        </mc:AlternateContent>
      </w:r>
      <w:r>
        <w:t xml:space="preserve">Le tableau III montre les 10 MCN les plus présents lors des prédictions du logiciel </w:t>
      </w:r>
      <w:proofErr w:type="spellStart"/>
      <w:r>
        <w:t>MCFlashfold</w:t>
      </w:r>
      <w:proofErr w:type="spellEnd"/>
      <w:r>
        <w:t xml:space="preserve"> et absents de celles de </w:t>
      </w:r>
      <w:proofErr w:type="spellStart"/>
      <w:r>
        <w:t>RNAsubopt</w:t>
      </w:r>
      <w:proofErr w:type="spellEnd"/>
      <w:r>
        <w:t xml:space="preserve">. Les prédictions ont été faites sur l’ensemble de données filtré. Une des caractéristiques distinguant </w:t>
      </w:r>
      <w:proofErr w:type="spellStart"/>
      <w:r>
        <w:t>MCFlashfold</w:t>
      </w:r>
      <w:proofErr w:type="spellEnd"/>
      <w:r>
        <w:t xml:space="preserve"> des autres logiciels de prédiction de SS est sa capacité à prédire les paires de bases non-canoniques. Le tableau III contient exclusivement des MCN composés d’au moins une paire de bases non-canoniques. On remarque que ces nucléotides n’ont pas une valeur prédictive très élevée. Par exemple, </w:t>
      </w:r>
      <w:r w:rsidRPr="007A2D76">
        <w:t>le MCN ayant le ratio</w:t>
      </w:r>
      <w:r>
        <w:t xml:space="preserve"> le plus élevé (dans la boite </w:t>
      </w:r>
      <w:r>
        <w:lastRenderedPageBreak/>
        <w:t>du tableau V) en valeur absolue, le MCN « </w:t>
      </w:r>
      <w:r w:rsidRPr="006A756A">
        <w:t>2_2</w:t>
      </w:r>
      <w:r>
        <w:noBreakHyphen/>
      </w:r>
      <w:r w:rsidRPr="006A756A">
        <w:t>AG</w:t>
      </w:r>
      <w:r>
        <w:noBreakHyphen/>
      </w:r>
      <w:r w:rsidRPr="006A756A">
        <w:t>CA_pos_1</w:t>
      </w:r>
      <w:r>
        <w:t xml:space="preserve"> » est associé à près de 14 000 nucléotides réactifs ou peu réactifs et la différence entre le nombre de nucléotides réactifs et les peu réactifs est de 6 821, ce qui représente environ 50% du total. Ceci signifie qu’il y a deux fois plus de nucléotides de basse réactivité que de nucléotides de haute réactivité. </w:t>
      </w:r>
    </w:p>
    <w:p w:rsidR="009A01C5" w:rsidRPr="00492A75" w:rsidRDefault="009A01C5" w:rsidP="009A01C5">
      <w:pPr>
        <w:pStyle w:val="Paragraphesuite"/>
      </w:pPr>
      <w:r>
        <w:t xml:space="preserve">Pour qu’un MCN soit prédictif, on aimerait que la différence soit supérieure. </w:t>
      </w:r>
      <w:proofErr w:type="gramStart"/>
      <w:r>
        <w:t>Ceci étant</w:t>
      </w:r>
      <w:proofErr w:type="gramEnd"/>
      <w:r>
        <w:t xml:space="preserve"> dit, une grande quantité de MCN peu prédictifs peut donner tout de même des informations utiles.</w:t>
      </w:r>
    </w:p>
    <w:p w:rsidR="009A01C5" w:rsidRDefault="009A01C5" w:rsidP="009A01C5">
      <w:pPr>
        <w:pStyle w:val="Tableau"/>
      </w:pPr>
      <w:bookmarkStart w:id="119" w:name="_Toc502672542"/>
      <w:r w:rsidRPr="00686E7A">
        <w:rPr>
          <w:shd w:val="clear" w:color="auto" w:fill="FFFFFF"/>
        </w:rPr>
        <w:t xml:space="preserve">Cohérence </w:t>
      </w:r>
      <w:r>
        <w:rPr>
          <w:shd w:val="clear" w:color="auto" w:fill="FFFFFF"/>
        </w:rPr>
        <w:t xml:space="preserve">des 10 MCN les plus fréquents et unique à </w:t>
      </w:r>
      <w:proofErr w:type="spellStart"/>
      <w:r>
        <w:rPr>
          <w:shd w:val="clear" w:color="auto" w:fill="FFFFFF"/>
        </w:rPr>
        <w:t>MCFlashfold</w:t>
      </w:r>
      <w:bookmarkEnd w:id="119"/>
      <w:proofErr w:type="spellEnd"/>
      <w:r>
        <w:rPr>
          <w:shd w:val="clear" w:color="auto" w:fill="FFFFFF"/>
        </w:rPr>
        <w:t xml:space="preserve"> </w:t>
      </w:r>
    </w:p>
    <w:tbl>
      <w:tblPr>
        <w:tblW w:w="7513" w:type="dxa"/>
        <w:jc w:val="center"/>
        <w:tblBorders>
          <w:insideV w:val="single" w:sz="4" w:space="0" w:color="C9C9C9" w:themeColor="accent3" w:themeTint="99"/>
        </w:tblBorders>
        <w:tblLook w:val="0480" w:firstRow="0" w:lastRow="0" w:firstColumn="1" w:lastColumn="0" w:noHBand="0" w:noVBand="1"/>
      </w:tblPr>
      <w:tblGrid>
        <w:gridCol w:w="2382"/>
        <w:gridCol w:w="1729"/>
        <w:gridCol w:w="2126"/>
        <w:gridCol w:w="1276"/>
      </w:tblGrid>
      <w:tr w:rsidR="009A01C5" w:rsidRPr="00722DF7" w:rsidTr="00F67FD5">
        <w:trPr>
          <w:trHeight w:val="300"/>
          <w:jc w:val="center"/>
        </w:trPr>
        <w:tc>
          <w:tcPr>
            <w:tcW w:w="2382" w:type="dxa"/>
            <w:shd w:val="clear" w:color="auto" w:fill="E7E6E6" w:themeFill="background2"/>
            <w:noWrap/>
            <w:vAlign w:val="center"/>
            <w:hideMark/>
          </w:tcPr>
          <w:p w:rsidR="009A01C5" w:rsidRPr="00722DF7" w:rsidRDefault="009A01C5" w:rsidP="00F67FD5">
            <w:pPr>
              <w:spacing w:line="240" w:lineRule="auto"/>
              <w:jc w:val="center"/>
              <w:rPr>
                <w:b/>
                <w:sz w:val="20"/>
                <w:szCs w:val="24"/>
                <w:lang w:val="en-CA" w:eastAsia="en-CA"/>
              </w:rPr>
            </w:pPr>
            <w:r w:rsidRPr="005A55E2">
              <w:rPr>
                <w:b/>
                <w:sz w:val="20"/>
                <w:szCs w:val="24"/>
                <w:lang w:val="en-CA" w:eastAsia="en-CA"/>
              </w:rPr>
              <w:t>Nom du MCN</w:t>
            </w:r>
          </w:p>
        </w:tc>
        <w:tc>
          <w:tcPr>
            <w:tcW w:w="1729" w:type="dxa"/>
            <w:shd w:val="clear" w:color="auto" w:fill="E7E6E6" w:themeFill="background2"/>
            <w:noWrap/>
            <w:vAlign w:val="center"/>
            <w:hideMark/>
          </w:tcPr>
          <w:p w:rsidR="009A01C5" w:rsidRPr="00722DF7" w:rsidRDefault="009A01C5" w:rsidP="00F67FD5">
            <w:pPr>
              <w:spacing w:line="240" w:lineRule="auto"/>
              <w:jc w:val="center"/>
              <w:rPr>
                <w:b/>
                <w:sz w:val="20"/>
                <w:lang w:val="en-CA" w:eastAsia="en-CA"/>
              </w:rPr>
            </w:pPr>
            <w:proofErr w:type="spellStart"/>
            <w:r w:rsidRPr="005A55E2">
              <w:rPr>
                <w:b/>
                <w:sz w:val="20"/>
                <w:lang w:val="en-CA" w:eastAsia="en-CA"/>
              </w:rPr>
              <w:t>Nombre</w:t>
            </w:r>
            <w:proofErr w:type="spellEnd"/>
            <w:r w:rsidRPr="005A55E2">
              <w:rPr>
                <w:b/>
                <w:sz w:val="20"/>
                <w:lang w:val="en-CA" w:eastAsia="en-CA"/>
              </w:rPr>
              <w:t xml:space="preserve"> de nucleotides total</w:t>
            </w:r>
          </w:p>
        </w:tc>
        <w:tc>
          <w:tcPr>
            <w:tcW w:w="2126" w:type="dxa"/>
            <w:shd w:val="clear" w:color="auto" w:fill="E7E6E6" w:themeFill="background2"/>
            <w:noWrap/>
            <w:vAlign w:val="center"/>
            <w:hideMark/>
          </w:tcPr>
          <w:p w:rsidR="009A01C5" w:rsidRPr="00722DF7" w:rsidRDefault="009A01C5" w:rsidP="00F67FD5">
            <w:pPr>
              <w:spacing w:line="240" w:lineRule="auto"/>
              <w:jc w:val="center"/>
              <w:rPr>
                <w:b/>
                <w:sz w:val="20"/>
                <w:lang w:eastAsia="en-CA"/>
              </w:rPr>
            </w:pPr>
            <w:r w:rsidRPr="005A55E2">
              <w:rPr>
                <w:b/>
                <w:sz w:val="20"/>
                <w:lang w:eastAsia="en-CA"/>
              </w:rPr>
              <w:t xml:space="preserve">Différence entre le nombre de </w:t>
            </w:r>
            <w:r>
              <w:rPr>
                <w:b/>
                <w:sz w:val="20"/>
                <w:lang w:eastAsia="en-CA"/>
              </w:rPr>
              <w:br/>
              <w:t xml:space="preserve">« </w:t>
            </w:r>
            <w:r w:rsidRPr="005A55E2">
              <w:rPr>
                <w:b/>
                <w:sz w:val="20"/>
                <w:lang w:eastAsia="en-CA"/>
              </w:rPr>
              <w:t>Hi</w:t>
            </w:r>
            <w:r>
              <w:rPr>
                <w:b/>
                <w:sz w:val="20"/>
                <w:lang w:eastAsia="en-CA"/>
              </w:rPr>
              <w:t xml:space="preserve"> »</w:t>
            </w:r>
            <w:r w:rsidRPr="005A55E2">
              <w:rPr>
                <w:b/>
                <w:sz w:val="20"/>
                <w:lang w:eastAsia="en-CA"/>
              </w:rPr>
              <w:t xml:space="preserve"> et de </w:t>
            </w:r>
            <w:r>
              <w:rPr>
                <w:b/>
                <w:sz w:val="20"/>
                <w:lang w:eastAsia="en-CA"/>
              </w:rPr>
              <w:t xml:space="preserve">« </w:t>
            </w:r>
            <w:r w:rsidRPr="005A55E2">
              <w:rPr>
                <w:b/>
                <w:sz w:val="20"/>
                <w:lang w:eastAsia="en-CA"/>
              </w:rPr>
              <w:t>Low</w:t>
            </w:r>
            <w:r>
              <w:rPr>
                <w:b/>
                <w:sz w:val="20"/>
                <w:lang w:eastAsia="en-CA"/>
              </w:rPr>
              <w:t xml:space="preserve"> »</w:t>
            </w:r>
          </w:p>
        </w:tc>
        <w:tc>
          <w:tcPr>
            <w:tcW w:w="1276" w:type="dxa"/>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w:t>
            </w:r>
          </w:p>
        </w:tc>
      </w:tr>
      <w:tr w:rsidR="009A01C5" w:rsidRPr="00722DF7" w:rsidTr="00F67FD5">
        <w:trPr>
          <w:trHeight w:val="300"/>
          <w:jc w:val="center"/>
        </w:trPr>
        <w:tc>
          <w:tcPr>
            <w:tcW w:w="2382" w:type="dxa"/>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2_2-AA-AA_pos_0</w:t>
            </w:r>
          </w:p>
        </w:tc>
        <w:tc>
          <w:tcPr>
            <w:tcW w:w="1729" w:type="dxa"/>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21</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307</w:t>
            </w:r>
          </w:p>
        </w:tc>
        <w:tc>
          <w:tcPr>
            <w:tcW w:w="2126" w:type="dxa"/>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5</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975</w:t>
            </w:r>
          </w:p>
        </w:tc>
        <w:tc>
          <w:tcPr>
            <w:tcW w:w="1276" w:type="dxa"/>
            <w:shd w:val="clear" w:color="000000" w:fill="CEE9D7"/>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0.28042</w:t>
            </w:r>
          </w:p>
        </w:tc>
      </w:tr>
      <w:tr w:rsidR="009A01C5" w:rsidRPr="00722DF7" w:rsidTr="00F67FD5">
        <w:trPr>
          <w:trHeight w:val="300"/>
          <w:jc w:val="center"/>
        </w:trPr>
        <w:tc>
          <w:tcPr>
            <w:tcW w:w="2382" w:type="dxa"/>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2_2-AA-AA_pos_1</w:t>
            </w:r>
          </w:p>
        </w:tc>
        <w:tc>
          <w:tcPr>
            <w:tcW w:w="1729" w:type="dxa"/>
            <w:shd w:val="clear" w:color="auto" w:fill="E7E6E6" w:themeFill="background2"/>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19</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863</w:t>
            </w:r>
          </w:p>
        </w:tc>
        <w:tc>
          <w:tcPr>
            <w:tcW w:w="2126" w:type="dxa"/>
            <w:shd w:val="clear" w:color="auto" w:fill="E7E6E6" w:themeFill="background2"/>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712</w:t>
            </w:r>
          </w:p>
        </w:tc>
        <w:tc>
          <w:tcPr>
            <w:tcW w:w="1276" w:type="dxa"/>
            <w:shd w:val="clear" w:color="000000" w:fill="E3F2E9"/>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0.13653</w:t>
            </w:r>
          </w:p>
        </w:tc>
      </w:tr>
      <w:tr w:rsidR="009A01C5" w:rsidRPr="00722DF7" w:rsidTr="00F67FD5">
        <w:trPr>
          <w:trHeight w:val="300"/>
          <w:jc w:val="center"/>
        </w:trPr>
        <w:tc>
          <w:tcPr>
            <w:tcW w:w="2382" w:type="dxa"/>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2_2-GA-AC_pos_1</w:t>
            </w:r>
          </w:p>
        </w:tc>
        <w:tc>
          <w:tcPr>
            <w:tcW w:w="1729" w:type="dxa"/>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939</w:t>
            </w:r>
          </w:p>
        </w:tc>
        <w:tc>
          <w:tcPr>
            <w:tcW w:w="2126" w:type="dxa"/>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083</w:t>
            </w:r>
          </w:p>
        </w:tc>
        <w:tc>
          <w:tcPr>
            <w:tcW w:w="1276" w:type="dxa"/>
            <w:shd w:val="clear" w:color="000000" w:fill="CFEAD8"/>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0.27331</w:t>
            </w:r>
          </w:p>
        </w:tc>
      </w:tr>
      <w:tr w:rsidR="009A01C5" w:rsidRPr="00722DF7" w:rsidTr="00F67FD5">
        <w:trPr>
          <w:trHeight w:val="300"/>
          <w:jc w:val="center"/>
        </w:trPr>
        <w:tc>
          <w:tcPr>
            <w:tcW w:w="2382" w:type="dxa"/>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2_2-AG-CA_pos_0</w:t>
            </w:r>
          </w:p>
        </w:tc>
        <w:tc>
          <w:tcPr>
            <w:tcW w:w="1729" w:type="dxa"/>
            <w:shd w:val="clear" w:color="auto" w:fill="E7E6E6" w:themeFill="background2"/>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378</w:t>
            </w:r>
          </w:p>
        </w:tc>
        <w:tc>
          <w:tcPr>
            <w:tcW w:w="2126" w:type="dxa"/>
            <w:shd w:val="clear" w:color="auto" w:fill="E7E6E6" w:themeFill="background2"/>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-341</w:t>
            </w:r>
          </w:p>
        </w:tc>
        <w:tc>
          <w:tcPr>
            <w:tcW w:w="1276" w:type="dxa"/>
            <w:shd w:val="clear" w:color="000000" w:fill="FAFCFE"/>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-0.02372</w:t>
            </w:r>
          </w:p>
        </w:tc>
      </w:tr>
      <w:tr w:rsidR="009A01C5" w:rsidRPr="00722DF7" w:rsidTr="00F67FD5">
        <w:trPr>
          <w:trHeight w:val="300"/>
          <w:jc w:val="center"/>
        </w:trPr>
        <w:tc>
          <w:tcPr>
            <w:tcW w:w="2382" w:type="dxa"/>
            <w:tcBorders>
              <w:bottom w:val="single" w:sz="4" w:space="0" w:color="auto"/>
            </w:tcBorders>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2_2-GA-AC_pos_0</w:t>
            </w:r>
          </w:p>
        </w:tc>
        <w:tc>
          <w:tcPr>
            <w:tcW w:w="1729" w:type="dxa"/>
            <w:tcBorders>
              <w:bottom w:val="single" w:sz="4" w:space="0" w:color="auto"/>
            </w:tcBorders>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089</w:t>
            </w:r>
          </w:p>
        </w:tc>
        <w:tc>
          <w:tcPr>
            <w:tcW w:w="2126" w:type="dxa"/>
            <w:tcBorders>
              <w:bottom w:val="single" w:sz="4" w:space="0" w:color="auto"/>
            </w:tcBorders>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-540</w:t>
            </w:r>
          </w:p>
        </w:tc>
        <w:tc>
          <w:tcPr>
            <w:tcW w:w="1276" w:type="dxa"/>
            <w:tcBorders>
              <w:bottom w:val="single" w:sz="4" w:space="0" w:color="auto"/>
            </w:tcBorders>
            <w:shd w:val="clear" w:color="000000" w:fill="FCFCFF"/>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-0.03833</w:t>
            </w:r>
          </w:p>
        </w:tc>
      </w:tr>
      <w:tr w:rsidR="009A01C5" w:rsidRPr="00722DF7" w:rsidTr="00F67FD5">
        <w:trPr>
          <w:trHeight w:val="300"/>
          <w:jc w:val="center"/>
        </w:trPr>
        <w:tc>
          <w:tcPr>
            <w:tcW w:w="2382" w:type="dxa"/>
            <w:tcBorders>
              <w:top w:val="single" w:sz="4" w:space="0" w:color="auto"/>
              <w:left w:val="single" w:sz="4" w:space="0" w:color="auto"/>
              <w:bottom w:val="single" w:sz="4" w:space="0" w:color="auto"/>
            </w:tcBorders>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2_2-AG-CA_pos_1</w:t>
            </w:r>
          </w:p>
        </w:tc>
        <w:tc>
          <w:tcPr>
            <w:tcW w:w="1729" w:type="dxa"/>
            <w:tcBorders>
              <w:top w:val="single" w:sz="4" w:space="0" w:color="auto"/>
              <w:bottom w:val="single" w:sz="4" w:space="0" w:color="auto"/>
            </w:tcBorders>
            <w:shd w:val="clear" w:color="auto" w:fill="E7E6E6" w:themeFill="background2"/>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13</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750</w:t>
            </w:r>
          </w:p>
        </w:tc>
        <w:tc>
          <w:tcPr>
            <w:tcW w:w="2126" w:type="dxa"/>
            <w:tcBorders>
              <w:top w:val="single" w:sz="4" w:space="0" w:color="auto"/>
              <w:bottom w:val="single" w:sz="4" w:space="0" w:color="auto"/>
            </w:tcBorders>
            <w:shd w:val="clear" w:color="auto" w:fill="E7E6E6" w:themeFill="background2"/>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-6</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821</w:t>
            </w:r>
          </w:p>
        </w:tc>
        <w:tc>
          <w:tcPr>
            <w:tcW w:w="1276" w:type="dxa"/>
            <w:tcBorders>
              <w:top w:val="single" w:sz="4" w:space="0" w:color="auto"/>
              <w:bottom w:val="single" w:sz="4" w:space="0" w:color="auto"/>
              <w:right w:val="single" w:sz="4" w:space="0" w:color="auto"/>
            </w:tcBorders>
            <w:shd w:val="clear" w:color="000000" w:fill="FAB6B8"/>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-0.49607</w:t>
            </w:r>
          </w:p>
        </w:tc>
      </w:tr>
      <w:tr w:rsidR="009A01C5" w:rsidRPr="00722DF7" w:rsidTr="00F67FD5">
        <w:trPr>
          <w:trHeight w:val="300"/>
          <w:jc w:val="center"/>
        </w:trPr>
        <w:tc>
          <w:tcPr>
            <w:tcW w:w="2382" w:type="dxa"/>
            <w:tcBorders>
              <w:top w:val="single" w:sz="4" w:space="0" w:color="auto"/>
            </w:tcBorders>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2_2-CA-AG_pos_1</w:t>
            </w:r>
          </w:p>
        </w:tc>
        <w:tc>
          <w:tcPr>
            <w:tcW w:w="1729" w:type="dxa"/>
            <w:tcBorders>
              <w:top w:val="single" w:sz="4" w:space="0" w:color="auto"/>
            </w:tcBorders>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9</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982</w:t>
            </w:r>
          </w:p>
        </w:tc>
        <w:tc>
          <w:tcPr>
            <w:tcW w:w="2126" w:type="dxa"/>
            <w:tcBorders>
              <w:top w:val="single" w:sz="4" w:space="0" w:color="auto"/>
            </w:tcBorders>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-938</w:t>
            </w:r>
          </w:p>
        </w:tc>
        <w:tc>
          <w:tcPr>
            <w:tcW w:w="1276" w:type="dxa"/>
            <w:tcBorders>
              <w:top w:val="single" w:sz="4" w:space="0" w:color="auto"/>
            </w:tcBorders>
            <w:shd w:val="clear" w:color="000000" w:fill="FBF3F6"/>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-0.09397</w:t>
            </w:r>
          </w:p>
        </w:tc>
      </w:tr>
      <w:tr w:rsidR="009A01C5" w:rsidRPr="00722DF7" w:rsidTr="00F67FD5">
        <w:trPr>
          <w:trHeight w:val="300"/>
          <w:jc w:val="center"/>
        </w:trPr>
        <w:tc>
          <w:tcPr>
            <w:tcW w:w="2382" w:type="dxa"/>
            <w:shd w:val="clear" w:color="auto" w:fill="E7E6E6" w:themeFill="background2"/>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2_2-GG-AC_pos_1</w:t>
            </w:r>
          </w:p>
        </w:tc>
        <w:tc>
          <w:tcPr>
            <w:tcW w:w="1729" w:type="dxa"/>
            <w:shd w:val="clear" w:color="auto" w:fill="E7E6E6" w:themeFill="background2"/>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9</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783</w:t>
            </w:r>
          </w:p>
        </w:tc>
        <w:tc>
          <w:tcPr>
            <w:tcW w:w="2126" w:type="dxa"/>
            <w:shd w:val="clear" w:color="auto" w:fill="E7E6E6" w:themeFill="background2"/>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-1</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168</w:t>
            </w:r>
          </w:p>
        </w:tc>
        <w:tc>
          <w:tcPr>
            <w:tcW w:w="1276" w:type="dxa"/>
            <w:shd w:val="clear" w:color="000000" w:fill="FBEFF2"/>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-0.11939</w:t>
            </w:r>
          </w:p>
        </w:tc>
      </w:tr>
      <w:tr w:rsidR="009A01C5" w:rsidRPr="00722DF7" w:rsidTr="00F67FD5">
        <w:trPr>
          <w:trHeight w:val="300"/>
          <w:jc w:val="center"/>
        </w:trPr>
        <w:tc>
          <w:tcPr>
            <w:tcW w:w="2382" w:type="dxa"/>
            <w:shd w:val="clear" w:color="auto" w:fill="auto"/>
            <w:noWrap/>
            <w:vAlign w:val="center"/>
            <w:hideMark/>
          </w:tcPr>
          <w:p w:rsidR="009A01C5" w:rsidRPr="00722DF7" w:rsidRDefault="009A01C5" w:rsidP="00F67FD5">
            <w:pPr>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2_2-GG-AC_pos_0</w:t>
            </w:r>
          </w:p>
        </w:tc>
        <w:tc>
          <w:tcPr>
            <w:tcW w:w="1729" w:type="dxa"/>
            <w:shd w:val="clear" w:color="auto" w:fill="auto"/>
            <w:noWrap/>
            <w:vAlign w:val="center"/>
            <w:hideMark/>
          </w:tcPr>
          <w:p w:rsidR="009A01C5" w:rsidRPr="00722DF7" w:rsidRDefault="009A01C5" w:rsidP="00F67FD5">
            <w:pPr>
              <w:spacing w:line="240" w:lineRule="auto"/>
              <w:ind w:right="459"/>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9</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308</w:t>
            </w:r>
          </w:p>
        </w:tc>
        <w:tc>
          <w:tcPr>
            <w:tcW w:w="2126" w:type="dxa"/>
            <w:shd w:val="clear" w:color="auto" w:fill="auto"/>
            <w:noWrap/>
            <w:vAlign w:val="center"/>
            <w:hideMark/>
          </w:tcPr>
          <w:p w:rsidR="009A01C5" w:rsidRPr="00722DF7" w:rsidRDefault="009A01C5" w:rsidP="00F67FD5">
            <w:pPr>
              <w:spacing w:line="240" w:lineRule="auto"/>
              <w:ind w:right="740"/>
              <w:jc w:val="right"/>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-4</w:t>
            </w:r>
            <w:r>
              <w:rPr>
                <w:rFonts w:ascii="Calibri" w:hAnsi="Calibri" w:cs="Calibri"/>
                <w:color w:val="000000"/>
                <w:sz w:val="22"/>
                <w:szCs w:val="22"/>
                <w:lang w:val="en-CA" w:eastAsia="en-CA"/>
              </w:rPr>
              <w:t xml:space="preserve"> </w:t>
            </w:r>
            <w:r w:rsidRPr="00722DF7">
              <w:rPr>
                <w:rFonts w:ascii="Calibri" w:hAnsi="Calibri" w:cs="Calibri"/>
                <w:color w:val="000000"/>
                <w:sz w:val="22"/>
                <w:szCs w:val="22"/>
                <w:lang w:val="en-CA" w:eastAsia="en-CA"/>
              </w:rPr>
              <w:t>609</w:t>
            </w:r>
          </w:p>
        </w:tc>
        <w:tc>
          <w:tcPr>
            <w:tcW w:w="1276" w:type="dxa"/>
            <w:shd w:val="clear" w:color="000000" w:fill="FAB6B8"/>
            <w:noWrap/>
            <w:vAlign w:val="center"/>
            <w:hideMark/>
          </w:tcPr>
          <w:p w:rsidR="009A01C5" w:rsidRPr="00722DF7" w:rsidRDefault="009A01C5" w:rsidP="00F67FD5">
            <w:pPr>
              <w:tabs>
                <w:tab w:val="decimal" w:pos="179"/>
              </w:tabs>
              <w:spacing w:line="240" w:lineRule="auto"/>
              <w:jc w:val="center"/>
              <w:rPr>
                <w:rFonts w:ascii="Calibri" w:hAnsi="Calibri" w:cs="Calibri"/>
                <w:color w:val="000000"/>
                <w:sz w:val="22"/>
                <w:szCs w:val="22"/>
                <w:lang w:val="en-CA" w:eastAsia="en-CA"/>
              </w:rPr>
            </w:pPr>
            <w:r w:rsidRPr="00722DF7">
              <w:rPr>
                <w:rFonts w:ascii="Calibri" w:hAnsi="Calibri" w:cs="Calibri"/>
                <w:color w:val="000000"/>
                <w:sz w:val="22"/>
                <w:szCs w:val="22"/>
                <w:lang w:val="en-CA" w:eastAsia="en-CA"/>
              </w:rPr>
              <w:t>-0.49517</w:t>
            </w:r>
          </w:p>
        </w:tc>
      </w:tr>
    </w:tbl>
    <w:p w:rsidR="009A01C5" w:rsidRDefault="009A01C5" w:rsidP="009A01C5">
      <w:pPr>
        <w:pStyle w:val="Paragraphe"/>
        <w:sectPr w:rsidR="009A01C5" w:rsidSect="00605030">
          <w:pgSz w:w="12240" w:h="15840"/>
          <w:pgMar w:top="2275" w:right="1701" w:bottom="1701" w:left="2275" w:header="1411" w:footer="706" w:gutter="0"/>
          <w:cols w:space="708"/>
          <w:titlePg/>
          <w:docGrid w:linePitch="326"/>
        </w:sectPr>
      </w:pPr>
    </w:p>
    <w:p w:rsidR="009A01C5" w:rsidRDefault="009A01C5" w:rsidP="009A01C5">
      <w:pPr>
        <w:pStyle w:val="Paragraphesuite"/>
        <w:jc w:val="center"/>
      </w:pPr>
      <w:r w:rsidRPr="00DA3DC6">
        <w:rPr>
          <w:noProof/>
        </w:rPr>
        <w:lastRenderedPageBreak/>
        <w:drawing>
          <wp:anchor distT="0" distB="0" distL="114300" distR="114300" simplePos="0" relativeHeight="251995136" behindDoc="0" locked="0" layoutInCell="1" allowOverlap="1" wp14:anchorId="237F56A5" wp14:editId="672BB90D">
            <wp:simplePos x="0" y="0"/>
            <wp:positionH relativeFrom="margin">
              <wp:align>left</wp:align>
            </wp:positionH>
            <wp:positionV relativeFrom="paragraph">
              <wp:posOffset>-152267</wp:posOffset>
            </wp:positionV>
            <wp:extent cx="7538085" cy="3094675"/>
            <wp:effectExtent l="0" t="0" r="571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38085" cy="3094675"/>
                    </a:xfrm>
                    <a:prstGeom prst="rect">
                      <a:avLst/>
                    </a:prstGeom>
                    <a:noFill/>
                    <a:ln>
                      <a:noFill/>
                    </a:ln>
                  </pic:spPr>
                </pic:pic>
              </a:graphicData>
            </a:graphic>
          </wp:anchor>
        </w:drawing>
      </w:r>
    </w:p>
    <w:p w:rsidR="009A01C5" w:rsidRDefault="009A01C5" w:rsidP="009A01C5">
      <w:pPr>
        <w:pStyle w:val="Paragraphe"/>
      </w:pPr>
    </w:p>
    <w:p w:rsidR="009A01C5" w:rsidRDefault="009A01C5" w:rsidP="009A01C5">
      <w:pPr>
        <w:pStyle w:val="Paragraphe"/>
      </w:pPr>
    </w:p>
    <w:p w:rsidR="009A01C5" w:rsidRPr="00DA3DC6" w:rsidRDefault="009A01C5" w:rsidP="009A01C5">
      <w:pPr>
        <w:pStyle w:val="Paragraphe"/>
      </w:pPr>
    </w:p>
    <w:p w:rsidR="009A01C5" w:rsidRDefault="009A01C5" w:rsidP="009A01C5">
      <w:pPr>
        <w:pStyle w:val="Paragraphesuite"/>
        <w:jc w:val="center"/>
      </w:pPr>
    </w:p>
    <w:p w:rsidR="009A01C5" w:rsidRDefault="009A01C5" w:rsidP="009A01C5">
      <w:pPr>
        <w:pStyle w:val="Paragraphesuite"/>
        <w:jc w:val="center"/>
      </w:pPr>
    </w:p>
    <w:p w:rsidR="009A01C5" w:rsidRPr="00DA3DC6" w:rsidRDefault="009A01C5" w:rsidP="009A01C5">
      <w:pPr>
        <w:pStyle w:val="Paragraphe"/>
      </w:pPr>
    </w:p>
    <w:p w:rsidR="009A01C5" w:rsidRDefault="009A01C5" w:rsidP="009A01C5">
      <w:pPr>
        <w:pStyle w:val="Paragraphesuite"/>
        <w:jc w:val="center"/>
      </w:pPr>
    </w:p>
    <w:p w:rsidR="009A01C5" w:rsidRPr="008D1B9D" w:rsidRDefault="009A01C5" w:rsidP="009A01C5">
      <w:pPr>
        <w:pStyle w:val="Paragraphe"/>
      </w:pPr>
    </w:p>
    <w:p w:rsidR="009A01C5" w:rsidRPr="008D1B9D" w:rsidRDefault="009A01C5" w:rsidP="009A01C5">
      <w:pPr>
        <w:pStyle w:val="Figure"/>
      </w:pPr>
      <w:bookmarkStart w:id="120" w:name="_Toc502671256"/>
      <w:r w:rsidRPr="00912592">
        <w:rPr>
          <w:b/>
        </w:rPr>
        <w:t xml:space="preserve">Valeur du ratio des nucléotides réactifs moins les peu réactifs, divisés par leur total pour les MCN unique à </w:t>
      </w:r>
      <w:proofErr w:type="spellStart"/>
      <w:r w:rsidRPr="00912592">
        <w:rPr>
          <w:b/>
        </w:rPr>
        <w:t>MCFlashfold</w:t>
      </w:r>
      <w:proofErr w:type="spellEnd"/>
      <w:r w:rsidRPr="00912592">
        <w:rPr>
          <w:b/>
        </w:rPr>
        <w:t>.</w:t>
      </w:r>
      <w:r>
        <w:t xml:space="preserve"> Autrement dit, la valeur de chacun des points composant cette distribution est calculée en soustrayant le nombre de nucléotides ayant une valeur de réactivité sous 0,5 de ceux ayant une valeur au-dessus de 1 et en divisant ce nombre par la somme des nucléotides de ces deux classes pour chaque MCN. À gauche complètement, le premier nucléotide de la boucle « </w:t>
      </w:r>
      <w:r w:rsidRPr="008D1B9D">
        <w:t>UUCG</w:t>
      </w:r>
      <w:r>
        <w:t> », lorsqu’elle est fermée par une paire UA a une valeur élevée à 73 occasions et n’a jamais une valeur basse dans toute la base de données filtrée. De l’autre côté, le deuxième nucléotide de la boucle « </w:t>
      </w:r>
      <w:r w:rsidRPr="008D1B9D">
        <w:t>GCCU</w:t>
      </w:r>
      <w:r>
        <w:t> » lorsqu’elle est fermée par une paire CG à une valeur basse pour 41 nucléotides distincts et n’a jamais de valeur haute. Ces deux MCN se retrouvent aux deux extrémités de ce graphique. En tout, 2 500 MCN sont représentés.</w:t>
      </w:r>
      <w:bookmarkEnd w:id="120"/>
    </w:p>
    <w:p w:rsidR="009A01C5" w:rsidRDefault="009A01C5" w:rsidP="009A01C5">
      <w:pPr>
        <w:spacing w:line="240" w:lineRule="auto"/>
        <w:jc w:val="left"/>
        <w:sectPr w:rsidR="009A01C5" w:rsidSect="00DA3DC6">
          <w:pgSz w:w="15840" w:h="12240" w:orient="landscape"/>
          <w:pgMar w:top="2268" w:right="2268" w:bottom="1701" w:left="1701" w:header="1418" w:footer="709" w:gutter="0"/>
          <w:cols w:space="708"/>
          <w:titlePg/>
          <w:docGrid w:linePitch="326"/>
        </w:sectPr>
      </w:pPr>
    </w:p>
    <w:p w:rsidR="009A01C5" w:rsidRDefault="009A01C5" w:rsidP="00DA3DC6"/>
    <w:p w:rsidR="003108E0" w:rsidRDefault="003108E0" w:rsidP="003108E0">
      <w:pPr>
        <w:pStyle w:val="Heading2"/>
        <w:rPr>
          <w:sz w:val="28"/>
        </w:rPr>
      </w:pPr>
      <w:bookmarkStart w:id="121" w:name="_Toc502671863"/>
      <w:bookmarkStart w:id="122" w:name="_Toc502671973"/>
      <w:r>
        <w:t>Prédictions basées sur la cohérence</w:t>
      </w:r>
      <w:bookmarkEnd w:id="121"/>
      <w:bookmarkEnd w:id="122"/>
    </w:p>
    <w:p w:rsidR="003108E0" w:rsidRDefault="003108E0" w:rsidP="003108E0">
      <w:r>
        <w:t>Lors de la phase de prédiction, chaque nucléotide reçoit une valeur entre -1 et 1. Le signe qualifie la prédiction de vrai ou fausse et un poids entre 0 et 1 module la prédiction. Plus, un MCN est constant dans la valeur des étiquettes des nucléotides qui le compose, plus le score du poids se rapproche de 1. Contrairement, a un score fixe, ce poids permet de diminuer l’impact d’une prédiction pour laquelle les données ne sont pas en accords. De plus, il permet d’augmenter la pénalité d’une prédiction se trompant grandement. Ceci m’amène donc à penser que la somme des scores des nucléotides est une bonne mesure de la confiance qu’on peut avoir envers la prédiction de la SS d’un ARN. Le score de plus de 150 000 SS de plus de 15 000 ARN est disponible dans la base de données des MCN et par le logiciel de visualisation.</w:t>
      </w:r>
    </w:p>
    <w:p w:rsidR="003108E0" w:rsidRDefault="003108E0" w:rsidP="003108E0"/>
    <w:p w:rsidR="003108E0" w:rsidRDefault="003108E0" w:rsidP="003108E0">
      <w:r>
        <w:t xml:space="preserve">Les MCN des nucléotides qui n’ont pas assez de données et les nucléotides qui n’ont pas de valeur du tout n’ont pas de prédiction. Cela augmente la vitesse de l’algorithme de beaucoup en pratique. En effet, d’un point de vue algorithmique, cette étape est l’étape limitante. Ceci est dû au fait que le nombre de requêtes à la base de données est égal au nombre de </w:t>
      </w:r>
      <w:r w:rsidR="008C6331">
        <w:t xml:space="preserve">SS </w:t>
      </w:r>
      <w:r>
        <w:t>sous-optima</w:t>
      </w:r>
      <w:r w:rsidR="008C6331">
        <w:t>les</w:t>
      </w:r>
      <w:r>
        <w:t xml:space="preserve"> multiplié par le nombre de nucléotides de la séquence pour chaque logiciel de prédiction pour un ARN. </w:t>
      </w:r>
      <w:r w:rsidR="00E94EB8">
        <w:t>Le calcul de</w:t>
      </w:r>
      <w:r w:rsidR="008C6331">
        <w:t xml:space="preserve"> </w:t>
      </w:r>
      <w:r>
        <w:t>10</w:t>
      </w:r>
      <w:r w:rsidR="008C6331">
        <w:t xml:space="preserve"> </w:t>
      </w:r>
      <w:proofErr w:type="gramStart"/>
      <w:r w:rsidR="008C6331">
        <w:t xml:space="preserve">SS </w:t>
      </w:r>
      <w:r>
        <w:t xml:space="preserve"> </w:t>
      </w:r>
      <w:r w:rsidR="00E94EB8">
        <w:t>de</w:t>
      </w:r>
      <w:proofErr w:type="gramEnd"/>
      <w:r>
        <w:t xml:space="preserve"> 1000 ARN</w:t>
      </w:r>
      <w:r w:rsidR="00E94EB8">
        <w:t xml:space="preserve"> composés</w:t>
      </w:r>
      <w:r>
        <w:t xml:space="preserve"> de 100 nucléotides </w:t>
      </w:r>
      <w:r w:rsidR="008C6331">
        <w:t>pour lesquels on a</w:t>
      </w:r>
      <w:r>
        <w:t xml:space="preserve"> une valeur de réactivité, c’est 1 million de requêtes qui sont faites à la base de données, d’où l’importance d’optimiser les performances de la base de données en compilant les MCN par valeur de réactivité et en les indexant sur les MCN et les logiciels.</w:t>
      </w:r>
    </w:p>
    <w:p w:rsidR="003108E0" w:rsidRDefault="003108E0" w:rsidP="003108E0">
      <w:r>
        <w:t>En ce moment, pour avoir les prédictions sur 100 SS de 20 ARN, cela prend 1 minute. Les détails du serveur sur lequel mes expériences sont exécutées sont en annexe.</w:t>
      </w:r>
    </w:p>
    <w:p w:rsidR="00972911" w:rsidRDefault="00972911" w:rsidP="00972911">
      <w:pPr>
        <w:pStyle w:val="Heading2"/>
      </w:pPr>
      <w:bookmarkStart w:id="123" w:name="_Toc502671864"/>
      <w:bookmarkStart w:id="124" w:name="_Toc502671974"/>
      <w:r>
        <w:lastRenderedPageBreak/>
        <w:t>Conclusion du chapitre 1</w:t>
      </w:r>
      <w:bookmarkEnd w:id="123"/>
      <w:bookmarkEnd w:id="124"/>
    </w:p>
    <w:p w:rsidR="00E16448" w:rsidRDefault="00972911" w:rsidP="00972911">
      <w:pPr>
        <w:pStyle w:val="Paragraphe"/>
      </w:pPr>
      <w:r>
        <w:t>RNASS est un ensemble de fonction</w:t>
      </w:r>
      <w:r w:rsidR="00D94411">
        <w:t>s</w:t>
      </w:r>
      <w:r w:rsidR="00D301C8">
        <w:t xml:space="preserve"> </w:t>
      </w:r>
      <w:r>
        <w:t>intégrant trois logi</w:t>
      </w:r>
      <w:r w:rsidR="00D301C8">
        <w:t>c</w:t>
      </w:r>
      <w:r>
        <w:t>iel</w:t>
      </w:r>
      <w:r w:rsidR="00D301C8">
        <w:t>s</w:t>
      </w:r>
      <w:r>
        <w:t xml:space="preserve"> de prédiction des SS. Il crée des fichiers standardisé</w:t>
      </w:r>
      <w:r w:rsidR="00D301C8">
        <w:t>s</w:t>
      </w:r>
      <w:r>
        <w:t xml:space="preserve"> ayant une structure arborescente. Ces fichiers sont dans le format JSON, un format très populaire. Vu leur structure, il est facile d’ajouter des informations sans compromettre </w:t>
      </w:r>
      <w:r w:rsidR="00D301C8">
        <w:t xml:space="preserve">leur compatibilité avec les logiciels qui les utilisent. Toutes les données qu’ils contiennent pourraient être calculées au besoin, mais leur </w:t>
      </w:r>
      <w:r w:rsidR="008D1B9D">
        <w:t xml:space="preserve">« </w:t>
      </w:r>
      <w:r w:rsidR="00D301C8">
        <w:t>précalcul</w:t>
      </w:r>
      <w:r w:rsidR="00D94411">
        <w:t>e</w:t>
      </w:r>
      <w:r w:rsidR="008D1B9D">
        <w:t xml:space="preserve"> »</w:t>
      </w:r>
      <w:r w:rsidR="00D301C8">
        <w:t xml:space="preserve"> augmente la fluidité des outils d’analyses qui leur sont dédiés. Les limites du </w:t>
      </w:r>
      <w:r w:rsidR="008D1B9D">
        <w:t xml:space="preserve">« </w:t>
      </w:r>
      <w:r w:rsidR="00D301C8">
        <w:t>précalcul</w:t>
      </w:r>
      <w:r w:rsidR="00D94411">
        <w:t>e</w:t>
      </w:r>
      <w:r w:rsidR="008D1B9D">
        <w:t xml:space="preserve"> »</w:t>
      </w:r>
      <w:r w:rsidR="00D301C8">
        <w:t xml:space="preserve"> sont surtout l’espace disponible</w:t>
      </w:r>
      <w:r w:rsidR="008D1B9D">
        <w:t xml:space="preserve"> et notre imagination</w:t>
      </w:r>
      <w:r w:rsidR="00D301C8">
        <w:t xml:space="preserve">. </w:t>
      </w:r>
      <w:r w:rsidR="00D94411">
        <w:t>L</w:t>
      </w:r>
      <w:r w:rsidR="003E166C">
        <w:t xml:space="preserve">’espace </w:t>
      </w:r>
      <w:r w:rsidR="00D301C8">
        <w:t>mémoire est de moins en moins couteu</w:t>
      </w:r>
      <w:r w:rsidR="003E166C">
        <w:t>x cela rend</w:t>
      </w:r>
      <w:r w:rsidR="00D301C8">
        <w:t xml:space="preserve"> le </w:t>
      </w:r>
      <w:r w:rsidR="008D1B9D">
        <w:t xml:space="preserve">« </w:t>
      </w:r>
      <w:r w:rsidR="00D301C8">
        <w:t>précalcul</w:t>
      </w:r>
      <w:r w:rsidR="00D94411">
        <w:t>e</w:t>
      </w:r>
      <w:r w:rsidR="008D1B9D">
        <w:t xml:space="preserve"> »</w:t>
      </w:r>
      <w:r w:rsidR="00D301C8">
        <w:t xml:space="preserve"> de plus en plus avantageux.</w:t>
      </w:r>
    </w:p>
    <w:p w:rsidR="00E16448" w:rsidRDefault="00E16448" w:rsidP="00972911">
      <w:pPr>
        <w:pStyle w:val="Paragraphe"/>
      </w:pPr>
    </w:p>
    <w:p w:rsidR="004A2FB9" w:rsidRDefault="004A2FB9" w:rsidP="004A2FB9">
      <w:pPr>
        <w:pStyle w:val="Paragraphe"/>
      </w:pPr>
      <w:r>
        <w:t xml:space="preserve">RNASS_v2 </w:t>
      </w:r>
      <w:r>
        <w:t xml:space="preserve">a été amélioré tout au long de mon parcours et j’espère qu’il le sera encore dans le futur. </w:t>
      </w:r>
    </w:p>
    <w:p w:rsidR="00E16448" w:rsidRDefault="00E16448" w:rsidP="00972911">
      <w:pPr>
        <w:pStyle w:val="Paragraphe"/>
      </w:pPr>
    </w:p>
    <w:p w:rsidR="002B24E7" w:rsidRDefault="00E6068A" w:rsidP="00972911">
      <w:pPr>
        <w:pStyle w:val="Paragraphe"/>
      </w:pPr>
      <w:r>
        <w:br w:type="page"/>
      </w:r>
    </w:p>
    <w:p w:rsidR="00A055E8" w:rsidRDefault="002B24E7" w:rsidP="00A055E8">
      <w:pPr>
        <w:pStyle w:val="Heading1"/>
      </w:pPr>
      <w:bookmarkStart w:id="125" w:name="_Toc20041537"/>
      <w:bookmarkStart w:id="126" w:name="_Toc20313899"/>
      <w:bookmarkStart w:id="127" w:name="_Toc20314789"/>
      <w:bookmarkStart w:id="128" w:name="_Toc502671865"/>
      <w:bookmarkStart w:id="129" w:name="_Toc502671975"/>
      <w:r w:rsidRPr="00002319">
        <w:lastRenderedPageBreak/>
        <w:t xml:space="preserve">Chapitre </w:t>
      </w:r>
      <w:bookmarkEnd w:id="125"/>
      <w:bookmarkEnd w:id="126"/>
      <w:bookmarkEnd w:id="127"/>
      <w:r>
        <w:t>2</w:t>
      </w:r>
      <w:r w:rsidR="007A63C0">
        <w:t xml:space="preserve"> : </w:t>
      </w:r>
      <w:r>
        <w:t xml:space="preserve">RDV : </w:t>
      </w:r>
      <w:r w:rsidR="00482E89">
        <w:t>un logiciel</w:t>
      </w:r>
      <w:r>
        <w:t xml:space="preserve"> de visualisation de la </w:t>
      </w:r>
      <w:r w:rsidR="007A63C0">
        <w:t>structure secondaire</w:t>
      </w:r>
      <w:r w:rsidR="00754359">
        <w:t xml:space="preserve"> des</w:t>
      </w:r>
      <w:r>
        <w:t xml:space="preserve"> ARN</w:t>
      </w:r>
      <w:bookmarkEnd w:id="128"/>
      <w:bookmarkEnd w:id="129"/>
    </w:p>
    <w:p w:rsidR="00D00F70" w:rsidRDefault="002B24E7" w:rsidP="00A055E8">
      <w:pPr>
        <w:pStyle w:val="Paragraphe"/>
      </w:pPr>
      <w:r>
        <w:t>RDV est l’abréviation de RNA Dynamic Viewer. Ce logiciel permet de visualiser les données provenant de RNASS</w:t>
      </w:r>
      <w:r w:rsidR="00972911">
        <w:t>.</w:t>
      </w:r>
      <w:r w:rsidR="00754359">
        <w:t xml:space="preserve"> Il a été écrit en </w:t>
      </w:r>
      <w:r w:rsidR="00754359" w:rsidRPr="003E166C">
        <w:rPr>
          <w:i/>
        </w:rPr>
        <w:t>Javascript</w:t>
      </w:r>
      <w:r w:rsidR="00754359">
        <w:t xml:space="preserve"> et utilise Node.js un</w:t>
      </w:r>
      <w:r w:rsidR="009743FE">
        <w:t>e plateforme qui permet de créer des site</w:t>
      </w:r>
      <w:r w:rsidR="003D7F6C">
        <w:t>s</w:t>
      </w:r>
      <w:r w:rsidR="009743FE">
        <w:t xml:space="preserve"> </w:t>
      </w:r>
      <w:r w:rsidR="003D7F6C" w:rsidRPr="003D7F6C">
        <w:rPr>
          <w:i/>
        </w:rPr>
        <w:t>web</w:t>
      </w:r>
      <w:r w:rsidR="003D7F6C">
        <w:t xml:space="preserve"> modernes</w:t>
      </w:r>
      <w:r w:rsidR="009743FE">
        <w:t>. RDV</w:t>
      </w:r>
      <w:r>
        <w:t xml:space="preserve"> </w:t>
      </w:r>
      <w:r w:rsidR="009743FE">
        <w:t>superpose</w:t>
      </w:r>
      <w:r>
        <w:t xml:space="preserve"> </w:t>
      </w:r>
      <w:r w:rsidR="009743FE">
        <w:t>l</w:t>
      </w:r>
      <w:r>
        <w:t xml:space="preserve">es données de réactivités chimiques </w:t>
      </w:r>
      <w:r w:rsidR="009743FE">
        <w:t>sur les</w:t>
      </w:r>
      <w:r>
        <w:t xml:space="preserve"> SS d’un ARN. </w:t>
      </w:r>
      <w:r w:rsidR="00D00F70">
        <w:t xml:space="preserve">Tout comme le logiciel de visualisation de structure secondaire FORNA, RDV utilise une librairie codée en </w:t>
      </w:r>
      <w:r w:rsidR="003E166C" w:rsidRPr="003E166C">
        <w:rPr>
          <w:i/>
        </w:rPr>
        <w:t>J</w:t>
      </w:r>
      <w:r w:rsidR="00D00F70" w:rsidRPr="003E166C">
        <w:rPr>
          <w:i/>
        </w:rPr>
        <w:t>avascript</w:t>
      </w:r>
      <w:r w:rsidR="00D00F70">
        <w:t xml:space="preserve"> nommé d3.js pour représenter la structure secondaire d’un ARN. Cette librairie implémente un champ de force dans l’objectif de dessiner des réseaux formés de nœuds et de liens. </w:t>
      </w:r>
    </w:p>
    <w:p w:rsidR="00A055E8" w:rsidRDefault="00A055E8" w:rsidP="00A055E8">
      <w:pPr>
        <w:pStyle w:val="Heading2"/>
      </w:pPr>
      <w:bookmarkStart w:id="130" w:name="_Toc502671867"/>
      <w:bookmarkStart w:id="131" w:name="_Toc502671977"/>
      <w:r>
        <w:t>Visualisation du graphe des transition</w:t>
      </w:r>
      <w:r w:rsidR="0070398A">
        <w:t>s</w:t>
      </w:r>
      <w:bookmarkEnd w:id="130"/>
      <w:bookmarkEnd w:id="131"/>
    </w:p>
    <w:p w:rsidR="00754359" w:rsidRDefault="002B24E7" w:rsidP="00F710AC">
      <w:pPr>
        <w:pStyle w:val="Paragraphe"/>
      </w:pPr>
      <w:r>
        <w:t xml:space="preserve">Parmi les fonctions innovantes de </w:t>
      </w:r>
      <w:r w:rsidR="00D00F70">
        <w:t>RDV</w:t>
      </w:r>
      <w:r>
        <w:t xml:space="preserve"> se trouve la possibilité de voir </w:t>
      </w:r>
      <w:r w:rsidR="00DB7C23">
        <w:t>un ensemble de</w:t>
      </w:r>
      <w:r>
        <w:t xml:space="preserve"> SS les une</w:t>
      </w:r>
      <w:r w:rsidR="00754359">
        <w:t>s</w:t>
      </w:r>
      <w:r>
        <w:t xml:space="preserve"> après les autres en continuité. Il est ainsi plus facile de voir la différence entre deux SS. </w:t>
      </w:r>
    </w:p>
    <w:p w:rsidR="00A055E8" w:rsidRDefault="002B24E7" w:rsidP="00A055E8">
      <w:r>
        <w:t>La transition fluide entre les SS permet aussi de mieux comprendre la dynamique des ARN</w:t>
      </w:r>
      <w:r w:rsidR="00A055E8">
        <w:t>. Grâce à ce logiciel</w:t>
      </w:r>
      <w:r w:rsidR="003E166C">
        <w:t>,</w:t>
      </w:r>
      <w:r w:rsidR="00A055E8">
        <w:t xml:space="preserve"> il m’a été possible d’avoir une vue d’ensemble sur les ARN sondés.</w:t>
      </w:r>
      <w:r>
        <w:t xml:space="preserve"> </w:t>
      </w:r>
      <w:r w:rsidR="00A055E8">
        <w:t>L’avantage de la flexibilité des composantes est la possibilité de placer l’ARN de façon à faire ressortir une information importante. Le</w:t>
      </w:r>
      <w:r w:rsidR="003E166C">
        <w:t>s</w:t>
      </w:r>
      <w:r w:rsidR="00A055E8">
        <w:t xml:space="preserve"> réseau</w:t>
      </w:r>
      <w:r w:rsidR="003E166C">
        <w:t>x</w:t>
      </w:r>
      <w:r w:rsidR="00A055E8">
        <w:t xml:space="preserve"> de transition des premi</w:t>
      </w:r>
      <w:r w:rsidR="00E94EB8">
        <w:t>ères SS</w:t>
      </w:r>
      <w:r w:rsidR="00A055E8">
        <w:t xml:space="preserve"> de chaque logiciel de prédiction des SS sont </w:t>
      </w:r>
      <w:proofErr w:type="gramStart"/>
      <w:r w:rsidR="00A055E8">
        <w:t>dessiné</w:t>
      </w:r>
      <w:r w:rsidR="00E94EB8">
        <w:t>e</w:t>
      </w:r>
      <w:r w:rsidR="00A055E8">
        <w:t>s</w:t>
      </w:r>
      <w:proofErr w:type="gramEnd"/>
      <w:r w:rsidR="00A055E8">
        <w:t xml:space="preserve"> à la droite de la SS actuelle. Chaque cercle représente une SS et leur position sur l’axe vertical est proportionnelle à leur énergie, plus l’énergie des nucléotides est basse plus le cercle sera bas. Un lien est dessiné entre deux SS partageant 90 % de leurs paires de bases.</w:t>
      </w:r>
      <w:r w:rsidR="0070398A">
        <w:t xml:space="preserve"> Un « click » sur un SS, la sélectionne.</w:t>
      </w:r>
    </w:p>
    <w:p w:rsidR="00A055E8" w:rsidRDefault="00A055E8" w:rsidP="00A055E8">
      <w:pPr>
        <w:pStyle w:val="Heading2"/>
      </w:pPr>
      <w:bookmarkStart w:id="132" w:name="_Toc502671868"/>
      <w:bookmarkStart w:id="133" w:name="_Toc502671978"/>
      <w:r>
        <w:lastRenderedPageBreak/>
        <w:t>Visualisation de la cohérence</w:t>
      </w:r>
      <w:bookmarkEnd w:id="132"/>
      <w:bookmarkEnd w:id="133"/>
    </w:p>
    <w:p w:rsidR="002B24E7" w:rsidRPr="00B60F4D" w:rsidRDefault="002B24E7" w:rsidP="002B24E7">
      <w:r>
        <w:t xml:space="preserve">Une autre fonction innovante de RDV est la possibilité de valider une structure secondaire prédite en se basant sur la réactivité moyenne d’un nucléotide à l’intérieur d’un </w:t>
      </w:r>
      <w:r w:rsidRPr="00B60F4D">
        <w:t>MCN</w:t>
      </w:r>
      <w:r>
        <w:t>.</w:t>
      </w:r>
    </w:p>
    <w:p w:rsidR="002B24E7" w:rsidRDefault="00441205" w:rsidP="002B24E7">
      <w:r>
        <w:t xml:space="preserve">La couleur </w:t>
      </w:r>
      <w:r w:rsidR="0070398A">
        <w:t xml:space="preserve">des SS dans le graphe des transitions </w:t>
      </w:r>
      <w:r>
        <w:t xml:space="preserve">est </w:t>
      </w:r>
      <w:r w:rsidR="000A72BE">
        <w:t>reliée</w:t>
      </w:r>
      <w:r>
        <w:t xml:space="preserve"> à la vraisemblance de la SS, plus</w:t>
      </w:r>
      <w:r w:rsidR="00B6753E">
        <w:t xml:space="preserve"> elle</w:t>
      </w:r>
      <w:r>
        <w:t xml:space="preserve"> est</w:t>
      </w:r>
      <w:r w:rsidR="00B6753E">
        <w:t xml:space="preserve"> </w:t>
      </w:r>
      <w:r>
        <w:t>pâle meilleur elle est.</w:t>
      </w:r>
    </w:p>
    <w:p w:rsidR="0070398A" w:rsidRDefault="0070398A" w:rsidP="0070398A">
      <w:r>
        <w:t xml:space="preserve">Comme je l’ai expliqué dans le </w:t>
      </w:r>
      <w:r w:rsidRPr="004302F0">
        <w:t>chapitre 1,</w:t>
      </w:r>
      <w:r>
        <w:t xml:space="preserve"> le contour des nucléotides est relié à la réactivité moyenne des autres nucléotides à la même position dans les MCN de la base de données. Un contour rouge signifie une réactivité moyenne basse et un contour bleu signifie une réactivité moyenne élevé</w:t>
      </w:r>
      <w:r w:rsidR="003E166C">
        <w:t>e</w:t>
      </w:r>
      <w:r>
        <w:t xml:space="preserve">. Voir </w:t>
      </w:r>
      <w:r w:rsidRPr="004302F0">
        <w:t>tableau I et II</w:t>
      </w:r>
      <w:r>
        <w:t>. Une cohérence globale entre la couleur de contour et la couleur de l’intérieur des nucléotides signifie que la structure secondaire est plausible. De plus, l’épaisseur du contour est reliée à la confiance de la prédiction, ce qui fait ressortir les mauvaises prédictions ayant une confiance élevée. La valeur exacte de la prédiction globale est disponible en plaçant la souri</w:t>
      </w:r>
      <w:r w:rsidR="003E166C">
        <w:t>s</w:t>
      </w:r>
      <w:r>
        <w:t xml:space="preserve"> au-dessus de la conformation ou du nucléotide d’intérêt.</w:t>
      </w:r>
    </w:p>
    <w:p w:rsidR="0070398A" w:rsidRDefault="0070398A" w:rsidP="0070398A">
      <w:pPr>
        <w:pStyle w:val="Heading2"/>
      </w:pPr>
      <w:bookmarkStart w:id="134" w:name="_Toc502671869"/>
      <w:bookmarkStart w:id="135" w:name="_Toc502671979"/>
      <w:r>
        <w:t>Visualisation de la SS</w:t>
      </w:r>
      <w:bookmarkEnd w:id="134"/>
      <w:bookmarkEnd w:id="135"/>
    </w:p>
    <w:p w:rsidR="002B24E7" w:rsidRDefault="002B24E7" w:rsidP="002B24E7">
      <w:r>
        <w:t xml:space="preserve">Du côté gauche, la SS </w:t>
      </w:r>
      <w:r w:rsidR="0070398A">
        <w:t>sélectionné</w:t>
      </w:r>
      <w:r w:rsidR="003E166C">
        <w:t>e</w:t>
      </w:r>
      <w:r>
        <w:t xml:space="preserve"> est dessinée avec le champ de force décris plus haut. Dans cette visualisation, chaque cercle correspond à un nucléotide, trois modes de couleur sont disponibles, </w:t>
      </w:r>
    </w:p>
    <w:p w:rsidR="002B24E7" w:rsidRDefault="002B24E7" w:rsidP="00F710AC">
      <w:pPr>
        <w:numPr>
          <w:ilvl w:val="0"/>
          <w:numId w:val="12"/>
        </w:numPr>
        <w:spacing w:after="240"/>
        <w:ind w:left="426" w:hanging="426"/>
      </w:pPr>
      <w:r>
        <w:t xml:space="preserve">le mode : couleur selon la sorte du nucléotide </w:t>
      </w:r>
    </w:p>
    <w:p w:rsidR="002B24E7" w:rsidRDefault="002B24E7" w:rsidP="00F710AC">
      <w:pPr>
        <w:numPr>
          <w:ilvl w:val="0"/>
          <w:numId w:val="12"/>
        </w:numPr>
        <w:spacing w:after="240"/>
        <w:ind w:left="426" w:hanging="426"/>
      </w:pPr>
      <w:r>
        <w:t xml:space="preserve">le mode : couleur selon la réactivité du nucléotide. </w:t>
      </w:r>
    </w:p>
    <w:p w:rsidR="002B24E7" w:rsidRDefault="002B24E7" w:rsidP="00F710AC">
      <w:pPr>
        <w:numPr>
          <w:ilvl w:val="0"/>
          <w:numId w:val="12"/>
        </w:numPr>
        <w:spacing w:after="240"/>
        <w:ind w:left="426" w:hanging="426"/>
      </w:pPr>
      <w:r>
        <w:t>le mode : couleur selon l’erreur reliée à chaque nucléotide.</w:t>
      </w:r>
    </w:p>
    <w:p w:rsidR="002B24E7" w:rsidRDefault="002B24E7" w:rsidP="008E2DFC">
      <w:pPr>
        <w:pStyle w:val="Heading2"/>
      </w:pPr>
      <w:bookmarkStart w:id="136" w:name="_Toc502671870"/>
      <w:bookmarkStart w:id="137" w:name="_Toc502671980"/>
      <w:r>
        <w:t xml:space="preserve">Obtenir des détails et </w:t>
      </w:r>
      <w:r w:rsidR="008E2DFC">
        <w:t>rechercher</w:t>
      </w:r>
      <w:r>
        <w:t xml:space="preserve"> des ARN </w:t>
      </w:r>
      <w:r w:rsidR="008E2DFC">
        <w:t>semblables</w:t>
      </w:r>
      <w:bookmarkEnd w:id="136"/>
      <w:bookmarkEnd w:id="137"/>
    </w:p>
    <w:p w:rsidR="007A4B25" w:rsidRDefault="002B24E7" w:rsidP="002B24E7">
      <w:r>
        <w:t xml:space="preserve"> La nécessité d’avoir un outil de visualisation pour ce type de prédiction vient de la présence de nucléotide</w:t>
      </w:r>
      <w:r w:rsidR="003E166C">
        <w:t>s</w:t>
      </w:r>
      <w:r>
        <w:t xml:space="preserve"> se comportant de façon inattendue. Ces nucléotides sont </w:t>
      </w:r>
      <w:r>
        <w:lastRenderedPageBreak/>
        <w:t>extrêmement intéressants lorsque vient le temps de comprendre les interactions tertiaires des nucléotides au sein d’un ARN</w:t>
      </w:r>
      <w:r w:rsidR="003E166C">
        <w:t>, mais sont difficilement explicables par les MCN</w:t>
      </w:r>
      <w:r>
        <w:t>.</w:t>
      </w:r>
      <w:r w:rsidR="007A4B25">
        <w:t xml:space="preserve"> Heureusement, la majorité des interactions sont locales.</w:t>
      </w:r>
    </w:p>
    <w:p w:rsidR="002B24E7" w:rsidRDefault="002B24E7" w:rsidP="002B24E7">
      <w:r>
        <w:t xml:space="preserve">Lorsqu’un MCN a </w:t>
      </w:r>
      <w:r w:rsidR="00541A03">
        <w:t>un nombre significatif de nucléotide</w:t>
      </w:r>
      <w:r w:rsidR="007A4B25">
        <w:t>s</w:t>
      </w:r>
      <w:r>
        <w:t xml:space="preserve"> appartenant à la classe de réactivité basse ou haute, la prédiction est considérée comme fiable et l’algorithme peut se prononcer. Un système de pointage donnant 1 point à une bonne prédiction et enlevant un point à une mauvaise prédiction a été mis sur pied. La somme des prédictions pour chaque conformation donne une </w:t>
      </w:r>
      <w:r w:rsidR="007A4B25">
        <w:t xml:space="preserve">idée du niveau de confiance que nous avons pour cette </w:t>
      </w:r>
      <w:r>
        <w:t xml:space="preserve">conformation. La couleur des nœuds du réseau des conformations est reliée à cette somme. Le gradient de couleur passe du </w:t>
      </w:r>
      <w:r w:rsidR="00B6753E">
        <w:t>vert pâle</w:t>
      </w:r>
      <w:r>
        <w:t xml:space="preserve"> au vert</w:t>
      </w:r>
      <w:r w:rsidR="00B6753E">
        <w:t xml:space="preserve"> foncé</w:t>
      </w:r>
      <w:r>
        <w:t xml:space="preserve"> pour le logiciel </w:t>
      </w:r>
      <w:proofErr w:type="spellStart"/>
      <w:r>
        <w:t>M</w:t>
      </w:r>
      <w:r w:rsidR="007A4B25">
        <w:t>CF</w:t>
      </w:r>
      <w:r>
        <w:t>lashfold</w:t>
      </w:r>
      <w:proofErr w:type="spellEnd"/>
      <w:r>
        <w:t xml:space="preserve"> et du </w:t>
      </w:r>
      <w:r w:rsidR="00B6753E">
        <w:t>rouge pâle</w:t>
      </w:r>
      <w:r>
        <w:t xml:space="preserve"> au rouge</w:t>
      </w:r>
      <w:r w:rsidR="00B6753E">
        <w:t xml:space="preserve"> foncé</w:t>
      </w:r>
      <w:r>
        <w:t xml:space="preserve"> pour le logiciel </w:t>
      </w:r>
      <w:proofErr w:type="spellStart"/>
      <w:r>
        <w:t>RNAsubopt</w:t>
      </w:r>
      <w:proofErr w:type="spellEnd"/>
      <w:r>
        <w:t>. Dans les deux cas, une couleur p</w:t>
      </w:r>
      <w:r w:rsidR="00B6753E">
        <w:t>â</w:t>
      </w:r>
      <w:r>
        <w:t>le signifie une moins bonne prédiction qu’une couleur foncée. L’étendu</w:t>
      </w:r>
      <w:r w:rsidR="007A4B25">
        <w:t>e</w:t>
      </w:r>
      <w:r>
        <w:t xml:space="preserve"> des valeurs est calculée en prenant les conformations des deux logiciels en considération. Lorsqu’on passe la souris par-dessus un nœud, on obtient la somme </w:t>
      </w:r>
      <w:r w:rsidR="00B6753E">
        <w:t>de façon numérique</w:t>
      </w:r>
      <w:r>
        <w:t xml:space="preserve"> pour une meilleure précision.</w:t>
      </w:r>
    </w:p>
    <w:p w:rsidR="002B24E7" w:rsidRDefault="002B24E7" w:rsidP="002B24E7">
      <w:r>
        <w:t xml:space="preserve">Une autre caractéristique intéressante de ce logiciel est la possibilité d’obtenir les détails </w:t>
      </w:r>
      <w:r w:rsidR="00B6753E">
        <w:t>pour</w:t>
      </w:r>
      <w:r>
        <w:t xml:space="preserve"> chaque nucléotide prédit. En cliquant sur un nucléotide, on obtient </w:t>
      </w:r>
      <w:r w:rsidR="007351AA">
        <w:t xml:space="preserve">les statistiques sur </w:t>
      </w:r>
      <w:r w:rsidR="00B6753E">
        <w:t xml:space="preserve">le ou </w:t>
      </w:r>
      <w:r w:rsidR="007351AA">
        <w:t>les MCN</w:t>
      </w:r>
      <w:r>
        <w:t xml:space="preserve"> du nucléotide en question</w:t>
      </w:r>
      <w:r w:rsidR="00B6753E">
        <w:t xml:space="preserve"> pour la SS dans laquelle il se trouve lors du </w:t>
      </w:r>
      <w:r w:rsidR="007A4B25">
        <w:t xml:space="preserve">« </w:t>
      </w:r>
      <w:r w:rsidR="00B6753E">
        <w:t>click</w:t>
      </w:r>
      <w:r w:rsidR="007A4B25">
        <w:t xml:space="preserve"> »</w:t>
      </w:r>
      <w:r>
        <w:t>. Ce profil comprend 3 décomptes : les nucléotides de basse</w:t>
      </w:r>
      <w:r w:rsidR="00C67750">
        <w:t>s</w:t>
      </w:r>
      <w:r>
        <w:t>, moyenne</w:t>
      </w:r>
      <w:r w:rsidR="00C67750">
        <w:t>s</w:t>
      </w:r>
      <w:r>
        <w:t xml:space="preserve"> et haute</w:t>
      </w:r>
      <w:r w:rsidR="00C67750">
        <w:t>s</w:t>
      </w:r>
      <w:r>
        <w:t xml:space="preserve"> réactivité</w:t>
      </w:r>
      <w:r w:rsidR="00C67750">
        <w:t>s</w:t>
      </w:r>
      <w:r>
        <w:t xml:space="preserve"> </w:t>
      </w:r>
      <w:r w:rsidR="007351AA">
        <w:t>de</w:t>
      </w:r>
      <w:r>
        <w:t xml:space="preserve"> tous les ARN de la base de données</w:t>
      </w:r>
      <w:r w:rsidR="007351AA">
        <w:t xml:space="preserve"> filtrée</w:t>
      </w:r>
      <w:r>
        <w:t xml:space="preserve">. Il comprend aussi une </w:t>
      </w:r>
      <w:r w:rsidR="007A4B25">
        <w:t>j</w:t>
      </w:r>
      <w:r>
        <w:t>auge visuelle donnant le ratio</w:t>
      </w:r>
      <w:r w:rsidR="00B6753E">
        <w:t xml:space="preserve"> du</w:t>
      </w:r>
      <w:r>
        <w:t xml:space="preserve"> nombre de nucléotide</w:t>
      </w:r>
      <w:r w:rsidR="007A4B25">
        <w:t>s</w:t>
      </w:r>
      <w:r>
        <w:t xml:space="preserve"> hautement réactif</w:t>
      </w:r>
      <w:r w:rsidR="007A4B25">
        <w:t>s</w:t>
      </w:r>
      <w:r>
        <w:t xml:space="preserve"> par</w:t>
      </w:r>
      <w:r w:rsidR="00B6753E">
        <w:t xml:space="preserve"> rapport au</w:t>
      </w:r>
      <w:r>
        <w:t xml:space="preserve"> nombre de nucléotide</w:t>
      </w:r>
      <w:r w:rsidR="007A4B25">
        <w:t>s</w:t>
      </w:r>
      <w:r>
        <w:t xml:space="preserve"> non</w:t>
      </w:r>
      <w:r w:rsidR="007A4B25">
        <w:t xml:space="preserve"> </w:t>
      </w:r>
      <w:r>
        <w:t>réactif</w:t>
      </w:r>
      <w:r w:rsidR="007A4B25">
        <w:t>s</w:t>
      </w:r>
      <w:r>
        <w:t>.</w:t>
      </w:r>
      <w:r w:rsidR="00B6753E">
        <w:t xml:space="preserve"> La </w:t>
      </w:r>
      <w:r w:rsidR="007A4B25">
        <w:t>j</w:t>
      </w:r>
      <w:r w:rsidR="00B6753E">
        <w:t>auge est complètement noir</w:t>
      </w:r>
      <w:r w:rsidR="007A4B25">
        <w:t>e</w:t>
      </w:r>
      <w:r w:rsidR="00B6753E">
        <w:t xml:space="preserve"> </w:t>
      </w:r>
      <w:r w:rsidR="00AB62FC">
        <w:t>pour un MCN ayant que des nucléotide</w:t>
      </w:r>
      <w:r w:rsidR="004A3FD9">
        <w:t>s</w:t>
      </w:r>
      <w:r w:rsidR="00AB62FC">
        <w:t xml:space="preserve"> hautement réactif</w:t>
      </w:r>
      <w:r w:rsidR="004A3FD9">
        <w:t>s</w:t>
      </w:r>
      <w:r w:rsidR="00AB62FC">
        <w:t xml:space="preserve"> et grise </w:t>
      </w:r>
      <w:r w:rsidR="007A4B25">
        <w:t>pour les MCN ayant que des nucléotides peu réactifs</w:t>
      </w:r>
      <w:r w:rsidR="00AB62FC">
        <w:t xml:space="preserve">. De plus, </w:t>
      </w:r>
      <w:r w:rsidR="007A4B25">
        <w:t>o</w:t>
      </w:r>
      <w:r>
        <w:t xml:space="preserve">n peut obtenir une </w:t>
      </w:r>
      <w:r w:rsidR="007A4B25">
        <w:t>URL</w:t>
      </w:r>
      <w:r>
        <w:t xml:space="preserve"> pour chaque nucléotide ayant un comportement inattendu cela dans le but de tester des hypothèses rapidement sans avoir besoin de les cod</w:t>
      </w:r>
      <w:r w:rsidR="007A4B25">
        <w:t>er</w:t>
      </w:r>
      <w:r>
        <w:t xml:space="preserve">. Les types d’hypothèses pouvant être testé pour le moment sont : y a-t-il un motif nucléotidique dans la SS qui est récurent pouvant se lier au nucléotide et ainsi le rendre inaccessible au réactif? Est-ce </w:t>
      </w:r>
      <w:r>
        <w:lastRenderedPageBreak/>
        <w:t>que le nucléotide apparait dans un sous-ensemble de SS distinctes d’un autre sous-ensemble, rendant le premier ensemble moins probable?</w:t>
      </w:r>
    </w:p>
    <w:p w:rsidR="00754359" w:rsidRDefault="00754359" w:rsidP="00754359">
      <w:r>
        <w:t>La couleur du contour des nucléotides représente la prédiction ou son absence. Tel que mentionné dans le tableau</w:t>
      </w:r>
      <w:r w:rsidR="004A3FD9">
        <w:t>,</w:t>
      </w:r>
      <w:r>
        <w:t xml:space="preserve"> </w:t>
      </w:r>
      <w:r w:rsidR="004A3FD9">
        <w:t>u</w:t>
      </w:r>
      <w:r>
        <w:t xml:space="preserve">ne couleur rouge signifie que l’on s’attend à ce que le nucléotide ait une basse réactivité, une couleur bleue signifie une haute réactivité, le mauve représente une incohérence entre les deux MCN du nucléotide et le gris de l’incertitude. Les nucléotides qui n’ont pas de valeur de réactivité n’ont pas de prédiction non plus, ce qui est représenté par un contour noir. Lorsqu’il n’y a pas de donnée sur le MCN, le contour est blanc. </w:t>
      </w:r>
    </w:p>
    <w:p w:rsidR="00754359" w:rsidRDefault="00754359" w:rsidP="002B24E7"/>
    <w:p w:rsidR="002B24E7" w:rsidRPr="00212462" w:rsidRDefault="002B24E7" w:rsidP="002B24E7"/>
    <w:p w:rsidR="004E3FC2" w:rsidRDefault="004E3FC2" w:rsidP="006775EE">
      <w:pPr>
        <w:pStyle w:val="Tableau"/>
      </w:pPr>
      <w:bookmarkStart w:id="138" w:name="_Toc502672543"/>
      <w:r>
        <w:t>Signification des valeurs de prédictions 1 et -1</w:t>
      </w:r>
      <w:r w:rsidR="007E7316">
        <w:t xml:space="preserve"> </w:t>
      </w:r>
      <w:r>
        <w:t>dans RDV</w:t>
      </w:r>
      <w:bookmarkEnd w:id="138"/>
    </w:p>
    <w:tbl>
      <w:tblPr>
        <w:tblStyle w:val="ListTable1Light-Accent3"/>
        <w:tblW w:w="0" w:type="auto"/>
        <w:tblLook w:val="04A0" w:firstRow="1" w:lastRow="0" w:firstColumn="1" w:lastColumn="0" w:noHBand="0" w:noVBand="1"/>
      </w:tblPr>
      <w:tblGrid>
        <w:gridCol w:w="2410"/>
        <w:gridCol w:w="1085"/>
        <w:gridCol w:w="1587"/>
        <w:gridCol w:w="1587"/>
        <w:gridCol w:w="1587"/>
      </w:tblGrid>
      <w:tr w:rsidR="004E3FC2" w:rsidTr="00F47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right w:val="double" w:sz="4" w:space="0" w:color="C9C9C9" w:themeColor="accent3" w:themeTint="99"/>
            </w:tcBorders>
            <w:vAlign w:val="center"/>
          </w:tcPr>
          <w:p w:rsidR="004E3FC2" w:rsidRDefault="004E3FC2" w:rsidP="00F47819">
            <w:pPr>
              <w:jc w:val="center"/>
            </w:pPr>
            <w:r>
              <w:t>Valeur de prédiction</w:t>
            </w:r>
          </w:p>
        </w:tc>
        <w:tc>
          <w:tcPr>
            <w:tcW w:w="2672" w:type="dxa"/>
            <w:gridSpan w:val="2"/>
            <w:tcBorders>
              <w:left w:val="double" w:sz="4" w:space="0" w:color="C9C9C9" w:themeColor="accent3" w:themeTint="99"/>
              <w:bottom w:val="single" w:sz="4" w:space="0" w:color="auto"/>
              <w:right w:val="double" w:sz="4" w:space="0" w:color="C9C9C9" w:themeColor="accent3" w:themeTint="99"/>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c>
          <w:tcPr>
            <w:tcW w:w="3174" w:type="dxa"/>
            <w:gridSpan w:val="2"/>
            <w:tcBorders>
              <w:left w:val="double" w:sz="4" w:space="0" w:color="C9C9C9" w:themeColor="accent3" w:themeTint="99"/>
              <w:bottom w:val="single" w:sz="4" w:space="0" w:color="auto"/>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Signification</w:t>
            </w:r>
          </w:p>
        </w:tc>
        <w:tc>
          <w:tcPr>
            <w:tcW w:w="2672" w:type="dxa"/>
            <w:gridSpan w:val="2"/>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Bonne prédiction</w:t>
            </w:r>
          </w:p>
        </w:tc>
        <w:tc>
          <w:tcPr>
            <w:tcW w:w="3174" w:type="dxa"/>
            <w:gridSpan w:val="2"/>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Mauvaise prédiction</w:t>
            </w:r>
          </w:p>
        </w:tc>
      </w:tr>
      <w:tr w:rsidR="004E3FC2" w:rsidTr="00F47819">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Réactivité observé</w:t>
            </w:r>
          </w:p>
        </w:tc>
        <w:tc>
          <w:tcPr>
            <w:tcW w:w="1085"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right w:val="double" w:sz="4" w:space="0" w:color="7F7F7F" w:themeColor="text1" w:themeTint="80"/>
            </w:tcBorders>
          </w:tcPr>
          <w:p w:rsidR="004E3FC2" w:rsidRDefault="004E3FC2" w:rsidP="00135E36">
            <w:r>
              <w:t>Couleur</w:t>
            </w:r>
          </w:p>
        </w:tc>
        <w:tc>
          <w:tcPr>
            <w:tcW w:w="1085"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r>
    </w:tbl>
    <w:p w:rsidR="004E3FC2" w:rsidRPr="00C67750" w:rsidRDefault="004E3FC2" w:rsidP="004E3FC2">
      <w:pPr>
        <w:pStyle w:val="Paragraphesuite"/>
        <w:rPr>
          <w:lang w:val="en-CA"/>
        </w:rPr>
      </w:pPr>
    </w:p>
    <w:p w:rsidR="004E3FC2" w:rsidRDefault="004E3FC2" w:rsidP="004E3FC2">
      <w:pPr>
        <w:pStyle w:val="Tableau"/>
      </w:pPr>
      <w:r>
        <w:t xml:space="preserve"> </w:t>
      </w:r>
      <w:bookmarkStart w:id="139" w:name="_Toc502672544"/>
      <w:r>
        <w:t>Signification possible de la valeur 0 lors des prédictions</w:t>
      </w:r>
      <w:r>
        <w:br/>
        <w:t xml:space="preserve"> et couleur du contour du nucléotide dans RDV</w:t>
      </w:r>
      <w:bookmarkEnd w:id="139"/>
    </w:p>
    <w:tbl>
      <w:tblPr>
        <w:tblStyle w:val="PlainTable3"/>
        <w:tblW w:w="0" w:type="auto"/>
        <w:jc w:val="center"/>
        <w:tblLook w:val="04A0" w:firstRow="1" w:lastRow="0" w:firstColumn="1" w:lastColumn="0" w:noHBand="0" w:noVBand="1"/>
      </w:tblPr>
      <w:tblGrid>
        <w:gridCol w:w="2255"/>
        <w:gridCol w:w="4692"/>
        <w:gridCol w:w="1317"/>
      </w:tblGrid>
      <w:tr w:rsidR="00E90CFB" w:rsidTr="00F4781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vAlign w:val="center"/>
          </w:tcPr>
          <w:p w:rsidR="00E90CFB" w:rsidRPr="00E90CFB" w:rsidRDefault="00E90CFB" w:rsidP="00E90CFB">
            <w:pPr>
              <w:jc w:val="center"/>
              <w:rPr>
                <w:sz w:val="22"/>
                <w:szCs w:val="22"/>
              </w:rPr>
            </w:pPr>
            <w:r w:rsidRPr="00E90CFB">
              <w:rPr>
                <w:sz w:val="22"/>
                <w:szCs w:val="22"/>
              </w:rPr>
              <w:t>Valeur de prédiction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E90CFB">
              <w:rPr>
                <w:sz w:val="22"/>
                <w:szCs w:val="22"/>
              </w:rPr>
              <w:t>Signification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Cs w:val="0"/>
                <w:caps w:val="0"/>
                <w:sz w:val="22"/>
                <w:szCs w:val="22"/>
              </w:rPr>
            </w:pPr>
            <w:r w:rsidRPr="00E90CFB">
              <w:rPr>
                <w:sz w:val="22"/>
                <w:szCs w:val="22"/>
              </w:rPr>
              <w:t>Couleur</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rsidR="00E90CFB" w:rsidRDefault="00E90CFB" w:rsidP="00E90CFB">
            <w:pPr>
              <w:jc w:val="center"/>
            </w:pPr>
            <w:r w:rsidRPr="00461195">
              <w:rPr>
                <w:sz w:val="56"/>
              </w:rPr>
              <w:t>0</w:t>
            </w:r>
          </w:p>
        </w:tc>
        <w:tc>
          <w:tcPr>
            <w:tcW w:w="4692" w:type="dxa"/>
            <w:tcBorders>
              <w:top w:val="sing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 xml:space="preserve">La réactivité observée est dans la classe </w:t>
            </w:r>
            <w:proofErr w:type="spellStart"/>
            <w:r w:rsidRPr="00E90CFB">
              <w:rPr>
                <w:i/>
              </w:rPr>
              <w:t>Bg</w:t>
            </w:r>
            <w:proofErr w:type="spellEnd"/>
            <w:r>
              <w:t>.</w:t>
            </w:r>
          </w:p>
        </w:tc>
        <w:tc>
          <w:tcPr>
            <w:tcW w:w="1317" w:type="dxa"/>
            <w:tcBorders>
              <w:top w:val="single" w:sz="4" w:space="0" w:color="7F7F7F" w:themeColor="text1" w:themeTint="80"/>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rsidRPr="00E90CFB">
              <w:rPr>
                <w:color w:val="767171" w:themeColor="background2" w:themeShade="80"/>
              </w:rPr>
              <w:t>Gris</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Incohérence entre les deux MCN prédits</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rsidRPr="00E90CFB">
              <w:rPr>
                <w:color w:val="7030A0"/>
              </w:rPr>
              <w:t>Violet</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Pas de valeur pour ce nucléotide.</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Noir</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Pas assez de données pour faire une prédiction</w:t>
            </w:r>
          </w:p>
        </w:tc>
        <w:tc>
          <w:tcPr>
            <w:tcW w:w="1317" w:type="dxa"/>
            <w:tcBorders>
              <w:top w:val="single" w:sz="4" w:space="0" w:color="auto"/>
              <w:left w:val="double" w:sz="4" w:space="0" w:color="7F7F7F" w:themeColor="text1" w:themeTint="80"/>
              <w:right w:val="double" w:sz="4" w:space="0" w:color="7F7F7F" w:themeColor="text1" w:themeTint="80"/>
            </w:tcBorders>
            <w:shd w:val="clear" w:color="auto" w:fill="auto"/>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Blanc</w:t>
            </w:r>
          </w:p>
        </w:tc>
      </w:tr>
    </w:tbl>
    <w:p w:rsidR="00AB62FC" w:rsidRDefault="00E90CFB" w:rsidP="00DB7C23">
      <w:pPr>
        <w:sectPr w:rsidR="00AB62FC" w:rsidSect="00605030">
          <w:footerReference w:type="default" r:id="rId57"/>
          <w:headerReference w:type="first" r:id="rId58"/>
          <w:pgSz w:w="12240" w:h="15840" w:code="1"/>
          <w:pgMar w:top="2275" w:right="1701" w:bottom="1701" w:left="2275" w:header="1411" w:footer="706" w:gutter="0"/>
          <w:cols w:space="708"/>
          <w:titlePg/>
          <w:docGrid w:linePitch="326"/>
        </w:sectPr>
      </w:pPr>
      <w:r>
        <w:t>.</w:t>
      </w:r>
    </w:p>
    <w:p w:rsidR="00DB7C23" w:rsidRDefault="001D467B" w:rsidP="00DB7C23">
      <w:r>
        <w:rPr>
          <w:noProof/>
        </w:rPr>
        <w:lastRenderedPageBreak/>
        <mc:AlternateContent>
          <mc:Choice Requires="wps">
            <w:drawing>
              <wp:anchor distT="0" distB="0" distL="114300" distR="114300" simplePos="0" relativeHeight="251752448" behindDoc="0" locked="0" layoutInCell="1" allowOverlap="1">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B8652B"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sidR="002566AC">
        <w:rPr>
          <w:noProof/>
        </w:rPr>
        <mc:AlternateContent>
          <mc:Choice Requires="wps">
            <w:drawing>
              <wp:anchor distT="0" distB="0" distL="114300" distR="114300" simplePos="0" relativeHeight="251753472" behindDoc="0" locked="0" layoutInCell="1" allowOverlap="1">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5102F" id="Straight Arrow Connector 220" o:spid="_x0000_s1026" type="#_x0000_t32" style="position:absolute;margin-left:362.15pt;margin-top:16.4pt;width:.5pt;height:40.4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sidR="002566AC">
        <w:rPr>
          <w:noProof/>
        </w:rPr>
        <mc:AlternateContent>
          <mc:Choice Requires="wps">
            <w:drawing>
              <wp:anchor distT="0" distB="0" distL="114300" distR="114300" simplePos="0" relativeHeight="251744256" behindDoc="0" locked="0" layoutInCell="1" allowOverlap="1" wp14:anchorId="0A1064F5" wp14:editId="31FDB317">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064F5" id="Text Box 213" o:spid="_x0000_s1036" type="#_x0000_t202" style="position:absolute;left:0;text-align:left;margin-left:24.9pt;margin-top:10.9pt;width:679.8pt;height:332.8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sidR="002566AC">
        <w:rPr>
          <w:noProof/>
        </w:rPr>
        <mc:AlternateContent>
          <mc:Choice Requires="wps">
            <w:drawing>
              <wp:anchor distT="0" distB="0" distL="114300" distR="114300" simplePos="0" relativeHeight="251740160" behindDoc="0" locked="0" layoutInCell="1" allowOverlap="1" wp14:anchorId="1290CFFA" wp14:editId="58877653">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0CFFA" id="Text Box 1" o:spid="_x0000_s1037" type="#_x0000_t202" style="position:absolute;left:0;text-align:left;margin-left:24.9pt;margin-top:-.4pt;width:679.8pt;height:20.7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" filled="f" stroked="f">
                <v:textbo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sidR="00771889">
        <w:rPr>
          <w:noProof/>
        </w:rPr>
        <w:drawing>
          <wp:anchor distT="0" distB="0" distL="114300" distR="114300" simplePos="0" relativeHeight="251738112" behindDoc="0" locked="0" layoutInCell="1" allowOverlap="1">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B24E7" w:rsidRDefault="007617D9" w:rsidP="002B24E7">
      <w:r>
        <w:rPr>
          <w:noProof/>
        </w:rPr>
        <mc:AlternateContent>
          <mc:Choice Requires="wps">
            <w:drawing>
              <wp:anchor distT="0" distB="0" distL="114300" distR="114300" simplePos="0" relativeHeight="251751424" behindDoc="0" locked="0" layoutInCell="1" allowOverlap="1" wp14:anchorId="66500778" wp14:editId="273B7185">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Hlk500436109"/>
                            <w:bookmarkStart w:id="141"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40"/>
                            <w:bookmarkEnd w:id="14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00778" id="Text Box 218" o:spid="_x0000_s1038" type="#_x0000_t202" style="position:absolute;left:0;text-align:left;margin-left:252.65pt;margin-top:1.05pt;width:105.5pt;height:32.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" fillcolor="white [3201]" strokecolor="#e7e6e6 [3214]" strokeweight="1pt">
                <v:textbo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Hlk500436109"/>
                      <w:bookmarkStart w:id="143"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42"/>
                      <w:bookmarkEnd w:id="143"/>
                    </w:p>
                  </w:txbxContent>
                </v:textbox>
                <w10:wrap anchorx="margin"/>
              </v:shape>
            </w:pict>
          </mc:Fallback>
        </mc:AlternateContent>
      </w:r>
      <w:r w:rsidR="002566AC">
        <w:rPr>
          <w:noProof/>
        </w:rPr>
        <mc:AlternateContent>
          <mc:Choice Requires="wps">
            <w:drawing>
              <wp:anchor distT="0" distB="0" distL="114300" distR="114300" simplePos="0" relativeHeight="251746304" behindDoc="0" locked="0" layoutInCell="1" allowOverlap="1" wp14:anchorId="366EFF21" wp14:editId="5B3E6A55">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6EFF21" id="Text Box 214" o:spid="_x0000_s1039" type="#_x0000_t202" style="position:absolute;left:0;text-align:left;margin-left:24.4pt;margin-top:3.05pt;width:679.8pt;height:332.8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48352" behindDoc="0" locked="0" layoutInCell="1" allowOverlap="1" wp14:anchorId="3F6B49FC" wp14:editId="120219D9">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B49FC" id="Text Box 215" o:spid="_x0000_s1040" type="#_x0000_t202" style="position:absolute;left:0;text-align:left;margin-left:278pt;margin-top:15.65pt;width:679.8pt;height:46.65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" fillcolor="white [3212]" strokecolor="#e7e6e6 [3214]" strokeweight=".5pt">
                <v:textbo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AB62FC" w:rsidP="002B24E7"/>
    <w:p w:rsidR="00AB62FC" w:rsidRDefault="00AB62FC" w:rsidP="002B24E7"/>
    <w:p w:rsidR="00AB62FC" w:rsidRDefault="00AB62FC" w:rsidP="002B24E7"/>
    <w:p w:rsidR="00AB62FC" w:rsidRDefault="002566AC" w:rsidP="002B24E7">
      <w:r>
        <w:rPr>
          <w:noProof/>
        </w:rPr>
        <mc:AlternateContent>
          <mc:Choice Requires="wps">
            <w:drawing>
              <wp:anchor distT="0" distB="0" distL="114300" distR="114300" simplePos="0" relativeHeight="251756544" behindDoc="0" locked="0" layoutInCell="1" allowOverlap="1">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A0A1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rsidR="00AB62FC" w:rsidRDefault="00AB62FC" w:rsidP="002B24E7"/>
    <w:p w:rsidR="00AB62FC" w:rsidRDefault="001D467B" w:rsidP="002B24E7">
      <w:r>
        <w:rPr>
          <w:noProof/>
        </w:rPr>
        <mc:AlternateContent>
          <mc:Choice Requires="wps">
            <w:drawing>
              <wp:anchor distT="0" distB="0" distL="114300" distR="114300" simplePos="0" relativeHeight="251774976" behindDoc="0" locked="0" layoutInCell="1" allowOverlap="1" wp14:anchorId="03FEC877" wp14:editId="605D3E1E">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C877" id="Text Box 233" o:spid="_x0000_s1041" type="#_x0000_t202" style="position:absolute;left:0;text-align:left;margin-left:577.35pt;margin-top:14.15pt;width:93.1pt;height:5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" fillcolor="white [3212]" strokecolor="#e7e6e6 [3214]" strokeweight=".5pt">
                <v:textbo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sidR="002566AC">
        <w:rPr>
          <w:noProof/>
        </w:rPr>
        <mc:AlternateContent>
          <mc:Choice Requires="wps">
            <w:drawing>
              <wp:anchor distT="0" distB="0" distL="114300" distR="114300" simplePos="0" relativeHeight="251755520" behindDoc="0" locked="0" layoutInCell="1" allowOverlap="1" wp14:anchorId="5C44075D" wp14:editId="38DB69C1">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4075D" id="Text Box 221" o:spid="_x0000_s1042" type="#_x0000_t202" style="position:absolute;left:0;text-align:left;margin-left:488.95pt;margin-top:5.1pt;width:679.8pt;height:20.7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" fillcolor="white [3212]" strokecolor="#e7e6e6 [3214]" strokeweight=".5pt">
                <v:textbo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59616" behindDoc="0" locked="0" layoutInCell="1" allowOverlap="1">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56EF" id="Arrow: Bent 224" o:spid="_x0000_s1026" style="position:absolute;margin-left:177.35pt;margin-top:4.1pt;width:24.65pt;height:3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rsidR="00AB62FC" w:rsidRDefault="00032800" w:rsidP="002B24E7">
      <w:r>
        <w:rPr>
          <w:noProof/>
        </w:rPr>
        <mc:AlternateContent>
          <mc:Choice Requires="wps">
            <w:drawing>
              <wp:anchor distT="0" distB="0" distL="114300" distR="114300" simplePos="0" relativeHeight="251777024" behindDoc="0" locked="0" layoutInCell="1" allowOverlap="1" wp14:anchorId="778C8E9E" wp14:editId="664833B7">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A4D1" id="Arrow: Up 234" o:spid="_x0000_s1026" type="#_x0000_t68" style="position:absolute;margin-left:588.7pt;margin-top:15.05pt;width:16.95pt;height:65.75pt;rotation:-8766680fd;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sidR="00813562">
        <w:rPr>
          <w:noProof/>
        </w:rPr>
        <mc:AlternateContent>
          <mc:Choice Requires="wps">
            <w:drawing>
              <wp:anchor distT="0" distB="0" distL="114300" distR="114300" simplePos="0" relativeHeight="251770880" behindDoc="0" locked="0" layoutInCell="1" allowOverlap="1" wp14:anchorId="6C3EA89C" wp14:editId="3AD749B4">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EA89C" id="Text Box 231" o:spid="_x0000_s1043" type="#_x0000_t202" style="position:absolute;left:0;text-align:left;margin-left:462pt;margin-top:6.05pt;width:679.8pt;height:44.6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FD49CE">
        <w:rPr>
          <w:noProof/>
        </w:rPr>
        <mc:AlternateContent>
          <mc:Choice Requires="wps">
            <w:drawing>
              <wp:anchor distT="0" distB="0" distL="114300" distR="114300" simplePos="0" relativeHeight="251742208" behindDoc="0" locked="0" layoutInCell="1" allowOverlap="1" wp14:anchorId="751B1066" wp14:editId="2A51203A">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1B1066" id="Text Box 212" o:spid="_x0000_s1044" type="#_x0000_t202" style="position:absolute;left:0;text-align:left;margin-left:116.6pt;margin-top:9.5pt;width:679.8pt;height:332.8pt;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" filled="f" stroked="f">
                <v:textbox style="mso-fit-shape-to-text:t">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rsidR="00AB62FC" w:rsidRDefault="007617D9" w:rsidP="002B24E7">
      <w:r>
        <w:rPr>
          <w:noProof/>
        </w:rPr>
        <mc:AlternateContent>
          <mc:Choice Requires="wps">
            <w:drawing>
              <wp:anchor distT="0" distB="0" distL="114300" distR="114300" simplePos="0" relativeHeight="251761664" behindDoc="0" locked="0" layoutInCell="1" allowOverlap="1" wp14:anchorId="76077747" wp14:editId="1777DE66">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207D" id="Arrow: Bent 225" o:spid="_x0000_s1026" style="position:absolute;margin-left:200.85pt;margin-top:6.55pt;width:14.2pt;height:3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sidR="00813562">
        <w:rPr>
          <w:noProof/>
        </w:rPr>
        <mc:AlternateContent>
          <mc:Choice Requires="wps">
            <w:drawing>
              <wp:anchor distT="0" distB="0" distL="114300" distR="114300" simplePos="0" relativeHeight="251766784" behindDoc="0" locked="0" layoutInCell="1" allowOverlap="1" wp14:anchorId="3732B5FE" wp14:editId="2F7CA3D9">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2B5FE" id="Text Box 229" o:spid="_x0000_s1045" type="#_x0000_t202" style="position:absolute;left:0;text-align:left;margin-left:266.65pt;margin-top:14.7pt;width:679.8pt;height:33.35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1D467B" w:rsidP="002B24E7">
      <w:r>
        <w:rPr>
          <w:noProof/>
        </w:rPr>
        <mc:AlternateContent>
          <mc:Choice Requires="wps">
            <w:drawing>
              <wp:anchor distT="0" distB="0" distL="114300" distR="114300" simplePos="0" relativeHeight="251772928" behindDoc="0" locked="0" layoutInCell="1" allowOverlap="1" wp14:anchorId="1BD3CC7F" wp14:editId="2758F0F1">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6310" id="Arrow: Bent 232" o:spid="_x0000_s1026" style="position:absolute;margin-left:514.65pt;margin-top:12.65pt;width:46.3pt;height:46.65pt;rotation:18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sidR="00813562">
        <w:rPr>
          <w:noProof/>
        </w:rPr>
        <mc:AlternateContent>
          <mc:Choice Requires="wps">
            <w:drawing>
              <wp:anchor distT="0" distB="0" distL="114300" distR="114300" simplePos="0" relativeHeight="251763712" behindDoc="0" locked="0" layoutInCell="1" allowOverlap="1">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A186A" id="Straight Arrow Connector 227" o:spid="_x0000_s1026" type="#_x0000_t32" style="position:absolute;margin-left:112.65pt;margin-top:18.65pt;width:1.35pt;height:27.3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sidR="002566AC">
        <w:rPr>
          <w:noProof/>
        </w:rPr>
        <mc:AlternateContent>
          <mc:Choice Requires="wps">
            <w:drawing>
              <wp:anchor distT="0" distB="0" distL="114300" distR="114300" simplePos="0" relativeHeight="251758592" behindDoc="0" locked="0" layoutInCell="1" allowOverlap="1" wp14:anchorId="497157F2" wp14:editId="1C47ABA5">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7157F2" id="Text Box 223" o:spid="_x0000_s1046" type="#_x0000_t202" style="position:absolute;left:0;text-align:left;margin-left:126.45pt;margin-top:14.45pt;width:679.8pt;height:332.8pt;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" filled="f" stroked="f">
                <v:textbox style="mso-fit-shape-to-text:t">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rsidR="00AB62FC" w:rsidRDefault="00813562" w:rsidP="002B24E7">
      <w:r>
        <w:rPr>
          <w:noProof/>
        </w:rPr>
        <mc:AlternateContent>
          <mc:Choice Requires="wps">
            <w:drawing>
              <wp:anchor distT="0" distB="0" distL="114300" distR="114300" simplePos="0" relativeHeight="251768832" behindDoc="0" locked="0" layoutInCell="1" allowOverlap="1" wp14:anchorId="27545884" wp14:editId="69D4924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E0C7" id="Arrow: Up 230" o:spid="_x0000_s1026" type="#_x0000_t68" style="position:absolute;margin-left:330.65pt;margin-top:5.25pt;width:9.5pt;height:18.2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rsidR="00AB62FC" w:rsidRDefault="00813562" w:rsidP="002B24E7">
      <w:r>
        <w:rPr>
          <w:noProof/>
        </w:rPr>
        <w:drawing>
          <wp:anchor distT="0" distB="0" distL="114300" distR="114300" simplePos="0" relativeHeight="251764736" behindDoc="0" locked="0" layoutInCell="1" allowOverlap="1">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762688" behindDoc="0" locked="0" layoutInCell="1" allowOverlap="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rsidR="007617D9" w:rsidRDefault="007617D9" w:rsidP="007617D9">
      <w:pPr>
        <w:pStyle w:val="Paragraphesuite"/>
      </w:pPr>
    </w:p>
    <w:p w:rsidR="002B24E7" w:rsidRDefault="001D467B" w:rsidP="00540B82">
      <w:pPr>
        <w:pStyle w:val="Figure"/>
      </w:pPr>
      <w:bookmarkStart w:id="144" w:name="_Toc502671257"/>
      <w:r>
        <w:t>Vue principale de RNA</w:t>
      </w:r>
      <w:r w:rsidR="007617D9">
        <w:t xml:space="preserve"> D</w:t>
      </w:r>
      <w:r>
        <w:t>ynamic Viewer</w:t>
      </w:r>
      <w:r w:rsidR="007617D9">
        <w:t xml:space="preserve"> (RDV)</w:t>
      </w:r>
      <w:r>
        <w:t>.</w:t>
      </w:r>
      <w:bookmarkEnd w:id="144"/>
      <w:r>
        <w:t xml:space="preserve"> </w:t>
      </w:r>
    </w:p>
    <w:p w:rsidR="00DB7C23" w:rsidRPr="008F7B16" w:rsidRDefault="0049702F" w:rsidP="008F7B16">
      <w:pPr>
        <w:spacing w:line="240" w:lineRule="auto"/>
      </w:pPr>
      <w:r>
        <w:t>La « simulation » commence en hélice</w:t>
      </w:r>
      <w:r w:rsidR="008C7DBE">
        <w:t xml:space="preserve"> et se déploie automatiquement.</w:t>
      </w:r>
      <w:r w:rsidR="008F7B16">
        <w:t xml:space="preserve"> Pour démêler les bras à l’aide du mouvement aléatoire on peut appuyer sur « z », pour activer une minuterie de quelques secondes.</w:t>
      </w:r>
      <w:r w:rsidR="00607D49">
        <w:t xml:space="preserve"> Pour agiter les nucléotides, on </w:t>
      </w:r>
      <w:r w:rsidR="00DE11FB">
        <w:t xml:space="preserve">« </w:t>
      </w:r>
      <w:r w:rsidR="00607D49">
        <w:t>click</w:t>
      </w:r>
      <w:r w:rsidR="00DE11FB">
        <w:t xml:space="preserve"> »</w:t>
      </w:r>
      <w:r w:rsidR="00607D49">
        <w:t xml:space="preserve"> sur le</w:t>
      </w:r>
      <w:r w:rsidR="008F7B16">
        <w:t xml:space="preserve"> rectangle noir en haut à gauche. </w:t>
      </w:r>
      <w:r w:rsidR="00607D49">
        <w:t>Celui qui est</w:t>
      </w:r>
      <w:r w:rsidR="008F7B16">
        <w:t xml:space="preserve"> rouge lance </w:t>
      </w:r>
      <w:r w:rsidR="00607D49">
        <w:t xml:space="preserve">et arrête la </w:t>
      </w:r>
      <w:r w:rsidR="008F7B16">
        <w:t>travers</w:t>
      </w:r>
      <w:r w:rsidR="00607D49">
        <w:t>ée</w:t>
      </w:r>
      <w:r w:rsidR="008F7B16">
        <w:t xml:space="preserve"> </w:t>
      </w:r>
      <w:r w:rsidR="00607D49">
        <w:t>des</w:t>
      </w:r>
      <w:r w:rsidR="008F7B16">
        <w:t xml:space="preserve"> graphes de transitions. </w:t>
      </w:r>
      <w:r w:rsidR="00607D49">
        <w:t>On change l</w:t>
      </w:r>
      <w:r w:rsidR="008F7B16">
        <w:t xml:space="preserve">e mode de couleur en appuyant sur le rectangle bleu. </w:t>
      </w:r>
      <w:r w:rsidR="00607D49">
        <w:t xml:space="preserve">En </w:t>
      </w:r>
      <w:r w:rsidR="00DE11FB">
        <w:t>cliquant</w:t>
      </w:r>
      <w:r w:rsidR="00607D49">
        <w:t xml:space="preserve"> sur le cercle lui correspondant dans le graphe des transitions, on change la SS. Les performances de la simulation dépendent des performances de votre ordinateur, </w:t>
      </w:r>
      <w:r w:rsidR="00DE11FB">
        <w:t xml:space="preserve">il a été testé dans </w:t>
      </w:r>
      <w:r w:rsidR="00607D49">
        <w:t xml:space="preserve">le navigateur </w:t>
      </w:r>
      <w:r w:rsidR="00DE11FB">
        <w:t xml:space="preserve">« </w:t>
      </w:r>
      <w:r w:rsidR="00607D49">
        <w:t>chrome</w:t>
      </w:r>
      <w:r w:rsidR="00DE11FB">
        <w:t xml:space="preserve"> »</w:t>
      </w:r>
      <w:r w:rsidR="00607D49">
        <w:t xml:space="preserve">. L’objet « </w:t>
      </w:r>
      <w:proofErr w:type="spellStart"/>
      <w:r w:rsidR="00607D49">
        <w:t>jsonData</w:t>
      </w:r>
      <w:proofErr w:type="spellEnd"/>
      <w:r w:rsidR="00607D49">
        <w:t xml:space="preserve"> »</w:t>
      </w:r>
      <w:r w:rsidR="00DE11FB">
        <w:t xml:space="preserve"> nous renseigne sur l’ARN</w:t>
      </w:r>
      <w:r w:rsidR="00607D49">
        <w:t xml:space="preserve"> dans la console Java</w:t>
      </w:r>
      <w:r w:rsidR="00DE11FB">
        <w:t>S</w:t>
      </w:r>
      <w:r w:rsidR="00607D49">
        <w:t>cript (f12).</w:t>
      </w:r>
    </w:p>
    <w:p w:rsidR="0049702F" w:rsidRDefault="00464663" w:rsidP="002B24E7">
      <w:r>
        <w:rPr>
          <w:noProof/>
        </w:rPr>
        <w:lastRenderedPageBreak/>
        <mc:AlternateContent>
          <mc:Choice Requires="wps">
            <w:drawing>
              <wp:anchor distT="0" distB="0" distL="114300" distR="114300" simplePos="0" relativeHeight="251838464" behindDoc="0" locked="0" layoutInCell="1" allowOverlap="1" wp14:anchorId="04A70040" wp14:editId="15C14E1A">
                <wp:simplePos x="0" y="0"/>
                <wp:positionH relativeFrom="margin">
                  <wp:align>center</wp:align>
                </wp:positionH>
                <wp:positionV relativeFrom="paragraph">
                  <wp:posOffset>-445800</wp:posOffset>
                </wp:positionV>
                <wp:extent cx="1828800" cy="1828800"/>
                <wp:effectExtent l="0" t="0" r="0" b="1905"/>
                <wp:wrapNone/>
                <wp:docPr id="291" name="Text Box 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70040" id="Text Box 291" o:spid="_x0000_s1047" type="#_x0000_t202" style="position:absolute;left:0;text-align:left;margin-left:0;margin-top:-35.1pt;width:2in;height:2in;z-index:25183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EzIwIAAFM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" filled="f" stroked="f">
                <v:textbox style="mso-fit-shape-to-text:t">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v:textbox>
                <w10:wrap anchorx="margin"/>
              </v:shape>
            </w:pict>
          </mc:Fallback>
        </mc:AlternateContent>
      </w:r>
    </w:p>
    <w:p w:rsidR="002E4B39" w:rsidRDefault="002E4B39" w:rsidP="002B24E7"/>
    <w:p w:rsidR="002E4B39" w:rsidRDefault="002E4B39" w:rsidP="002B24E7">
      <w:r>
        <w:rPr>
          <w:noProof/>
        </w:rPr>
        <w:drawing>
          <wp:inline distT="0" distB="0" distL="0" distR="0">
            <wp:extent cx="8682990" cy="36887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682990" cy="3688715"/>
                    </a:xfrm>
                    <a:prstGeom prst="rect">
                      <a:avLst/>
                    </a:prstGeom>
                    <a:noFill/>
                    <a:ln>
                      <a:noFill/>
                    </a:ln>
                  </pic:spPr>
                </pic:pic>
              </a:graphicData>
            </a:graphic>
          </wp:inline>
        </w:drawing>
      </w:r>
    </w:p>
    <w:p w:rsidR="0049702F" w:rsidRDefault="00020816" w:rsidP="00540B82">
      <w:pPr>
        <w:pStyle w:val="Figure"/>
        <w:sectPr w:rsidR="0049702F" w:rsidSect="00AB62FC">
          <w:pgSz w:w="15840" w:h="12240" w:orient="landscape"/>
          <w:pgMar w:top="1440" w:right="1080" w:bottom="1440" w:left="1080" w:header="1418" w:footer="709" w:gutter="0"/>
          <w:cols w:space="708"/>
          <w:titlePg/>
          <w:docGrid w:linePitch="326"/>
        </w:sectPr>
      </w:pPr>
      <w:bookmarkStart w:id="145" w:name="_Toc502671258"/>
      <w:r w:rsidRPr="00020816">
        <w:rPr>
          <w:b/>
        </w:rPr>
        <w:t>Nombre d’occurrences de deux MCN classé par niveau de réactivité</w:t>
      </w:r>
      <w:r>
        <w:t xml:space="preserve">. Juste en dessous, </w:t>
      </w:r>
      <w:r w:rsidR="004C6CC2">
        <w:t xml:space="preserve">en retrouve </w:t>
      </w:r>
      <w:r>
        <w:t>deux listes (classée par niveau de réactivité) des a</w:t>
      </w:r>
      <w:r w:rsidR="003D62C6">
        <w:t>dresse</w:t>
      </w:r>
      <w:r>
        <w:t>s</w:t>
      </w:r>
      <w:r w:rsidR="003D62C6">
        <w:t xml:space="preserve"> de </w:t>
      </w:r>
      <w:r>
        <w:t>1</w:t>
      </w:r>
      <w:r w:rsidR="003D62C6">
        <w:t>0 nucléotides homologue</w:t>
      </w:r>
      <w:r w:rsidR="004A3FD9">
        <w:t>s</w:t>
      </w:r>
      <w:r w:rsidR="003D62C6">
        <w:t xml:space="preserve"> </w:t>
      </w:r>
      <w:r w:rsidR="004C6CC2">
        <w:t>par</w:t>
      </w:r>
      <w:r w:rsidR="004A3FD9" w:rsidRPr="004A3FD9">
        <w:t xml:space="preserve"> </w:t>
      </w:r>
      <w:r w:rsidR="003D62C6">
        <w:t>leur MCN</w:t>
      </w:r>
      <w:r>
        <w:t>. Elles sont</w:t>
      </w:r>
      <w:r w:rsidR="003D62C6">
        <w:t xml:space="preserve"> </w:t>
      </w:r>
      <w:r>
        <w:t xml:space="preserve">obtenues </w:t>
      </w:r>
      <w:r w:rsidR="002E4B39">
        <w:t xml:space="preserve">en cliquant </w:t>
      </w:r>
      <w:r w:rsidR="003D62C6">
        <w:t>sur le nucléotide d’intérêt</w:t>
      </w:r>
      <w:r w:rsidR="00DE11FB">
        <w:t xml:space="preserve"> dans la simulation de la </w:t>
      </w:r>
      <w:r w:rsidR="00DE11FB" w:rsidRPr="0049713A">
        <w:t>figure</w:t>
      </w:r>
      <w:r w:rsidR="00DE11FB">
        <w:t xml:space="preserve"> 2</w:t>
      </w:r>
      <w:r>
        <w:t>2</w:t>
      </w:r>
      <w:r w:rsidR="002E4B39">
        <w:t xml:space="preserve">. </w:t>
      </w:r>
      <w:r>
        <w:t>Ces</w:t>
      </w:r>
      <w:r w:rsidR="00DE11FB">
        <w:t xml:space="preserve"> liste</w:t>
      </w:r>
      <w:r>
        <w:t>s</w:t>
      </w:r>
      <w:r w:rsidR="00DE11FB">
        <w:t xml:space="preserve"> </w:t>
      </w:r>
      <w:r w:rsidR="003D62C6">
        <w:t>apparai</w:t>
      </w:r>
      <w:r>
        <w:t>sse</w:t>
      </w:r>
      <w:r w:rsidR="004C6CC2">
        <w:t>n</w:t>
      </w:r>
      <w:r>
        <w:t>t</w:t>
      </w:r>
      <w:r w:rsidR="003D62C6">
        <w:t xml:space="preserve"> après avoir cliqué sur un des</w:t>
      </w:r>
      <w:r>
        <w:t xml:space="preserve"> deux</w:t>
      </w:r>
      <w:r w:rsidR="003D62C6">
        <w:t xml:space="preserve"> MCN</w:t>
      </w:r>
      <w:r w:rsidR="00DE11FB">
        <w:t>.</w:t>
      </w:r>
      <w:r w:rsidR="003D62C6">
        <w:t xml:space="preserve"> Lorsque c’est possible</w:t>
      </w:r>
      <w:r w:rsidR="004C6CC2">
        <w:t>,</w:t>
      </w:r>
      <w:r w:rsidR="003D62C6">
        <w:t xml:space="preserve"> 10 exemples de </w:t>
      </w:r>
      <w:r w:rsidR="004A3FD9">
        <w:t xml:space="preserve">nucléotides ayant une </w:t>
      </w:r>
      <w:r w:rsidR="003D62C6">
        <w:t>haute et basse réactivité</w:t>
      </w:r>
      <w:r w:rsidR="004C6CC2">
        <w:t xml:space="preserve"> sont écrites</w:t>
      </w:r>
      <w:r w:rsidR="00160222">
        <w:t>. Ces adresses mènent vers la représentation d</w:t>
      </w:r>
      <w:r w:rsidR="00654E97">
        <w:t>es</w:t>
      </w:r>
      <w:r w:rsidR="00160222">
        <w:t xml:space="preserve"> ARN pour lesquels un nucléotide est dans la conformation du MCN dans au moins 20% des SS du même </w:t>
      </w:r>
      <w:r w:rsidR="004A3FD9">
        <w:t>logiciel de prédiction</w:t>
      </w:r>
      <w:r w:rsidR="00160222">
        <w:t xml:space="preserve"> que celui d’où provient le MCN d’origine.</w:t>
      </w:r>
      <w:r w:rsidR="003D62C6">
        <w:t xml:space="preserve"> Le nucléotide est mis en évidence </w:t>
      </w:r>
      <w:r w:rsidR="00520369">
        <w:t xml:space="preserve">dans </w:t>
      </w:r>
      <w:r>
        <w:t>l’</w:t>
      </w:r>
      <w:r w:rsidR="00520369">
        <w:t>ARN</w:t>
      </w:r>
      <w:r>
        <w:t xml:space="preserve"> de l’adresse</w:t>
      </w:r>
      <w:r w:rsidR="00520369">
        <w:t xml:space="preserve"> par un cercle jaune</w:t>
      </w:r>
      <w:r w:rsidR="004A3FD9">
        <w:t>.</w:t>
      </w:r>
      <w:r>
        <w:t xml:space="preserve"> Le rectangle noir sur fond gris donne une idée de la « pureté » du MCN.  Sa longueur est proportionnelle </w:t>
      </w:r>
      <w:r w:rsidR="004C6CC2">
        <w:t>à 4 fois</w:t>
      </w:r>
      <w:r>
        <w:t xml:space="preserve"> nombre de « Hi »</w:t>
      </w:r>
      <w:r w:rsidR="004C6CC2">
        <w:t xml:space="preserve"> divisé par le nombre de « </w:t>
      </w:r>
      <w:proofErr w:type="gramStart"/>
      <w:r w:rsidR="004C6CC2">
        <w:rPr>
          <w:i/>
        </w:rPr>
        <w:t>Low</w:t>
      </w:r>
      <w:r w:rsidR="004C6CC2">
        <w:t>»</w:t>
      </w:r>
      <w:proofErr w:type="gramEnd"/>
      <w:r w:rsidR="004C6CC2">
        <w:t xml:space="preserve"> plus le nombre de « </w:t>
      </w:r>
      <w:bookmarkStart w:id="146" w:name="_Hlk502255528"/>
      <w:r w:rsidR="004C6CC2">
        <w:rPr>
          <w:i/>
        </w:rPr>
        <w:t>Hi</w:t>
      </w:r>
      <w:r w:rsidR="004C6CC2">
        <w:t xml:space="preserve"> </w:t>
      </w:r>
      <w:bookmarkEnd w:id="146"/>
      <w:r w:rsidR="004C6CC2">
        <w:t>»</w:t>
      </w:r>
      <w:r>
        <w:t>.</w:t>
      </w:r>
      <w:bookmarkEnd w:id="145"/>
    </w:p>
    <w:p w:rsidR="003E2594" w:rsidRDefault="003E2594" w:rsidP="003E2594">
      <w:pPr>
        <w:pStyle w:val="Heading2"/>
      </w:pPr>
      <w:bookmarkStart w:id="147" w:name="_Toc502671871"/>
      <w:bookmarkStart w:id="148" w:name="_Toc502671981"/>
      <w:bookmarkStart w:id="149" w:name="_Toc15360938"/>
      <w:bookmarkStart w:id="150" w:name="_Toc15361293"/>
      <w:bookmarkStart w:id="151" w:name="_Toc20041539"/>
      <w:bookmarkStart w:id="152" w:name="_Toc20313901"/>
      <w:bookmarkStart w:id="153" w:name="_Toc20314791"/>
      <w:r>
        <w:lastRenderedPageBreak/>
        <w:t>Conclusion du chapitre 2</w:t>
      </w:r>
      <w:bookmarkEnd w:id="147"/>
      <w:bookmarkEnd w:id="148"/>
    </w:p>
    <w:p w:rsidR="009E28DE" w:rsidRDefault="003E2594" w:rsidP="003E2594">
      <w:pPr>
        <w:pStyle w:val="Paragraphe"/>
      </w:pPr>
      <w:r>
        <w:t xml:space="preserve">L’outil de visualisation RDV se démarque des autres logiciels de visualisation de SS par la possibilité de voir le graphe des transitions des ARN et la valeur de cohérence attribuée </w:t>
      </w:r>
      <w:r w:rsidR="009E28DE">
        <w:t>à chacune de ses</w:t>
      </w:r>
      <w:r>
        <w:t xml:space="preserve"> SS. De plus, il est possible de vérifier des hypothèses rapidement</w:t>
      </w:r>
      <w:r w:rsidR="009E28DE">
        <w:t xml:space="preserve">. Il aussi possible de naviguer entre les nucléotides ayant des MCN communs. </w:t>
      </w:r>
    </w:p>
    <w:p w:rsidR="003E2594" w:rsidRDefault="009E28DE" w:rsidP="009E28DE">
      <w:pPr>
        <w:pStyle w:val="Paragraphesuite"/>
      </w:pPr>
      <w:r>
        <w:t xml:space="preserve">Je crois que cet outil à un avenir intéressant puisqu’il est écrit en </w:t>
      </w:r>
      <w:r w:rsidRPr="00654E97">
        <w:rPr>
          <w:i/>
        </w:rPr>
        <w:t>Java</w:t>
      </w:r>
      <w:r w:rsidR="00654E97" w:rsidRPr="00654E97">
        <w:rPr>
          <w:i/>
        </w:rPr>
        <w:t>S</w:t>
      </w:r>
      <w:r w:rsidRPr="00654E97">
        <w:rPr>
          <w:i/>
        </w:rPr>
        <w:t>cript</w:t>
      </w:r>
      <w:r>
        <w:t xml:space="preserve"> avec la librairie d3.js, une librairie libre. Le code de RDV est libre lui aussi. </w:t>
      </w:r>
    </w:p>
    <w:p w:rsidR="009E28DE" w:rsidRDefault="009E28DE" w:rsidP="009E28DE">
      <w:pPr>
        <w:pStyle w:val="Paragraphesuite"/>
      </w:pPr>
      <w:r>
        <w:t>Les améliorations possibles sont entre autres :</w:t>
      </w:r>
    </w:p>
    <w:p w:rsidR="009E28DE" w:rsidRDefault="009E28DE" w:rsidP="00F710AC">
      <w:pPr>
        <w:pStyle w:val="Paragraphe"/>
        <w:numPr>
          <w:ilvl w:val="0"/>
          <w:numId w:val="30"/>
        </w:numPr>
        <w:ind w:left="426" w:hanging="426"/>
      </w:pPr>
      <w:r>
        <w:t>Navigation automatique entre les SS par marche aléatoire</w:t>
      </w:r>
      <w:r w:rsidR="00E42A91">
        <w:t>.</w:t>
      </w:r>
    </w:p>
    <w:p w:rsidR="00E42A91" w:rsidRDefault="00E42A91" w:rsidP="00F710AC">
      <w:pPr>
        <w:pStyle w:val="Paragraphe"/>
        <w:numPr>
          <w:ilvl w:val="0"/>
          <w:numId w:val="30"/>
        </w:numPr>
        <w:ind w:left="426" w:hanging="426"/>
      </w:pPr>
      <w:r>
        <w:t>Formation des liens entre les SS dynamique en fonction d’un seuil de distance.</w:t>
      </w:r>
    </w:p>
    <w:p w:rsidR="00E42A91" w:rsidRPr="009E28DE" w:rsidRDefault="00E42A91" w:rsidP="00F710AC">
      <w:pPr>
        <w:pStyle w:val="Paragraphe"/>
        <w:numPr>
          <w:ilvl w:val="0"/>
          <w:numId w:val="30"/>
        </w:numPr>
        <w:ind w:left="426" w:hanging="426"/>
      </w:pPr>
      <w:r>
        <w:t>Visualisation en 3D de la SS.</w:t>
      </w:r>
    </w:p>
    <w:p w:rsidR="003E2594" w:rsidRDefault="003E2594">
      <w:pPr>
        <w:spacing w:line="240" w:lineRule="auto"/>
        <w:jc w:val="left"/>
        <w:rPr>
          <w:b/>
          <w:kern w:val="28"/>
          <w:sz w:val="36"/>
        </w:rPr>
      </w:pPr>
      <w:r>
        <w:br w:type="page"/>
      </w:r>
    </w:p>
    <w:p w:rsidR="00441205" w:rsidRDefault="00441205" w:rsidP="00441205">
      <w:pPr>
        <w:pStyle w:val="Heading1"/>
      </w:pPr>
      <w:bookmarkStart w:id="154" w:name="_Toc502671872"/>
      <w:bookmarkStart w:id="155" w:name="_Toc502671982"/>
      <w:r w:rsidRPr="00002319">
        <w:lastRenderedPageBreak/>
        <w:t xml:space="preserve">Chapitre </w:t>
      </w:r>
      <w:r>
        <w:t>3</w:t>
      </w:r>
      <w:r w:rsidR="007A63C0">
        <w:t xml:space="preserve"> : </w:t>
      </w:r>
      <w:r w:rsidR="00AA4163">
        <w:t>Évaluation d</w:t>
      </w:r>
      <w:r w:rsidR="007A63C0">
        <w:t>e la cohérence</w:t>
      </w:r>
      <w:r w:rsidR="00AA4163">
        <w:t xml:space="preserve"> des MCN</w:t>
      </w:r>
      <w:bookmarkEnd w:id="154"/>
      <w:bookmarkEnd w:id="155"/>
    </w:p>
    <w:p w:rsidR="004770CB" w:rsidRDefault="00E42A91" w:rsidP="00002E66">
      <w:pPr>
        <w:pStyle w:val="Paragraphe"/>
      </w:pPr>
      <w:r>
        <w:t xml:space="preserve">Dans le but de mesurer les performances des </w:t>
      </w:r>
      <w:r w:rsidR="00EC0EC8">
        <w:t>prédiction</w:t>
      </w:r>
      <w:r w:rsidR="00654E97">
        <w:t>s</w:t>
      </w:r>
      <w:r w:rsidR="00EC0EC8">
        <w:t xml:space="preserve"> </w:t>
      </w:r>
      <w:r>
        <w:t>effectué</w:t>
      </w:r>
      <w:r w:rsidR="00654E97">
        <w:t>es</w:t>
      </w:r>
      <w:r w:rsidR="00EC0EC8">
        <w:t xml:space="preserve"> par RNASS</w:t>
      </w:r>
      <w:r>
        <w:t>,</w:t>
      </w:r>
      <w:r w:rsidR="00EC0EC8">
        <w:t xml:space="preserve"> je les</w:t>
      </w:r>
      <w:r>
        <w:t xml:space="preserve"> ai</w:t>
      </w:r>
      <w:r w:rsidR="00EC0EC8">
        <w:t xml:space="preserve"> </w:t>
      </w:r>
      <w:r>
        <w:t>évalués</w:t>
      </w:r>
      <w:r w:rsidR="00EC0EC8">
        <w:t xml:space="preserve"> dans ce chapitre. J’ai utilisé un</w:t>
      </w:r>
      <w:r w:rsidR="00A6426C">
        <w:t xml:space="preserve">e machine à vecteur de support pour entrainer un modèle avec deux ensembles de données différents. Le premier </w:t>
      </w:r>
      <w:r w:rsidR="007C05EE">
        <w:t xml:space="preserve">ensemble </w:t>
      </w:r>
      <w:r w:rsidR="00A6426C">
        <w:t xml:space="preserve">contient les valeurs de pairage </w:t>
      </w:r>
      <w:r>
        <w:t xml:space="preserve">des nucléotides </w:t>
      </w:r>
      <w:r w:rsidR="00A6426C">
        <w:t>et le deuxième contient les valeurs de prédiction de RNASS. Ces nucléotides ont été extrait</w:t>
      </w:r>
      <w:r w:rsidR="00654E97">
        <w:t>s</w:t>
      </w:r>
      <w:r w:rsidR="00A6426C">
        <w:t xml:space="preserve"> de l’ensemble de données filtré (voir chapitre 1). </w:t>
      </w:r>
    </w:p>
    <w:p w:rsidR="00A6426C" w:rsidRDefault="00A6426C" w:rsidP="00A6426C">
      <w:pPr>
        <w:pStyle w:val="Paragraphesuite"/>
      </w:pPr>
      <w:r>
        <w:t xml:space="preserve">Le graphique de la </w:t>
      </w:r>
      <w:r w:rsidRPr="0049713A">
        <w:t>figure</w:t>
      </w:r>
      <w:r>
        <w:t xml:space="preserve"> </w:t>
      </w:r>
      <w:r w:rsidR="00E42A91">
        <w:t>2</w:t>
      </w:r>
      <w:r w:rsidR="00F710AC">
        <w:t>3</w:t>
      </w:r>
      <w:r>
        <w:t xml:space="preserve"> montre les étapes de l’entrainement.</w:t>
      </w:r>
      <w:r w:rsidR="009E01D0">
        <w:t xml:space="preserve"> La plateforme Azure permet de </w:t>
      </w:r>
      <w:r w:rsidR="006E6999">
        <w:t>créer</w:t>
      </w:r>
      <w:r w:rsidR="009E01D0">
        <w:t xml:space="preserve"> un protocole graphique.</w:t>
      </w:r>
      <w:r>
        <w:t xml:space="preserve"> Du haut vers le bas</w:t>
      </w:r>
      <w:r w:rsidR="00464663">
        <w:t>,</w:t>
      </w:r>
      <w:r>
        <w:t xml:space="preserve"> </w:t>
      </w:r>
      <w:r w:rsidR="00E42A91">
        <w:t>voici</w:t>
      </w:r>
      <w:r>
        <w:t xml:space="preserve"> les </w:t>
      </w:r>
      <w:r w:rsidR="00E42A91">
        <w:t>étapes</w:t>
      </w:r>
      <w:r>
        <w:t xml:space="preserve"> : </w:t>
      </w:r>
    </w:p>
    <w:p w:rsidR="006F66AD" w:rsidRDefault="00E42A91" w:rsidP="00A6426C">
      <w:pPr>
        <w:pStyle w:val="Paragraphesuite"/>
        <w:numPr>
          <w:ilvl w:val="0"/>
          <w:numId w:val="29"/>
        </w:numPr>
      </w:pPr>
      <w:r>
        <w:rPr>
          <w:noProof/>
        </w:rPr>
        <w:drawing>
          <wp:anchor distT="0" distB="0" distL="114300" distR="114300" simplePos="0" relativeHeight="251831296" behindDoc="0" locked="0" layoutInCell="1" allowOverlap="1" wp14:anchorId="4C00DB73">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3">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Les données sont dans cet élément.</w:t>
      </w:r>
      <w:r w:rsidR="00897A0A">
        <w:t xml:space="preserve"> 2 116 180 nucléotides sont considérés. Ils ont une valeur de réactivité haute (</w:t>
      </w:r>
      <w:r w:rsidR="00897A0A" w:rsidRPr="007A0853">
        <w:t>&gt;1)</w:t>
      </w:r>
      <w:r w:rsidR="00897A0A">
        <w:t xml:space="preserve"> ou basse (&lt;0,5).</w:t>
      </w:r>
    </w:p>
    <w:p w:rsidR="006E6999" w:rsidRPr="006E6999" w:rsidRDefault="00654E97" w:rsidP="006E6999">
      <w:pPr>
        <w:pStyle w:val="Paragraphesuite"/>
        <w:numPr>
          <w:ilvl w:val="0"/>
          <w:numId w:val="29"/>
        </w:numPr>
      </w:pPr>
      <w:r>
        <w:rPr>
          <w:noProof/>
        </w:rPr>
        <w:drawing>
          <wp:anchor distT="0" distB="0" distL="114300" distR="114300" simplePos="0" relativeHeight="251830272" behindDoc="0" locked="0" layoutInCell="1" allowOverlap="1" wp14:anchorId="5AA62D5F">
            <wp:simplePos x="0" y="0"/>
            <wp:positionH relativeFrom="margin">
              <wp:align>left</wp:align>
            </wp:positionH>
            <wp:positionV relativeFrom="margin">
              <wp:posOffset>3370966</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4">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 xml:space="preserve">On </w:t>
      </w:r>
      <w:bookmarkStart w:id="156" w:name="_Hlk500859261"/>
      <w:r w:rsidR="009E01D0">
        <w:t>configure les métadonnées pour que l’algorithme d’apprentissage</w:t>
      </w:r>
      <w:bookmarkEnd w:id="156"/>
      <w:r w:rsidR="006E6999">
        <w:t xml:space="preserve"> sache sur quelles caractéristiques apprendre et quelle caractéristique prédire.</w:t>
      </w:r>
    </w:p>
    <w:p w:rsidR="00A6426C" w:rsidRDefault="007E7316" w:rsidP="00A6426C">
      <w:pPr>
        <w:pStyle w:val="Paragraphesuite"/>
        <w:numPr>
          <w:ilvl w:val="0"/>
          <w:numId w:val="29"/>
        </w:numPr>
      </w:pPr>
      <w:r>
        <w:rPr>
          <w:noProof/>
        </w:rPr>
        <w:drawing>
          <wp:anchor distT="0" distB="0" distL="114300" distR="114300" simplePos="0" relativeHeight="251832320" behindDoc="0" locked="0" layoutInCell="1" allowOverlap="1" wp14:anchorId="544CB425">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5">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E6999">
        <w:rPr>
          <w:noProof/>
        </w:rPr>
        <w:drawing>
          <wp:anchor distT="0" distB="0" distL="114300" distR="114300" simplePos="0" relativeHeight="251833344" behindDoc="0" locked="0" layoutInCell="1" allowOverlap="1" wp14:anchorId="252DE3F4">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6">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6E6999">
        <w:t>On choisit le mod</w:t>
      </w:r>
      <w:r w:rsidR="00654E97">
        <w:t>è</w:t>
      </w:r>
      <w:r w:rsidR="006E6999">
        <w:t>l</w:t>
      </w:r>
      <w:r w:rsidR="00654E97">
        <w:t>e</w:t>
      </w:r>
      <w:r w:rsidR="006E6999">
        <w:t xml:space="preserve"> d’apprentissage et on lui donne les paramètres voulus. Dans le présent cas, les paramètres sont ceux d’origines.</w:t>
      </w:r>
    </w:p>
    <w:p w:rsidR="006E6999" w:rsidRDefault="006E6999" w:rsidP="006E6999">
      <w:pPr>
        <w:pStyle w:val="Paragraphe"/>
        <w:numPr>
          <w:ilvl w:val="0"/>
          <w:numId w:val="29"/>
        </w:numPr>
      </w:pPr>
      <w:r>
        <w:t xml:space="preserve">On sépare </w:t>
      </w:r>
      <w:r w:rsidR="00897A0A">
        <w:t>les données</w:t>
      </w:r>
      <w:r>
        <w:t xml:space="preserve"> pour avoir un ensemble d’entrainement et un ensemble </w:t>
      </w:r>
      <w:r w:rsidR="00654E97">
        <w:t xml:space="preserve">« </w:t>
      </w:r>
      <w:r>
        <w:t>test</w:t>
      </w:r>
      <w:r w:rsidR="00654E97">
        <w:t xml:space="preserve"> »</w:t>
      </w:r>
      <w:r>
        <w:t>.</w:t>
      </w:r>
      <w:r w:rsidR="00897A0A">
        <w:t xml:space="preserve"> Ici, on a séparé en deux l’ensemble de départ.</w:t>
      </w:r>
    </w:p>
    <w:p w:rsidR="00897A0A" w:rsidRDefault="00897A0A" w:rsidP="006E6999">
      <w:pPr>
        <w:pStyle w:val="Paragraphe"/>
        <w:numPr>
          <w:ilvl w:val="0"/>
          <w:numId w:val="29"/>
        </w:numPr>
      </w:pPr>
      <w:r>
        <w:rPr>
          <w:noProof/>
        </w:rPr>
        <w:drawing>
          <wp:anchor distT="0" distB="0" distL="114300" distR="114300" simplePos="0" relativeHeight="251834368" behindDoc="0" locked="0" layoutInCell="1" allowOverlap="1" wp14:anchorId="01A26AA6">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7">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rsidR="00897A0A" w:rsidRDefault="00897A0A" w:rsidP="006E6999">
      <w:pPr>
        <w:pStyle w:val="Paragraphe"/>
        <w:numPr>
          <w:ilvl w:val="0"/>
          <w:numId w:val="29"/>
        </w:numPr>
      </w:pPr>
      <w:r>
        <w:rPr>
          <w:noProof/>
        </w:rPr>
        <w:drawing>
          <wp:anchor distT="0" distB="0" distL="114300" distR="114300" simplePos="0" relativeHeight="251835392" behindDoc="0" locked="0" layoutInCell="1" allowOverlap="1" wp14:anchorId="04E3E368">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7">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On attribue un score avec l’ensemble </w:t>
      </w:r>
      <w:r w:rsidR="00654E97">
        <w:t xml:space="preserve">« </w:t>
      </w:r>
      <w:r>
        <w:t>test</w:t>
      </w:r>
      <w:r w:rsidR="00654E97">
        <w:t xml:space="preserve"> »</w:t>
      </w:r>
      <w:r>
        <w:t>.</w:t>
      </w:r>
    </w:p>
    <w:p w:rsidR="00897A0A" w:rsidRDefault="00897A0A" w:rsidP="006E6999">
      <w:pPr>
        <w:pStyle w:val="Paragraphe"/>
        <w:numPr>
          <w:ilvl w:val="0"/>
          <w:numId w:val="29"/>
        </w:numPr>
        <w:sectPr w:rsidR="00897A0A" w:rsidSect="004770CB">
          <w:headerReference w:type="default" r:id="rId68"/>
          <w:headerReference w:type="first" r:id="rId69"/>
          <w:type w:val="continuous"/>
          <w:pgSz w:w="12240" w:h="15840"/>
          <w:pgMar w:top="2268" w:right="1701" w:bottom="1701" w:left="2268" w:header="1418" w:footer="709" w:gutter="0"/>
          <w:cols w:space="708"/>
          <w:titlePg/>
        </w:sectPr>
      </w:pPr>
      <w:r>
        <w:rPr>
          <w:noProof/>
        </w:rPr>
        <w:drawing>
          <wp:anchor distT="0" distB="0" distL="114300" distR="114300" simplePos="0" relativeHeight="251836416" behindDoc="0" locked="0" layoutInCell="1" allowOverlap="1" wp14:anchorId="5C429B46">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7">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w:t>
      </w:r>
      <w:r w:rsidR="00654E97">
        <w:t>es</w:t>
      </w:r>
      <w:r>
        <w:t xml:space="preserve"> dans l’introduction.</w:t>
      </w:r>
    </w:p>
    <w:p w:rsidR="00897A0A" w:rsidRDefault="00897A0A" w:rsidP="00897A0A">
      <w:pPr>
        <w:pStyle w:val="Paragraphesuite"/>
      </w:pPr>
      <w:r>
        <w:rPr>
          <w:noProof/>
        </w:rPr>
        <w:lastRenderedPageBreak/>
        <w:drawing>
          <wp:inline distT="0" distB="0" distL="0" distR="0">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97A0A" w:rsidRDefault="00BC4D8C" w:rsidP="00540B82">
      <w:pPr>
        <w:pStyle w:val="Figure"/>
      </w:pPr>
      <w:bookmarkStart w:id="157" w:name="_Toc502671259"/>
      <w:r>
        <w:t xml:space="preserve">Protocole d’apprentissage graphique, partant des données brutes jusqu’à son analyse. </w:t>
      </w:r>
      <w:r w:rsidR="00897A0A">
        <w:t>La plateforme Azure permet d’entrainer un modèle en effectuant de la programmation graphique.</w:t>
      </w:r>
      <w:r>
        <w:t xml:space="preserve"> Si on fait abstraction du bloc « </w:t>
      </w:r>
      <w:proofErr w:type="spellStart"/>
      <w:r w:rsidRPr="007C05EE">
        <w:rPr>
          <w:i/>
        </w:rPr>
        <w:t>summarise</w:t>
      </w:r>
      <w:proofErr w:type="spellEnd"/>
      <w:r w:rsidRPr="007C05EE">
        <w:rPr>
          <w:i/>
        </w:rPr>
        <w:t xml:space="preserve"> data</w:t>
      </w:r>
      <w:r>
        <w:t xml:space="preserve"> », deux chemins partent des données brutes. À gauche, le modèle est entrainé sur les prédiction</w:t>
      </w:r>
      <w:r w:rsidR="00654E97">
        <w:t>s</w:t>
      </w:r>
      <w:r>
        <w:t xml:space="preserve"> de RNASS et à droite sur l’état pairé ou non d</w:t>
      </w:r>
      <w:r w:rsidR="00464663">
        <w:t>es</w:t>
      </w:r>
      <w:r>
        <w:t xml:space="preserve"> nucléotide</w:t>
      </w:r>
      <w:r w:rsidR="00464663">
        <w:t>s</w:t>
      </w:r>
      <w:r>
        <w:t xml:space="preserve">. Dans les deux cas une </w:t>
      </w:r>
      <w:r w:rsidRPr="007C05EE">
        <w:rPr>
          <w:u w:val="single"/>
        </w:rPr>
        <w:t>machine à vecteur de support</w:t>
      </w:r>
      <w:r>
        <w:t xml:space="preserve"> </w:t>
      </w:r>
      <w:r w:rsidR="00654E97">
        <w:t>a</w:t>
      </w:r>
      <w:r>
        <w:t xml:space="preserve"> été utilisé</w:t>
      </w:r>
      <w:r w:rsidR="00464663">
        <w:t>e</w:t>
      </w:r>
      <w:r>
        <w:t xml:space="preserve">, bien que pour la caractéristique : état pairé ou non, les valeurs </w:t>
      </w:r>
      <w:bookmarkStart w:id="158" w:name="_Hlk500861012"/>
      <w:r>
        <w:t>de vrai « Hi », faux « Hi »</w:t>
      </w:r>
      <w:bookmarkEnd w:id="158"/>
      <w:r>
        <w:t xml:space="preserve">, de vrai « </w:t>
      </w:r>
      <w:bookmarkStart w:id="159" w:name="_Hlk500861023"/>
      <w:r>
        <w:t xml:space="preserve">Low </w:t>
      </w:r>
      <w:bookmarkEnd w:id="159"/>
      <w:r>
        <w:t>» et faux « Low</w:t>
      </w:r>
      <w:r w:rsidR="00464663">
        <w:t xml:space="preserve"> </w:t>
      </w:r>
      <w:r>
        <w:t xml:space="preserve">» peuvent être directement obtenues. Le dernier bloc rassemble les données pour </w:t>
      </w:r>
      <w:r w:rsidR="00464663">
        <w:t>créer</w:t>
      </w:r>
      <w:r>
        <w:t xml:space="preserve"> des graphiques, tel</w:t>
      </w:r>
      <w:r w:rsidR="00654E97">
        <w:t>s</w:t>
      </w:r>
      <w:r>
        <w:t xml:space="preserve"> que la courbe ROC</w:t>
      </w:r>
      <w:r w:rsidR="00654E97">
        <w:t xml:space="preserve"> et</w:t>
      </w:r>
      <w:r>
        <w:t xml:space="preserve"> la précision en fonction du rappel</w:t>
      </w:r>
      <w:r w:rsidR="00654E97">
        <w:t>.</w:t>
      </w:r>
      <w:bookmarkEnd w:id="157"/>
    </w:p>
    <w:p w:rsidR="00897A0A" w:rsidRDefault="00897A0A" w:rsidP="00897A0A">
      <w:pPr>
        <w:pStyle w:val="Paragraphe"/>
        <w:ind w:left="720" w:firstLine="0"/>
        <w:sectPr w:rsidR="00897A0A" w:rsidSect="00464663">
          <w:headerReference w:type="first" r:id="rId71"/>
          <w:pgSz w:w="15840" w:h="12240" w:orient="landscape"/>
          <w:pgMar w:top="2202" w:right="1440" w:bottom="1440" w:left="1440" w:header="850" w:footer="709" w:gutter="0"/>
          <w:cols w:space="708"/>
          <w:titlePg/>
          <w:docGrid w:linePitch="326"/>
        </w:sectPr>
      </w:pPr>
    </w:p>
    <w:p w:rsidR="00104C9F" w:rsidRDefault="00104C9F" w:rsidP="00104C9F">
      <w:pPr>
        <w:pStyle w:val="Heading2"/>
      </w:pPr>
      <w:bookmarkStart w:id="160" w:name="_Toc502671873"/>
      <w:bookmarkStart w:id="161" w:name="_Toc502671983"/>
      <w:r>
        <w:lastRenderedPageBreak/>
        <w:t>Comparaison</w:t>
      </w:r>
      <w:r w:rsidR="00644E77">
        <w:t xml:space="preserve"> des prédiction</w:t>
      </w:r>
      <w:r w:rsidR="00592400">
        <w:t>s</w:t>
      </w:r>
      <w:r w:rsidR="00644E77">
        <w:t xml:space="preserve"> de RNASS</w:t>
      </w:r>
      <w:r>
        <w:t xml:space="preserve"> avec </w:t>
      </w:r>
      <w:r w:rsidR="00FE0299">
        <w:t>celle</w:t>
      </w:r>
      <w:r w:rsidR="007A63C0">
        <w:t>s</w:t>
      </w:r>
      <w:r w:rsidR="00FE0299">
        <w:t xml:space="preserve"> fait</w:t>
      </w:r>
      <w:r w:rsidR="007A63C0">
        <w:t>es</w:t>
      </w:r>
      <w:r w:rsidR="00FE0299">
        <w:t xml:space="preserve"> à l’aide de </w:t>
      </w:r>
      <w:r>
        <w:t>l’état pairé ou non d’un nucléotide</w:t>
      </w:r>
      <w:r w:rsidR="00644E77">
        <w:t>.</w:t>
      </w:r>
      <w:bookmarkEnd w:id="160"/>
      <w:bookmarkEnd w:id="161"/>
    </w:p>
    <w:p w:rsidR="00FE0299" w:rsidRDefault="00644E77" w:rsidP="00644E77">
      <w:pPr>
        <w:pStyle w:val="Paragraphe"/>
      </w:pPr>
      <w:r>
        <w:t>Les modèles ont été entrainés et évalués sur deux ensembles distincts de plus d’un million de nucléotide</w:t>
      </w:r>
      <w:r w:rsidR="00030F77">
        <w:t>s</w:t>
      </w:r>
      <w:r>
        <w:t xml:space="preserve"> (</w:t>
      </w:r>
      <w:bookmarkStart w:id="162" w:name="_Hlk501754133"/>
      <w:r>
        <w:t>1 058 090</w:t>
      </w:r>
      <w:bookmarkEnd w:id="162"/>
      <w:r>
        <w:t xml:space="preserve">) provenant </w:t>
      </w:r>
      <w:r w:rsidR="009131B7">
        <w:t>des prédictions</w:t>
      </w:r>
      <w:r>
        <w:t xml:space="preserve"> de la SS de </w:t>
      </w:r>
      <w:proofErr w:type="spellStart"/>
      <w:r>
        <w:t>RNAsubopt</w:t>
      </w:r>
      <w:proofErr w:type="spellEnd"/>
      <w:r>
        <w:t xml:space="preserve">. </w:t>
      </w:r>
      <w:r w:rsidR="00FE0299">
        <w:t>Pour les deux modèles, d</w:t>
      </w:r>
      <w:r>
        <w:t>eux ensembles ont été créé</w:t>
      </w:r>
      <w:r w:rsidR="00030F77">
        <w:t>s</w:t>
      </w:r>
      <w:r>
        <w:t xml:space="preserve"> en séparant de façon aléatoire un grand ensemble de 2 116 180 nucléotides</w:t>
      </w:r>
      <w:r w:rsidR="0070012F">
        <w:t>, l’ensemble d’entrainement et l’ensemble « test »</w:t>
      </w:r>
      <w:r>
        <w:t xml:space="preserve">. </w:t>
      </w:r>
    </w:p>
    <w:p w:rsidR="001256C9" w:rsidRPr="001256C9" w:rsidRDefault="000F00D2" w:rsidP="001256C9">
      <w:pPr>
        <w:pStyle w:val="Tableau"/>
      </w:pPr>
      <w:bookmarkStart w:id="163" w:name="_Toc502672545"/>
      <w:r>
        <w:rPr>
          <w:noProof/>
        </w:rPr>
        <mc:AlternateContent>
          <mc:Choice Requires="wps">
            <w:drawing>
              <wp:anchor distT="45720" distB="45720" distL="114300" distR="114300" simplePos="0" relativeHeight="251967488" behindDoc="0" locked="0" layoutInCell="1" allowOverlap="1">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58.7pt;margin-top:42.3pt;width:192.5pt;height:71.2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" filled="f" stroked="f">
                <v:textbo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rsidR="00592400">
        <w:t xml:space="preserve">Tableau de contingence </w:t>
      </w:r>
      <w:r>
        <w:br/>
      </w:r>
      <w:r w:rsidR="00592400">
        <w:t>de</w:t>
      </w:r>
      <w:r w:rsidR="001256C9">
        <w:t xml:space="preserve"> l’état pairé ou non des nucléotides</w:t>
      </w:r>
      <w:r w:rsidR="00592400">
        <w:t xml:space="preserve"> en fonction de leur niveau de réactivité.</w:t>
      </w:r>
      <w:bookmarkEnd w:id="163"/>
    </w:p>
    <w:tbl>
      <w:tblPr>
        <w:tblStyle w:val="TableGrid"/>
        <w:tblW w:w="0" w:type="auto"/>
        <w:jc w:val="center"/>
        <w:tblLook w:val="04A0" w:firstRow="1" w:lastRow="0" w:firstColumn="1" w:lastColumn="0" w:noHBand="0" w:noVBand="1"/>
      </w:tblPr>
      <w:tblGrid>
        <w:gridCol w:w="1838"/>
        <w:gridCol w:w="1172"/>
        <w:gridCol w:w="1960"/>
        <w:gridCol w:w="1707"/>
      </w:tblGrid>
      <w:tr w:rsidR="0005660A" w:rsidRPr="0005660A" w:rsidTr="007A41D4">
        <w:trPr>
          <w:jc w:val="center"/>
        </w:trPr>
        <w:tc>
          <w:tcPr>
            <w:tcW w:w="0" w:type="auto"/>
            <w:gridSpan w:val="2"/>
            <w:vMerge w:val="restart"/>
            <w:shd w:val="clear" w:color="auto" w:fill="BFBFBF" w:themeFill="background1" w:themeFillShade="BF"/>
            <w:vAlign w:val="center"/>
          </w:tcPr>
          <w:p w:rsidR="0005660A" w:rsidRPr="001256C9" w:rsidRDefault="0005660A" w:rsidP="0005660A">
            <w:pPr>
              <w:pStyle w:val="Paragraphe"/>
              <w:ind w:firstLine="0"/>
              <w:jc w:val="center"/>
              <w:rPr>
                <w:sz w:val="40"/>
              </w:rPr>
            </w:pPr>
          </w:p>
        </w:tc>
        <w:tc>
          <w:tcPr>
            <w:tcW w:w="0" w:type="auto"/>
            <w:gridSpan w:val="2"/>
            <w:vAlign w:val="center"/>
          </w:tcPr>
          <w:p w:rsidR="0005660A" w:rsidRPr="001256C9" w:rsidRDefault="0005660A" w:rsidP="0005660A">
            <w:pPr>
              <w:pStyle w:val="Paragraphe"/>
              <w:ind w:firstLine="0"/>
              <w:jc w:val="center"/>
              <w:rPr>
                <w:sz w:val="40"/>
              </w:rPr>
            </w:pPr>
            <w:r w:rsidRPr="001256C9">
              <w:rPr>
                <w:sz w:val="40"/>
              </w:rPr>
              <w:t>État</w:t>
            </w:r>
            <w:r w:rsidR="001256C9">
              <w:rPr>
                <w:sz w:val="40"/>
              </w:rPr>
              <w:t xml:space="preserve"> des nucléotides</w:t>
            </w:r>
          </w:p>
        </w:tc>
      </w:tr>
      <w:tr w:rsidR="0005660A" w:rsidRPr="0005660A" w:rsidTr="00BA2A98">
        <w:trPr>
          <w:jc w:val="center"/>
        </w:trPr>
        <w:tc>
          <w:tcPr>
            <w:tcW w:w="0" w:type="auto"/>
            <w:gridSpan w:val="2"/>
            <w:vMerge/>
            <w:shd w:val="clear" w:color="auto" w:fill="BFBFBF" w:themeFill="background1" w:themeFillShade="BF"/>
            <w:vAlign w:val="center"/>
          </w:tcPr>
          <w:p w:rsidR="0005660A" w:rsidRPr="001256C9" w:rsidRDefault="0005660A" w:rsidP="0005660A">
            <w:pPr>
              <w:jc w:val="center"/>
              <w:rPr>
                <w:sz w:val="40"/>
              </w:rPr>
            </w:pPr>
          </w:p>
        </w:tc>
        <w:tc>
          <w:tcPr>
            <w:tcW w:w="0" w:type="auto"/>
            <w:shd w:val="clear" w:color="auto" w:fill="7CDDF4"/>
            <w:vAlign w:val="center"/>
          </w:tcPr>
          <w:p w:rsidR="0005660A" w:rsidRPr="001256C9" w:rsidRDefault="0005660A" w:rsidP="0005660A">
            <w:pPr>
              <w:jc w:val="center"/>
              <w:rPr>
                <w:sz w:val="40"/>
              </w:rPr>
            </w:pPr>
            <w:r w:rsidRPr="001256C9">
              <w:rPr>
                <w:sz w:val="40"/>
              </w:rPr>
              <w:t xml:space="preserve">Non </w:t>
            </w:r>
            <w:bookmarkStart w:id="164" w:name="_Hlk500869777"/>
            <w:r w:rsidRPr="001256C9">
              <w:rPr>
                <w:sz w:val="40"/>
              </w:rPr>
              <w:t>pairés</w:t>
            </w:r>
            <w:bookmarkEnd w:id="164"/>
          </w:p>
        </w:tc>
        <w:tc>
          <w:tcPr>
            <w:tcW w:w="0" w:type="auto"/>
            <w:shd w:val="clear" w:color="auto" w:fill="FC9C92"/>
            <w:vAlign w:val="center"/>
          </w:tcPr>
          <w:p w:rsidR="0005660A" w:rsidRPr="001256C9" w:rsidRDefault="0005660A" w:rsidP="0005660A">
            <w:pPr>
              <w:jc w:val="center"/>
              <w:rPr>
                <w:sz w:val="40"/>
              </w:rPr>
            </w:pPr>
            <w:r w:rsidRPr="001256C9">
              <w:rPr>
                <w:sz w:val="40"/>
              </w:rPr>
              <w:t>Pairés</w:t>
            </w:r>
          </w:p>
        </w:tc>
      </w:tr>
      <w:tr w:rsidR="008D7068" w:rsidRPr="0005660A" w:rsidTr="00BA2A98">
        <w:trPr>
          <w:jc w:val="center"/>
        </w:trPr>
        <w:tc>
          <w:tcPr>
            <w:tcW w:w="0" w:type="auto"/>
            <w:vMerge w:val="restart"/>
            <w:vAlign w:val="center"/>
          </w:tcPr>
          <w:p w:rsidR="008D7068" w:rsidRPr="001256C9" w:rsidRDefault="0005660A" w:rsidP="0005660A">
            <w:pPr>
              <w:pStyle w:val="Paragraphe"/>
              <w:ind w:firstLine="0"/>
              <w:jc w:val="center"/>
              <w:rPr>
                <w:sz w:val="40"/>
              </w:rPr>
            </w:pPr>
            <w:r w:rsidRPr="001256C9">
              <w:rPr>
                <w:sz w:val="40"/>
              </w:rPr>
              <w:t>Réactivité</w:t>
            </w:r>
          </w:p>
        </w:tc>
        <w:tc>
          <w:tcPr>
            <w:tcW w:w="0" w:type="auto"/>
            <w:vAlign w:val="center"/>
          </w:tcPr>
          <w:p w:rsidR="008D7068" w:rsidRPr="001256C9" w:rsidRDefault="008D7068" w:rsidP="0005660A">
            <w:pPr>
              <w:pStyle w:val="Paragraphe"/>
              <w:ind w:firstLine="0"/>
              <w:jc w:val="center"/>
              <w:rPr>
                <w:sz w:val="40"/>
              </w:rPr>
            </w:pPr>
            <w:r w:rsidRPr="001256C9">
              <w:rPr>
                <w:sz w:val="40"/>
              </w:rPr>
              <w:t>H</w:t>
            </w:r>
            <w:r w:rsidR="00A153AB">
              <w:rPr>
                <w:sz w:val="40"/>
              </w:rPr>
              <w:t>aute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155</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247</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22</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179</w:t>
            </w:r>
          </w:p>
        </w:tc>
      </w:tr>
      <w:tr w:rsidR="008D7068" w:rsidRPr="0005660A" w:rsidTr="00BA2A98">
        <w:trPr>
          <w:jc w:val="center"/>
        </w:trPr>
        <w:tc>
          <w:tcPr>
            <w:tcW w:w="0" w:type="auto"/>
            <w:vMerge/>
            <w:vAlign w:val="center"/>
          </w:tcPr>
          <w:p w:rsidR="008D7068" w:rsidRPr="001256C9" w:rsidRDefault="008D7068" w:rsidP="0005660A">
            <w:pPr>
              <w:pStyle w:val="Paragraphe"/>
              <w:ind w:firstLine="0"/>
              <w:jc w:val="center"/>
              <w:rPr>
                <w:sz w:val="40"/>
              </w:rPr>
            </w:pPr>
          </w:p>
        </w:tc>
        <w:tc>
          <w:tcPr>
            <w:tcW w:w="0" w:type="auto"/>
            <w:vAlign w:val="center"/>
          </w:tcPr>
          <w:p w:rsidR="008D7068" w:rsidRPr="001256C9" w:rsidRDefault="00A153AB" w:rsidP="0005660A">
            <w:pPr>
              <w:pStyle w:val="Paragraphe"/>
              <w:ind w:firstLine="0"/>
              <w:jc w:val="center"/>
              <w:rPr>
                <w:sz w:val="40"/>
              </w:rPr>
            </w:pPr>
            <w:r>
              <w:rPr>
                <w:sz w:val="40"/>
              </w:rPr>
              <w:t>Basse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210</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901</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669</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763</w:t>
            </w:r>
          </w:p>
        </w:tc>
      </w:tr>
    </w:tbl>
    <w:p w:rsidR="008D7068" w:rsidRPr="008D7068" w:rsidRDefault="008D7068" w:rsidP="008D7068">
      <w:pPr>
        <w:pStyle w:val="Paragraphe"/>
      </w:pPr>
    </w:p>
    <w:p w:rsidR="006D1AC3" w:rsidRDefault="003E3B5E" w:rsidP="006D1AC3">
      <w:pPr>
        <w:pStyle w:val="Paragraphesuite"/>
        <w:jc w:val="center"/>
      </w:pPr>
      <w:r>
        <w:rPr>
          <w:noProof/>
        </w:rPr>
        <mc:AlternateContent>
          <mc:Choice Requires="wps">
            <w:drawing>
              <wp:anchor distT="0" distB="0" distL="114300" distR="114300" simplePos="0" relativeHeight="251971584" behindDoc="0" locked="0" layoutInCell="1" allowOverlap="1" wp14:anchorId="6A9A1771" wp14:editId="04873B60">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4BE69" id="Rectangle 309" o:spid="_x0000_s1026" style="position:absolute;margin-left:38.25pt;margin-top:4.05pt;width:105.75pt;height:11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969536" behindDoc="0" locked="0" layoutInCell="1" allowOverlap="1" wp14:anchorId="4B8AFB82" wp14:editId="72E01196">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EF74" id="Rectangle 308" o:spid="_x0000_s1026" style="position:absolute;margin-left:37.3pt;margin-top:35.6pt;width:105.8pt;height:1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sidR="001E4B97">
        <w:rPr>
          <w:noProof/>
        </w:rPr>
        <mc:AlternateContent>
          <mc:Choice Requires="wps">
            <w:drawing>
              <wp:anchor distT="45720" distB="45720" distL="114300" distR="114300" simplePos="0" relativeHeight="251952128" behindDoc="0" locked="0" layoutInCell="1" allowOverlap="1" wp14:anchorId="71B96750" wp14:editId="70BD6950">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6750" id="_x0000_s1049" type="#_x0000_t202" style="position:absolute;left:0;text-align:left;margin-left:32.85pt;margin-top:51.65pt;width:132.9pt;height:21.6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K1PsbsP&#10;AgAA+wMAAA4AAAAAAAAAAAAAAAAALgIAAGRycy9lMm9Eb2MueG1sUEsBAi0AFAAGAAgAAAAhAOGc&#10;NE7eAAAACgEAAA8AAAAAAAAAAAAAAAAAaQQAAGRycy9kb3ducmV2LnhtbFBLBQYAAAAABAAEAPMA&#10;AAB0BQAAAAA=&#10;" filled="f" stroked="f">
                <v:textbo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v:textbox>
                <w10:wrap anchorx="margin"/>
              </v:shape>
            </w:pict>
          </mc:Fallback>
        </mc:AlternateContent>
      </w:r>
      <w:r w:rsidR="009F0A05" w:rsidRPr="009F0A05">
        <w:rPr>
          <w:noProof/>
        </w:rPr>
        <mc:AlternateContent>
          <mc:Choice Requires="wps">
            <w:drawing>
              <wp:anchor distT="45720" distB="45720" distL="114300" distR="114300" simplePos="0" relativeHeight="251955200" behindDoc="0" locked="0" layoutInCell="1" allowOverlap="1" wp14:anchorId="5645EAAD" wp14:editId="5348D353">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5EAAD" id="_x0000_s1050" type="#_x0000_t202" style="position:absolute;left:0;text-align:left;margin-left:223.55pt;margin-top:18.4pt;width:49.25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" filled="f" stroked="f">
                <v:textbox style="mso-fit-shape-to-text:t">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v:textbox>
              </v:shape>
            </w:pict>
          </mc:Fallback>
        </mc:AlternateContent>
      </w:r>
      <w:r w:rsidR="009F0A05" w:rsidRPr="009F0A05">
        <w:rPr>
          <w:noProof/>
        </w:rPr>
        <mc:AlternateContent>
          <mc:Choice Requires="wps">
            <w:drawing>
              <wp:anchor distT="45720" distB="45720" distL="114300" distR="114300" simplePos="0" relativeHeight="251956224" behindDoc="0" locked="0" layoutInCell="1" allowOverlap="1" wp14:anchorId="4C82CB89" wp14:editId="50C723D4">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2CB89" id="_x0000_s1051" type="#_x0000_t202" style="position:absolute;left:0;text-align:left;margin-left:223.45pt;margin-top:10.3pt;width:105.2pt;height:110.6pt;z-index:25195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" filled="f" stroked="f">
                <v:textbox style="mso-fit-shape-to-text:t">
                  <w:txbxContent>
                    <w:p w:rsidR="00F67FD5" w:rsidRPr="00426504" w:rsidRDefault="00F67FD5" w:rsidP="009F0A05">
                      <w:pPr>
                        <w:spacing w:line="240" w:lineRule="auto"/>
                        <w:jc w:val="left"/>
                        <w:rPr>
                          <w:sz w:val="16"/>
                        </w:rPr>
                      </w:pPr>
                      <w:r w:rsidRPr="001E4B97">
                        <w:rPr>
                          <w:sz w:val="16"/>
                        </w:rPr>
                        <w:t>Pairé</w:t>
                      </w:r>
                    </w:p>
                  </w:txbxContent>
                </v:textbox>
              </v:shape>
            </w:pict>
          </mc:Fallback>
        </mc:AlternateContent>
      </w:r>
      <w:r w:rsidR="001E4B97">
        <w:rPr>
          <w:noProof/>
        </w:rPr>
        <mc:AlternateContent>
          <mc:Choice Requires="wps">
            <w:drawing>
              <wp:anchor distT="45720" distB="45720" distL="114300" distR="114300" simplePos="0" relativeHeight="251950080" behindDoc="0" locked="0" layoutInCell="1" allowOverlap="1">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rsidR="00F67FD5" w:rsidRPr="006D1AC3" w:rsidRDefault="00F67FD5">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1.65pt;margin-top:18.4pt;width:112pt;height:21.6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Bi+Mh0OAgAA&#10;+wMAAA4AAAAAAAAAAAAAAAAALgIAAGRycy9lMm9Eb2MueG1sUEsBAi0AFAAGAAgAAAAhAE9YpY3c&#10;AAAACAEAAA8AAAAAAAAAAAAAAAAAaAQAAGRycy9kb3ducmV2LnhtbFBLBQYAAAAABAAEAPMAAABx&#10;BQAAAAA=&#10;" filled="f" stroked="f">
                <v:textbox>
                  <w:txbxContent>
                    <w:p w:rsidR="00F67FD5" w:rsidRPr="006D1AC3" w:rsidRDefault="00F67FD5">
                      <w:pPr>
                        <w:rPr>
                          <w:lang w:val="en-CA"/>
                        </w:rPr>
                      </w:pPr>
                      <w:r w:rsidRPr="001E4B97">
                        <w:t>Nucléotides réactifs</w:t>
                      </w:r>
                    </w:p>
                  </w:txbxContent>
                </v:textbox>
                <w10:wrap anchorx="margin"/>
              </v:shape>
            </w:pict>
          </mc:Fallback>
        </mc:AlternateContent>
      </w:r>
      <w:r w:rsidR="001E4B97">
        <w:rPr>
          <w:noProof/>
        </w:rPr>
        <w:drawing>
          <wp:anchor distT="0" distB="0" distL="114300" distR="114300" simplePos="0" relativeHeight="251953152" behindDoc="0" locked="0" layoutInCell="1" allowOverlap="1" wp14:anchorId="680BD5FE">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sidR="00D83315">
        <w:rPr>
          <w:noProof/>
        </w:rPr>
        <w:drawing>
          <wp:inline distT="0" distB="0" distL="0" distR="0">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rsidR="006D1AC3" w:rsidRPr="009F0A05" w:rsidRDefault="009F0A05" w:rsidP="006D1AC3">
      <w:pPr>
        <w:pStyle w:val="Figure"/>
        <w:rPr>
          <w:b/>
        </w:rPr>
      </w:pPr>
      <w:r w:rsidRPr="009F0A05">
        <w:rPr>
          <w:b/>
        </w:rPr>
        <w:t xml:space="preserve"> </w:t>
      </w:r>
      <w:bookmarkStart w:id="165" w:name="_Toc502671260"/>
      <w:r w:rsidR="00A153AB">
        <w:rPr>
          <w:b/>
        </w:rPr>
        <w:t>Cette figure met</w:t>
      </w:r>
      <w:r w:rsidRPr="009F0A05">
        <w:rPr>
          <w:b/>
        </w:rPr>
        <w:t xml:space="preserve"> en perspective l’état (pairé ou non) des nucléotides avec leur réactivité</w:t>
      </w:r>
      <w:r w:rsidR="00A153AB">
        <w:rPr>
          <w:b/>
        </w:rPr>
        <w:t xml:space="preserve"> chimique</w:t>
      </w:r>
      <w:r w:rsidRPr="009F0A05">
        <w:rPr>
          <w:b/>
        </w:rPr>
        <w:t>.</w:t>
      </w:r>
      <w:r>
        <w:rPr>
          <w:b/>
        </w:rPr>
        <w:t xml:space="preserve"> </w:t>
      </w:r>
      <w:r w:rsidRPr="009F0A05">
        <w:t xml:space="preserve">Le nombre de nucléotides réactifs </w:t>
      </w:r>
      <w:r w:rsidR="001E4B97">
        <w:t xml:space="preserve">non </w:t>
      </w:r>
      <w:r w:rsidRPr="009F0A05">
        <w:t xml:space="preserve">pairés est semblable au nombre de nucléotides </w:t>
      </w:r>
      <w:r w:rsidR="001E4B97">
        <w:t xml:space="preserve">peu </w:t>
      </w:r>
      <w:r w:rsidRPr="009F0A05">
        <w:t xml:space="preserve">réactifs </w:t>
      </w:r>
      <w:bookmarkStart w:id="166" w:name="_Hlk501748521"/>
      <w:r w:rsidRPr="009F0A05">
        <w:t xml:space="preserve">non </w:t>
      </w:r>
      <w:bookmarkEnd w:id="166"/>
      <w:r w:rsidRPr="009F0A05">
        <w:t>pairés.</w:t>
      </w:r>
      <w:r>
        <w:t xml:space="preserve"> Cependant, il y a beaucoup moins </w:t>
      </w:r>
      <w:bookmarkStart w:id="167" w:name="_Hlk501745185"/>
      <w:r>
        <w:t>de nucléotides</w:t>
      </w:r>
      <w:r w:rsidR="001E4B97">
        <w:t xml:space="preserve"> </w:t>
      </w:r>
      <w:r>
        <w:t>réactifs pairés</w:t>
      </w:r>
      <w:bookmarkEnd w:id="167"/>
      <w:r>
        <w:t xml:space="preserve"> que de nucléotides peu réactifs pairés.</w:t>
      </w:r>
      <w:r w:rsidR="00C608D8">
        <w:t xml:space="preserve"> Cette figure a été faite av</w:t>
      </w:r>
      <w:r w:rsidR="007C05EE">
        <w:t>e</w:t>
      </w:r>
      <w:r w:rsidR="00C608D8">
        <w:t>c 10 000 nucléotides.</w:t>
      </w:r>
      <w:bookmarkEnd w:id="165"/>
    </w:p>
    <w:p w:rsidR="006D1AC3" w:rsidRDefault="006D1AC3" w:rsidP="006D1AC3">
      <w:pPr>
        <w:pStyle w:val="Paragraphesuite"/>
      </w:pPr>
      <w:r>
        <w:lastRenderedPageBreak/>
        <w:t xml:space="preserve">Le pourcentage de nucléotides pairés dans ces ensembles est d’environ 65 % et le pourcentage de nucléotides peu réactifs est de 83 %. Ces deux pourcentages supposent déjà que certains nucléotides peu réactifs seront non pairés. En réalité, </w:t>
      </w:r>
      <w:r w:rsidR="000F00D2">
        <w:t xml:space="preserve">c’est </w:t>
      </w:r>
      <w:r>
        <w:t>20% des nucléotides totaux</w:t>
      </w:r>
      <w:r w:rsidR="000F00D2">
        <w:t xml:space="preserve"> </w:t>
      </w:r>
      <w:r w:rsidR="003E3B5E">
        <w:t>qui sont</w:t>
      </w:r>
      <w:r w:rsidR="000F00D2">
        <w:t xml:space="preserve"> peu réactifs et non pairés</w:t>
      </w:r>
      <w:r>
        <w:t>. 24 % des nucléotides peu réactifs ne sont pas pairés. En revanche, 12.5 % des nucléotides avec une réactivité élevée sont pairés</w:t>
      </w:r>
      <w:r w:rsidR="003E3B5E">
        <w:t>.</w:t>
      </w:r>
    </w:p>
    <w:p w:rsidR="001256C9" w:rsidRDefault="0005660A" w:rsidP="00464663">
      <w:pPr>
        <w:pStyle w:val="Paragraphe"/>
      </w:pPr>
      <w:r>
        <w:t xml:space="preserve">La </w:t>
      </w:r>
      <w:r w:rsidRPr="0049713A">
        <w:t>figure</w:t>
      </w:r>
      <w:r>
        <w:t xml:space="preserve"> </w:t>
      </w:r>
      <w:r w:rsidR="0027499B">
        <w:t>2</w:t>
      </w:r>
      <w:r w:rsidR="00F710AC">
        <w:t>4</w:t>
      </w:r>
      <w:r>
        <w:t xml:space="preserve"> est une courbe ROC </w:t>
      </w:r>
      <w:r w:rsidR="0027499B">
        <w:t>des deux modèles</w:t>
      </w:r>
      <w:r>
        <w:t xml:space="preserve"> superposé</w:t>
      </w:r>
      <w:r w:rsidR="0027499B">
        <w:t>s</w:t>
      </w:r>
      <w:r>
        <w:t xml:space="preserve">. </w:t>
      </w:r>
      <w:r w:rsidR="00FE0299">
        <w:t>Concentrons-nous</w:t>
      </w:r>
      <w:r w:rsidR="0061476F">
        <w:t xml:space="preserve"> sur la signification de la valeur de l’axe des </w:t>
      </w:r>
      <w:r w:rsidR="00FE0299">
        <w:t xml:space="preserve">« </w:t>
      </w:r>
      <w:r w:rsidR="0061476F">
        <w:t>x</w:t>
      </w:r>
      <w:r w:rsidR="00FE0299">
        <w:t xml:space="preserve"> »</w:t>
      </w:r>
      <w:r w:rsidR="0061476F">
        <w:t xml:space="preserve">. De gauche à droite, le </w:t>
      </w:r>
      <w:r w:rsidR="005D60ED">
        <w:t>taux</w:t>
      </w:r>
      <w:r w:rsidR="0061476F">
        <w:t xml:space="preserve"> </w:t>
      </w:r>
      <w:r w:rsidR="005D60ED">
        <w:t xml:space="preserve">de faux </w:t>
      </w:r>
      <w:r w:rsidR="0027499B">
        <w:t>« Hi </w:t>
      </w:r>
      <w:bookmarkStart w:id="168" w:name="_Hlk500871944"/>
      <w:r w:rsidR="0027499B">
        <w:t xml:space="preserve">» </w:t>
      </w:r>
      <w:r w:rsidR="001B5A33">
        <w:t>(</w:t>
      </w:r>
      <w:r w:rsidR="003E3B5E">
        <w:t xml:space="preserve">nucléotides </w:t>
      </w:r>
      <w:r w:rsidR="00EC1B65">
        <w:t>peu réactifs mal prédit divisé par les nucléotides peu réactifs totaux</w:t>
      </w:r>
      <w:r w:rsidR="001B5A33">
        <w:t>)</w:t>
      </w:r>
      <w:r w:rsidR="0061476F">
        <w:t xml:space="preserve"> </w:t>
      </w:r>
      <w:bookmarkEnd w:id="168"/>
      <w:r w:rsidR="0061476F">
        <w:t>augmente linéairement.</w:t>
      </w:r>
      <w:r w:rsidR="00F96028">
        <w:t xml:space="preserve"> </w:t>
      </w:r>
      <w:r w:rsidR="00FE0299">
        <w:t>Plus</w:t>
      </w:r>
      <w:r w:rsidR="001256C9">
        <w:t xml:space="preserve"> le taux de faux </w:t>
      </w:r>
      <w:bookmarkStart w:id="169" w:name="_Hlk500871919"/>
      <w:r w:rsidR="001256C9">
        <w:t xml:space="preserve">« Hi » </w:t>
      </w:r>
      <w:bookmarkEnd w:id="169"/>
      <w:r w:rsidR="00FE0299">
        <w:t>est</w:t>
      </w:r>
      <w:r w:rsidR="001256C9">
        <w:t xml:space="preserve"> bas pendant que le taux de vrai « Hi » (</w:t>
      </w:r>
      <w:r w:rsidR="00EC1B65">
        <w:t>nt réactifs bien prédit divisé par les nt réactifs totaux</w:t>
      </w:r>
      <w:r w:rsidR="001256C9">
        <w:t xml:space="preserve">) </w:t>
      </w:r>
      <w:r w:rsidR="00FE0299">
        <w:t>est</w:t>
      </w:r>
      <w:r w:rsidR="001256C9">
        <w:t xml:space="preserve"> élevé</w:t>
      </w:r>
      <w:r w:rsidR="00FE0299">
        <w:t>, meilleur est l’algorithme</w:t>
      </w:r>
      <w:r w:rsidR="001256C9">
        <w:t>.</w:t>
      </w:r>
    </w:p>
    <w:p w:rsidR="00464663" w:rsidRDefault="00C442A3" w:rsidP="00F710AC">
      <w:pPr>
        <w:pStyle w:val="Paragraphesuite"/>
      </w:pPr>
      <w:r>
        <w:rPr>
          <w:noProof/>
        </w:rPr>
        <mc:AlternateContent>
          <mc:Choice Requires="wps">
            <w:drawing>
              <wp:anchor distT="45720" distB="45720" distL="114300" distR="114300" simplePos="0" relativeHeight="251856896" behindDoc="0" locked="0" layoutInCell="1" allowOverlap="1" wp14:anchorId="44031EC5" wp14:editId="46C04A20">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31EC5" id="_x0000_s1053" type="#_x0000_t202" style="position:absolute;left:0;text-align:left;margin-left:0;margin-top:123.2pt;width:95.4pt;height:22.9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" stroked="f">
                <v:textbo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v:textbox>
                <w10:wrap anchorx="margin"/>
              </v:shape>
            </w:pict>
          </mc:Fallback>
        </mc:AlternateContent>
      </w:r>
      <w:r w:rsidR="00FE0299">
        <w:t xml:space="preserve">RNASS </w:t>
      </w:r>
      <w:r w:rsidR="001256C9">
        <w:t>donne</w:t>
      </w:r>
      <w:r w:rsidR="00F96028">
        <w:t xml:space="preserve"> une probabilité avec </w:t>
      </w:r>
      <w:r w:rsidR="00FE0299">
        <w:t>ses</w:t>
      </w:r>
      <w:r w:rsidR="00F96028">
        <w:t xml:space="preserve"> prédiction</w:t>
      </w:r>
      <w:r w:rsidR="00FE0299">
        <w:t>s</w:t>
      </w:r>
      <w:r w:rsidR="00F96028">
        <w:t xml:space="preserve">. Dans le cas </w:t>
      </w:r>
      <w:r w:rsidR="00FE0299">
        <w:t>du modèle basé sur</w:t>
      </w:r>
      <w:r w:rsidR="00F96028">
        <w:t xml:space="preserve"> l’état pairé ou non des nucléotides, le nombre de prédiction</w:t>
      </w:r>
      <w:r w:rsidR="00592400">
        <w:t>s</w:t>
      </w:r>
      <w:r w:rsidR="00F96028">
        <w:t xml:space="preserve"> </w:t>
      </w:r>
      <w:r w:rsidR="001256C9">
        <w:t xml:space="preserve">« Hi » </w:t>
      </w:r>
      <w:r w:rsidR="00F96028">
        <w:t xml:space="preserve">est fixe, c’est la raison de la forme </w:t>
      </w:r>
      <w:r w:rsidR="005D60ED">
        <w:t>«</w:t>
      </w:r>
      <w:r w:rsidR="001256C9">
        <w:t> </w:t>
      </w:r>
      <w:r w:rsidR="005D60ED">
        <w:t>carrée</w:t>
      </w:r>
      <w:r w:rsidR="001256C9">
        <w:t> </w:t>
      </w:r>
      <w:r w:rsidR="005D60ED">
        <w:t>»</w:t>
      </w:r>
      <w:r w:rsidR="00F96028">
        <w:t xml:space="preserve"> de la « courbe »</w:t>
      </w:r>
      <w:r w:rsidR="0061476F">
        <w:t xml:space="preserve"> </w:t>
      </w:r>
      <w:r w:rsidR="00F96028">
        <w:t>rouge</w:t>
      </w:r>
      <w:r w:rsidR="009E31B3">
        <w:t xml:space="preserve"> du graphique </w:t>
      </w:r>
      <w:r w:rsidR="001256C9">
        <w:t xml:space="preserve">de la </w:t>
      </w:r>
      <w:r w:rsidR="001256C9" w:rsidRPr="0049713A">
        <w:t>figure</w:t>
      </w:r>
      <w:r w:rsidR="001256C9">
        <w:t xml:space="preserve"> 2</w:t>
      </w:r>
      <w:r w:rsidR="00F710AC">
        <w:t>4</w:t>
      </w:r>
      <w:r w:rsidR="00F96028">
        <w:t>. En fait,</w:t>
      </w:r>
      <w:r w:rsidR="005D60ED">
        <w:t xml:space="preserve"> un seul point est calculé. </w:t>
      </w:r>
      <w:r w:rsidR="00DC6D4D">
        <w:t>On constate</w:t>
      </w:r>
      <w:r w:rsidR="005D60ED">
        <w:t xml:space="preserve"> que le modèle basé sur l’état des nucléotides à un taux de </w:t>
      </w:r>
      <w:r w:rsidR="0027499B">
        <w:t>faux</w:t>
      </w:r>
      <w:r w:rsidR="005D60ED">
        <w:t xml:space="preserve"> </w:t>
      </w:r>
      <w:r w:rsidR="0027499B">
        <w:t>« Hi »</w:t>
      </w:r>
      <w:r w:rsidR="005D60ED">
        <w:t xml:space="preserve"> d’environ 24</w:t>
      </w:r>
      <w:r w:rsidR="0027499B">
        <w:t xml:space="preserve"> </w:t>
      </w:r>
      <w:r w:rsidR="005D60ED">
        <w:t xml:space="preserve">%, ce qui correspond à un </w:t>
      </w:r>
      <w:r w:rsidR="009E31B3">
        <w:t>taux</w:t>
      </w:r>
      <w:r w:rsidR="005D60ED">
        <w:t xml:space="preserve"> de vrai </w:t>
      </w:r>
      <w:bookmarkStart w:id="170" w:name="_Hlk500871090"/>
      <w:r w:rsidR="005D60ED">
        <w:t>«</w:t>
      </w:r>
      <w:r w:rsidR="009E31B3">
        <w:t> </w:t>
      </w:r>
      <w:r w:rsidR="005D60ED">
        <w:t>Hi</w:t>
      </w:r>
      <w:r w:rsidR="0027499B">
        <w:t> </w:t>
      </w:r>
      <w:r w:rsidR="005D60ED">
        <w:t>»</w:t>
      </w:r>
      <w:bookmarkEnd w:id="170"/>
      <w:r w:rsidR="005D60ED">
        <w:t xml:space="preserve"> de</w:t>
      </w:r>
      <w:r w:rsidR="009E31B3">
        <w:t xml:space="preserve"> 87.4</w:t>
      </w:r>
      <w:r w:rsidR="0027499B">
        <w:t xml:space="preserve"> </w:t>
      </w:r>
      <w:r w:rsidR="009E31B3">
        <w:t xml:space="preserve">%. Pour un même taux de faux positifs, RNASS à un taux de vrai </w:t>
      </w:r>
      <w:r w:rsidR="0027499B">
        <w:t xml:space="preserve">« Hi » </w:t>
      </w:r>
      <w:r w:rsidR="009E31B3">
        <w:t>au-dessus de 90</w:t>
      </w:r>
      <w:r w:rsidR="0027499B">
        <w:t xml:space="preserve"> </w:t>
      </w:r>
      <w:r w:rsidR="009E31B3">
        <w:t>%</w:t>
      </w:r>
      <w:r w:rsidR="0027499B">
        <w:t>, un gain de</w:t>
      </w:r>
      <w:r w:rsidR="001256C9">
        <w:t xml:space="preserve"> plus de</w:t>
      </w:r>
      <w:r w:rsidR="0027499B">
        <w:t xml:space="preserve"> 2.4 %</w:t>
      </w:r>
    </w:p>
    <w:p w:rsidR="005D60ED" w:rsidRDefault="00C442A3" w:rsidP="00C442A3">
      <w:pPr>
        <w:pStyle w:val="Paragraphe"/>
        <w:jc w:val="center"/>
      </w:pPr>
      <w:r>
        <w:rPr>
          <w:noProof/>
        </w:rPr>
        <mc:AlternateContent>
          <mc:Choice Requires="wps">
            <w:drawing>
              <wp:anchor distT="45720" distB="45720" distL="114300" distR="114300" simplePos="0" relativeHeight="251846656" behindDoc="0" locked="0" layoutInCell="1" allowOverlap="1" wp14:anchorId="5B757E25" wp14:editId="45754069">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rsidR="00F67FD5" w:rsidRPr="009E31B3" w:rsidRDefault="00F67FD5" w:rsidP="009E31B3">
                            <w:pPr>
                              <w:rPr>
                                <w:lang w:val="en-CA"/>
                              </w:rPr>
                            </w:pPr>
                            <w:bookmarkStart w:id="171" w:name="_Hlk500870933"/>
                            <w:r>
                              <w:t>Taux de vrais « Hi »</w:t>
                            </w:r>
                            <w:bookmarkEnd w:id="17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7E25" id="_x0000_s1054" type="#_x0000_t202" style="position:absolute;left:0;text-align:left;margin-left:50.3pt;margin-top:93.6pt;width:121.2pt;height:29.35pt;rotation:-90;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" stroked="f">
                <v:textbox>
                  <w:txbxContent>
                    <w:p w:rsidR="00F67FD5" w:rsidRPr="009E31B3" w:rsidRDefault="00F67FD5" w:rsidP="009E31B3">
                      <w:pPr>
                        <w:rPr>
                          <w:lang w:val="en-CA"/>
                        </w:rPr>
                      </w:pPr>
                      <w:bookmarkStart w:id="172" w:name="_Hlk500870933"/>
                      <w:r>
                        <w:t>Taux de vrais « Hi »</w:t>
                      </w:r>
                      <w:bookmarkEnd w:id="172"/>
                    </w:p>
                  </w:txbxContent>
                </v:textbox>
              </v:shape>
            </w:pict>
          </mc:Fallback>
        </mc:AlternateContent>
      </w:r>
      <w:r>
        <w:rPr>
          <w:noProof/>
        </w:rPr>
        <mc:AlternateContent>
          <mc:Choice Requires="wps">
            <w:drawing>
              <wp:anchor distT="45720" distB="45720" distL="114300" distR="114300" simplePos="0" relativeHeight="251844608" behindDoc="0" locked="0" layoutInCell="1" allowOverlap="1">
                <wp:simplePos x="0" y="0"/>
                <wp:positionH relativeFrom="margin">
                  <wp:align>center</wp:align>
                </wp:positionH>
                <wp:positionV relativeFrom="paragraph">
                  <wp:posOffset>2758440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rsidR="00F67FD5" w:rsidRDefault="00F67FD5" w:rsidP="0027499B">
                            <w:pPr>
                              <w:rPr>
                                <w:lang w:val="en-CA"/>
                              </w:rPr>
                            </w:pPr>
                            <w:r>
                              <w:t>Taux de faux « Hi »</w:t>
                            </w:r>
                          </w:p>
                          <w:p w:rsidR="00F67FD5" w:rsidRPr="009E31B3" w:rsidRDefault="00F67FD5">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0;margin-top:217.2pt;width:111.65pt;height:29.3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" stroked="f">
                <v:textbox>
                  <w:txbxContent>
                    <w:p w:rsidR="00F67FD5" w:rsidRDefault="00F67FD5" w:rsidP="0027499B">
                      <w:pPr>
                        <w:rPr>
                          <w:lang w:val="en-CA"/>
                        </w:rPr>
                      </w:pPr>
                      <w:r>
                        <w:t>Taux de faux « Hi »</w:t>
                      </w:r>
                    </w:p>
                    <w:p w:rsidR="00F67FD5" w:rsidRPr="009E31B3" w:rsidRDefault="00F67FD5">
                      <w:pPr>
                        <w:rPr>
                          <w:lang w:val="en-CA"/>
                        </w:rPr>
                      </w:pPr>
                    </w:p>
                  </w:txbxContent>
                </v:textbox>
                <w10:wrap anchorx="margin"/>
              </v:shape>
            </w:pict>
          </mc:Fallback>
        </mc:AlternateContent>
      </w:r>
      <w:r w:rsidR="00460366">
        <w:rPr>
          <w:noProof/>
        </w:rPr>
        <mc:AlternateContent>
          <mc:Choice Requires="wps">
            <w:drawing>
              <wp:anchor distT="45720" distB="45720" distL="114300" distR="114300" simplePos="0" relativeHeight="251840512" behindDoc="0" locked="0" layoutInCell="1" allowOverlap="1" wp14:anchorId="0DA8CA1D" wp14:editId="1F5E66D2">
                <wp:simplePos x="0" y="0"/>
                <wp:positionH relativeFrom="margin">
                  <wp:posOffset>4356825</wp:posOffset>
                </wp:positionH>
                <wp:positionV relativeFrom="paragraph">
                  <wp:posOffset>130616</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CA1D" id="_x0000_s1056" type="#_x0000_t202" style="position:absolute;left:0;text-align:left;margin-left:343.05pt;margin-top:10.3pt;width:102.85pt;height:36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" filled="f">
                <v:textbo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9E31B3">
        <w:rPr>
          <w:noProof/>
        </w:rPr>
        <w:drawing>
          <wp:inline distT="0" distB="0" distL="0" distR="0" wp14:anchorId="38E61D49" wp14:editId="6EFE5095">
            <wp:extent cx="3638550" cy="30935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1738" cy="3104772"/>
                    </a:xfrm>
                    <a:prstGeom prst="rect">
                      <a:avLst/>
                    </a:prstGeom>
                    <a:noFill/>
                    <a:ln>
                      <a:noFill/>
                    </a:ln>
                  </pic:spPr>
                </pic:pic>
              </a:graphicData>
            </a:graphic>
          </wp:inline>
        </w:drawing>
      </w:r>
    </w:p>
    <w:p w:rsidR="009E31B3" w:rsidRDefault="009E31B3" w:rsidP="00540B82">
      <w:pPr>
        <w:pStyle w:val="Figure"/>
      </w:pPr>
      <w:bookmarkStart w:id="173" w:name="_Toc502671261"/>
      <w:r w:rsidRPr="0002526D">
        <w:rPr>
          <w:b/>
        </w:rPr>
        <w:lastRenderedPageBreak/>
        <w:t>Courbe de ROC du modèle de RNASS et du modèle pairé / non pairé.</w:t>
      </w:r>
      <w:r w:rsidR="0027499B">
        <w:t xml:space="preserve"> Le modèle de RNASS en plus d’être paramétrable au niveau du risque de ses prédictions performe mieux que le modèle basé sur l’état pairé ou non des nucléotides.</w:t>
      </w:r>
      <w:bookmarkEnd w:id="173"/>
    </w:p>
    <w:p w:rsidR="009E31B3" w:rsidRDefault="009E31B3" w:rsidP="009E31B3">
      <w:pPr>
        <w:pStyle w:val="Paragraphesuite"/>
      </w:pPr>
      <w:r>
        <w:t xml:space="preserve">Lorsqu’on considère les </w:t>
      </w:r>
      <w:bookmarkStart w:id="174" w:name="_Hlk501751199"/>
      <w:r w:rsidR="00BA2A98">
        <w:t>nucléotides réactifs</w:t>
      </w:r>
      <w:r>
        <w:t xml:space="preserve"> </w:t>
      </w:r>
      <w:bookmarkEnd w:id="174"/>
      <w:r>
        <w:t>comme des positifs, la précision de ce modèle est de 42.4</w:t>
      </w:r>
      <w:r w:rsidR="006D6871">
        <w:t xml:space="preserve"> </w:t>
      </w:r>
      <w:r>
        <w:t>%</w:t>
      </w:r>
      <w:r w:rsidR="00D2491A">
        <w:t xml:space="preserve"> (</w:t>
      </w:r>
      <w:bookmarkStart w:id="175" w:name="_Hlk501061118"/>
      <w:r w:rsidR="00672218">
        <w:t xml:space="preserve">la précision lorsqu’on considère les </w:t>
      </w:r>
      <w:r w:rsidR="00BA2A98">
        <w:t xml:space="preserve">nucléotides peu réactifs </w:t>
      </w:r>
      <w:r w:rsidR="00672218">
        <w:t>comme positif</w:t>
      </w:r>
      <w:r w:rsidR="00BA2A98">
        <w:t>s</w:t>
      </w:r>
      <w:r w:rsidR="00D2491A">
        <w:t xml:space="preserve"> est de près de 97</w:t>
      </w:r>
      <w:r w:rsidR="006D6871">
        <w:t xml:space="preserve"> </w:t>
      </w:r>
      <w:r w:rsidR="00D2491A">
        <w:t>%)</w:t>
      </w:r>
      <w:r>
        <w:t>. Cela veut dire que 42.4</w:t>
      </w:r>
      <w:r w:rsidR="006D6871">
        <w:t xml:space="preserve"> </w:t>
      </w:r>
      <w:r>
        <w:t>% les nucléotides non pairés sont des</w:t>
      </w:r>
      <w:r w:rsidR="00BA2A98">
        <w:t xml:space="preserve"> réactifs</w:t>
      </w:r>
      <w:r>
        <w:t>. Pour le même nombre de vrai « Hi », RNASS obtient une précision de 51</w:t>
      </w:r>
      <w:r w:rsidR="006D6871">
        <w:t xml:space="preserve"> </w:t>
      </w:r>
      <w:r>
        <w:t xml:space="preserve">%. </w:t>
      </w:r>
      <w:r w:rsidR="00BA2A98">
        <w:t>Cependant</w:t>
      </w:r>
      <w:r>
        <w:t xml:space="preserve">, </w:t>
      </w:r>
      <w:r w:rsidR="00BA2A98">
        <w:t>le</w:t>
      </w:r>
      <w:r>
        <w:t xml:space="preserve"> modèle</w:t>
      </w:r>
      <w:r w:rsidR="00BA2A98">
        <w:t xml:space="preserve"> de RNASS</w:t>
      </w:r>
      <w:r>
        <w:t xml:space="preserve"> peut être ajusté. Par exemple, si l’on désire une précision de </w:t>
      </w:r>
      <w:r w:rsidR="00A77D81">
        <w:t>85</w:t>
      </w:r>
      <w:r w:rsidR="006D6871">
        <w:t xml:space="preserve"> </w:t>
      </w:r>
      <w:r>
        <w:t xml:space="preserve">% sur nos prédictions « Hi », on le peut, mais le rappel </w:t>
      </w:r>
      <w:r w:rsidR="00BA2A98">
        <w:t xml:space="preserve">est </w:t>
      </w:r>
      <w:r w:rsidR="00A77D81">
        <w:t>de seulement</w:t>
      </w:r>
      <w:r>
        <w:t xml:space="preserve"> </w:t>
      </w:r>
      <w:r w:rsidR="00A77D81">
        <w:t>2</w:t>
      </w:r>
      <w:r w:rsidR="006D6871">
        <w:t xml:space="preserve"> </w:t>
      </w:r>
      <w:r>
        <w:t>%. Voir le graphique pr</w:t>
      </w:r>
      <w:bookmarkEnd w:id="175"/>
      <w:r>
        <w:t xml:space="preserve">écision en fonction du rappel de la </w:t>
      </w:r>
      <w:r w:rsidR="00A77D81" w:rsidRPr="0049713A">
        <w:t>figure</w:t>
      </w:r>
      <w:r w:rsidR="00A77D81">
        <w:t xml:space="preserve"> </w:t>
      </w:r>
      <w:r w:rsidR="006D6871">
        <w:t>2</w:t>
      </w:r>
      <w:r w:rsidR="00F710AC">
        <w:t>5</w:t>
      </w:r>
      <w:r>
        <w:t xml:space="preserve">. </w:t>
      </w:r>
    </w:p>
    <w:p w:rsidR="005D60ED" w:rsidRDefault="00AA368E" w:rsidP="00464663">
      <w:pPr>
        <w:pStyle w:val="Paragraphe"/>
      </w:pPr>
      <w:r>
        <w:rPr>
          <w:noProof/>
        </w:rPr>
        <mc:AlternateContent>
          <mc:Choice Requires="wps">
            <w:drawing>
              <wp:anchor distT="45720" distB="45720" distL="114300" distR="114300" simplePos="0" relativeHeight="251858944" behindDoc="0" locked="0" layoutInCell="1" allowOverlap="1" wp14:anchorId="2EBC895F" wp14:editId="11EEC2AA">
                <wp:simplePos x="0" y="0"/>
                <wp:positionH relativeFrom="page">
                  <wp:posOffset>2417831</wp:posOffset>
                </wp:positionH>
                <wp:positionV relativeFrom="paragraph">
                  <wp:posOffset>256111</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C895F" id="_x0000_s1057" type="#_x0000_t202" style="position:absolute;left:0;text-align:left;margin-left:190.4pt;margin-top:20.15pt;width:237.1pt;height:25.6pt;z-index:251858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" stroked="f">
                <v:textbo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v:textbox>
                <w10:wrap anchorx="page"/>
              </v:shape>
            </w:pict>
          </mc:Fallback>
        </mc:AlternateContent>
      </w:r>
    </w:p>
    <w:p w:rsidR="005D60ED" w:rsidRDefault="00C442A3" w:rsidP="00DC6D4D">
      <w:pPr>
        <w:pStyle w:val="Paragraphesuite"/>
        <w:jc w:val="center"/>
      </w:pPr>
      <w:r>
        <w:rPr>
          <w:noProof/>
        </w:rPr>
        <mc:AlternateContent>
          <mc:Choice Requires="wps">
            <w:drawing>
              <wp:anchor distT="45720" distB="45720" distL="114300" distR="114300" simplePos="0" relativeHeight="251848704" behindDoc="0" locked="0" layoutInCell="1" allowOverlap="1" wp14:anchorId="0E78B29D" wp14:editId="4768E5DC">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rsidR="00F67FD5" w:rsidRDefault="00F67FD5" w:rsidP="00A77D81">
                            <w:pPr>
                              <w:rPr>
                                <w:lang w:val="en-CA"/>
                              </w:rPr>
                            </w:pPr>
                            <w:r>
                              <w:t>Rappel</w:t>
                            </w:r>
                          </w:p>
                          <w:p w:rsidR="00F67FD5" w:rsidRPr="009E31B3" w:rsidRDefault="00F67FD5" w:rsidP="00A77D81">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B29D" id="_x0000_s1058" type="#_x0000_t202" style="position:absolute;left:0;text-align:left;margin-left:0;margin-top:234.65pt;width:51.9pt;height:29.3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" stroked="f">
                <v:textbox>
                  <w:txbxContent>
                    <w:p w:rsidR="00F67FD5" w:rsidRDefault="00F67FD5" w:rsidP="00A77D81">
                      <w:pPr>
                        <w:rPr>
                          <w:lang w:val="en-CA"/>
                        </w:rPr>
                      </w:pPr>
                      <w:r>
                        <w:t>Rappel</w:t>
                      </w:r>
                    </w:p>
                    <w:p w:rsidR="00F67FD5" w:rsidRPr="009E31B3" w:rsidRDefault="00F67FD5" w:rsidP="00A77D81">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850752" behindDoc="0" locked="0" layoutInCell="1" allowOverlap="1" wp14:anchorId="6EE52DCB" wp14:editId="691AC8C4">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52DCB" id="_x0000_s1059" type="#_x0000_t202" style="position:absolute;left:0;text-align:left;margin-left:56.95pt;margin-top:108.95pt;width:61.95pt;height:29.35pt;rotation:-90;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" stroked="f">
                <v:textbo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v:textbox>
                <w10:wrap anchorx="margin"/>
              </v:shape>
            </w:pict>
          </mc:Fallback>
        </mc:AlternateContent>
      </w:r>
      <w:r w:rsidR="005C1D35">
        <w:rPr>
          <w:noProof/>
        </w:rPr>
        <mc:AlternateContent>
          <mc:Choice Requires="wps">
            <w:drawing>
              <wp:anchor distT="45720" distB="45720" distL="114300" distR="114300" simplePos="0" relativeHeight="251852800" behindDoc="0" locked="0" layoutInCell="1" allowOverlap="1" wp14:anchorId="6A6700C4" wp14:editId="0C955897">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700C4" id="_x0000_s1060" type="#_x0000_t202" style="position:absolute;left:0;text-align:left;margin-left:338.95pt;margin-top:16.5pt;width:102.85pt;height:36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AkTG2yACAAAlBAAADgAAAAAAAAAAAAAAAAAuAgAAZHJzL2Uyb0RvYy54bWxQ&#10;SwECLQAUAAYACAAAACEA07wZWt4AAAAKAQAADwAAAAAAAAAAAAAAAAB6BAAAZHJzL2Rvd25yZXYu&#10;eG1sUEsFBgAAAAAEAAQA8wAAAIUFAAAAAA==&#10;" filled="f">
                <v:textbo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DC6D4D">
        <w:rPr>
          <w:noProof/>
        </w:rPr>
        <w:drawing>
          <wp:inline distT="0" distB="0" distL="0" distR="0">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rsidR="005D60ED" w:rsidRDefault="00DC6D4D" w:rsidP="00540B82">
      <w:pPr>
        <w:pStyle w:val="Figure"/>
      </w:pPr>
      <w:bookmarkStart w:id="176" w:name="_Toc502671262"/>
      <w:r w:rsidRPr="0002526D">
        <w:rPr>
          <w:b/>
        </w:rPr>
        <w:t>Précision en fonction du rappel du modèle de RNASS (en bleu) et de celui basé sur l’état pairé non pairé des nucléotides</w:t>
      </w:r>
      <w:r w:rsidR="005C1D35" w:rsidRPr="0002526D">
        <w:rPr>
          <w:b/>
        </w:rPr>
        <w:t xml:space="preserve"> (en rouge)</w:t>
      </w:r>
      <w:r w:rsidRPr="0002526D">
        <w:rPr>
          <w:b/>
        </w:rPr>
        <w:t>.</w:t>
      </w:r>
      <w:r>
        <w:t xml:space="preserve"> Plus de 1 million de nucléotide</w:t>
      </w:r>
      <w:r w:rsidR="00A77D81">
        <w:t>s</w:t>
      </w:r>
      <w:r>
        <w:t xml:space="preserve"> ont </w:t>
      </w:r>
      <w:r w:rsidR="00A77D81">
        <w:t>servi</w:t>
      </w:r>
      <w:r>
        <w:t xml:space="preserve"> à faire ce test. Chacun</w:t>
      </w:r>
      <w:r w:rsidR="00E94EB8">
        <w:t>e</w:t>
      </w:r>
      <w:r>
        <w:t xml:space="preserve"> des 10 </w:t>
      </w:r>
      <w:r w:rsidR="00E94EB8">
        <w:t>SS</w:t>
      </w:r>
      <w:r>
        <w:t xml:space="preserve"> de </w:t>
      </w:r>
      <w:proofErr w:type="spellStart"/>
      <w:r>
        <w:t>RNAsubopt</w:t>
      </w:r>
      <w:proofErr w:type="spellEnd"/>
      <w:r>
        <w:t xml:space="preserve"> est pris</w:t>
      </w:r>
      <w:r w:rsidR="00E94EB8">
        <w:t>e</w:t>
      </w:r>
      <w:r>
        <w:t xml:space="preserve"> séparément.</w:t>
      </w:r>
      <w:r w:rsidR="00D2491A">
        <w:t xml:space="preserve"> Le modèle de RNASS performe mieux que celui basé sur l’état pairé ou non des nucléotides.</w:t>
      </w:r>
      <w:bookmarkEnd w:id="176"/>
    </w:p>
    <w:p w:rsidR="00A77D81" w:rsidRDefault="00A77D81" w:rsidP="00763A28">
      <w:pPr>
        <w:pStyle w:val="Paragraphesuite"/>
      </w:pPr>
      <w:r>
        <w:t>Chose surprenante, du point de vue du nombre de</w:t>
      </w:r>
      <w:r w:rsidR="00BA2A98">
        <w:t>s</w:t>
      </w:r>
      <w:r>
        <w:t xml:space="preserve"> bonnes prédictions total</w:t>
      </w:r>
      <w:r w:rsidR="00763A28">
        <w:t xml:space="preserve"> divisé par le nombre de prédiction</w:t>
      </w:r>
      <w:r w:rsidR="006D6871">
        <w:t>s</w:t>
      </w:r>
      <w:r w:rsidR="00763A28">
        <w:t xml:space="preserve"> total</w:t>
      </w:r>
      <w:r>
        <w:t xml:space="preserve"> (</w:t>
      </w:r>
      <w:proofErr w:type="spellStart"/>
      <w:r>
        <w:rPr>
          <w:i/>
        </w:rPr>
        <w:t>accuracy</w:t>
      </w:r>
      <w:proofErr w:type="spellEnd"/>
      <w:r>
        <w:t xml:space="preserve">) </w:t>
      </w:r>
      <w:r w:rsidR="00763A28">
        <w:t>du</w:t>
      </w:r>
      <w:r>
        <w:t xml:space="preserve"> modèle prenant seulement en compte l’état pairé ou non d’un nucléotide, il est plus avantageux de prédire tous les nucléotides comme étant de basse réactivité </w:t>
      </w:r>
      <w:r>
        <w:lastRenderedPageBreak/>
        <w:t>plutôt que de se fier sur le pairage de ceux-ci. Autrement dit, le nombre de nucléotides non</w:t>
      </w:r>
      <w:r w:rsidR="006D6871">
        <w:t xml:space="preserve"> </w:t>
      </w:r>
      <w:r>
        <w:t>pairé</w:t>
      </w:r>
      <w:r w:rsidR="005C1D35">
        <w:t>s</w:t>
      </w:r>
      <w:r>
        <w:t xml:space="preserve"> et peu réactif</w:t>
      </w:r>
      <w:r w:rsidR="005C1D35">
        <w:t>s</w:t>
      </w:r>
      <w:r>
        <w:t xml:space="preserve"> est tellement grand par rapport au nombre de </w:t>
      </w:r>
      <w:r w:rsidR="00520369">
        <w:t xml:space="preserve">nucléotides </w:t>
      </w:r>
      <w:r>
        <w:t>non pairés et réactifs</w:t>
      </w:r>
      <w:r w:rsidR="005C1D35">
        <w:t xml:space="preserve"> que l’état non pairé aide peu à trouver les nucléotides réactifs (moins de 1 nucléotide non pairé sur 2 </w:t>
      </w:r>
      <w:r w:rsidR="00520369">
        <w:t>est</w:t>
      </w:r>
      <w:r w:rsidR="005C1D35">
        <w:t xml:space="preserve"> réactif).</w:t>
      </w:r>
    </w:p>
    <w:p w:rsidR="00520369" w:rsidRDefault="00E60F33" w:rsidP="00E60F33">
      <w:pPr>
        <w:pStyle w:val="Tableau"/>
      </w:pPr>
      <w:bookmarkStart w:id="177" w:name="_Toc502672546"/>
      <w:r>
        <w:t>Comparaison entre le modèle basé sur l’état pairé ou non des nucléotides et le</w:t>
      </w:r>
      <w:r w:rsidR="00520369">
        <w:t xml:space="preserve"> modèle de </w:t>
      </w:r>
      <w:r>
        <w:t xml:space="preserve">basé sur le score de </w:t>
      </w:r>
      <w:r w:rsidR="00520369">
        <w:t>RNASS</w:t>
      </w:r>
      <w:bookmarkEnd w:id="177"/>
      <w:r>
        <w:t xml:space="preserve"> </w:t>
      </w:r>
    </w:p>
    <w:tbl>
      <w:tblPr>
        <w:tblStyle w:val="GridTable5Dark"/>
        <w:tblW w:w="0" w:type="auto"/>
        <w:jc w:val="center"/>
        <w:tblLook w:val="04A0" w:firstRow="1" w:lastRow="0" w:firstColumn="1" w:lastColumn="0" w:noHBand="0" w:noVBand="1"/>
      </w:tblPr>
      <w:tblGrid>
        <w:gridCol w:w="1684"/>
        <w:gridCol w:w="1644"/>
        <w:gridCol w:w="1644"/>
        <w:gridCol w:w="1644"/>
        <w:gridCol w:w="1645"/>
      </w:tblGrid>
      <w:tr w:rsidR="00E60F33" w:rsidTr="004F76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rsidR="00E60F33" w:rsidRPr="00763A28" w:rsidRDefault="00E60F33" w:rsidP="00E60F33">
            <w:pPr>
              <w:spacing w:line="240" w:lineRule="auto"/>
              <w:jc w:val="center"/>
              <w:rPr>
                <w:b w:val="0"/>
                <w:kern w:val="28"/>
                <w:sz w:val="36"/>
              </w:rPr>
            </w:pPr>
            <w:r w:rsidRPr="00763A28">
              <w:rPr>
                <w:b w:val="0"/>
                <w:kern w:val="28"/>
                <w:sz w:val="40"/>
              </w:rPr>
              <w:t>Métrique</w:t>
            </w:r>
          </w:p>
        </w:tc>
        <w:tc>
          <w:tcPr>
            <w:tcW w:w="1644" w:type="dxa"/>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36"/>
              </w:rPr>
              <w:t>État pairé ou non</w:t>
            </w:r>
          </w:p>
        </w:tc>
        <w:tc>
          <w:tcPr>
            <w:tcW w:w="4933" w:type="dxa"/>
            <w:gridSpan w:val="3"/>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56"/>
              </w:rPr>
              <w:t>RNASS</w:t>
            </w:r>
          </w:p>
        </w:tc>
      </w:tr>
      <w:tr w:rsidR="00E60F33"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E60F33" w:rsidRPr="00E60F33" w:rsidRDefault="00E60F33">
            <w:pPr>
              <w:spacing w:line="240" w:lineRule="auto"/>
              <w:jc w:val="left"/>
              <w:rPr>
                <w:kern w:val="28"/>
                <w:sz w:val="36"/>
              </w:rPr>
            </w:pPr>
            <w:r w:rsidRPr="00E60F33">
              <w:rPr>
                <w:kern w:val="28"/>
                <w:sz w:val="36"/>
              </w:rPr>
              <w:t>AUC</w:t>
            </w:r>
          </w:p>
        </w:tc>
        <w:tc>
          <w:tcPr>
            <w:tcW w:w="1644" w:type="dxa"/>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0.818</w:t>
            </w:r>
          </w:p>
        </w:tc>
        <w:tc>
          <w:tcPr>
            <w:tcW w:w="4933" w:type="dxa"/>
            <w:gridSpan w:val="3"/>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0.908</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Accuracy</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0.780</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0.818</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0.890</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0.843</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Recall</w:t>
            </w:r>
            <w:proofErr w:type="spellEnd"/>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0.875</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0.900</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0.683</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0.070</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Precision</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0.424</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0.477</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0.668</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0.909</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r w:rsidRPr="00E60F33">
              <w:rPr>
                <w:kern w:val="28"/>
                <w:sz w:val="36"/>
              </w:rPr>
              <w:t>F1 Score</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0.571</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0.624</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0.676</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0.130</w:t>
            </w:r>
          </w:p>
        </w:tc>
      </w:tr>
    </w:tbl>
    <w:p w:rsidR="00464663" w:rsidRDefault="00520369">
      <w:pPr>
        <w:spacing w:line="240" w:lineRule="auto"/>
        <w:jc w:val="left"/>
        <w:rPr>
          <w:b/>
          <w:kern w:val="28"/>
          <w:sz w:val="36"/>
        </w:rPr>
      </w:pPr>
      <w:r>
        <w:rPr>
          <w:b/>
          <w:kern w:val="28"/>
          <w:sz w:val="36"/>
        </w:rPr>
        <w:t xml:space="preserve"> </w:t>
      </w:r>
    </w:p>
    <w:p w:rsidR="00426504" w:rsidRDefault="002F0270" w:rsidP="00950B83">
      <w:pPr>
        <w:pStyle w:val="Paragraphesuite"/>
        <w:jc w:val="center"/>
        <w:rPr>
          <w:sz w:val="16"/>
        </w:rPr>
      </w:pPr>
      <w:r>
        <w:rPr>
          <w:noProof/>
        </w:rPr>
        <mc:AlternateContent>
          <mc:Choice Requires="wps">
            <w:drawing>
              <wp:anchor distT="0" distB="0" distL="114300" distR="114300" simplePos="0" relativeHeight="251957248" behindDoc="0" locked="0" layoutInCell="1" allowOverlap="1">
                <wp:simplePos x="0" y="0"/>
                <wp:positionH relativeFrom="column">
                  <wp:posOffset>495242</wp:posOffset>
                </wp:positionH>
                <wp:positionV relativeFrom="paragraph">
                  <wp:posOffset>213880</wp:posOffset>
                </wp:positionV>
                <wp:extent cx="158621" cy="2687377"/>
                <wp:effectExtent l="0" t="0" r="13335" b="17780"/>
                <wp:wrapNone/>
                <wp:docPr id="292" name="Rectangle 292"/>
                <wp:cNvGraphicFramePr/>
                <a:graphic xmlns:a="http://schemas.openxmlformats.org/drawingml/2006/main">
                  <a:graphicData uri="http://schemas.microsoft.com/office/word/2010/wordprocessingShape">
                    <wps:wsp>
                      <wps:cNvSpPr/>
                      <wps:spPr>
                        <a:xfrm>
                          <a:off x="0" y="0"/>
                          <a:ext cx="158621" cy="2687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52487" id="Rectangle 292" o:spid="_x0000_s1026" style="position:absolute;margin-left:39pt;margin-top:16.85pt;width:12.5pt;height:211.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" fillcolor="white [3212]" strokecolor="white [3212]" strokeweight="1pt"/>
            </w:pict>
          </mc:Fallback>
        </mc:AlternateContent>
      </w:r>
      <w:r w:rsidR="0017452D" w:rsidRPr="00426504">
        <w:rPr>
          <w:noProof/>
        </w:rPr>
        <mc:AlternateContent>
          <mc:Choice Requires="wps">
            <w:drawing>
              <wp:anchor distT="45720" distB="45720" distL="114300" distR="114300" simplePos="0" relativeHeight="251965440" behindDoc="0" locked="0" layoutInCell="1" allowOverlap="1" wp14:anchorId="15973F5E" wp14:editId="6666A50E">
                <wp:simplePos x="0" y="0"/>
                <wp:positionH relativeFrom="column">
                  <wp:posOffset>4615906</wp:posOffset>
                </wp:positionH>
                <wp:positionV relativeFrom="paragraph">
                  <wp:posOffset>2854325</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73F5E" id="_x0000_s1061" type="#_x0000_t202" style="position:absolute;left:0;text-align:left;margin-left:363.45pt;margin-top:224.75pt;width:25.45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U+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3392" behindDoc="0" locked="0" layoutInCell="1" allowOverlap="1" wp14:anchorId="5530B11D" wp14:editId="48078119">
                <wp:simplePos x="0" y="0"/>
                <wp:positionH relativeFrom="column">
                  <wp:posOffset>1676400</wp:posOffset>
                </wp:positionH>
                <wp:positionV relativeFrom="paragraph">
                  <wp:posOffset>2861491</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0B11D" id="_x0000_s1062" type="#_x0000_t202" style="position:absolute;left:0;text-align:left;margin-left:132pt;margin-top:225.3pt;width:25.45pt;height:110.6pt;z-index:25196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Jd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1344" behindDoc="0" locked="0" layoutInCell="1" allowOverlap="1" wp14:anchorId="10154604" wp14:editId="1B2BAEA5">
                <wp:simplePos x="0" y="0"/>
                <wp:positionH relativeFrom="column">
                  <wp:posOffset>3215005</wp:posOffset>
                </wp:positionH>
                <wp:positionV relativeFrom="paragraph">
                  <wp:posOffset>2865392</wp:posOffset>
                </wp:positionV>
                <wp:extent cx="176439"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39"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54604" id="_x0000_s1063" type="#_x0000_t202" style="position:absolute;left:0;text-align:left;margin-left:253.15pt;margin-top:225.6pt;width:13.9pt;height:110.6pt;z-index:251961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" filled="f" stroked="f">
                <v:textbox style="mso-fit-shape-to-text:t">
                  <w:txbxContent>
                    <w:p w:rsidR="00F67FD5" w:rsidRPr="00014E0A" w:rsidRDefault="00F67FD5" w:rsidP="0017452D">
                      <w:pPr>
                        <w:spacing w:line="240" w:lineRule="auto"/>
                        <w:jc w:val="right"/>
                        <w:rPr>
                          <w:sz w:val="20"/>
                        </w:rPr>
                      </w:pPr>
                      <w:r>
                        <w:rPr>
                          <w:sz w:val="20"/>
                        </w:rPr>
                        <w:t>0</w:t>
                      </w:r>
                    </w:p>
                  </w:txbxContent>
                </v:textbox>
              </v:shape>
            </w:pict>
          </mc:Fallback>
        </mc:AlternateContent>
      </w:r>
      <w:r w:rsidR="0017452D" w:rsidRPr="00426504">
        <w:rPr>
          <w:noProof/>
        </w:rPr>
        <mc:AlternateContent>
          <mc:Choice Requires="wps">
            <w:drawing>
              <wp:anchor distT="45720" distB="45720" distL="114300" distR="114300" simplePos="0" relativeHeight="251948032" behindDoc="0" locked="0" layoutInCell="1" allowOverlap="1" wp14:anchorId="380D6E9E" wp14:editId="7659699A">
                <wp:simplePos x="0" y="0"/>
                <wp:positionH relativeFrom="column">
                  <wp:posOffset>2376170</wp:posOffset>
                </wp:positionH>
                <wp:positionV relativeFrom="paragraph">
                  <wp:posOffset>2671354</wp:posOffset>
                </wp:positionV>
                <wp:extent cx="184638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6385" cy="1404620"/>
                        </a:xfrm>
                        <a:prstGeom prst="rect">
                          <a:avLst/>
                        </a:prstGeom>
                        <a:noFill/>
                        <a:ln w="9525">
                          <a:noFill/>
                          <a:miter lim="800000"/>
                          <a:headEnd/>
                          <a:tailEnd/>
                        </a:ln>
                      </wps:spPr>
                      <wps:txbx>
                        <w:txbxContent>
                          <w:p w:rsidR="00F67FD5" w:rsidRPr="00014E0A" w:rsidRDefault="00F67FD5" w:rsidP="00950B83">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6E9E" id="_x0000_s1064" type="#_x0000_t202" style="position:absolute;left:0;text-align:left;margin-left:187.1pt;margin-top:210.35pt;width:145.4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" filled="f" stroked="f">
                <v:textbox style="mso-fit-shape-to-text:t">
                  <w:txbxContent>
                    <w:p w:rsidR="00F67FD5" w:rsidRPr="00014E0A" w:rsidRDefault="00F67FD5" w:rsidP="00950B83">
                      <w:pPr>
                        <w:spacing w:line="240" w:lineRule="auto"/>
                        <w:jc w:val="right"/>
                        <w:rPr>
                          <w:sz w:val="20"/>
                        </w:rPr>
                      </w:pPr>
                      <w:r w:rsidRPr="00014E0A">
                        <w:rPr>
                          <w:sz w:val="20"/>
                        </w:rPr>
                        <w:t>Score de prédiction de RNASS</w:t>
                      </w:r>
                    </w:p>
                  </w:txbxContent>
                </v:textbox>
              </v:shape>
            </w:pict>
          </mc:Fallback>
        </mc:AlternateContent>
      </w:r>
      <w:r w:rsidR="0017452D">
        <w:rPr>
          <w:noProof/>
        </w:rPr>
        <mc:AlternateContent>
          <mc:Choice Requires="wps">
            <w:drawing>
              <wp:anchor distT="0" distB="0" distL="114300" distR="114300" simplePos="0" relativeHeight="251959296" behindDoc="0" locked="0" layoutInCell="1" allowOverlap="1" wp14:anchorId="19A676D7" wp14:editId="37D6AE6C">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B7156" id="Rectangle 294" o:spid="_x0000_s1026" style="position:absolute;margin-left:51.2pt;margin-top:230.8pt;width:365.7pt;height:7.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00950B83" w:rsidRPr="00426504">
        <w:rPr>
          <w:noProof/>
        </w:rPr>
        <mc:AlternateContent>
          <mc:Choice Requires="wps">
            <w:drawing>
              <wp:anchor distT="45720" distB="45720" distL="114300" distR="114300" simplePos="0" relativeHeight="251943936" behindDoc="0" locked="0" layoutInCell="1" allowOverlap="1" wp14:anchorId="3AAB4250" wp14:editId="571BB7A6">
                <wp:simplePos x="0" y="0"/>
                <wp:positionH relativeFrom="column">
                  <wp:posOffset>355600</wp:posOffset>
                </wp:positionH>
                <wp:positionV relativeFrom="paragraph">
                  <wp:posOffset>1185545</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B4250" id="_x0000_s1065" type="#_x0000_t202" style="position:absolute;left:0;text-align:left;margin-left:28pt;margin-top:93.35pt;width:105.2pt;height:110.6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v:textbox>
              </v:shape>
            </w:pict>
          </mc:Fallback>
        </mc:AlternateContent>
      </w:r>
      <w:r w:rsidR="00950B83" w:rsidRPr="00426504">
        <w:rPr>
          <w:noProof/>
        </w:rPr>
        <mc:AlternateContent>
          <mc:Choice Requires="wps">
            <w:drawing>
              <wp:anchor distT="45720" distB="45720" distL="114300" distR="114300" simplePos="0" relativeHeight="251945984" behindDoc="0" locked="0" layoutInCell="1" allowOverlap="1" wp14:anchorId="4D2D8AE6" wp14:editId="67367EB5">
                <wp:simplePos x="0" y="0"/>
                <wp:positionH relativeFrom="column">
                  <wp:posOffset>351790</wp:posOffset>
                </wp:positionH>
                <wp:positionV relativeFrom="paragraph">
                  <wp:posOffset>2099310</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D8AE6" id="_x0000_s1066" type="#_x0000_t202" style="position:absolute;left:0;text-align:left;margin-left:27.7pt;margin-top:165.3pt;width:105.2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v:textbox>
              </v:shape>
            </w:pict>
          </mc:Fallback>
        </mc:AlternateContent>
      </w:r>
      <w:r w:rsidR="00950B83" w:rsidRPr="00426504">
        <w:rPr>
          <w:noProof/>
        </w:rPr>
        <mc:AlternateContent>
          <mc:Choice Requires="wps">
            <w:drawing>
              <wp:anchor distT="45720" distB="45720" distL="114300" distR="114300" simplePos="0" relativeHeight="251941888" behindDoc="0" locked="0" layoutInCell="1" allowOverlap="1" wp14:anchorId="5CF65E1D" wp14:editId="72857871">
                <wp:simplePos x="0" y="0"/>
                <wp:positionH relativeFrom="column">
                  <wp:posOffset>3862705</wp:posOffset>
                </wp:positionH>
                <wp:positionV relativeFrom="paragraph">
                  <wp:posOffset>377825</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65E1D" id="_x0000_s1067" type="#_x0000_t202" style="position:absolute;left:0;text-align:left;margin-left:304.15pt;margin-top:29.75pt;width:105.2pt;height:110.6pt;z-index:25194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" filled="f" stroked="f">
                <v:textbox style="mso-fit-shape-to-text:t">
                  <w:txbxContent>
                    <w:p w:rsidR="00F67FD5" w:rsidRPr="00426504" w:rsidRDefault="00F67FD5" w:rsidP="00426504">
                      <w:pPr>
                        <w:spacing w:line="240" w:lineRule="auto"/>
                        <w:jc w:val="right"/>
                        <w:rPr>
                          <w:sz w:val="16"/>
                        </w:rPr>
                      </w:pPr>
                      <w:r w:rsidRPr="00426504">
                        <w:rPr>
                          <w:sz w:val="16"/>
                        </w:rPr>
                        <w:t>Nucléotides réactifs</w:t>
                      </w:r>
                    </w:p>
                  </w:txbxContent>
                </v:textbox>
              </v:shape>
            </w:pict>
          </mc:Fallback>
        </mc:AlternateContent>
      </w:r>
      <w:r w:rsidR="00950B83" w:rsidRPr="00426504">
        <w:rPr>
          <w:noProof/>
        </w:rPr>
        <mc:AlternateContent>
          <mc:Choice Requires="wps">
            <w:drawing>
              <wp:anchor distT="45720" distB="45720" distL="114300" distR="114300" simplePos="0" relativeHeight="251939840" behindDoc="0" locked="0" layoutInCell="1" allowOverlap="1">
                <wp:simplePos x="0" y="0"/>
                <wp:positionH relativeFrom="column">
                  <wp:posOffset>3865880</wp:posOffset>
                </wp:positionH>
                <wp:positionV relativeFrom="paragraph">
                  <wp:posOffset>469417</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left:0;text-align:left;margin-left:304.4pt;margin-top:36.95pt;width:105.2pt;height:110.6pt;z-index:25193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" filled="f" stroked="f">
                <v:textbox style="mso-fit-shape-to-text:t">
                  <w:txbxContent>
                    <w:p w:rsidR="00F67FD5" w:rsidRPr="00426504" w:rsidRDefault="00F67FD5" w:rsidP="00426504">
                      <w:pPr>
                        <w:spacing w:line="240" w:lineRule="auto"/>
                        <w:jc w:val="right"/>
                        <w:rPr>
                          <w:sz w:val="16"/>
                        </w:rPr>
                      </w:pPr>
                      <w:r w:rsidRPr="00426504">
                        <w:rPr>
                          <w:sz w:val="16"/>
                        </w:rPr>
                        <w:t>Nucléotides peu réactifs</w:t>
                      </w:r>
                    </w:p>
                  </w:txbxContent>
                </v:textbox>
              </v:shape>
            </w:pict>
          </mc:Fallback>
        </mc:AlternateContent>
      </w:r>
      <w:r w:rsidR="00426504" w:rsidRPr="00950B83">
        <w:rPr>
          <w:noProof/>
        </w:rPr>
        <w:drawing>
          <wp:inline distT="0" distB="0" distL="0" distR="0">
            <wp:extent cx="4869180" cy="2821305"/>
            <wp:effectExtent l="133350" t="114300" r="121920" b="1695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9180" cy="2821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78" w:name="_Hlk501741938"/>
      <w:bookmarkEnd w:id="178"/>
    </w:p>
    <w:p w:rsidR="005A7C5F" w:rsidRPr="005A7C5F" w:rsidRDefault="005A7C5F" w:rsidP="005A7C5F">
      <w:pPr>
        <w:pStyle w:val="Figure"/>
        <w:rPr>
          <w:b/>
        </w:rPr>
      </w:pPr>
      <w:bookmarkStart w:id="179" w:name="_Toc502671263"/>
      <w:r w:rsidRPr="005A7C5F">
        <w:rPr>
          <w:b/>
        </w:rPr>
        <w:t>Distribution des nucléotides en fonction de leur état (axe des ordonnés), de leur score de prédiction de RNASS (axe des abscisses) et de leur réactivité chimique (couleur).</w:t>
      </w:r>
      <w:r>
        <w:rPr>
          <w:b/>
        </w:rPr>
        <w:t xml:space="preserve"> </w:t>
      </w:r>
      <w:r>
        <w:t>Les points rouges représentent les nucléotides réactifs. Ils sont beaucoup plus présent</w:t>
      </w:r>
      <w:r w:rsidR="002F0270">
        <w:t>s</w:t>
      </w:r>
      <w:r>
        <w:t xml:space="preserve"> lorsque le nucléotide est non pairé et lorsque son score de prédiction est élevé. Cette visualisation a été faite avec Orange, un logiciel d’apprentissage machine.</w:t>
      </w:r>
      <w:bookmarkEnd w:id="179"/>
    </w:p>
    <w:p w:rsidR="0002526D" w:rsidRDefault="0002526D" w:rsidP="0002526D">
      <w:pPr>
        <w:pStyle w:val="Paragraphesuite"/>
      </w:pPr>
      <w:r>
        <w:lastRenderedPageBreak/>
        <w:t>Le tableau IV montre quelques valeurs des métriques de performance du modèle basé sur le score de RNASS. Pour obtenir un taux de bonne prédiction de plus de 90% sur les nucléotides de haute réactivité, il faut diminuer le rappel en dessous du 1 %. Cela veut dire que moins de 1% des prédictions faites avec les données sur les MCN ont un taux de bonne prédiction sur le nombre de prédictions total au-dessus de 90 %. Les nucléotides de la figure 27 ont été divisés en deux groupes, les nucléotides pairés en haut et ceux non pairés en bas. Les nucléotides sont ordonnés selon leur score de prédiction, -1 à gauche jusqu’à 1 à droite.</w:t>
      </w:r>
      <w:r w:rsidR="00312E2F">
        <w:t xml:space="preserve"> Finalement, les nucléotides rouges sont ceux qui ont un score de réactivité au-dessus de 1 et ceux en bleu ont un score de réactivité en dessous de 0.5.</w:t>
      </w:r>
    </w:p>
    <w:p w:rsidR="00E42A91" w:rsidRDefault="00E42A91" w:rsidP="00E42A91">
      <w:pPr>
        <w:pStyle w:val="Heading2"/>
      </w:pPr>
      <w:bookmarkStart w:id="180" w:name="_Toc502671874"/>
      <w:bookmarkStart w:id="181" w:name="_Toc502671984"/>
      <w:r>
        <w:t>Conclusion du chapitre 3</w:t>
      </w:r>
      <w:bookmarkEnd w:id="180"/>
      <w:bookmarkEnd w:id="181"/>
    </w:p>
    <w:p w:rsidR="00E42A91" w:rsidRDefault="009A7C55" w:rsidP="00E42A91">
      <w:pPr>
        <w:pStyle w:val="Paragraphe"/>
      </w:pPr>
      <w:r>
        <w:t>Le score de prédiction de RNASS performe mieux que les prédictions faites avec l’état pairé ou non des nucléotides. Il se démarque par le fait qu’il peut prendre plus ou moins de risque dépendamment des besoins.</w:t>
      </w:r>
    </w:p>
    <w:p w:rsidR="00716D80" w:rsidRDefault="00716D80" w:rsidP="00E42A91">
      <w:pPr>
        <w:pStyle w:val="Paragraphe"/>
      </w:pPr>
      <w:r>
        <w:t>Au fur et à mesure que d’autres données sur les ARN seront recueillies, ce score pourra être amélioré. En effet, pour certains MCN le nombre de nucléotides est trop bas pour emmètre de bon jugement.</w:t>
      </w:r>
    </w:p>
    <w:p w:rsidR="00716D80" w:rsidRPr="00E42A91" w:rsidRDefault="00716D80" w:rsidP="00E42A91">
      <w:pPr>
        <w:pStyle w:val="Paragraphe"/>
      </w:pPr>
      <w:r>
        <w:t xml:space="preserve">La qualité des prédictions des SS </w:t>
      </w:r>
      <w:r w:rsidR="008E1F89">
        <w:t>utilisés lors de</w:t>
      </w:r>
      <w:r>
        <w:t xml:space="preserve"> l’entrainement de ce score est un élément crucial à son fonctionnement, c’est pourquoi un fichier </w:t>
      </w:r>
      <w:r w:rsidRPr="006D6871">
        <w:rPr>
          <w:i/>
        </w:rPr>
        <w:t>csv</w:t>
      </w:r>
      <w:r>
        <w:t xml:space="preserve"> comprenant les ARN </w:t>
      </w:r>
      <w:r w:rsidR="006D6871">
        <w:t>avec leur niveau de</w:t>
      </w:r>
      <w:r>
        <w:t xml:space="preserve"> cohéren</w:t>
      </w:r>
      <w:r w:rsidR="006D6871">
        <w:t>ce</w:t>
      </w:r>
      <w:r>
        <w:t xml:space="preserve"> accompagne ce mémoire.</w:t>
      </w:r>
    </w:p>
    <w:p w:rsidR="00E42A91" w:rsidRDefault="00E42A91">
      <w:pPr>
        <w:spacing w:line="240" w:lineRule="auto"/>
        <w:jc w:val="left"/>
        <w:rPr>
          <w:b/>
          <w:kern w:val="28"/>
          <w:sz w:val="36"/>
        </w:rPr>
      </w:pPr>
    </w:p>
    <w:p w:rsidR="00D714A8" w:rsidRDefault="00D714A8">
      <w:pPr>
        <w:spacing w:line="240" w:lineRule="auto"/>
        <w:jc w:val="left"/>
        <w:rPr>
          <w:b/>
          <w:kern w:val="28"/>
          <w:sz w:val="36"/>
        </w:rPr>
      </w:pPr>
      <w:r>
        <w:rPr>
          <w:b/>
          <w:kern w:val="28"/>
          <w:sz w:val="36"/>
        </w:rPr>
        <w:br w:type="page"/>
      </w:r>
    </w:p>
    <w:p w:rsidR="00F02EEF" w:rsidRDefault="002B24E7" w:rsidP="00D56507">
      <w:pPr>
        <w:pStyle w:val="Heading1"/>
      </w:pPr>
      <w:bookmarkStart w:id="182" w:name="_Toc15360942"/>
      <w:bookmarkStart w:id="183" w:name="_Toc15361297"/>
      <w:bookmarkStart w:id="184" w:name="_Toc20041543"/>
      <w:bookmarkStart w:id="185" w:name="_Toc20313905"/>
      <w:bookmarkStart w:id="186" w:name="_Toc20314795"/>
      <w:bookmarkStart w:id="187" w:name="_Toc502671875"/>
      <w:bookmarkStart w:id="188" w:name="_Toc502671985"/>
      <w:bookmarkEnd w:id="149"/>
      <w:bookmarkEnd w:id="150"/>
      <w:bookmarkEnd w:id="151"/>
      <w:bookmarkEnd w:id="152"/>
      <w:bookmarkEnd w:id="153"/>
      <w:r w:rsidRPr="00002319">
        <w:lastRenderedPageBreak/>
        <w:t>Conclusion</w:t>
      </w:r>
      <w:bookmarkEnd w:id="182"/>
      <w:bookmarkEnd w:id="183"/>
      <w:bookmarkEnd w:id="184"/>
      <w:bookmarkEnd w:id="185"/>
      <w:bookmarkEnd w:id="186"/>
      <w:bookmarkEnd w:id="187"/>
      <w:bookmarkEnd w:id="188"/>
    </w:p>
    <w:p w:rsidR="00D56507" w:rsidRDefault="00D56507" w:rsidP="00D56507">
      <w:pPr>
        <w:pStyle w:val="Heading2"/>
      </w:pPr>
      <w:bookmarkStart w:id="189" w:name="_Toc502671876"/>
      <w:bookmarkStart w:id="190" w:name="_Toc502671986"/>
      <w:r>
        <w:t>Qu’est-ce qui fait qu’un nucléotide réagit?</w:t>
      </w:r>
      <w:bookmarkEnd w:id="189"/>
      <w:bookmarkEnd w:id="190"/>
    </w:p>
    <w:p w:rsidR="00D56507" w:rsidRDefault="00D56507" w:rsidP="00D56507">
      <w:pPr>
        <w:pStyle w:val="Paragraphe"/>
      </w:pPr>
      <w:r>
        <w:t>Les règles permettant de prédire la réactivité d’un nucléotide sont beaucoup plus complexe</w:t>
      </w:r>
      <w:r w:rsidR="00B21BB3">
        <w:t>s</w:t>
      </w:r>
      <w:r>
        <w:t xml:space="preserve"> que le simple fait qu’un nucléotide soit pairé ou non. Lorsqu’on considère seulement l</w:t>
      </w:r>
      <w:r w:rsidR="00270C47">
        <w:t xml:space="preserve">’état pairé ou non </w:t>
      </w:r>
      <w:r>
        <w:t>des nucléotides</w:t>
      </w:r>
      <w:r w:rsidR="00270C47">
        <w:t>,</w:t>
      </w:r>
      <w:r>
        <w:t xml:space="preserve"> les nucléotides </w:t>
      </w:r>
      <w:r w:rsidR="006D6871">
        <w:t>ayant une</w:t>
      </w:r>
      <w:r>
        <w:t xml:space="preserve"> </w:t>
      </w:r>
      <w:r w:rsidR="00270C47">
        <w:t xml:space="preserve">basse réactivité sont plus faciles à prédire que ceux </w:t>
      </w:r>
      <w:r w:rsidR="006D6871">
        <w:t xml:space="preserve">ayant </w:t>
      </w:r>
      <w:r w:rsidR="00693004">
        <w:t>une réactivité élevée</w:t>
      </w:r>
      <w:r w:rsidR="00B91440">
        <w:t xml:space="preserve"> parce qu’il y en a beaucoup plus et que leur MCN</w:t>
      </w:r>
      <w:r w:rsidR="00270C47">
        <w:t>. Le score</w:t>
      </w:r>
      <w:r>
        <w:t xml:space="preserve"> </w:t>
      </w:r>
      <w:r w:rsidR="00270C47">
        <w:t xml:space="preserve">de prédiction de RNASS n’est pas vraiment une prédiction dans la mesure qu’il est basé sur l’observation de cas identique à ceux prédits. </w:t>
      </w:r>
      <w:r w:rsidR="00693004">
        <w:t>Cependant</w:t>
      </w:r>
      <w:r w:rsidR="00270C47">
        <w:t>, un nombre minimal d’observation</w:t>
      </w:r>
      <w:r w:rsidR="00B21BB3">
        <w:t>s</w:t>
      </w:r>
      <w:r w:rsidR="00270C47">
        <w:t xml:space="preserve"> assure sa </w:t>
      </w:r>
      <w:r w:rsidR="00693004">
        <w:t>puissance statistique</w:t>
      </w:r>
      <w:r w:rsidR="00270C47">
        <w:t>.</w:t>
      </w:r>
    </w:p>
    <w:p w:rsidR="00BD660B" w:rsidRDefault="00BD660B" w:rsidP="00BD660B">
      <w:pPr>
        <w:pStyle w:val="Paragraphe"/>
        <w:ind w:firstLine="0"/>
      </w:pPr>
    </w:p>
    <w:p w:rsidR="00D56507" w:rsidRDefault="00D56507" w:rsidP="00D56507">
      <w:r>
        <w:t xml:space="preserve">Ce qui est admis en ce moment </w:t>
      </w:r>
      <w:r w:rsidR="00B21BB3">
        <w:t>c’</w:t>
      </w:r>
      <w:r>
        <w:t>est que les nucléotides pairés ne réagissent pas</w:t>
      </w:r>
      <w:r w:rsidR="00270C47">
        <w:t xml:space="preserve"> sauf à de rare</w:t>
      </w:r>
      <w:r w:rsidR="001016C0">
        <w:t>s</w:t>
      </w:r>
      <w:r w:rsidR="00270C47">
        <w:t xml:space="preserve"> occasion</w:t>
      </w:r>
      <w:r w:rsidR="001016C0">
        <w:t>s</w:t>
      </w:r>
      <w:r>
        <w:t xml:space="preserve"> et ceux non</w:t>
      </w:r>
      <w:r w:rsidR="001016C0">
        <w:t xml:space="preserve"> </w:t>
      </w:r>
      <w:r>
        <w:t xml:space="preserve">pairés réagissent. </w:t>
      </w:r>
      <w:r w:rsidR="00693004">
        <w:t>Pour les nucléotides pairé</w:t>
      </w:r>
      <w:r w:rsidR="00B21BB3">
        <w:t>s</w:t>
      </w:r>
      <w:r w:rsidR="00693004">
        <w:t>, c</w:t>
      </w:r>
      <w:r>
        <w:t>’est le cas la majorité du temps,</w:t>
      </w:r>
      <w:r w:rsidR="00693004">
        <w:t xml:space="preserve"> mais</w:t>
      </w:r>
      <w:r>
        <w:t xml:space="preserve"> </w:t>
      </w:r>
      <w:r w:rsidR="00693004">
        <w:t>pour les nucléotides non pairés, d’autres règles doivent être établi</w:t>
      </w:r>
      <w:r w:rsidR="00B21BB3">
        <w:t>es</w:t>
      </w:r>
      <w:r w:rsidR="00693004">
        <w:t>.</w:t>
      </w:r>
      <w:r w:rsidR="00207E49">
        <w:t xml:space="preserve"> Les règles proposées dans ce mémoire sont basées sur la structure locale du nucléotide, le MCN.</w:t>
      </w:r>
    </w:p>
    <w:p w:rsidR="00BD660B" w:rsidRDefault="00BD660B" w:rsidP="00D56507"/>
    <w:p w:rsidR="00D56507" w:rsidRDefault="00BD660B" w:rsidP="00D56507">
      <w:r>
        <w:t xml:space="preserve">Le taux élevé de faux « Hi » </w:t>
      </w:r>
      <w:r w:rsidR="00D56507">
        <w:t>nous amènent à faire de fausses prédictions lorsqu’on veut prédire la</w:t>
      </w:r>
      <w:r>
        <w:t xml:space="preserve"> ou les</w:t>
      </w:r>
      <w:r w:rsidR="00D56507">
        <w:t xml:space="preserve"> SS d’un ARN en particulier</w:t>
      </w:r>
      <w:r w:rsidR="00207E49">
        <w:t>. En prenant en compte les MCN cette erreur diminue. Il faut noter que l’information du pairage d’un nucléotide est inscrite dans le MCN ce qui lui assure de mieux performer sauf dans les cas où les données sur le MCN sont trop rares.</w:t>
      </w:r>
    </w:p>
    <w:p w:rsidR="00BD660B" w:rsidRDefault="00BD660B" w:rsidP="00D56507"/>
    <w:p w:rsidR="00B37A4A" w:rsidRDefault="00D56507" w:rsidP="00D56507">
      <w:r>
        <w:t xml:space="preserve">Statistiquement, plus un </w:t>
      </w:r>
      <w:r w:rsidR="001016C0">
        <w:t>MCN</w:t>
      </w:r>
      <w:r>
        <w:t xml:space="preserve"> est petit, plus il y aura d’occurrence</w:t>
      </w:r>
      <w:r w:rsidR="00B21BB3">
        <w:t>s</w:t>
      </w:r>
      <w:r>
        <w:t xml:space="preserve"> de celui-ci dans la base de données</w:t>
      </w:r>
      <w:r w:rsidR="00207E49">
        <w:t xml:space="preserve"> et moins le nombre total de MCN sera grand</w:t>
      </w:r>
      <w:r>
        <w:t xml:space="preserve">. </w:t>
      </w:r>
      <w:r w:rsidR="00207E49">
        <w:t>Ceci</w:t>
      </w:r>
      <w:r>
        <w:t xml:space="preserve"> favorise les </w:t>
      </w:r>
      <w:r w:rsidR="00B37A4A">
        <w:t>logiciels</w:t>
      </w:r>
      <w:r>
        <w:t xml:space="preserve"> prédisant plusieurs petits </w:t>
      </w:r>
      <w:r w:rsidR="001016C0">
        <w:t>MCN</w:t>
      </w:r>
      <w:r>
        <w:t xml:space="preserve"> au lieu de quelques grands</w:t>
      </w:r>
      <w:r w:rsidR="00B37A4A">
        <w:t xml:space="preserve">. </w:t>
      </w:r>
      <w:proofErr w:type="spellStart"/>
      <w:r w:rsidR="00B37A4A">
        <w:t>MCFlashfold</w:t>
      </w:r>
      <w:proofErr w:type="spellEnd"/>
      <w:r w:rsidR="00B37A4A">
        <w:t xml:space="preserve"> répond à ces </w:t>
      </w:r>
      <w:r w:rsidR="00B21BB3">
        <w:t>exigences.</w:t>
      </w:r>
    </w:p>
    <w:p w:rsidR="00207E49" w:rsidRDefault="00207E49" w:rsidP="00207E49">
      <w:r>
        <w:t xml:space="preserve">Avec mon approche, les ARN ont un score de cohérence basé sur la correspondance entre le niveau de réactivité de ses MCN et le niveau de réactivité observé </w:t>
      </w:r>
    </w:p>
    <w:p w:rsidR="00207E49" w:rsidRDefault="00207E49" w:rsidP="00D56507"/>
    <w:p w:rsidR="00D56507" w:rsidRDefault="00B37A4A" w:rsidP="00D56507">
      <w:r>
        <w:lastRenderedPageBreak/>
        <w:t xml:space="preserve">Mon algorithme s’appuie sur le fait que les logiciels de prédiction de SS font de bonnes prédictions en moyenne. </w:t>
      </w:r>
      <w:r w:rsidR="0038644F">
        <w:t>Elle</w:t>
      </w:r>
      <w:r>
        <w:t xml:space="preserve"> ne fait que vérifier la cohérence des logiciels avec eux même et lève des drapeaux lorsque ce n’est pas le cas.</w:t>
      </w:r>
    </w:p>
    <w:p w:rsidR="00D00F70" w:rsidRDefault="00D00F70" w:rsidP="00D00F70">
      <w:pPr>
        <w:pStyle w:val="Paragraphe"/>
      </w:pPr>
    </w:p>
    <w:p w:rsidR="00B21BB3" w:rsidRDefault="00B21BB3" w:rsidP="00B21BB3">
      <w:pPr>
        <w:pStyle w:val="Heading2"/>
      </w:pPr>
      <w:bookmarkStart w:id="191" w:name="_Toc502671877"/>
      <w:bookmarkStart w:id="192" w:name="_Toc502671987"/>
      <w:r>
        <w:t>Champ d’étude à venir</w:t>
      </w:r>
      <w:r w:rsidR="00CE3915">
        <w:t xml:space="preserve"> et algorithme</w:t>
      </w:r>
      <w:r w:rsidR="0038644F">
        <w:t>s</w:t>
      </w:r>
      <w:r w:rsidR="00CE3915">
        <w:t xml:space="preserve"> à considérer</w:t>
      </w:r>
      <w:bookmarkEnd w:id="191"/>
      <w:bookmarkEnd w:id="192"/>
    </w:p>
    <w:p w:rsidR="00160222" w:rsidRDefault="00D00F70" w:rsidP="00D00F70">
      <w:r>
        <w:t>Les liens entre les nucléotides distants sont difficiles à prédire, mais nous savons qu’ils existent, il est donc essentiel de laisser une marge de manœuvre aux modèles. Cette liberté laisse la place à des hypothèses qui pourront être réfuté</w:t>
      </w:r>
      <w:r w:rsidR="00CE3915">
        <w:t>e</w:t>
      </w:r>
      <w:r w:rsidR="00B37A4A">
        <w:t>s</w:t>
      </w:r>
      <w:r>
        <w:t xml:space="preserve"> ou confirmé</w:t>
      </w:r>
      <w:r w:rsidR="00CE3915">
        <w:t>e</w:t>
      </w:r>
      <w:r w:rsidR="00B37A4A">
        <w:t>s</w:t>
      </w:r>
      <w:r>
        <w:t>. Dans un article d’Alain Denise</w:t>
      </w:r>
      <w:r>
        <w:fldChar w:fldCharType="begin"/>
      </w:r>
      <w:r w:rsidR="003E333F">
        <w:instrText xml:space="preserve"> ADDIN EN.CITE &lt;EndNote&gt;&lt;Cite&gt;&lt;Author&gt;Lamiable&lt;/Author&gt;&lt;Year&gt;2013&lt;/Year&gt;&lt;RecNum&gt;40&lt;/RecNum&gt;&lt;DisplayText&gt;[52]&lt;/DisplayText&gt;&lt;record&gt;&lt;rec-number&gt;40&lt;/rec-number&gt;&lt;foreign-keys&gt;&lt;key app="EN" db-id="dtftfsr24va0v2etav4psxzqwvsxe0rzvwas" timestamp="0"&gt;40&lt;/key&gt;&lt;/foreign-keys&gt;&lt;ref-type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sidR="00695B80">
        <w:rPr>
          <w:noProof/>
        </w:rPr>
        <w:t>[52]</w:t>
      </w:r>
      <w:r>
        <w:fldChar w:fldCharType="end"/>
      </w:r>
      <w:r>
        <w:t xml:space="preserve">, les liens tertiaires sont </w:t>
      </w:r>
      <w:r w:rsidR="00CE3915">
        <w:t>calculés</w:t>
      </w:r>
      <w:r>
        <w:t xml:space="preserve"> en minimisant une fonction de coût qui oblige la majorité des </w:t>
      </w:r>
      <w:r w:rsidR="00AB718E">
        <w:t>boucles</w:t>
      </w:r>
      <w:r>
        <w:t xml:space="preserve"> à faire une interaction avec un autre élément de l’ARN. Ce groupe a obtenu de bons résultats et leur méthode pourrait être appliqué</w:t>
      </w:r>
      <w:r w:rsidR="00CE3915">
        <w:t>e</w:t>
      </w:r>
      <w:r>
        <w:t xml:space="preserve"> à ce modèle</w:t>
      </w:r>
      <w:r w:rsidR="00AB718E">
        <w:t xml:space="preserve"> ou vice et versa</w:t>
      </w:r>
      <w:r>
        <w:t xml:space="preserve">. </w:t>
      </w:r>
      <w:r w:rsidR="008205B8">
        <w:t>Précisément, l</w:t>
      </w:r>
      <w:r>
        <w:t>a non</w:t>
      </w:r>
      <w:r w:rsidR="002D64CD">
        <w:t>-</w:t>
      </w:r>
      <w:r>
        <w:t xml:space="preserve">réactivité </w:t>
      </w:r>
      <w:r w:rsidR="00AB718E">
        <w:t xml:space="preserve">anormale </w:t>
      </w:r>
      <w:r>
        <w:t>d’une boucle pourrait se voir attribuer une importance plus grande dans la fonction de coût, ce qui l’obligerai</w:t>
      </w:r>
      <w:r w:rsidR="00CE3915">
        <w:t>t</w:t>
      </w:r>
      <w:r>
        <w:t xml:space="preserve"> à être pairé.</w:t>
      </w:r>
    </w:p>
    <w:p w:rsidR="008205B8" w:rsidRDefault="008205B8" w:rsidP="00D00F70"/>
    <w:p w:rsidR="00160222" w:rsidRDefault="00160222" w:rsidP="00D00F70">
      <w:r>
        <w:t xml:space="preserve">Pour le moment aucun logiciel </w:t>
      </w:r>
      <w:r w:rsidR="00CE3915">
        <w:t>offert</w:t>
      </w:r>
      <w:r>
        <w:t xml:space="preserve"> librement </w:t>
      </w:r>
      <w:r w:rsidR="000F4C45">
        <w:t xml:space="preserve">ne </w:t>
      </w:r>
      <w:r>
        <w:t xml:space="preserve">montre la dynamique d’un ARN à partir </w:t>
      </w:r>
      <w:r w:rsidR="00B37A4A">
        <w:t>d’une</w:t>
      </w:r>
      <w:r>
        <w:t xml:space="preserve"> </w:t>
      </w:r>
      <w:r w:rsidR="00CE3915">
        <w:t xml:space="preserve">SS. </w:t>
      </w:r>
      <w:r>
        <w:t xml:space="preserve">RDV permet d’imaginer cette fonction. La modification du champ de force en y ajoutant des contraintes physiques </w:t>
      </w:r>
      <w:r w:rsidR="00CE3915">
        <w:t xml:space="preserve">par </w:t>
      </w:r>
      <w:r>
        <w:t>d’autres moyens tel</w:t>
      </w:r>
      <w:r w:rsidR="000F4C45">
        <w:t>s</w:t>
      </w:r>
      <w:r>
        <w:t xml:space="preserve"> que la RMN combiné</w:t>
      </w:r>
      <w:r w:rsidR="000F4C45">
        <w:t>e</w:t>
      </w:r>
      <w:r>
        <w:t xml:space="preserve"> à une visualisation de la SS en 3D, nous donnera une meilleure idée des mouvements des molécules. Il est permis de croire que des hypothèses naîtront de cette visualisation. Le mécanisme des ARN catalysant des réactions chimiques serait un bon exemple à étudier</w:t>
      </w:r>
      <w:r w:rsidR="008205B8">
        <w:t>.</w:t>
      </w:r>
    </w:p>
    <w:p w:rsidR="008205B8" w:rsidRDefault="008205B8" w:rsidP="00D00F70"/>
    <w:p w:rsidR="008205B8" w:rsidRDefault="008120E3" w:rsidP="008120E3">
      <w:r w:rsidRPr="00653B32">
        <w:t xml:space="preserve">Mon analyse s’inspire du processus scientifique. Les </w:t>
      </w:r>
      <w:r w:rsidR="000F4C45">
        <w:t>ARN</w:t>
      </w:r>
      <w:r w:rsidR="008205B8">
        <w:t xml:space="preserve"> et les SS prédites</w:t>
      </w:r>
      <w:r w:rsidR="000F4C45">
        <w:t xml:space="preserve"> </w:t>
      </w:r>
      <w:r w:rsidR="008205B8">
        <w:t>entrant</w:t>
      </w:r>
      <w:r w:rsidR="000F4C45">
        <w:t xml:space="preserve"> </w:t>
      </w:r>
      <w:r w:rsidR="008205B8">
        <w:t>dans</w:t>
      </w:r>
      <w:r w:rsidR="000F4C45">
        <w:t xml:space="preserve"> la construction de la base de données des MCN</w:t>
      </w:r>
      <w:r w:rsidR="00CE3915">
        <w:t xml:space="preserve"> </w:t>
      </w:r>
      <w:r w:rsidRPr="00653B32">
        <w:t xml:space="preserve">sont </w:t>
      </w:r>
      <w:r w:rsidR="000F4C45">
        <w:t>fiables</w:t>
      </w:r>
      <w:r w:rsidRPr="00653B32">
        <w:t xml:space="preserve"> en raison des contrôles effectués et</w:t>
      </w:r>
      <w:r w:rsidR="00B37A4A">
        <w:t xml:space="preserve"> de</w:t>
      </w:r>
      <w:r w:rsidRPr="00653B32">
        <w:t xml:space="preserve"> l</w:t>
      </w:r>
      <w:r w:rsidR="000F4C45">
        <w:t>eur</w:t>
      </w:r>
      <w:r w:rsidRPr="00653B32">
        <w:t xml:space="preserve"> nature même. </w:t>
      </w:r>
      <w:r w:rsidR="008205B8">
        <w:t xml:space="preserve">Dans un prochain projet, </w:t>
      </w:r>
      <w:r w:rsidRPr="00653B32">
        <w:t xml:space="preserve">il </w:t>
      </w:r>
      <w:r w:rsidR="008205B8">
        <w:t>sera</w:t>
      </w:r>
      <w:r w:rsidRPr="00653B32">
        <w:t xml:space="preserve"> possible d’élargir </w:t>
      </w:r>
      <w:r w:rsidR="00CE3915">
        <w:t>l’</w:t>
      </w:r>
      <w:r w:rsidRPr="00653B32">
        <w:t xml:space="preserve">espace de recherche, dans </w:t>
      </w:r>
      <w:r w:rsidR="00CE3915">
        <w:t>notre</w:t>
      </w:r>
      <w:r w:rsidRPr="00653B32">
        <w:t xml:space="preserve"> cas, apprendre des séquences plus difficiles à prédire. </w:t>
      </w:r>
      <w:r w:rsidR="008205B8">
        <w:t>On pourrait par exemple abaisser le rapport signal sur bruit ou augmenter le taux d’adénine et le score moyen de réactivité des ARN.</w:t>
      </w:r>
    </w:p>
    <w:p w:rsidR="0038644F" w:rsidRDefault="008205B8" w:rsidP="008120E3">
      <w:r>
        <w:t xml:space="preserve"> </w:t>
      </w:r>
    </w:p>
    <w:p w:rsidR="00AB718E" w:rsidRDefault="008120E3" w:rsidP="008120E3">
      <w:r w:rsidRPr="00653B32">
        <w:t>Pour mon algorithme, ce qui détermine si une séquence est difficile à prédire</w:t>
      </w:r>
      <w:r w:rsidR="00AB718E">
        <w:t xml:space="preserve"> ou cohérente</w:t>
      </w:r>
      <w:r w:rsidRPr="00653B32">
        <w:t xml:space="preserve">, c'est </w:t>
      </w:r>
      <w:r w:rsidR="00AB718E">
        <w:t>l</w:t>
      </w:r>
      <w:r w:rsidRPr="00653B32">
        <w:t>a</w:t>
      </w:r>
      <w:r w:rsidR="00AB718E">
        <w:t xml:space="preserve"> combinaison de sa</w:t>
      </w:r>
      <w:r w:rsidRPr="00653B32">
        <w:t xml:space="preserve"> composition en MCN</w:t>
      </w:r>
      <w:r w:rsidR="00AB718E">
        <w:t xml:space="preserve"> et les valeurs de réactivité associées</w:t>
      </w:r>
      <w:r w:rsidRPr="00653B32">
        <w:t xml:space="preserve">. Plus le nombre </w:t>
      </w:r>
      <w:r w:rsidRPr="00653B32">
        <w:lastRenderedPageBreak/>
        <w:t>de MCN ayant une réactivité variable</w:t>
      </w:r>
      <w:r w:rsidR="0038644F">
        <w:t xml:space="preserve"> </w:t>
      </w:r>
      <w:r w:rsidR="000F4C45">
        <w:t>(autant</w:t>
      </w:r>
      <w:r w:rsidR="0038644F">
        <w:t xml:space="preserve"> de « Hi » que de « Low »)</w:t>
      </w:r>
      <w:r w:rsidRPr="00653B32">
        <w:t xml:space="preserve"> est grand, plus l'ARN est considéré comme difficile</w:t>
      </w:r>
      <w:r w:rsidR="00B37A4A">
        <w:t xml:space="preserve"> et obtient un score global bas</w:t>
      </w:r>
      <w:r w:rsidRPr="00653B32">
        <w:t xml:space="preserve">. </w:t>
      </w:r>
      <w:r w:rsidR="0038644F">
        <w:t>Ces ARN ont des mystères à élucider et beaucoup de question</w:t>
      </w:r>
      <w:r w:rsidR="002D64CD">
        <w:t>s</w:t>
      </w:r>
      <w:r w:rsidR="0038644F">
        <w:t xml:space="preserve"> reste</w:t>
      </w:r>
      <w:r w:rsidR="002D64CD">
        <w:t>nt</w:t>
      </w:r>
      <w:r w:rsidR="0038644F">
        <w:t xml:space="preserve"> sans réponse encore à ce jour. Par exemple, un ARN peut-il alterner entre deux SS rapidement comme on le voit dans la simulation de RDV?</w:t>
      </w:r>
    </w:p>
    <w:p w:rsidR="000F4C45" w:rsidRDefault="00AB718E" w:rsidP="008120E3">
      <w:r>
        <w:t>Dans le futur</w:t>
      </w:r>
      <w:r w:rsidR="00D8416E">
        <w:t>, les expériences de réactivité</w:t>
      </w:r>
      <w:r w:rsidR="00B37A4A">
        <w:t xml:space="preserve"> chimique</w:t>
      </w:r>
      <w:r w:rsidR="00D8416E">
        <w:t xml:space="preserve"> seront surement guidées par des algorithmes d’apprentissage machine. </w:t>
      </w:r>
      <w:r w:rsidR="008205B8">
        <w:t>U</w:t>
      </w:r>
      <w:r>
        <w:t xml:space="preserve">n bon algorithme d’apprentissage par rétroaction devrait garder </w:t>
      </w:r>
      <w:r w:rsidR="008120E3" w:rsidRPr="00653B32">
        <w:t xml:space="preserve">le nombre de MCN variable constamment petit, mais non nul. Ainsi, l’espace total des incertitudes </w:t>
      </w:r>
      <w:r w:rsidR="00D8416E">
        <w:t>se rétrécirait</w:t>
      </w:r>
      <w:r w:rsidR="008120E3" w:rsidRPr="00653B32">
        <w:t xml:space="preserve">. Ce processus itératif </w:t>
      </w:r>
      <w:r w:rsidR="00D8416E">
        <w:t>tirerait</w:t>
      </w:r>
      <w:r w:rsidR="008120E3" w:rsidRPr="00653B32">
        <w:t xml:space="preserve"> avantage des «</w:t>
      </w:r>
      <w:r w:rsidR="00B37A4A">
        <w:t> </w:t>
      </w:r>
      <w:r w:rsidR="008120E3" w:rsidRPr="00653B32">
        <w:t xml:space="preserve">mauvaises prédictions », il les </w:t>
      </w:r>
      <w:r w:rsidR="00D8416E" w:rsidRPr="00653B32">
        <w:t>transforme</w:t>
      </w:r>
      <w:r w:rsidR="00D8416E">
        <w:t>rait</w:t>
      </w:r>
      <w:r w:rsidR="008120E3" w:rsidRPr="00653B32">
        <w:t xml:space="preserve"> en occasions d’apprentissage. Ultimement, cet algorithme convergera vers un ensemble de règles qui expliquent tous les phénomènes de réactivités chimiques des ARN, mais pour atteindre ce but beaucoup de </w:t>
      </w:r>
      <w:r w:rsidR="00D8416E" w:rsidRPr="00653B32">
        <w:t>sondages</w:t>
      </w:r>
      <w:r w:rsidR="00D8416E">
        <w:t xml:space="preserve"> chimiques des ARN</w:t>
      </w:r>
      <w:r w:rsidR="008120E3" w:rsidRPr="00653B32">
        <w:t xml:space="preserve"> restent à faire. Orienter ces expériences </w:t>
      </w:r>
      <w:r w:rsidR="008205B8">
        <w:t>a été</w:t>
      </w:r>
      <w:r w:rsidR="008120E3" w:rsidRPr="00653B32">
        <w:t xml:space="preserve"> l'un des objectifs de mon approche.</w:t>
      </w:r>
      <w:r w:rsidR="008205B8">
        <w:t xml:space="preserve"> Les MCN ayant une faible occurrence et ceux variables doivent être plus étudiés.</w:t>
      </w:r>
    </w:p>
    <w:p w:rsidR="008120E3" w:rsidRDefault="00D8416E" w:rsidP="008120E3">
      <w:r>
        <w:t>Finalement, l</w:t>
      </w:r>
      <w:r w:rsidR="00AB718E">
        <w:t>es interactions tertiaires doivent être prises en compte, un algorithme qui listerai</w:t>
      </w:r>
      <w:r w:rsidR="002D64CD">
        <w:t>t</w:t>
      </w:r>
      <w:r w:rsidR="00AB718E">
        <w:t xml:space="preserve"> les MCN distants entrainant une réactivité anormale pour chaque MCN variable </w:t>
      </w:r>
      <w:r>
        <w:t>aurai</w:t>
      </w:r>
      <w:r w:rsidR="00B37A4A">
        <w:t>t</w:t>
      </w:r>
      <w:r>
        <w:t xml:space="preserve"> un bel avenir selon moi</w:t>
      </w:r>
      <w:r w:rsidR="00AB718E">
        <w:t>.</w:t>
      </w:r>
    </w:p>
    <w:p w:rsidR="00BD660B" w:rsidRDefault="00BD660B" w:rsidP="008120E3"/>
    <w:p w:rsidR="00BD660B" w:rsidRDefault="00BD660B" w:rsidP="008120E3">
      <w:r>
        <w:t>La liste des MCN avec le nombre de nucléotides contenues dans chacune des classes de réactivité chimique (basse, moyenne et élevé) est offerte avec ce mémoire en format csv.</w:t>
      </w:r>
    </w:p>
    <w:p w:rsidR="00BD660B" w:rsidRDefault="00BD660B" w:rsidP="008120E3"/>
    <w:p w:rsidR="00E467DB" w:rsidRDefault="00BD660B" w:rsidP="008120E3">
      <w:r>
        <w:t>De plus, u</w:t>
      </w:r>
      <w:r w:rsidR="00E467DB">
        <w:t>ne liste des</w:t>
      </w:r>
      <w:r w:rsidR="00D91395">
        <w:t xml:space="preserve"> ARN</w:t>
      </w:r>
      <w:r w:rsidR="001E7B50">
        <w:t xml:space="preserve"> de l’ensemble filtré est placée dans un fichier csv en pièce jointe</w:t>
      </w:r>
      <w:r>
        <w:t>.</w:t>
      </w:r>
      <w:r w:rsidR="001E7B50">
        <w:t xml:space="preserve"> Le</w:t>
      </w:r>
      <w:r w:rsidR="00DD3A2B">
        <w:t xml:space="preserve"> fichier inclus la séquence, le vecteur de réactivité chimique</w:t>
      </w:r>
      <w:r w:rsidR="001E7B50">
        <w:t>,</w:t>
      </w:r>
      <w:r w:rsidR="00DD3A2B">
        <w:t xml:space="preserve"> le score de cohérence pour les deux logiciels</w:t>
      </w:r>
      <w:r w:rsidR="001E7B50">
        <w:t xml:space="preserve"> et les informations nécessaires pour le retrouver dans la RMDB</w:t>
      </w:r>
      <w:r w:rsidR="00DD3A2B">
        <w:t>.</w:t>
      </w:r>
    </w:p>
    <w:p w:rsidR="00D00F70" w:rsidRPr="00D00F70" w:rsidRDefault="00D00F70" w:rsidP="00D00F70">
      <w:pPr>
        <w:pStyle w:val="Paragraphe"/>
        <w:sectPr w:rsidR="00D00F70" w:rsidRPr="00D00F70" w:rsidSect="00C01DF0">
          <w:headerReference w:type="first" r:id="rId77"/>
          <w:pgSz w:w="12240" w:h="15840" w:code="1"/>
          <w:pgMar w:top="1559" w:right="1559" w:bottom="1559" w:left="1559" w:header="567" w:footer="567" w:gutter="0"/>
          <w:cols w:space="720"/>
          <w:noEndnote/>
          <w:titlePg/>
          <w:docGrid w:linePitch="326"/>
        </w:sectPr>
      </w:pPr>
    </w:p>
    <w:p w:rsidR="00A6294C" w:rsidRPr="00032800" w:rsidRDefault="00A6294C" w:rsidP="00D406B5">
      <w:pPr>
        <w:pStyle w:val="Heading1"/>
        <w:rPr>
          <w:lang w:val="en-CA"/>
        </w:rPr>
      </w:pPr>
      <w:bookmarkStart w:id="193" w:name="_Toc502671878"/>
      <w:bookmarkStart w:id="194" w:name="_Toc502671988"/>
      <w:proofErr w:type="spellStart"/>
      <w:r w:rsidRPr="00032800">
        <w:rPr>
          <w:lang w:val="en-CA"/>
        </w:rPr>
        <w:lastRenderedPageBreak/>
        <w:t>Bibliographie</w:t>
      </w:r>
      <w:bookmarkEnd w:id="193"/>
      <w:bookmarkEnd w:id="194"/>
      <w:proofErr w:type="spellEnd"/>
    </w:p>
    <w:p w:rsidR="009E739F" w:rsidRPr="00032800" w:rsidRDefault="009E739F" w:rsidP="009E739F">
      <w:pPr>
        <w:rPr>
          <w:lang w:val="en-CA"/>
        </w:rPr>
      </w:pPr>
    </w:p>
    <w:p w:rsidR="003E333F" w:rsidRPr="00816DB1" w:rsidRDefault="009E739F" w:rsidP="003E333F">
      <w:pPr>
        <w:pStyle w:val="EndNoteBibliography"/>
        <w:ind w:left="720" w:hanging="720"/>
        <w:rPr>
          <w:lang w:val="en-US"/>
        </w:rPr>
      </w:pPr>
      <w:r>
        <w:fldChar w:fldCharType="begin"/>
      </w:r>
      <w:r w:rsidRPr="009B32BA">
        <w:rPr>
          <w:lang w:val="en-CA"/>
        </w:rPr>
        <w:instrText xml:space="preserve"> ADDIN EN.REFLIST </w:instrText>
      </w:r>
      <w:r>
        <w:fldChar w:fldCharType="separate"/>
      </w:r>
      <w:r w:rsidR="003E333F" w:rsidRPr="00816DB1">
        <w:rPr>
          <w:lang w:val="en-US"/>
        </w:rPr>
        <w:t>1.</w:t>
      </w:r>
      <w:r w:rsidR="003E333F" w:rsidRPr="00816DB1">
        <w:rPr>
          <w:lang w:val="en-US"/>
        </w:rPr>
        <w:tab/>
        <w:t xml:space="preserve">Vangaveti, S., S.V. Ranganathan, and A.A. Chen, </w:t>
      </w:r>
      <w:r w:rsidR="003E333F" w:rsidRPr="00816DB1">
        <w:rPr>
          <w:i/>
          <w:lang w:val="en-US"/>
        </w:rPr>
        <w:t>Advances in RNA molecular dynamics: a simulator's guide to RNA force fields.</w:t>
      </w:r>
      <w:r w:rsidR="003E333F" w:rsidRPr="00816DB1">
        <w:rPr>
          <w:lang w:val="en-US"/>
        </w:rPr>
        <w:t xml:space="preserve"> Wiley Interdisciplinary Reviews: RNA, 2017. </w:t>
      </w:r>
      <w:r w:rsidR="003E333F" w:rsidRPr="00816DB1">
        <w:rPr>
          <w:b/>
          <w:lang w:val="en-US"/>
        </w:rPr>
        <w:t>8</w:t>
      </w:r>
      <w:r w:rsidR="003E333F" w:rsidRPr="00816DB1">
        <w:rPr>
          <w:lang w:val="en-US"/>
        </w:rPr>
        <w:t>.</w:t>
      </w:r>
    </w:p>
    <w:p w:rsidR="003E333F" w:rsidRPr="00816DB1" w:rsidRDefault="003E333F" w:rsidP="003E333F">
      <w:pPr>
        <w:pStyle w:val="EndNoteBibliography"/>
        <w:ind w:left="720" w:hanging="720"/>
        <w:rPr>
          <w:lang w:val="en-US"/>
        </w:rPr>
      </w:pPr>
      <w:r w:rsidRPr="00816DB1">
        <w:rPr>
          <w:lang w:val="en-US"/>
        </w:rPr>
        <w:t>2.</w:t>
      </w:r>
      <w:r w:rsidRPr="00816DB1">
        <w:rPr>
          <w:lang w:val="en-US"/>
        </w:rPr>
        <w:tab/>
        <w:t xml:space="preserve">Deigan, K.E., et al., </w:t>
      </w:r>
      <w:r w:rsidRPr="00816DB1">
        <w:rPr>
          <w:i/>
          <w:lang w:val="en-US"/>
        </w:rPr>
        <w:t>Accurate SHAPE-directed RNA structure determination.</w:t>
      </w:r>
      <w:r w:rsidRPr="00816DB1">
        <w:rPr>
          <w:lang w:val="en-US"/>
        </w:rPr>
        <w:t xml:space="preserve"> Proceedings of the National Academy of Sciences, 2009. </w:t>
      </w:r>
      <w:r w:rsidRPr="00816DB1">
        <w:rPr>
          <w:b/>
          <w:lang w:val="en-US"/>
        </w:rPr>
        <w:t>106</w:t>
      </w:r>
      <w:r w:rsidRPr="00816DB1">
        <w:rPr>
          <w:lang w:val="en-US"/>
        </w:rPr>
        <w:t>: p. 97-102.</w:t>
      </w:r>
    </w:p>
    <w:p w:rsidR="003E333F" w:rsidRPr="00816DB1" w:rsidRDefault="003E333F" w:rsidP="003E333F">
      <w:pPr>
        <w:pStyle w:val="EndNoteBibliography"/>
        <w:ind w:left="720" w:hanging="720"/>
        <w:rPr>
          <w:lang w:val="en-US"/>
        </w:rPr>
      </w:pPr>
      <w:r w:rsidRPr="00816DB1">
        <w:rPr>
          <w:lang w:val="en-US"/>
        </w:rPr>
        <w:t>3.</w:t>
      </w:r>
      <w:r w:rsidRPr="00816DB1">
        <w:rPr>
          <w:lang w:val="en-US"/>
        </w:rPr>
        <w:tab/>
        <w:t xml:space="preserve">Hajdin, C.E., et al., </w:t>
      </w:r>
      <w:r w:rsidRPr="00816DB1">
        <w:rPr>
          <w:i/>
          <w:lang w:val="en-US"/>
        </w:rPr>
        <w:t>Accurate SHAPE-directed RNA secondary structure modeling, including pseudoknots.</w:t>
      </w:r>
      <w:r w:rsidRPr="00816DB1">
        <w:rPr>
          <w:lang w:val="en-US"/>
        </w:rPr>
        <w:t xml:space="preserve"> Proceedings of the National Academy of Sciences, 2013. </w:t>
      </w:r>
      <w:r w:rsidRPr="00816DB1">
        <w:rPr>
          <w:b/>
          <w:lang w:val="en-US"/>
        </w:rPr>
        <w:t>110</w:t>
      </w:r>
      <w:r w:rsidRPr="00816DB1">
        <w:rPr>
          <w:lang w:val="en-US"/>
        </w:rPr>
        <w:t>: p. 5498-5503.</w:t>
      </w:r>
    </w:p>
    <w:p w:rsidR="003E333F" w:rsidRPr="00816DB1" w:rsidRDefault="003E333F" w:rsidP="003E333F">
      <w:pPr>
        <w:pStyle w:val="EndNoteBibliography"/>
        <w:ind w:left="720" w:hanging="720"/>
        <w:rPr>
          <w:lang w:val="en-US"/>
        </w:rPr>
      </w:pPr>
      <w:r w:rsidRPr="00816DB1">
        <w:rPr>
          <w:lang w:val="en-US"/>
        </w:rPr>
        <w:t>4.</w:t>
      </w:r>
      <w:r w:rsidRPr="00816DB1">
        <w:rPr>
          <w:lang w:val="en-US"/>
        </w:rPr>
        <w:tab/>
        <w:t xml:space="preserve">Lucks, J.B., et al., </w:t>
      </w:r>
      <w:r w:rsidRPr="00816DB1">
        <w:rPr>
          <w:i/>
          <w:lang w:val="en-US"/>
        </w:rPr>
        <w:t>Multiplexed RNA structure characterization with selective 2'-hydroxyl acylation analyzed by primer extension sequencing (SHAPE-Seq).</w:t>
      </w:r>
      <w:r w:rsidRPr="00816DB1">
        <w:rPr>
          <w:lang w:val="en-US"/>
        </w:rPr>
        <w:t xml:space="preserve"> Proceedings of the National Academy of Sciences, 2011. </w:t>
      </w:r>
      <w:r w:rsidRPr="00816DB1">
        <w:rPr>
          <w:b/>
          <w:lang w:val="en-US"/>
        </w:rPr>
        <w:t>108</w:t>
      </w:r>
      <w:r w:rsidRPr="00816DB1">
        <w:rPr>
          <w:lang w:val="en-US"/>
        </w:rPr>
        <w:t>: p. 11063-11068.</w:t>
      </w:r>
    </w:p>
    <w:p w:rsidR="003E333F" w:rsidRPr="00816DB1" w:rsidRDefault="003E333F" w:rsidP="003E333F">
      <w:pPr>
        <w:pStyle w:val="EndNoteBibliography"/>
        <w:ind w:left="720" w:hanging="720"/>
        <w:rPr>
          <w:lang w:val="en-US"/>
        </w:rPr>
      </w:pPr>
      <w:r w:rsidRPr="00816DB1">
        <w:rPr>
          <w:lang w:val="en-US"/>
        </w:rPr>
        <w:t>5.</w:t>
      </w:r>
      <w:r w:rsidRPr="00816DB1">
        <w:rPr>
          <w:lang w:val="en-US"/>
        </w:rPr>
        <w:tab/>
        <w:t xml:space="preserve">Yesselman, J.D., et al., </w:t>
      </w:r>
      <w:r w:rsidRPr="00816DB1">
        <w:rPr>
          <w:i/>
          <w:lang w:val="en-US"/>
        </w:rPr>
        <w:t>Updates to the RNA mapping database (RMDB), version 2.</w:t>
      </w:r>
      <w:r w:rsidRPr="00816DB1">
        <w:rPr>
          <w:lang w:val="en-US"/>
        </w:rPr>
        <w:t xml:space="preserve"> Nucleic Acids Research, 2017: p. 1-5.</w:t>
      </w:r>
    </w:p>
    <w:p w:rsidR="003E333F" w:rsidRPr="00816DB1" w:rsidRDefault="003E333F" w:rsidP="003E333F">
      <w:pPr>
        <w:pStyle w:val="EndNoteBibliography"/>
        <w:ind w:left="720" w:hanging="720"/>
        <w:rPr>
          <w:lang w:val="en-US"/>
        </w:rPr>
      </w:pPr>
      <w:r w:rsidRPr="00816DB1">
        <w:rPr>
          <w:lang w:val="en-US"/>
        </w:rPr>
        <w:t>6.</w:t>
      </w:r>
      <w:r w:rsidRPr="00816DB1">
        <w:rPr>
          <w:lang w:val="en-US"/>
        </w:rPr>
        <w:tab/>
        <w:t xml:space="preserve">Dahm, R., </w:t>
      </w:r>
      <w:r w:rsidRPr="00816DB1">
        <w:rPr>
          <w:i/>
          <w:lang w:val="en-US"/>
        </w:rPr>
        <w:t>Friedrich Miescher and the discovery of DNA.</w:t>
      </w:r>
      <w:r w:rsidRPr="00816DB1">
        <w:rPr>
          <w:lang w:val="en-US"/>
        </w:rPr>
        <w:t xml:space="preserve"> Developmental Biology, 2005. </w:t>
      </w:r>
      <w:r w:rsidRPr="00816DB1">
        <w:rPr>
          <w:b/>
          <w:lang w:val="en-US"/>
        </w:rPr>
        <w:t>278</w:t>
      </w:r>
      <w:r w:rsidRPr="00816DB1">
        <w:rPr>
          <w:lang w:val="en-US"/>
        </w:rPr>
        <w:t>: p. 274-288.</w:t>
      </w:r>
    </w:p>
    <w:p w:rsidR="003E333F" w:rsidRPr="00816DB1" w:rsidRDefault="003E333F" w:rsidP="003E333F">
      <w:pPr>
        <w:pStyle w:val="EndNoteBibliography"/>
        <w:ind w:left="720" w:hanging="720"/>
        <w:rPr>
          <w:lang w:val="en-US"/>
        </w:rPr>
      </w:pPr>
      <w:r w:rsidRPr="00816DB1">
        <w:rPr>
          <w:lang w:val="en-US"/>
        </w:rPr>
        <w:t>7.</w:t>
      </w:r>
      <w:r w:rsidRPr="00816DB1">
        <w:rPr>
          <w:lang w:val="en-US"/>
        </w:rPr>
        <w:tab/>
        <w:t xml:space="preserve">Caspersson, T. and J. Schultz, </w:t>
      </w:r>
      <w:r w:rsidRPr="00816DB1">
        <w:rPr>
          <w:i/>
          <w:lang w:val="en-US"/>
        </w:rPr>
        <w:t>Pentose Nucleotides in the Cytoplasm of Growing Tissues.</w:t>
      </w:r>
      <w:r w:rsidRPr="00816DB1">
        <w:rPr>
          <w:lang w:val="en-US"/>
        </w:rPr>
        <w:t xml:space="preserve"> Nature, 1939. </w:t>
      </w:r>
      <w:r w:rsidRPr="00816DB1">
        <w:rPr>
          <w:b/>
          <w:lang w:val="en-US"/>
        </w:rPr>
        <w:t>143</w:t>
      </w:r>
      <w:r w:rsidRPr="00816DB1">
        <w:rPr>
          <w:lang w:val="en-US"/>
        </w:rPr>
        <w:t>: p. 602.</w:t>
      </w:r>
    </w:p>
    <w:p w:rsidR="003E333F" w:rsidRPr="00816DB1" w:rsidRDefault="003E333F" w:rsidP="003E333F">
      <w:pPr>
        <w:pStyle w:val="EndNoteBibliography"/>
        <w:ind w:left="720" w:hanging="720"/>
        <w:rPr>
          <w:lang w:val="en-US"/>
        </w:rPr>
      </w:pPr>
      <w:r w:rsidRPr="00816DB1">
        <w:rPr>
          <w:lang w:val="en-US"/>
        </w:rPr>
        <w:t>8.</w:t>
      </w:r>
      <w:r w:rsidRPr="00816DB1">
        <w:rPr>
          <w:lang w:val="en-US"/>
        </w:rPr>
        <w:tab/>
        <w:t xml:space="preserve">Watson, J.D. and F.H.C. Crick, </w:t>
      </w:r>
      <w:r w:rsidRPr="00816DB1">
        <w:rPr>
          <w:i/>
          <w:lang w:val="en-US"/>
        </w:rPr>
        <w:t>Molecular structure of nucleic acids</w:t>
      </w:r>
      <w:r w:rsidRPr="00816DB1">
        <w:rPr>
          <w:lang w:val="en-US"/>
        </w:rPr>
        <w:t xml:space="preserve">, in </w:t>
      </w:r>
      <w:r w:rsidRPr="00816DB1">
        <w:rPr>
          <w:i/>
          <w:lang w:val="en-US"/>
        </w:rPr>
        <w:t>Nature</w:t>
      </w:r>
      <w:r w:rsidRPr="00816DB1">
        <w:rPr>
          <w:lang w:val="en-US"/>
        </w:rPr>
        <w:t>. 1953. p. 737-738.</w:t>
      </w:r>
    </w:p>
    <w:p w:rsidR="003E333F" w:rsidRPr="00816DB1" w:rsidRDefault="003E333F" w:rsidP="003E333F">
      <w:pPr>
        <w:pStyle w:val="EndNoteBibliography"/>
        <w:ind w:left="720" w:hanging="720"/>
        <w:rPr>
          <w:lang w:val="en-US"/>
        </w:rPr>
      </w:pPr>
      <w:r w:rsidRPr="00816DB1">
        <w:rPr>
          <w:lang w:val="en-US"/>
        </w:rPr>
        <w:t>9.</w:t>
      </w:r>
      <w:r w:rsidRPr="00816DB1">
        <w:rPr>
          <w:lang w:val="en-US"/>
        </w:rPr>
        <w:tab/>
        <w:t xml:space="preserve">Jacob, F. and J. Monod, </w:t>
      </w:r>
      <w:r w:rsidRPr="00816DB1">
        <w:rPr>
          <w:i/>
          <w:lang w:val="en-US"/>
        </w:rPr>
        <w:t>Genetic regulatory mechanisms in the synthesis of proteins.</w:t>
      </w:r>
      <w:r w:rsidRPr="00816DB1">
        <w:rPr>
          <w:lang w:val="en-US"/>
        </w:rPr>
        <w:t xml:space="preserve"> Journal of Molecular Biology, 1961. </w:t>
      </w:r>
      <w:r w:rsidRPr="00816DB1">
        <w:rPr>
          <w:b/>
          <w:lang w:val="en-US"/>
        </w:rPr>
        <w:t>3</w:t>
      </w:r>
      <w:r w:rsidRPr="00816DB1">
        <w:rPr>
          <w:lang w:val="en-US"/>
        </w:rPr>
        <w:t>(3): p. 318-356.</w:t>
      </w:r>
    </w:p>
    <w:p w:rsidR="003E333F" w:rsidRPr="00816DB1" w:rsidRDefault="003E333F" w:rsidP="003E333F">
      <w:pPr>
        <w:pStyle w:val="EndNoteBibliography"/>
        <w:ind w:left="720" w:hanging="720"/>
        <w:rPr>
          <w:lang w:val="en-US"/>
        </w:rPr>
      </w:pPr>
      <w:r w:rsidRPr="00816DB1">
        <w:rPr>
          <w:lang w:val="en-US"/>
        </w:rPr>
        <w:t>10.</w:t>
      </w:r>
      <w:r w:rsidRPr="00816DB1">
        <w:rPr>
          <w:lang w:val="en-US"/>
        </w:rPr>
        <w:tab/>
        <w:t xml:space="preserve">Holley Rw Fau - Apgar, J., et al., </w:t>
      </w:r>
      <w:r w:rsidRPr="00816DB1">
        <w:rPr>
          <w:i/>
          <w:lang w:val="en-US"/>
        </w:rPr>
        <w:t>STRUCTURE OF A RIBONUCLEIC ACID.</w:t>
      </w:r>
      <w:r w:rsidRPr="00816DB1">
        <w:rPr>
          <w:lang w:val="en-US"/>
        </w:rPr>
        <w:t xml:space="preserve"> (0036-8075 (Print)).</w:t>
      </w:r>
    </w:p>
    <w:p w:rsidR="003E333F" w:rsidRPr="00816DB1" w:rsidRDefault="003E333F" w:rsidP="003E333F">
      <w:pPr>
        <w:pStyle w:val="EndNoteBibliography"/>
        <w:ind w:left="720" w:hanging="720"/>
        <w:rPr>
          <w:lang w:val="en-US"/>
        </w:rPr>
      </w:pPr>
      <w:r w:rsidRPr="00816DB1">
        <w:rPr>
          <w:lang w:val="en-US"/>
        </w:rPr>
        <w:t>11.</w:t>
      </w:r>
      <w:r w:rsidRPr="00816DB1">
        <w:rPr>
          <w:lang w:val="en-US"/>
        </w:rPr>
        <w:tab/>
        <w:t xml:space="preserve">Tinoco I Jr Fau - Uhlenbeck, O.C., M.D. Uhlenbeck Oc Fau - Levine, and M.D. Levine, </w:t>
      </w:r>
      <w:r w:rsidRPr="00816DB1">
        <w:rPr>
          <w:i/>
          <w:lang w:val="en-US"/>
        </w:rPr>
        <w:t>Estimation of secondary structure in ribonucleic acids.</w:t>
      </w:r>
      <w:r w:rsidRPr="00816DB1">
        <w:rPr>
          <w:lang w:val="en-US"/>
        </w:rPr>
        <w:t xml:space="preserve"> (0028-0836 (Print)).</w:t>
      </w:r>
    </w:p>
    <w:p w:rsidR="003E333F" w:rsidRPr="00816DB1" w:rsidRDefault="003E333F" w:rsidP="003E333F">
      <w:pPr>
        <w:pStyle w:val="EndNoteBibliography"/>
        <w:ind w:left="720" w:hanging="720"/>
        <w:rPr>
          <w:lang w:val="en-US"/>
        </w:rPr>
      </w:pPr>
      <w:r w:rsidRPr="00816DB1">
        <w:rPr>
          <w:lang w:val="en-US"/>
        </w:rPr>
        <w:t>12.</w:t>
      </w:r>
      <w:r w:rsidRPr="00816DB1">
        <w:rPr>
          <w:lang w:val="en-US"/>
        </w:rPr>
        <w:tab/>
        <w:t xml:space="preserve">Nussinov, R., et al., </w:t>
      </w:r>
      <w:r w:rsidRPr="00816DB1">
        <w:rPr>
          <w:i/>
          <w:lang w:val="en-US"/>
        </w:rPr>
        <w:t>Algorithms for Loop Matchings.</w:t>
      </w:r>
      <w:r w:rsidRPr="00816DB1">
        <w:rPr>
          <w:lang w:val="en-US"/>
        </w:rPr>
        <w:t xml:space="preserve"> SIAM Journal on Applied Mathematics, 1978. </w:t>
      </w:r>
      <w:r w:rsidRPr="00816DB1">
        <w:rPr>
          <w:b/>
          <w:lang w:val="en-US"/>
        </w:rPr>
        <w:t>35</w:t>
      </w:r>
      <w:r w:rsidRPr="00816DB1">
        <w:rPr>
          <w:lang w:val="en-US"/>
        </w:rPr>
        <w:t>(1): p. 68-82.</w:t>
      </w:r>
    </w:p>
    <w:p w:rsidR="003E333F" w:rsidRPr="00816DB1" w:rsidRDefault="003E333F" w:rsidP="003E333F">
      <w:pPr>
        <w:pStyle w:val="EndNoteBibliography"/>
        <w:ind w:left="720" w:hanging="720"/>
        <w:rPr>
          <w:lang w:val="en-US"/>
        </w:rPr>
      </w:pPr>
      <w:r w:rsidRPr="00816DB1">
        <w:rPr>
          <w:lang w:val="en-US"/>
        </w:rPr>
        <w:t>13.</w:t>
      </w:r>
      <w:r w:rsidRPr="00816DB1">
        <w:rPr>
          <w:lang w:val="en-US"/>
        </w:rPr>
        <w:tab/>
        <w:t xml:space="preserve">Brassard, G. and P. Bratley, </w:t>
      </w:r>
      <w:r w:rsidRPr="00816DB1">
        <w:rPr>
          <w:i/>
          <w:lang w:val="en-US"/>
        </w:rPr>
        <w:t>Fundamentals of Algorithmics</w:t>
      </w:r>
      <w:r w:rsidRPr="00816DB1">
        <w:rPr>
          <w:lang w:val="en-US"/>
        </w:rPr>
        <w:t>. 1995. p. 524.</w:t>
      </w:r>
    </w:p>
    <w:p w:rsidR="003E333F" w:rsidRPr="00816DB1" w:rsidRDefault="003E333F" w:rsidP="003E333F">
      <w:pPr>
        <w:pStyle w:val="EndNoteBibliography"/>
        <w:ind w:left="720" w:hanging="720"/>
        <w:rPr>
          <w:lang w:val="en-US"/>
        </w:rPr>
      </w:pPr>
      <w:r w:rsidRPr="00816DB1">
        <w:rPr>
          <w:lang w:val="en-US"/>
        </w:rPr>
        <w:t>14.</w:t>
      </w:r>
      <w:r w:rsidRPr="00816DB1">
        <w:rPr>
          <w:lang w:val="en-US"/>
        </w:rPr>
        <w:tab/>
        <w:t xml:space="preserve">Zuker, M., </w:t>
      </w:r>
      <w:r w:rsidRPr="00816DB1">
        <w:rPr>
          <w:i/>
          <w:lang w:val="en-US"/>
        </w:rPr>
        <w:t>On finding all suboptimal foldings of an RNA molecule.</w:t>
      </w:r>
      <w:r w:rsidRPr="00816DB1">
        <w:rPr>
          <w:lang w:val="en-US"/>
        </w:rPr>
        <w:t xml:space="preserve"> 1989(0036-8075 (Print)).</w:t>
      </w:r>
    </w:p>
    <w:p w:rsidR="003E333F" w:rsidRPr="00816DB1" w:rsidRDefault="003E333F" w:rsidP="003E333F">
      <w:pPr>
        <w:pStyle w:val="EndNoteBibliography"/>
        <w:ind w:left="720" w:hanging="720"/>
        <w:rPr>
          <w:lang w:val="en-US"/>
        </w:rPr>
      </w:pPr>
      <w:r w:rsidRPr="00816DB1">
        <w:rPr>
          <w:lang w:val="en-US"/>
        </w:rPr>
        <w:t>15.</w:t>
      </w:r>
      <w:r w:rsidRPr="00816DB1">
        <w:rPr>
          <w:lang w:val="en-US"/>
        </w:rPr>
        <w:tab/>
        <w:t xml:space="preserve">Zuker, M. and D. Sankoff, </w:t>
      </w:r>
      <w:r w:rsidRPr="00816DB1">
        <w:rPr>
          <w:i/>
          <w:lang w:val="en-US"/>
        </w:rPr>
        <w:t>RNA secondary structures and their prediction.</w:t>
      </w:r>
      <w:r w:rsidRPr="00816DB1">
        <w:rPr>
          <w:lang w:val="en-US"/>
        </w:rPr>
        <w:t xml:space="preserve"> Bulletin of Mathematical Biology, 1984. </w:t>
      </w:r>
      <w:r w:rsidRPr="00816DB1">
        <w:rPr>
          <w:b/>
          <w:lang w:val="en-US"/>
        </w:rPr>
        <w:t>46</w:t>
      </w:r>
      <w:r w:rsidRPr="00816DB1">
        <w:rPr>
          <w:lang w:val="en-US"/>
        </w:rPr>
        <w:t>(4): p. 591-621.</w:t>
      </w:r>
    </w:p>
    <w:p w:rsidR="003E333F" w:rsidRPr="00816DB1" w:rsidRDefault="003E333F" w:rsidP="003E333F">
      <w:pPr>
        <w:pStyle w:val="EndNoteBibliography"/>
        <w:ind w:left="720" w:hanging="720"/>
        <w:rPr>
          <w:lang w:val="en-US"/>
        </w:rPr>
      </w:pPr>
      <w:r w:rsidRPr="00816DB1">
        <w:rPr>
          <w:lang w:val="en-US"/>
        </w:rPr>
        <w:t>16.</w:t>
      </w:r>
      <w:r w:rsidRPr="00816DB1">
        <w:rPr>
          <w:lang w:val="en-US"/>
        </w:rPr>
        <w:tab/>
        <w:t xml:space="preserve">McCaskill, J.S., </w:t>
      </w:r>
      <w:r w:rsidRPr="00816DB1">
        <w:rPr>
          <w:i/>
          <w:lang w:val="en-US"/>
        </w:rPr>
        <w:t>The equilibrium partition function and base pair binding probabilities for RNA secondary structure.</w:t>
      </w:r>
      <w:r w:rsidRPr="00816DB1">
        <w:rPr>
          <w:lang w:val="en-US"/>
        </w:rPr>
        <w:t xml:space="preserve"> (0006-3525 (Print)).</w:t>
      </w:r>
    </w:p>
    <w:p w:rsidR="003E333F" w:rsidRPr="00816DB1" w:rsidRDefault="003E333F" w:rsidP="003E333F">
      <w:pPr>
        <w:pStyle w:val="EndNoteBibliography"/>
        <w:ind w:left="720" w:hanging="720"/>
        <w:rPr>
          <w:lang w:val="en-US"/>
        </w:rPr>
      </w:pPr>
      <w:r w:rsidRPr="00816DB1">
        <w:rPr>
          <w:lang w:val="en-US"/>
        </w:rPr>
        <w:t>17.</w:t>
      </w:r>
      <w:r w:rsidRPr="00816DB1">
        <w:rPr>
          <w:lang w:val="en-US"/>
        </w:rPr>
        <w:tab/>
        <w:t xml:space="preserve">Major, F., et al., </w:t>
      </w:r>
      <w:r w:rsidRPr="00816DB1">
        <w:rPr>
          <w:i/>
          <w:lang w:val="en-US"/>
        </w:rPr>
        <w:t>The combination of symbolic and numerical computation for three-dimensional modeling of RNA.</w:t>
      </w:r>
      <w:r w:rsidRPr="00816DB1">
        <w:rPr>
          <w:lang w:val="en-US"/>
        </w:rPr>
        <w:t xml:space="preserve"> Science (New York, N.Y.), 1991. </w:t>
      </w:r>
      <w:r w:rsidRPr="00816DB1">
        <w:rPr>
          <w:b/>
          <w:lang w:val="en-US"/>
        </w:rPr>
        <w:t>253</w:t>
      </w:r>
      <w:r w:rsidRPr="00816DB1">
        <w:rPr>
          <w:lang w:val="en-US"/>
        </w:rPr>
        <w:t>: p. 1255-60.</w:t>
      </w:r>
    </w:p>
    <w:p w:rsidR="003E333F" w:rsidRPr="00816DB1" w:rsidRDefault="003E333F" w:rsidP="003E333F">
      <w:pPr>
        <w:pStyle w:val="EndNoteBibliography"/>
        <w:ind w:left="720" w:hanging="720"/>
        <w:rPr>
          <w:lang w:val="en-US"/>
        </w:rPr>
      </w:pPr>
      <w:r w:rsidRPr="00816DB1">
        <w:rPr>
          <w:lang w:val="en-US"/>
        </w:rPr>
        <w:t>18.</w:t>
      </w:r>
      <w:r w:rsidRPr="00816DB1">
        <w:rPr>
          <w:lang w:val="en-US"/>
        </w:rPr>
        <w:tab/>
        <w:t xml:space="preserve">Hofacker, I.L., et al., </w:t>
      </w:r>
      <w:r w:rsidRPr="00816DB1">
        <w:rPr>
          <w:i/>
          <w:lang w:val="en-US"/>
        </w:rPr>
        <w:t>Fast folding and comparison of RNA secondary structures.</w:t>
      </w:r>
      <w:r w:rsidRPr="00816DB1">
        <w:rPr>
          <w:lang w:val="en-US"/>
        </w:rPr>
        <w:t xml:space="preserve"> Monatshefte f??r Chemie Chemical Monthly, 1989. </w:t>
      </w:r>
      <w:r w:rsidRPr="00816DB1">
        <w:rPr>
          <w:b/>
          <w:lang w:val="en-US"/>
        </w:rPr>
        <w:t>125</w:t>
      </w:r>
      <w:r w:rsidRPr="00816DB1">
        <w:rPr>
          <w:lang w:val="en-US"/>
        </w:rPr>
        <w:t>: p. 167-188.</w:t>
      </w:r>
    </w:p>
    <w:p w:rsidR="003E333F" w:rsidRPr="00816DB1" w:rsidRDefault="003E333F" w:rsidP="003E333F">
      <w:pPr>
        <w:pStyle w:val="EndNoteBibliography"/>
        <w:ind w:left="720" w:hanging="720"/>
        <w:rPr>
          <w:lang w:val="en-US"/>
        </w:rPr>
      </w:pPr>
      <w:r w:rsidRPr="00816DB1">
        <w:rPr>
          <w:lang w:val="en-US"/>
        </w:rPr>
        <w:t>19.</w:t>
      </w:r>
      <w:r w:rsidRPr="00816DB1">
        <w:rPr>
          <w:lang w:val="en-US"/>
        </w:rPr>
        <w:tab/>
        <w:t xml:space="preserve">Serra, M.J. and D.H. Turner, </w:t>
      </w:r>
      <w:r w:rsidRPr="00816DB1">
        <w:rPr>
          <w:i/>
          <w:lang w:val="en-US"/>
        </w:rPr>
        <w:t>Predicting thermodynamic properties of RNA.</w:t>
      </w:r>
      <w:r w:rsidRPr="00816DB1">
        <w:rPr>
          <w:lang w:val="en-US"/>
        </w:rPr>
        <w:t xml:space="preserve"> (0076-6879 (Print)).</w:t>
      </w:r>
    </w:p>
    <w:p w:rsidR="003E333F" w:rsidRPr="00816DB1" w:rsidRDefault="003E333F" w:rsidP="003E333F">
      <w:pPr>
        <w:pStyle w:val="EndNoteBibliography"/>
        <w:ind w:left="720" w:hanging="720"/>
        <w:rPr>
          <w:lang w:val="en-US"/>
        </w:rPr>
      </w:pPr>
      <w:r w:rsidRPr="00816DB1">
        <w:rPr>
          <w:lang w:val="en-US"/>
        </w:rPr>
        <w:lastRenderedPageBreak/>
        <w:t>20.</w:t>
      </w:r>
      <w:r w:rsidRPr="00816DB1">
        <w:rPr>
          <w:lang w:val="en-US"/>
        </w:rPr>
        <w:tab/>
        <w:t xml:space="preserve">Parisien, M. and F. Major, </w:t>
      </w:r>
      <w:r w:rsidRPr="00816DB1">
        <w:rPr>
          <w:i/>
          <w:lang w:val="en-US"/>
        </w:rPr>
        <w:t>The MC-Fold and MC-Sym pipeline infers RNA structure from sequence data.</w:t>
      </w:r>
      <w:r w:rsidRPr="00816DB1">
        <w:rPr>
          <w:lang w:val="en-US"/>
        </w:rPr>
        <w:t xml:space="preserve"> Nature, 2008. </w:t>
      </w:r>
      <w:r w:rsidRPr="00816DB1">
        <w:rPr>
          <w:b/>
          <w:lang w:val="en-US"/>
        </w:rPr>
        <w:t>452</w:t>
      </w:r>
      <w:r w:rsidRPr="00816DB1">
        <w:rPr>
          <w:lang w:val="en-US"/>
        </w:rPr>
        <w:t>: p. 51-55.</w:t>
      </w:r>
    </w:p>
    <w:p w:rsidR="003E333F" w:rsidRPr="00816DB1" w:rsidRDefault="003E333F" w:rsidP="003E333F">
      <w:pPr>
        <w:pStyle w:val="EndNoteBibliography"/>
        <w:ind w:left="720" w:hanging="720"/>
        <w:rPr>
          <w:lang w:val="en-US"/>
        </w:rPr>
      </w:pPr>
      <w:r w:rsidRPr="00816DB1">
        <w:rPr>
          <w:lang w:val="en-US"/>
        </w:rPr>
        <w:t>21.</w:t>
      </w:r>
      <w:r w:rsidRPr="00816DB1">
        <w:rPr>
          <w:lang w:val="en-US"/>
        </w:rPr>
        <w:tab/>
        <w:t xml:space="preserve">Mandal, M. and R.R. Breaker, </w:t>
      </w:r>
      <w:r w:rsidRPr="00816DB1">
        <w:rPr>
          <w:i/>
          <w:lang w:val="en-US"/>
        </w:rPr>
        <w:t>Gene regulation by riboswitches.</w:t>
      </w:r>
      <w:r w:rsidRPr="00816DB1">
        <w:rPr>
          <w:lang w:val="en-US"/>
        </w:rPr>
        <w:t xml:space="preserve"> Nature reviews. Molecular cell biology, 2004. </w:t>
      </w:r>
      <w:r w:rsidRPr="00816DB1">
        <w:rPr>
          <w:b/>
          <w:lang w:val="en-US"/>
        </w:rPr>
        <w:t>5</w:t>
      </w:r>
      <w:r w:rsidRPr="00816DB1">
        <w:rPr>
          <w:lang w:val="en-US"/>
        </w:rPr>
        <w:t>: p. 451-463.</w:t>
      </w:r>
    </w:p>
    <w:p w:rsidR="003E333F" w:rsidRPr="00816DB1" w:rsidRDefault="003E333F" w:rsidP="003E333F">
      <w:pPr>
        <w:pStyle w:val="EndNoteBibliography"/>
        <w:ind w:left="720" w:hanging="720"/>
        <w:rPr>
          <w:lang w:val="en-US"/>
        </w:rPr>
      </w:pPr>
      <w:r w:rsidRPr="00816DB1">
        <w:rPr>
          <w:lang w:val="en-US"/>
        </w:rPr>
        <w:t>22.</w:t>
      </w:r>
      <w:r w:rsidRPr="00816DB1">
        <w:rPr>
          <w:lang w:val="en-US"/>
        </w:rPr>
        <w:tab/>
        <w:t xml:space="preserve">Almeida, M.I., et al., </w:t>
      </w:r>
      <w:r w:rsidRPr="00816DB1">
        <w:rPr>
          <w:i/>
          <w:lang w:val="en-US"/>
        </w:rPr>
        <w:t>MicroRNAs: genomics, biogenesis, mechanism, and function.</w:t>
      </w:r>
      <w:r w:rsidRPr="00816DB1">
        <w:rPr>
          <w:lang w:val="en-US"/>
        </w:rPr>
        <w:t xml:space="preserve"> Cell, 2015. </w:t>
      </w:r>
      <w:r w:rsidRPr="00816DB1">
        <w:rPr>
          <w:b/>
          <w:lang w:val="en-US"/>
        </w:rPr>
        <w:t>33</w:t>
      </w:r>
      <w:r w:rsidRPr="00816DB1">
        <w:rPr>
          <w:lang w:val="en-US"/>
        </w:rPr>
        <w:t>: p. 4663-4670.</w:t>
      </w:r>
    </w:p>
    <w:p w:rsidR="003E333F" w:rsidRPr="00816DB1" w:rsidRDefault="003E333F" w:rsidP="003E333F">
      <w:pPr>
        <w:pStyle w:val="EndNoteBibliography"/>
        <w:ind w:left="720" w:hanging="720"/>
        <w:rPr>
          <w:lang w:val="en-US"/>
        </w:rPr>
      </w:pPr>
      <w:r w:rsidRPr="00816DB1">
        <w:rPr>
          <w:lang w:val="en-US"/>
        </w:rPr>
        <w:t>23.</w:t>
      </w:r>
      <w:r w:rsidRPr="00816DB1">
        <w:rPr>
          <w:lang w:val="en-US"/>
        </w:rPr>
        <w:tab/>
        <w:t xml:space="preserve">Weill, N., et al., </w:t>
      </w:r>
      <w:r w:rsidRPr="00816DB1">
        <w:rPr>
          <w:i/>
          <w:lang w:val="en-US"/>
        </w:rPr>
        <w:t>MiRBooking simulates the stoichiometric mode of action of microRNAs.</w:t>
      </w:r>
      <w:r w:rsidRPr="00816DB1">
        <w:rPr>
          <w:lang w:val="en-US"/>
        </w:rPr>
        <w:t xml:space="preserve"> Nucleic Acids Res, 2015. </w:t>
      </w:r>
      <w:r w:rsidRPr="00816DB1">
        <w:rPr>
          <w:b/>
          <w:lang w:val="en-US"/>
        </w:rPr>
        <w:t>43</w:t>
      </w:r>
      <w:r w:rsidRPr="00816DB1">
        <w:rPr>
          <w:lang w:val="en-US"/>
        </w:rPr>
        <w:t>(14): p. 6730-8.</w:t>
      </w:r>
    </w:p>
    <w:p w:rsidR="003E333F" w:rsidRPr="00816DB1" w:rsidRDefault="003E333F" w:rsidP="003E333F">
      <w:pPr>
        <w:pStyle w:val="EndNoteBibliography"/>
        <w:ind w:left="720" w:hanging="720"/>
        <w:rPr>
          <w:lang w:val="en-US"/>
        </w:rPr>
      </w:pPr>
      <w:r w:rsidRPr="00816DB1">
        <w:rPr>
          <w:lang w:val="en-US"/>
        </w:rPr>
        <w:t>24.</w:t>
      </w:r>
      <w:r w:rsidRPr="00816DB1">
        <w:rPr>
          <w:lang w:val="en-US"/>
        </w:rPr>
        <w:tab/>
        <w:t xml:space="preserve">Patel, D.J., </w:t>
      </w:r>
      <w:r w:rsidRPr="00816DB1">
        <w:rPr>
          <w:i/>
          <w:lang w:val="en-US"/>
        </w:rPr>
        <w:t>Structural analysis of nucleic acid aptamers.</w:t>
      </w:r>
      <w:r w:rsidRPr="00816DB1">
        <w:rPr>
          <w:lang w:val="en-US"/>
        </w:rPr>
        <w:t xml:space="preserve"> Current opinion in chemical biology, 1997. </w:t>
      </w:r>
      <w:r w:rsidRPr="00816DB1">
        <w:rPr>
          <w:b/>
          <w:lang w:val="en-US"/>
        </w:rPr>
        <w:t>1</w:t>
      </w:r>
      <w:r w:rsidRPr="00816DB1">
        <w:rPr>
          <w:lang w:val="en-US"/>
        </w:rPr>
        <w:t>: p. 32-46.</w:t>
      </w:r>
    </w:p>
    <w:p w:rsidR="003E333F" w:rsidRPr="00816DB1" w:rsidRDefault="003E333F" w:rsidP="003E333F">
      <w:pPr>
        <w:pStyle w:val="EndNoteBibliography"/>
        <w:ind w:left="720" w:hanging="720"/>
        <w:rPr>
          <w:lang w:val="en-US"/>
        </w:rPr>
      </w:pPr>
      <w:r w:rsidRPr="00816DB1">
        <w:rPr>
          <w:lang w:val="en-US"/>
        </w:rPr>
        <w:t>25.</w:t>
      </w:r>
      <w:r w:rsidRPr="00816DB1">
        <w:rPr>
          <w:lang w:val="en-US"/>
        </w:rPr>
        <w:tab/>
        <w:t xml:space="preserve">Bolton, E.E., et al., </w:t>
      </w:r>
      <w:r w:rsidRPr="00816DB1">
        <w:rPr>
          <w:i/>
          <w:lang w:val="en-US"/>
        </w:rPr>
        <w:t>PubChem3D: A new resource for scientists.</w:t>
      </w:r>
      <w:r w:rsidRPr="00816DB1">
        <w:rPr>
          <w:lang w:val="en-US"/>
        </w:rPr>
        <w:t xml:space="preserve"> Journal of Cheminformatics, 2011. </w:t>
      </w:r>
      <w:r w:rsidRPr="00816DB1">
        <w:rPr>
          <w:b/>
          <w:lang w:val="en-US"/>
        </w:rPr>
        <w:t>3</w:t>
      </w:r>
      <w:r w:rsidRPr="00816DB1">
        <w:rPr>
          <w:lang w:val="en-US"/>
        </w:rPr>
        <w:t>: p. 1-15.</w:t>
      </w:r>
    </w:p>
    <w:p w:rsidR="003E333F" w:rsidRPr="00816DB1" w:rsidRDefault="003E333F" w:rsidP="003E333F">
      <w:pPr>
        <w:pStyle w:val="EndNoteBibliography"/>
        <w:ind w:left="720" w:hanging="720"/>
        <w:rPr>
          <w:lang w:val="en-US"/>
        </w:rPr>
      </w:pPr>
      <w:r w:rsidRPr="00816DB1">
        <w:rPr>
          <w:lang w:val="en-US"/>
        </w:rPr>
        <w:t>26.</w:t>
      </w:r>
      <w:r w:rsidRPr="00816DB1">
        <w:rPr>
          <w:lang w:val="en-US"/>
        </w:rPr>
        <w:tab/>
        <w:t xml:space="preserve">Staple, D.W. and S.E. Butcher, </w:t>
      </w:r>
      <w:r w:rsidRPr="00816DB1">
        <w:rPr>
          <w:i/>
          <w:lang w:val="en-US"/>
        </w:rPr>
        <w:t>Pseudoknots: RNA structures with diverse functions.</w:t>
      </w:r>
      <w:r w:rsidRPr="00816DB1">
        <w:rPr>
          <w:lang w:val="en-US"/>
        </w:rPr>
        <w:t xml:space="preserve"> PLoS Biology, 2005. </w:t>
      </w:r>
      <w:r w:rsidRPr="00816DB1">
        <w:rPr>
          <w:b/>
          <w:lang w:val="en-US"/>
        </w:rPr>
        <w:t>3</w:t>
      </w:r>
      <w:r w:rsidRPr="00816DB1">
        <w:rPr>
          <w:lang w:val="en-US"/>
        </w:rPr>
        <w:t>: p. 0956-0959.</w:t>
      </w:r>
    </w:p>
    <w:p w:rsidR="003E333F" w:rsidRPr="00816DB1" w:rsidRDefault="003E333F" w:rsidP="003E333F">
      <w:pPr>
        <w:pStyle w:val="EndNoteBibliography"/>
        <w:ind w:left="720" w:hanging="720"/>
        <w:rPr>
          <w:lang w:val="en-US"/>
        </w:rPr>
      </w:pPr>
      <w:r w:rsidRPr="00816DB1">
        <w:rPr>
          <w:lang w:val="en-US"/>
        </w:rPr>
        <w:t>27.</w:t>
      </w:r>
      <w:r w:rsidRPr="00816DB1">
        <w:rPr>
          <w:lang w:val="en-US"/>
        </w:rPr>
        <w:tab/>
        <w:t xml:space="preserve">Zuker, M. and P. Stiegler, </w:t>
      </w:r>
      <w:r w:rsidRPr="00816DB1">
        <w:rPr>
          <w:i/>
          <w:lang w:val="en-US"/>
        </w:rPr>
        <w:t>Optimal computer folding of large RNA sequences using thermodynamics and auxiliary information.</w:t>
      </w:r>
      <w:r w:rsidRPr="00816DB1">
        <w:rPr>
          <w:lang w:val="en-US"/>
        </w:rPr>
        <w:t xml:space="preserve"> Nucleic Acids Research, 1981. </w:t>
      </w:r>
      <w:r w:rsidRPr="00816DB1">
        <w:rPr>
          <w:b/>
          <w:lang w:val="en-US"/>
        </w:rPr>
        <w:t>9</w:t>
      </w:r>
      <w:r w:rsidRPr="00816DB1">
        <w:rPr>
          <w:lang w:val="en-US"/>
        </w:rPr>
        <w:t>: p. 133-148.</w:t>
      </w:r>
    </w:p>
    <w:p w:rsidR="003E333F" w:rsidRPr="00816DB1" w:rsidRDefault="003E333F" w:rsidP="003E333F">
      <w:pPr>
        <w:pStyle w:val="EndNoteBibliography"/>
        <w:ind w:left="720" w:hanging="720"/>
        <w:rPr>
          <w:i/>
          <w:lang w:val="en-US"/>
        </w:rPr>
      </w:pPr>
      <w:r w:rsidRPr="00816DB1">
        <w:rPr>
          <w:lang w:val="en-US"/>
        </w:rPr>
        <w:t>28.</w:t>
      </w:r>
      <w:r w:rsidRPr="00816DB1">
        <w:rPr>
          <w:lang w:val="en-US"/>
        </w:rPr>
        <w:tab/>
        <w:t xml:space="preserve">Gorodkin, J. and J.M. Walker, </w:t>
      </w:r>
      <w:r w:rsidRPr="00816DB1">
        <w:rPr>
          <w:i/>
          <w:lang w:val="en-US"/>
        </w:rPr>
        <w:t>RNA Sequence , Structure , and Function : Computational and Bioinformatic Methods IN Series Editor.</w:t>
      </w:r>
    </w:p>
    <w:p w:rsidR="003E333F" w:rsidRPr="00816DB1" w:rsidRDefault="003E333F" w:rsidP="003E333F">
      <w:pPr>
        <w:pStyle w:val="EndNoteBibliography"/>
        <w:ind w:left="720" w:hanging="720"/>
        <w:rPr>
          <w:lang w:val="en-US"/>
        </w:rPr>
      </w:pPr>
      <w:r w:rsidRPr="003E333F">
        <w:t>29.</w:t>
      </w:r>
      <w:r w:rsidRPr="003E333F">
        <w:tab/>
        <w:t xml:space="preserve">Dallaire, P., </w:t>
      </w:r>
      <w:r w:rsidRPr="003E333F">
        <w:rPr>
          <w:i/>
        </w:rPr>
        <w:t>Une signature du polymorphisme structural d ’ acides ribonucléiques non-codants permettant de comparer leurs niveaux d ’ activités biochimiques par Résumé</w:t>
      </w:r>
      <w:r w:rsidRPr="003E333F">
        <w:t xml:space="preserve">. </w:t>
      </w:r>
      <w:r w:rsidRPr="00816DB1">
        <w:rPr>
          <w:lang w:val="en-US"/>
        </w:rPr>
        <w:t>2014.</w:t>
      </w:r>
    </w:p>
    <w:p w:rsidR="003E333F" w:rsidRPr="00816DB1" w:rsidRDefault="003E333F" w:rsidP="003E333F">
      <w:pPr>
        <w:pStyle w:val="EndNoteBibliography"/>
        <w:ind w:left="720" w:hanging="720"/>
        <w:rPr>
          <w:lang w:val="en-US"/>
        </w:rPr>
      </w:pPr>
      <w:r w:rsidRPr="00816DB1">
        <w:rPr>
          <w:lang w:val="en-US"/>
        </w:rPr>
        <w:t>30.</w:t>
      </w:r>
      <w:r w:rsidRPr="00816DB1">
        <w:rPr>
          <w:lang w:val="en-US"/>
        </w:rPr>
        <w:tab/>
        <w:t xml:space="preserve">Flamm, C., et al., </w:t>
      </w:r>
      <w:r w:rsidRPr="00816DB1">
        <w:rPr>
          <w:i/>
          <w:lang w:val="en-US"/>
        </w:rPr>
        <w:t>Barrier Trees of Degenerate Landscapes.</w:t>
      </w:r>
      <w:r w:rsidRPr="00816DB1">
        <w:rPr>
          <w:lang w:val="en-US"/>
        </w:rPr>
        <w:t xml:space="preserve"> Zeitschrift für Physikalische Chemie, 2002. </w:t>
      </w:r>
      <w:r w:rsidRPr="00816DB1">
        <w:rPr>
          <w:b/>
          <w:lang w:val="en-US"/>
        </w:rPr>
        <w:t>216</w:t>
      </w:r>
      <w:r w:rsidRPr="00816DB1">
        <w:rPr>
          <w:lang w:val="en-US"/>
        </w:rPr>
        <w:t>: p. 155.</w:t>
      </w:r>
    </w:p>
    <w:p w:rsidR="003E333F" w:rsidRPr="00816DB1" w:rsidRDefault="003E333F" w:rsidP="003E333F">
      <w:pPr>
        <w:pStyle w:val="EndNoteBibliography"/>
        <w:ind w:left="720" w:hanging="720"/>
        <w:rPr>
          <w:lang w:val="en-US"/>
        </w:rPr>
      </w:pPr>
      <w:r w:rsidRPr="00816DB1">
        <w:rPr>
          <w:lang w:val="en-US"/>
        </w:rPr>
        <w:t>31.</w:t>
      </w:r>
      <w:r w:rsidRPr="00816DB1">
        <w:rPr>
          <w:lang w:val="en-US"/>
        </w:rPr>
        <w:tab/>
        <w:t xml:space="preserve">Weeks, K.M. and D.M. Mauger, </w:t>
      </w:r>
      <w:r w:rsidRPr="00816DB1">
        <w:rPr>
          <w:i/>
          <w:lang w:val="en-US"/>
        </w:rPr>
        <w:t>Exploring RNA structural codes with SHAPE chemistry.</w:t>
      </w:r>
      <w:r w:rsidRPr="00816DB1">
        <w:rPr>
          <w:lang w:val="en-US"/>
        </w:rPr>
        <w:t xml:space="preserve"> 2012. </w:t>
      </w:r>
      <w:r w:rsidRPr="00816DB1">
        <w:rPr>
          <w:b/>
          <w:lang w:val="en-US"/>
        </w:rPr>
        <w:t>44</w:t>
      </w:r>
      <w:r w:rsidRPr="00816DB1">
        <w:rPr>
          <w:lang w:val="en-US"/>
        </w:rPr>
        <w:t>: p. 1280-1291.</w:t>
      </w:r>
    </w:p>
    <w:p w:rsidR="003E333F" w:rsidRPr="00816DB1" w:rsidRDefault="003E333F" w:rsidP="003E333F">
      <w:pPr>
        <w:pStyle w:val="EndNoteBibliography"/>
        <w:ind w:left="720" w:hanging="720"/>
        <w:rPr>
          <w:lang w:val="en-US"/>
        </w:rPr>
      </w:pPr>
      <w:r w:rsidRPr="00816DB1">
        <w:rPr>
          <w:lang w:val="en-US"/>
        </w:rPr>
        <w:t>32.</w:t>
      </w:r>
      <w:r w:rsidRPr="00816DB1">
        <w:rPr>
          <w:lang w:val="en-US"/>
        </w:rPr>
        <w:tab/>
        <w:t xml:space="preserve">Mathews, D.H., </w:t>
      </w:r>
      <w:r w:rsidRPr="00816DB1">
        <w:rPr>
          <w:i/>
          <w:lang w:val="en-US"/>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816DB1">
        <w:rPr>
          <w:lang w:val="en-US"/>
        </w:rPr>
        <w:t xml:space="preserve"> Rna, 2004. </w:t>
      </w:r>
      <w:r w:rsidRPr="00816DB1">
        <w:rPr>
          <w:b/>
          <w:lang w:val="en-US"/>
        </w:rPr>
        <w:t>10</w:t>
      </w:r>
      <w:r w:rsidRPr="00816DB1">
        <w:rPr>
          <w:lang w:val="en-US"/>
        </w:rPr>
        <w:t>: p. 1178-1190.</w:t>
      </w:r>
    </w:p>
    <w:p w:rsidR="003E333F" w:rsidRPr="00816DB1" w:rsidRDefault="003E333F" w:rsidP="003E333F">
      <w:pPr>
        <w:pStyle w:val="EndNoteBibliography"/>
        <w:ind w:left="720" w:hanging="720"/>
        <w:rPr>
          <w:lang w:val="en-US"/>
        </w:rPr>
      </w:pPr>
      <w:r w:rsidRPr="00816DB1">
        <w:rPr>
          <w:lang w:val="en-US"/>
        </w:rPr>
        <w:t>33.</w:t>
      </w:r>
      <w:r w:rsidRPr="00816DB1">
        <w:rPr>
          <w:lang w:val="en-US"/>
        </w:rPr>
        <w:tab/>
        <w:t xml:space="preserve">Mathews, D.H., et al., </w:t>
      </w:r>
      <w:r w:rsidRPr="00816DB1">
        <w:rPr>
          <w:i/>
          <w:lang w:val="en-US"/>
        </w:rPr>
        <w:t>Incorporating chemical modification constraints into a dynamic programming algorithm for prediction of RNA secondary structure.</w:t>
      </w:r>
      <w:r w:rsidRPr="00816DB1">
        <w:rPr>
          <w:lang w:val="en-US"/>
        </w:rPr>
        <w:t xml:space="preserve"> Proceedings of the National Academy of Sciences, 2004. </w:t>
      </w:r>
      <w:r w:rsidRPr="00816DB1">
        <w:rPr>
          <w:b/>
          <w:lang w:val="en-US"/>
        </w:rPr>
        <w:t>101</w:t>
      </w:r>
      <w:r w:rsidRPr="00816DB1">
        <w:rPr>
          <w:lang w:val="en-US"/>
        </w:rPr>
        <w:t>: p. 7287-7292.</w:t>
      </w:r>
    </w:p>
    <w:p w:rsidR="003E333F" w:rsidRPr="00816DB1" w:rsidRDefault="003E333F" w:rsidP="003E333F">
      <w:pPr>
        <w:pStyle w:val="EndNoteBibliography"/>
        <w:ind w:left="720" w:hanging="720"/>
        <w:rPr>
          <w:lang w:val="en-US"/>
        </w:rPr>
      </w:pPr>
      <w:r w:rsidRPr="00816DB1">
        <w:rPr>
          <w:lang w:val="en-US"/>
        </w:rPr>
        <w:t>34.</w:t>
      </w:r>
      <w:r w:rsidRPr="00816DB1">
        <w:rPr>
          <w:lang w:val="en-US"/>
        </w:rPr>
        <w:tab/>
        <w:t xml:space="preserve">Lorenz, R., I.L. Hofacker, and P.F. Stadler, </w:t>
      </w:r>
      <w:r w:rsidRPr="00816DB1">
        <w:rPr>
          <w:i/>
          <w:lang w:val="en-US"/>
        </w:rPr>
        <w:t>RNA folding with hard and soft constraints.</w:t>
      </w:r>
      <w:r w:rsidRPr="00816DB1">
        <w:rPr>
          <w:lang w:val="en-US"/>
        </w:rPr>
        <w:t xml:space="preserve"> Algorithms for Molecular Biology, 2016. </w:t>
      </w:r>
      <w:r w:rsidRPr="00816DB1">
        <w:rPr>
          <w:b/>
          <w:lang w:val="en-US"/>
        </w:rPr>
        <w:t>11</w:t>
      </w:r>
      <w:r w:rsidRPr="00816DB1">
        <w:rPr>
          <w:lang w:val="en-US"/>
        </w:rPr>
        <w:t>: p. 8.</w:t>
      </w:r>
    </w:p>
    <w:p w:rsidR="003E333F" w:rsidRPr="00816DB1" w:rsidRDefault="003E333F" w:rsidP="003E333F">
      <w:pPr>
        <w:pStyle w:val="EndNoteBibliography"/>
        <w:ind w:left="720" w:hanging="720"/>
        <w:rPr>
          <w:lang w:val="en-US"/>
        </w:rPr>
      </w:pPr>
      <w:r w:rsidRPr="00816DB1">
        <w:rPr>
          <w:lang w:val="en-US"/>
        </w:rPr>
        <w:t>35.</w:t>
      </w:r>
      <w:r w:rsidRPr="00816DB1">
        <w:rPr>
          <w:lang w:val="en-US"/>
        </w:rPr>
        <w:tab/>
        <w:t xml:space="preserve">Kladwang, W., et al., </w:t>
      </w:r>
      <w:r w:rsidRPr="00816DB1">
        <w:rPr>
          <w:i/>
          <w:lang w:val="en-US"/>
        </w:rPr>
        <w:t>Standardization of RNA chemical mapping experiments.</w:t>
      </w:r>
      <w:r w:rsidRPr="00816DB1">
        <w:rPr>
          <w:lang w:val="en-US"/>
        </w:rPr>
        <w:t xml:space="preserve"> Biochemistry, 2014. </w:t>
      </w:r>
      <w:r w:rsidRPr="00816DB1">
        <w:rPr>
          <w:b/>
          <w:lang w:val="en-US"/>
        </w:rPr>
        <w:t>53</w:t>
      </w:r>
      <w:r w:rsidRPr="00816DB1">
        <w:rPr>
          <w:lang w:val="en-US"/>
        </w:rPr>
        <w:t>: p. 3063-3065.</w:t>
      </w:r>
    </w:p>
    <w:p w:rsidR="003E333F" w:rsidRPr="00816DB1" w:rsidRDefault="003E333F" w:rsidP="003E333F">
      <w:pPr>
        <w:pStyle w:val="EndNoteBibliography"/>
        <w:ind w:left="720" w:hanging="720"/>
        <w:rPr>
          <w:lang w:val="en-US"/>
        </w:rPr>
      </w:pPr>
      <w:r w:rsidRPr="00816DB1">
        <w:rPr>
          <w:lang w:val="en-US"/>
        </w:rPr>
        <w:t>36.</w:t>
      </w:r>
      <w:r w:rsidRPr="00816DB1">
        <w:rPr>
          <w:lang w:val="en-US"/>
        </w:rPr>
        <w:tab/>
        <w:t xml:space="preserve">Seetin, M.G., et al., </w:t>
      </w:r>
      <w:r w:rsidRPr="00816DB1">
        <w:rPr>
          <w:i/>
          <w:lang w:val="en-US"/>
        </w:rPr>
        <w:t>Massively Parallel RNA Chemical Mapping with a Reduced Bias MAP-Seq Protocol.</w:t>
      </w:r>
      <w:r w:rsidRPr="00816DB1">
        <w:rPr>
          <w:lang w:val="en-US"/>
        </w:rPr>
        <w:t xml:space="preserve"> 2014. </w:t>
      </w:r>
      <w:r w:rsidRPr="00816DB1">
        <w:rPr>
          <w:b/>
          <w:lang w:val="en-US"/>
        </w:rPr>
        <w:t>1086</w:t>
      </w:r>
      <w:r w:rsidRPr="00816DB1">
        <w:rPr>
          <w:lang w:val="en-US"/>
        </w:rPr>
        <w:t>: p. 95-117.</w:t>
      </w:r>
    </w:p>
    <w:p w:rsidR="003E333F" w:rsidRPr="00816DB1" w:rsidRDefault="003E333F" w:rsidP="003E333F">
      <w:pPr>
        <w:pStyle w:val="EndNoteBibliography"/>
        <w:ind w:left="720" w:hanging="720"/>
        <w:rPr>
          <w:lang w:val="en-US"/>
        </w:rPr>
      </w:pPr>
      <w:r w:rsidRPr="00816DB1">
        <w:rPr>
          <w:lang w:val="en-US"/>
        </w:rPr>
        <w:t>37.</w:t>
      </w:r>
      <w:r w:rsidRPr="00816DB1">
        <w:rPr>
          <w:lang w:val="en-US"/>
        </w:rPr>
        <w:tab/>
        <w:t xml:space="preserve">Kasner, E., et al., </w:t>
      </w:r>
      <w:r w:rsidRPr="00816DB1">
        <w:rPr>
          <w:i/>
          <w:lang w:val="en-US"/>
        </w:rPr>
        <w:t>The Mechanisms of RNA SHAPE Chemistry.</w:t>
      </w:r>
      <w:r w:rsidRPr="00816DB1">
        <w:rPr>
          <w:lang w:val="en-US"/>
        </w:rPr>
        <w:t xml:space="preserve"> 2015. </w:t>
      </w:r>
      <w:r w:rsidRPr="00816DB1">
        <w:rPr>
          <w:b/>
          <w:lang w:val="en-US"/>
        </w:rPr>
        <w:t>70</w:t>
      </w:r>
      <w:r w:rsidRPr="00816DB1">
        <w:rPr>
          <w:lang w:val="en-US"/>
        </w:rPr>
        <w:t>: p. 646-656.</w:t>
      </w:r>
    </w:p>
    <w:p w:rsidR="003E333F" w:rsidRPr="00816DB1" w:rsidRDefault="003E333F" w:rsidP="003E333F">
      <w:pPr>
        <w:pStyle w:val="EndNoteBibliography"/>
        <w:ind w:left="720" w:hanging="720"/>
        <w:rPr>
          <w:lang w:val="en-US"/>
        </w:rPr>
      </w:pPr>
      <w:r w:rsidRPr="00816DB1">
        <w:rPr>
          <w:lang w:val="en-US"/>
        </w:rPr>
        <w:t>38.</w:t>
      </w:r>
      <w:r w:rsidRPr="00816DB1">
        <w:rPr>
          <w:lang w:val="en-US"/>
        </w:rPr>
        <w:tab/>
        <w:t xml:space="preserve">Mlynsky, V. and G. Bussi, </w:t>
      </w:r>
      <w:r w:rsidRPr="00816DB1">
        <w:rPr>
          <w:i/>
          <w:lang w:val="en-US"/>
        </w:rPr>
        <w:t>Molecular Simulations Reveal an Interplay Between SHAPE Reagent Binding and RNA Flexibilty.</w:t>
      </w:r>
      <w:r w:rsidRPr="00816DB1">
        <w:rPr>
          <w:lang w:val="en-US"/>
        </w:rPr>
        <w:t xml:space="preserve"> The Journal of Physical Chemistry Letters, 2017: p. acs.jpclett.7b02921.</w:t>
      </w:r>
    </w:p>
    <w:p w:rsidR="003E333F" w:rsidRPr="00816DB1" w:rsidRDefault="003E333F" w:rsidP="003E333F">
      <w:pPr>
        <w:pStyle w:val="EndNoteBibliography"/>
        <w:ind w:left="720" w:hanging="720"/>
        <w:rPr>
          <w:lang w:val="en-US"/>
        </w:rPr>
      </w:pPr>
      <w:r w:rsidRPr="00816DB1">
        <w:rPr>
          <w:lang w:val="en-US"/>
        </w:rPr>
        <w:t>39.</w:t>
      </w:r>
      <w:r w:rsidRPr="00816DB1">
        <w:rPr>
          <w:lang w:val="en-US"/>
        </w:rPr>
        <w:tab/>
        <w:t xml:space="preserve">Lee, J., et al., </w:t>
      </w:r>
      <w:r w:rsidRPr="00816DB1">
        <w:rPr>
          <w:i/>
          <w:lang w:val="en-US"/>
        </w:rPr>
        <w:t>RNA design rules from a massive open laboratory.</w:t>
      </w:r>
      <w:r w:rsidRPr="00816DB1">
        <w:rPr>
          <w:lang w:val="en-US"/>
        </w:rPr>
        <w:t xml:space="preserve"> Proceedings of the National Academy of Sciences, 2014. </w:t>
      </w:r>
      <w:r w:rsidRPr="00816DB1">
        <w:rPr>
          <w:b/>
          <w:lang w:val="en-US"/>
        </w:rPr>
        <w:t>111</w:t>
      </w:r>
      <w:r w:rsidRPr="00816DB1">
        <w:rPr>
          <w:lang w:val="en-US"/>
        </w:rPr>
        <w:t>: p. 2122-2127.</w:t>
      </w:r>
    </w:p>
    <w:p w:rsidR="003E333F" w:rsidRPr="00816DB1" w:rsidRDefault="003E333F" w:rsidP="003E333F">
      <w:pPr>
        <w:pStyle w:val="EndNoteBibliography"/>
        <w:ind w:left="720" w:hanging="720"/>
        <w:rPr>
          <w:lang w:val="en-US"/>
        </w:rPr>
      </w:pPr>
      <w:r w:rsidRPr="00816DB1">
        <w:rPr>
          <w:lang w:val="en-US"/>
        </w:rPr>
        <w:t>40.</w:t>
      </w:r>
      <w:r w:rsidRPr="00816DB1">
        <w:rPr>
          <w:lang w:val="en-US"/>
        </w:rPr>
        <w:tab/>
        <w:t xml:space="preserve">Das, R., </w:t>
      </w:r>
      <w:r w:rsidRPr="00816DB1">
        <w:rPr>
          <w:i/>
          <w:lang w:val="en-US"/>
        </w:rPr>
        <w:t>Eterna Forum.</w:t>
      </w:r>
      <w:r w:rsidRPr="00816DB1">
        <w:rPr>
          <w:lang w:val="en-US"/>
        </w:rPr>
        <w:t xml:space="preserve"> 2014.</w:t>
      </w:r>
    </w:p>
    <w:p w:rsidR="003E333F" w:rsidRPr="00816DB1" w:rsidRDefault="003E333F" w:rsidP="003E333F">
      <w:pPr>
        <w:pStyle w:val="EndNoteBibliography"/>
        <w:ind w:left="720" w:hanging="720"/>
        <w:rPr>
          <w:lang w:val="en-US"/>
        </w:rPr>
      </w:pPr>
      <w:r w:rsidRPr="00816DB1">
        <w:rPr>
          <w:lang w:val="en-US"/>
        </w:rPr>
        <w:lastRenderedPageBreak/>
        <w:t>41.</w:t>
      </w:r>
      <w:r w:rsidRPr="00816DB1">
        <w:rPr>
          <w:lang w:val="en-US"/>
        </w:rPr>
        <w:tab/>
        <w:t xml:space="preserve">Darty, K., A. Denise, and Y. Ponty, </w:t>
      </w:r>
      <w:r w:rsidRPr="00816DB1">
        <w:rPr>
          <w:i/>
          <w:lang w:val="en-US"/>
        </w:rPr>
        <w:t>VARNA: Interactive drawing and editing of the RNA secondary structure.</w:t>
      </w:r>
      <w:r w:rsidRPr="00816DB1">
        <w:rPr>
          <w:lang w:val="en-US"/>
        </w:rPr>
        <w:t xml:space="preserve"> IEEE/ACM Transactions on Computational Biology and Bioinformatics, 2010. </w:t>
      </w:r>
      <w:r w:rsidRPr="00816DB1">
        <w:rPr>
          <w:b/>
          <w:lang w:val="en-US"/>
        </w:rPr>
        <w:t>7</w:t>
      </w:r>
      <w:r w:rsidRPr="00816DB1">
        <w:rPr>
          <w:lang w:val="en-US"/>
        </w:rPr>
        <w:t>: p. 309-322.</w:t>
      </w:r>
    </w:p>
    <w:p w:rsidR="003E333F" w:rsidRPr="00816DB1" w:rsidRDefault="003E333F" w:rsidP="003E333F">
      <w:pPr>
        <w:pStyle w:val="EndNoteBibliography"/>
        <w:ind w:left="720" w:hanging="720"/>
        <w:rPr>
          <w:lang w:val="en-US"/>
        </w:rPr>
      </w:pPr>
      <w:r w:rsidRPr="00816DB1">
        <w:rPr>
          <w:lang w:val="en-US"/>
        </w:rPr>
        <w:t>42.</w:t>
      </w:r>
      <w:r w:rsidRPr="00816DB1">
        <w:rPr>
          <w:lang w:val="en-US"/>
        </w:rPr>
        <w:tab/>
        <w:t xml:space="preserve">Kerpedjiev, P., S. Hammer, and I.L. Hofacker, </w:t>
      </w:r>
      <w:r w:rsidRPr="00816DB1">
        <w:rPr>
          <w:i/>
          <w:lang w:val="en-US"/>
        </w:rPr>
        <w:t>Forna (force-directed RNA): Simple and effective online RNA secondary structure diagrams.</w:t>
      </w:r>
      <w:r w:rsidRPr="00816DB1">
        <w:rPr>
          <w:lang w:val="en-US"/>
        </w:rPr>
        <w:t xml:space="preserve"> Bioinformatics, 2015. </w:t>
      </w:r>
      <w:r w:rsidRPr="00816DB1">
        <w:rPr>
          <w:b/>
          <w:lang w:val="en-US"/>
        </w:rPr>
        <w:t>31</w:t>
      </w:r>
      <w:r w:rsidRPr="00816DB1">
        <w:rPr>
          <w:lang w:val="en-US"/>
        </w:rPr>
        <w:t>: p. 3377-3379.</w:t>
      </w:r>
    </w:p>
    <w:p w:rsidR="003E333F" w:rsidRPr="00816DB1" w:rsidRDefault="003E333F" w:rsidP="003E333F">
      <w:pPr>
        <w:pStyle w:val="EndNoteBibliography"/>
        <w:ind w:left="720" w:hanging="720"/>
        <w:rPr>
          <w:lang w:val="en-US"/>
        </w:rPr>
      </w:pPr>
      <w:r w:rsidRPr="00816DB1">
        <w:rPr>
          <w:lang w:val="en-US"/>
        </w:rPr>
        <w:t>43.</w:t>
      </w:r>
      <w:r w:rsidRPr="00816DB1">
        <w:rPr>
          <w:lang w:val="en-US"/>
        </w:rPr>
        <w:tab/>
        <w:t xml:space="preserve">leinbaum, D.G., M. Klein, and E.R. Pryor, </w:t>
      </w:r>
      <w:r w:rsidRPr="00816DB1">
        <w:rPr>
          <w:i/>
          <w:lang w:val="en-US"/>
        </w:rPr>
        <w:t>Logistic regression: a self-learning text.</w:t>
      </w:r>
      <w:r w:rsidRPr="00816DB1">
        <w:rPr>
          <w:lang w:val="en-US"/>
        </w:rPr>
        <w:t xml:space="preserve"> 2002.</w:t>
      </w:r>
    </w:p>
    <w:p w:rsidR="003E333F" w:rsidRPr="00816DB1" w:rsidRDefault="003E333F" w:rsidP="003E333F">
      <w:pPr>
        <w:pStyle w:val="EndNoteBibliography"/>
        <w:ind w:left="720" w:hanging="720"/>
        <w:rPr>
          <w:lang w:val="en-US"/>
        </w:rPr>
      </w:pPr>
      <w:r w:rsidRPr="00816DB1">
        <w:rPr>
          <w:lang w:val="en-US"/>
        </w:rPr>
        <w:t>44.</w:t>
      </w:r>
      <w:r w:rsidRPr="00816DB1">
        <w:rPr>
          <w:lang w:val="en-US"/>
        </w:rPr>
        <w:tab/>
        <w:t xml:space="preserve">Steinwart, I. and A. Christmann, </w:t>
      </w:r>
      <w:r w:rsidRPr="00816DB1">
        <w:rPr>
          <w:i/>
          <w:lang w:val="en-US"/>
        </w:rPr>
        <w:t>Support Vector Machines.</w:t>
      </w:r>
      <w:r w:rsidRPr="00816DB1">
        <w:rPr>
          <w:lang w:val="en-US"/>
        </w:rPr>
        <w:t xml:space="preserve"> 2008: p. 618.</w:t>
      </w:r>
    </w:p>
    <w:p w:rsidR="003E333F" w:rsidRPr="00816DB1" w:rsidRDefault="003E333F" w:rsidP="003E333F">
      <w:pPr>
        <w:pStyle w:val="EndNoteBibliography"/>
        <w:ind w:left="720" w:hanging="720"/>
        <w:rPr>
          <w:lang w:val="en-US"/>
        </w:rPr>
      </w:pPr>
      <w:r w:rsidRPr="00816DB1">
        <w:rPr>
          <w:lang w:val="en-US"/>
        </w:rPr>
        <w:t>45.</w:t>
      </w:r>
      <w:r w:rsidRPr="00816DB1">
        <w:rPr>
          <w:lang w:val="en-US"/>
        </w:rPr>
        <w:tab/>
        <w:t xml:space="preserve">Barros, R.C., A.C.P.L.F. de Carvalho, and A.A. Freitas, </w:t>
      </w:r>
      <w:r w:rsidRPr="00816DB1">
        <w:rPr>
          <w:i/>
          <w:lang w:val="en-US"/>
        </w:rPr>
        <w:t>Automatic Design of Decision-Tree Induction Algorithms.</w:t>
      </w:r>
      <w:r w:rsidRPr="00816DB1">
        <w:rPr>
          <w:lang w:val="en-US"/>
        </w:rPr>
        <w:t xml:space="preserve"> 2015.</w:t>
      </w:r>
    </w:p>
    <w:p w:rsidR="003E333F" w:rsidRPr="00816DB1" w:rsidRDefault="003E333F" w:rsidP="003E333F">
      <w:pPr>
        <w:pStyle w:val="EndNoteBibliography"/>
        <w:ind w:left="720" w:hanging="720"/>
        <w:rPr>
          <w:lang w:val="en-US"/>
        </w:rPr>
      </w:pPr>
      <w:r w:rsidRPr="00816DB1">
        <w:rPr>
          <w:lang w:val="en-US"/>
        </w:rPr>
        <w:t>46.</w:t>
      </w:r>
      <w:r w:rsidRPr="00816DB1">
        <w:rPr>
          <w:lang w:val="en-US"/>
        </w:rPr>
        <w:tab/>
        <w:t xml:space="preserve">Friedman, J.H., </w:t>
      </w:r>
      <w:r w:rsidRPr="00816DB1">
        <w:rPr>
          <w:i/>
          <w:lang w:val="en-US"/>
        </w:rPr>
        <w:t>Greedy function approximation: A gradient boosting machine.</w:t>
      </w:r>
      <w:r w:rsidRPr="00816DB1">
        <w:rPr>
          <w:lang w:val="en-US"/>
        </w:rPr>
        <w:t xml:space="preserve"> Annals of Statistics, 2001. </w:t>
      </w:r>
      <w:r w:rsidRPr="00816DB1">
        <w:rPr>
          <w:b/>
          <w:lang w:val="en-US"/>
        </w:rPr>
        <w:t>29</w:t>
      </w:r>
      <w:r w:rsidRPr="00816DB1">
        <w:rPr>
          <w:lang w:val="en-US"/>
        </w:rPr>
        <w:t>: p. 1189-1232.</w:t>
      </w:r>
    </w:p>
    <w:p w:rsidR="003E333F" w:rsidRPr="00816DB1" w:rsidRDefault="003E333F" w:rsidP="003E333F">
      <w:pPr>
        <w:pStyle w:val="EndNoteBibliography"/>
        <w:ind w:left="720" w:hanging="720"/>
        <w:rPr>
          <w:lang w:val="en-US"/>
        </w:rPr>
      </w:pPr>
      <w:r w:rsidRPr="00816DB1">
        <w:rPr>
          <w:lang w:val="en-US"/>
        </w:rPr>
        <w:t>47.</w:t>
      </w:r>
      <w:r w:rsidRPr="00816DB1">
        <w:rPr>
          <w:lang w:val="en-US"/>
        </w:rPr>
        <w:tab/>
        <w:t xml:space="preserve">Herbrich RHERB, R., et al., </w:t>
      </w:r>
      <w:r w:rsidRPr="00816DB1">
        <w:rPr>
          <w:i/>
          <w:lang w:val="en-US"/>
        </w:rPr>
        <w:t>Bayes Point Machines.</w:t>
      </w:r>
      <w:r w:rsidRPr="00816DB1">
        <w:rPr>
          <w:lang w:val="en-US"/>
        </w:rPr>
        <w:t xml:space="preserve"> Journal of Machine Learning Research, 2001. </w:t>
      </w:r>
      <w:r w:rsidRPr="00816DB1">
        <w:rPr>
          <w:b/>
          <w:lang w:val="en-US"/>
        </w:rPr>
        <w:t>1</w:t>
      </w:r>
      <w:r w:rsidRPr="00816DB1">
        <w:rPr>
          <w:lang w:val="en-US"/>
        </w:rPr>
        <w:t>: p. 245-279.</w:t>
      </w:r>
    </w:p>
    <w:p w:rsidR="003E333F" w:rsidRPr="00816DB1" w:rsidRDefault="003E333F" w:rsidP="003E333F">
      <w:pPr>
        <w:pStyle w:val="EndNoteBibliography"/>
        <w:ind w:left="720" w:hanging="720"/>
        <w:rPr>
          <w:lang w:val="en-US"/>
        </w:rPr>
      </w:pPr>
      <w:r w:rsidRPr="00816DB1">
        <w:rPr>
          <w:lang w:val="en-US"/>
        </w:rPr>
        <w:t>48.</w:t>
      </w:r>
      <w:r w:rsidRPr="00816DB1">
        <w:rPr>
          <w:lang w:val="en-US"/>
        </w:rPr>
        <w:tab/>
        <w:t xml:space="preserve">POWERS, D.M.W., </w:t>
      </w:r>
      <w:r w:rsidRPr="00816DB1">
        <w:rPr>
          <w:i/>
          <w:lang w:val="en-US"/>
        </w:rPr>
        <w:t>Evaluation: From Precision, Recall and F-Measure To Roc, Informedness, Markedness &amp; Correlation.</w:t>
      </w:r>
      <w:r w:rsidRPr="00816DB1">
        <w:rPr>
          <w:lang w:val="en-US"/>
        </w:rPr>
        <w:t xml:space="preserve"> Journal of Machine Learning Technologies, 2011. </w:t>
      </w:r>
      <w:r w:rsidRPr="00816DB1">
        <w:rPr>
          <w:b/>
          <w:lang w:val="en-US"/>
        </w:rPr>
        <w:t>2</w:t>
      </w:r>
      <w:r w:rsidRPr="00816DB1">
        <w:rPr>
          <w:lang w:val="en-US"/>
        </w:rPr>
        <w:t>: p. 37-63.</w:t>
      </w:r>
    </w:p>
    <w:p w:rsidR="003E333F" w:rsidRPr="00816DB1" w:rsidRDefault="003E333F" w:rsidP="003E333F">
      <w:pPr>
        <w:pStyle w:val="EndNoteBibliography"/>
        <w:ind w:left="720" w:hanging="720"/>
        <w:rPr>
          <w:lang w:val="en-US"/>
        </w:rPr>
      </w:pPr>
      <w:r w:rsidRPr="00816DB1">
        <w:rPr>
          <w:lang w:val="en-US"/>
        </w:rPr>
        <w:t>49.</w:t>
      </w:r>
      <w:r w:rsidRPr="00816DB1">
        <w:rPr>
          <w:lang w:val="en-US"/>
        </w:rPr>
        <w:tab/>
        <w:t>d'Eterna, J.</w:t>
      </w:r>
    </w:p>
    <w:p w:rsidR="003E333F" w:rsidRPr="00816DB1" w:rsidRDefault="003E333F" w:rsidP="003E333F">
      <w:pPr>
        <w:pStyle w:val="EndNoteBibliography"/>
        <w:ind w:left="720" w:hanging="720"/>
        <w:rPr>
          <w:lang w:val="en-US"/>
        </w:rPr>
      </w:pPr>
      <w:r w:rsidRPr="00816DB1">
        <w:rPr>
          <w:lang w:val="en-US"/>
        </w:rPr>
        <w:t>50.</w:t>
      </w:r>
      <w:r w:rsidRPr="00816DB1">
        <w:rPr>
          <w:lang w:val="en-US"/>
        </w:rPr>
        <w:tab/>
        <w:t>Watkins, A., et al.</w:t>
      </w:r>
    </w:p>
    <w:p w:rsidR="003E333F" w:rsidRPr="00816DB1" w:rsidRDefault="003E333F" w:rsidP="003E333F">
      <w:pPr>
        <w:pStyle w:val="EndNoteBibliography"/>
        <w:ind w:left="720" w:hanging="720"/>
        <w:rPr>
          <w:lang w:val="en-US"/>
        </w:rPr>
      </w:pPr>
      <w:r w:rsidRPr="00816DB1">
        <w:rPr>
          <w:lang w:val="en-US"/>
        </w:rPr>
        <w:t>51.</w:t>
      </w:r>
      <w:r w:rsidRPr="00816DB1">
        <w:rPr>
          <w:lang w:val="en-US"/>
        </w:rPr>
        <w:tab/>
        <w:t xml:space="preserve">Marsaglia, G., W.W. Tsang, and J. Wang, </w:t>
      </w:r>
      <w:r w:rsidRPr="00816DB1">
        <w:rPr>
          <w:i/>
          <w:lang w:val="en-US"/>
        </w:rPr>
        <w:t>Evaluating Kolmogorov's Distribution.</w:t>
      </w:r>
      <w:r w:rsidRPr="00816DB1">
        <w:rPr>
          <w:lang w:val="en-US"/>
        </w:rPr>
        <w:t xml:space="preserve"> Journal of Statistical Software, 2003. </w:t>
      </w:r>
      <w:r w:rsidRPr="00816DB1">
        <w:rPr>
          <w:b/>
          <w:lang w:val="en-US"/>
        </w:rPr>
        <w:t>8</w:t>
      </w:r>
      <w:r w:rsidRPr="00816DB1">
        <w:rPr>
          <w:lang w:val="en-US"/>
        </w:rPr>
        <w:t>: p. 1-4.</w:t>
      </w:r>
    </w:p>
    <w:p w:rsidR="003E333F" w:rsidRPr="003E333F" w:rsidRDefault="003E333F" w:rsidP="003E333F">
      <w:pPr>
        <w:pStyle w:val="EndNoteBibliography"/>
        <w:ind w:left="720" w:hanging="720"/>
      </w:pPr>
      <w:r w:rsidRPr="00816DB1">
        <w:rPr>
          <w:lang w:val="en-US"/>
        </w:rPr>
        <w:t>52.</w:t>
      </w:r>
      <w:r w:rsidRPr="00816DB1">
        <w:rPr>
          <w:lang w:val="en-US"/>
        </w:rPr>
        <w:tab/>
        <w:t xml:space="preserve">Lamiable, A., et al., </w:t>
      </w:r>
      <w:r w:rsidRPr="00816DB1">
        <w:rPr>
          <w:i/>
          <w:lang w:val="en-US"/>
        </w:rPr>
        <w:t>An Algorithmic Game-Theory Approach for Coarse-Grain Prediction of RNA 3D Structure.</w:t>
      </w:r>
      <w:r w:rsidRPr="00816DB1">
        <w:rPr>
          <w:lang w:val="en-US"/>
        </w:rPr>
        <w:t xml:space="preserve"> </w:t>
      </w:r>
      <w:r w:rsidRPr="003E333F">
        <w:t xml:space="preserve">2013. </w:t>
      </w:r>
      <w:r w:rsidRPr="003E333F">
        <w:rPr>
          <w:b/>
        </w:rPr>
        <w:t>10</w:t>
      </w:r>
      <w:r w:rsidRPr="003E333F">
        <w:t>: p. 193-199.</w:t>
      </w:r>
    </w:p>
    <w:p w:rsidR="003E333F" w:rsidRPr="003E333F" w:rsidRDefault="003E333F" w:rsidP="003E333F">
      <w:pPr>
        <w:pStyle w:val="EndNoteBibliography"/>
        <w:ind w:left="720" w:hanging="720"/>
      </w:pPr>
      <w:r w:rsidRPr="003E333F">
        <w:t>53.</w:t>
      </w:r>
      <w:r w:rsidRPr="003E333F">
        <w:tab/>
        <w:t xml:space="preserve">Lorenz, R., et al., </w:t>
      </w:r>
      <w:r w:rsidRPr="003E333F">
        <w:rPr>
          <w:i/>
        </w:rPr>
        <w:t>ViennaRNA Package 2.0.</w:t>
      </w:r>
      <w:r w:rsidRPr="003E333F">
        <w:t xml:space="preserve"> Algorithms for Molecular Biology, 2011. </w:t>
      </w:r>
      <w:r w:rsidRPr="003E333F">
        <w:rPr>
          <w:b/>
        </w:rPr>
        <w:t>6</w:t>
      </w:r>
      <w:r w:rsidRPr="003E333F">
        <w:t>: p. 26.</w:t>
      </w:r>
    </w:p>
    <w:p w:rsidR="00F52B70" w:rsidRPr="00F30721" w:rsidRDefault="009E739F" w:rsidP="009E739F">
      <w:pPr>
        <w:pStyle w:val="Bibliographieitem"/>
      </w:pPr>
      <w:r>
        <w:fldChar w:fldCharType="end"/>
      </w:r>
    </w:p>
    <w:p w:rsidR="00F52B70" w:rsidRPr="00F30721" w:rsidRDefault="00F52B70" w:rsidP="00C91BE6"/>
    <w:p w:rsidR="00C91BE6" w:rsidRPr="00F30721" w:rsidRDefault="00C91BE6" w:rsidP="00C91BE6">
      <w:pPr>
        <w:sectPr w:rsidR="00C91BE6" w:rsidRPr="00F30721" w:rsidSect="00C01DF0">
          <w:headerReference w:type="default" r:id="rId78"/>
          <w:headerReference w:type="first" r:id="rId79"/>
          <w:pgSz w:w="12240" w:h="15840" w:code="1"/>
          <w:pgMar w:top="1559" w:right="1559" w:bottom="1559" w:left="1559" w:header="567" w:footer="567" w:gutter="0"/>
          <w:pgNumType w:fmt="lowerRoman" w:start="1"/>
          <w:cols w:space="720"/>
          <w:noEndnote/>
          <w:titlePg/>
          <w:docGrid w:linePitch="326"/>
        </w:sectPr>
      </w:pPr>
    </w:p>
    <w:p w:rsidR="0071034C" w:rsidRDefault="0071034C" w:rsidP="00272259">
      <w:pPr>
        <w:pStyle w:val="Heading1"/>
      </w:pPr>
      <w:bookmarkStart w:id="195" w:name="_Toc502671879"/>
      <w:bookmarkStart w:id="196" w:name="_Toc502671989"/>
      <w:r>
        <w:lastRenderedPageBreak/>
        <w:t>Annexe</w:t>
      </w:r>
      <w:bookmarkEnd w:id="195"/>
      <w:bookmarkEnd w:id="196"/>
    </w:p>
    <w:p w:rsidR="00C91BE6" w:rsidRPr="00847BCC" w:rsidRDefault="0015680C" w:rsidP="00847BCC">
      <w:pPr>
        <w:pStyle w:val="Heading2"/>
      </w:pPr>
      <w:bookmarkStart w:id="197" w:name="_Toc502671880"/>
      <w:bookmarkStart w:id="198" w:name="_Toc502671990"/>
      <w:r w:rsidRPr="00847BCC">
        <w:rPr>
          <w:rStyle w:val="Heading2Char"/>
          <w:b/>
        </w:rPr>
        <w:t>Caractéristiques</w:t>
      </w:r>
      <w:r w:rsidRPr="00847BCC">
        <w:t xml:space="preserve"> du serveur utilisé</w:t>
      </w:r>
      <w:bookmarkEnd w:id="197"/>
      <w:bookmarkEnd w:id="198"/>
    </w:p>
    <w:p w:rsidR="0015680C" w:rsidRDefault="0015680C" w:rsidP="0015680C">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rsidR="0094300F" w:rsidRDefault="0094300F" w:rsidP="00847BCC">
      <w:pPr>
        <w:pStyle w:val="Heading2"/>
      </w:pPr>
      <w:bookmarkStart w:id="199" w:name="_Toc502671881"/>
      <w:bookmarkStart w:id="200" w:name="_Toc502671991"/>
      <w:r>
        <w:t>Identification des MCN</w:t>
      </w:r>
      <w:bookmarkEnd w:id="199"/>
      <w:bookmarkEnd w:id="200"/>
    </w:p>
    <w:p w:rsidR="0094300F" w:rsidRDefault="00704557" w:rsidP="0094300F">
      <w:pPr>
        <w:pStyle w:val="Paragraphesuite"/>
      </w:pPr>
      <w:r>
        <w:rPr>
          <w:noProof/>
        </w:rPr>
        <w:drawing>
          <wp:inline distT="0" distB="0" distL="0" distR="0">
            <wp:extent cx="5788025" cy="2070100"/>
            <wp:effectExtent l="0" t="0" r="3175"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8025" cy="2070100"/>
                    </a:xfrm>
                    <a:prstGeom prst="rect">
                      <a:avLst/>
                    </a:prstGeom>
                    <a:noFill/>
                    <a:ln>
                      <a:noFill/>
                    </a:ln>
                  </pic:spPr>
                </pic:pic>
              </a:graphicData>
            </a:graphic>
          </wp:inline>
        </w:drawing>
      </w:r>
    </w:p>
    <w:p w:rsidR="0094300F" w:rsidRPr="0094300F" w:rsidRDefault="0094300F" w:rsidP="00540B82">
      <w:pPr>
        <w:pStyle w:val="Figure"/>
      </w:pPr>
      <w:bookmarkStart w:id="201" w:name="_Toc502671264"/>
      <w:r>
        <w:t xml:space="preserve">Diagramme de composition des identificateurs des MCN fait avec </w:t>
      </w:r>
      <w:proofErr w:type="spellStart"/>
      <w:r w:rsidRPr="0094300F">
        <w:t>regexper</w:t>
      </w:r>
      <w:bookmarkEnd w:id="201"/>
      <w:proofErr w:type="spellEnd"/>
    </w:p>
    <w:p w:rsidR="0071034C" w:rsidRDefault="0071034C" w:rsidP="00847BCC">
      <w:pPr>
        <w:pStyle w:val="Heading2"/>
      </w:pPr>
      <w:bookmarkStart w:id="202" w:name="_Toc502671882"/>
      <w:bookmarkStart w:id="203" w:name="_Toc502671992"/>
      <w:r>
        <w:t xml:space="preserve">API </w:t>
      </w:r>
      <w:r w:rsidRPr="00847BCC">
        <w:t>d’</w:t>
      </w:r>
      <w:proofErr w:type="spellStart"/>
      <w:r w:rsidRPr="00847BCC">
        <w:t>Eterna</w:t>
      </w:r>
      <w:bookmarkEnd w:id="202"/>
      <w:bookmarkEnd w:id="203"/>
      <w:proofErr w:type="spellEnd"/>
    </w:p>
    <w:p w:rsidR="0071034C" w:rsidRDefault="0071034C" w:rsidP="0071034C">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w:t>
      </w:r>
      <w:proofErr w:type="gramStart"/>
      <w:r>
        <w:rPr>
          <w:b/>
        </w:rPr>
        <w:t> !id</w:t>
      </w:r>
      <w:proofErr w:type="gramEnd"/>
      <w:r>
        <w:rPr>
          <w:b/>
        </w:rPr>
        <w:t> »</w:t>
      </w:r>
      <w:r>
        <w:t xml:space="preserve"> par l’identifiant dans cette URL : </w:t>
      </w:r>
    </w:p>
    <w:p w:rsidR="0071034C" w:rsidRDefault="0071034C" w:rsidP="0071034C">
      <w:pPr>
        <w:pStyle w:val="url"/>
        <w:numPr>
          <w:ilvl w:val="0"/>
          <w:numId w:val="32"/>
        </w:numPr>
      </w:pPr>
      <w:r>
        <w:rPr>
          <w:rStyle w:val="urlChar"/>
        </w:rPr>
        <w:t>http://www.eternagame.org/tsv/synthesis!id.tsv</w:t>
      </w:r>
    </w:p>
    <w:p w:rsidR="0071034C" w:rsidRDefault="0071034C" w:rsidP="0071034C">
      <w:pPr>
        <w:pStyle w:val="Paragraphesuite"/>
      </w:pPr>
      <w:r>
        <w:t>On peut aussi explorer les données avec l’interface d’</w:t>
      </w:r>
      <w:proofErr w:type="spellStart"/>
      <w:r>
        <w:t>Eterna</w:t>
      </w:r>
      <w:proofErr w:type="spellEnd"/>
      <w:r>
        <w:t xml:space="preserve"> en utilisant cette URL: </w:t>
      </w:r>
    </w:p>
    <w:p w:rsidR="0071034C" w:rsidRDefault="0071034C" w:rsidP="0071034C">
      <w:pPr>
        <w:pStyle w:val="url"/>
        <w:numPr>
          <w:ilvl w:val="0"/>
          <w:numId w:val="32"/>
        </w:numPr>
      </w:pPr>
      <w:r>
        <w:rPr>
          <w:rStyle w:val="Hyperlink"/>
        </w:rPr>
        <w:t>http://www.eternagame.org/game/browse/!id</w:t>
      </w:r>
    </w:p>
    <w:p w:rsidR="0071034C" w:rsidRDefault="0071034C" w:rsidP="0071034C">
      <w:pPr>
        <w:pStyle w:val="Paragraphesuite"/>
      </w:pPr>
      <w:r>
        <w:t>Pour retrouver notre ARN d’intérêt, on peut le chercher avec sa séquence.</w:t>
      </w:r>
    </w:p>
    <w:p w:rsidR="0071034C" w:rsidRDefault="0071034C" w:rsidP="0071034C">
      <w:pPr>
        <w:pStyle w:val="Paragraphesuite"/>
      </w:pPr>
      <w:r>
        <w:t xml:space="preserve">L’ensemble des identifiants des laboratoires est disponible à cette adresse : </w:t>
      </w:r>
    </w:p>
    <w:p w:rsidR="0071034C" w:rsidRPr="004302F0" w:rsidRDefault="0071034C" w:rsidP="00B55B22">
      <w:pPr>
        <w:pStyle w:val="Paragraphesuite"/>
        <w:numPr>
          <w:ilvl w:val="0"/>
          <w:numId w:val="32"/>
        </w:numPr>
        <w:spacing w:line="240" w:lineRule="auto"/>
        <w:jc w:val="left"/>
        <w:rPr>
          <w:b/>
          <w:sz w:val="32"/>
        </w:rPr>
      </w:pPr>
      <w:r>
        <w:rPr>
          <w:rStyle w:val="urlChar"/>
        </w:rPr>
        <w:t>http://www.eternagame.org/get/?type=labs&amp;size=400&amp;skip=0</w:t>
      </w:r>
      <w:r>
        <w:br w:type="page"/>
      </w:r>
    </w:p>
    <w:p w:rsidR="00032800" w:rsidRDefault="00F74350" w:rsidP="00847BCC">
      <w:pPr>
        <w:pStyle w:val="Heading1"/>
      </w:pPr>
      <w:bookmarkStart w:id="204" w:name="_Toc502671883"/>
      <w:bookmarkStart w:id="205" w:name="_Toc502671993"/>
      <w:r>
        <w:lastRenderedPageBreak/>
        <w:t>Évaluation du score de</w:t>
      </w:r>
      <w:r w:rsidR="008D1B9D">
        <w:t xml:space="preserve"> prédiction</w:t>
      </w:r>
      <w:bookmarkEnd w:id="204"/>
      <w:bookmarkEnd w:id="205"/>
      <w:r w:rsidR="008D1B9D">
        <w:t xml:space="preserve"> </w:t>
      </w:r>
    </w:p>
    <w:p w:rsidR="008D1B9D" w:rsidRDefault="008D1B9D" w:rsidP="00847BCC">
      <w:pPr>
        <w:pStyle w:val="Heading2"/>
      </w:pPr>
      <w:bookmarkStart w:id="206" w:name="_Toc502671884"/>
      <w:bookmarkStart w:id="207" w:name="_Toc502671994"/>
      <w:r>
        <w:t xml:space="preserve">Score de </w:t>
      </w:r>
      <w:r w:rsidRPr="00847BCC">
        <w:rPr>
          <w:kern w:val="28"/>
          <w:sz w:val="36"/>
        </w:rPr>
        <w:t>prédictions</w:t>
      </w:r>
      <w:r>
        <w:t xml:space="preserve"> de la SS de de la </w:t>
      </w:r>
      <w:r w:rsidR="00B96563" w:rsidRPr="00B96563">
        <w:rPr>
          <w:i/>
        </w:rPr>
        <w:t>MFE</w:t>
      </w:r>
      <w:r>
        <w:t xml:space="preserve"> dans l’ensemble non filtré</w:t>
      </w:r>
      <w:bookmarkEnd w:id="206"/>
      <w:bookmarkEnd w:id="207"/>
    </w:p>
    <w:p w:rsidR="00F74350" w:rsidRDefault="008D1B9D" w:rsidP="00F74350">
      <w:pPr>
        <w:pStyle w:val="Paragraphe"/>
      </w:pPr>
      <w:r>
        <w:t xml:space="preserve">Les ARN de la </w:t>
      </w:r>
      <w:r w:rsidR="00847BCC">
        <w:t>ci-dessous</w:t>
      </w:r>
      <w:r>
        <w:t xml:space="preserve"> sont classés par leur différence de score prédit entre les deux logiciels. On observe que les prédictions de </w:t>
      </w:r>
      <w:proofErr w:type="spellStart"/>
      <w:r>
        <w:t>MCFlashfold</w:t>
      </w:r>
      <w:proofErr w:type="spellEnd"/>
      <w:r>
        <w:t xml:space="preserve"> sont en moyenne moins précises que celle de </w:t>
      </w:r>
      <w:proofErr w:type="spellStart"/>
      <w:r>
        <w:t>RNAsubopt</w:t>
      </w:r>
      <w:proofErr w:type="spellEnd"/>
      <w:r>
        <w:t xml:space="preserve"> de 12.5 point. </w:t>
      </w:r>
      <w:r w:rsidRPr="001A083D">
        <w:t>Cela signifie qu’en moyenne pour un ARN les prédictions de</w:t>
      </w:r>
      <w:r>
        <w:t xml:space="preserve"> </w:t>
      </w:r>
      <w:r w:rsidRPr="001A083D">
        <w:t>12</w:t>
      </w:r>
      <w:r>
        <w:t>.5</w:t>
      </w:r>
      <w:r w:rsidRPr="001A083D">
        <w:t xml:space="preserve"> nucléotides sont soit ratés par</w:t>
      </w:r>
      <w:r>
        <w:t xml:space="preserve"> </w:t>
      </w:r>
      <w:proofErr w:type="spellStart"/>
      <w:r>
        <w:t>MCFlashfold</w:t>
      </w:r>
      <w:proofErr w:type="spellEnd"/>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6 prédictions de </w:t>
      </w:r>
      <w:proofErr w:type="spellStart"/>
      <w:r>
        <w:t>MCFlashfold</w:t>
      </w:r>
      <w:proofErr w:type="spellEnd"/>
      <w:r>
        <w:t xml:space="preserve"> soient ratées pendant que </w:t>
      </w:r>
      <w:proofErr w:type="spellStart"/>
      <w:r>
        <w:t>RNAsubopt</w:t>
      </w:r>
      <w:proofErr w:type="spellEnd"/>
      <w:r>
        <w:t xml:space="preserve"> en réussi 6 de plus. Les </w:t>
      </w:r>
      <w:r w:rsidR="00847BCC">
        <w:t xml:space="preserve">deux </w:t>
      </w:r>
      <w:r w:rsidRPr="008D1B9D">
        <w:rPr>
          <w:highlight w:val="yellow"/>
        </w:rPr>
        <w:t>figure</w:t>
      </w:r>
      <w:r w:rsidR="00847BCC">
        <w:t>s</w:t>
      </w:r>
      <w:r>
        <w:t xml:space="preserve"> </w:t>
      </w:r>
      <w:r w:rsidR="00847BCC">
        <w:t>de la page suivante</w:t>
      </w:r>
      <w:r>
        <w:t xml:space="preserve"> montrent les scores absolus. À tour de rôle, les données ont été ordonnées pour chaque logiciel. Le coefficient de corrélation de Pearson est relativement élevé, il est légèrement au-dessus de 0.76. Cela indique que certain ARN sont plus difficiles à prédire que d’autre peu importe la méthode.</w:t>
      </w:r>
    </w:p>
    <w:p w:rsidR="00F74350" w:rsidRDefault="008D1B9D" w:rsidP="00F74350">
      <w:pPr>
        <w:pStyle w:val="Paragraphe"/>
        <w:jc w:val="center"/>
      </w:pPr>
      <w:r>
        <w:rPr>
          <w:noProof/>
        </w:rPr>
        <w:drawing>
          <wp:anchor distT="0" distB="0" distL="114300" distR="114300" simplePos="0" relativeHeight="251804672" behindDoc="0" locked="0" layoutInCell="1" allowOverlap="1" wp14:anchorId="3F8389E7" wp14:editId="344E3EA2">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C58CEB" wp14:editId="0DBBD277">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rsidR="00F74350" w:rsidRDefault="008D1B9D" w:rsidP="00F74350">
      <w:pPr>
        <w:pStyle w:val="Paragraphesuite"/>
      </w:pPr>
      <w:r>
        <w:t xml:space="preserve">La différence de score de prédiction entre </w:t>
      </w:r>
      <w:proofErr w:type="spellStart"/>
      <w:r>
        <w:t>MCFlashfold</w:t>
      </w:r>
      <w:proofErr w:type="spellEnd"/>
      <w:r>
        <w:t xml:space="preserve"> et </w:t>
      </w:r>
      <w:proofErr w:type="spellStart"/>
      <w:r>
        <w:t>RNAsubopt</w:t>
      </w:r>
      <w:proofErr w:type="spellEnd"/>
      <w:r>
        <w:t xml:space="preserve"> est en moyenne de 12.5 point en faveur de </w:t>
      </w:r>
      <w:proofErr w:type="spellStart"/>
      <w:r>
        <w:t>RNAsubopt</w:t>
      </w:r>
      <w:proofErr w:type="spellEnd"/>
      <w:r>
        <w:t xml:space="preserve">. </w:t>
      </w:r>
      <w:r w:rsidR="00F74350">
        <w:t>Les pires ARN</w:t>
      </w:r>
      <w:r>
        <w:t xml:space="preserve"> ont une forte concentration en adénine ou ont un score moyen élevé</w:t>
      </w:r>
    </w:p>
    <w:p w:rsidR="008D1B9D" w:rsidRDefault="008D1B9D" w:rsidP="00847BCC">
      <w:pPr>
        <w:pStyle w:val="Paragraphesuite"/>
        <w:jc w:val="center"/>
      </w:pPr>
      <w:r>
        <w:rPr>
          <w:noProof/>
        </w:rPr>
        <w:lastRenderedPageBreak/>
        <w:drawing>
          <wp:anchor distT="0" distB="0" distL="114300" distR="114300" simplePos="0" relativeHeight="251805696" behindDoc="0" locked="0" layoutInCell="1" allowOverlap="1" wp14:anchorId="7985D075" wp14:editId="1D9AFF4F">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3">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5E413544" wp14:editId="06A55B0E">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rsidR="008D1B9D" w:rsidRDefault="008D1B9D" w:rsidP="00540B82">
      <w:pPr>
        <w:pStyle w:val="Figure"/>
      </w:pPr>
      <w:bookmarkStart w:id="208" w:name="_Toc502671265"/>
      <w:r>
        <w:t xml:space="preserve">Le coefficient de corrélation de Pearson entre les scores de prédiction des deux logiciels est de </w:t>
      </w:r>
      <w:r w:rsidRPr="007D64E7">
        <w:t>0.763083</w:t>
      </w:r>
      <w:r>
        <w:t xml:space="preserve">. Ceci indique une bonne corrélation entre les deux logiciels. Le score de </w:t>
      </w:r>
      <w:proofErr w:type="spellStart"/>
      <w:r>
        <w:t>MCFlashfold</w:t>
      </w:r>
      <w:proofErr w:type="spellEnd"/>
      <w:r>
        <w:t xml:space="preserve"> est en vert et celui de </w:t>
      </w:r>
      <w:proofErr w:type="spellStart"/>
      <w:r>
        <w:t>RNAsubopt</w:t>
      </w:r>
      <w:proofErr w:type="spellEnd"/>
      <w:r>
        <w:t xml:space="preserve"> en en bleu.</w:t>
      </w:r>
      <w:bookmarkEnd w:id="208"/>
    </w:p>
    <w:p w:rsidR="008D1B9D" w:rsidRDefault="008D1B9D" w:rsidP="008D1B9D">
      <w:pPr>
        <w:pStyle w:val="Paragraphesuite"/>
        <w:jc w:val="center"/>
      </w:pPr>
      <w:r>
        <w:rPr>
          <w:noProof/>
        </w:rPr>
        <w:drawing>
          <wp:anchor distT="0" distB="0" distL="114300" distR="114300" simplePos="0" relativeHeight="251806720" behindDoc="0" locked="0" layoutInCell="1" allowOverlap="1" wp14:anchorId="10A2EA67" wp14:editId="55071B60">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3">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0CB2274B" wp14:editId="299A0D90">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rsidR="00847BCC" w:rsidRDefault="008D1B9D" w:rsidP="00540B82">
      <w:pPr>
        <w:pStyle w:val="Figure"/>
      </w:pPr>
      <w:bookmarkStart w:id="209" w:name="_Toc502671266"/>
      <w:r>
        <w:t xml:space="preserve">Cette figure est la figure 8 inversée. Ici, ce sont les données de </w:t>
      </w:r>
      <w:proofErr w:type="spellStart"/>
      <w:r>
        <w:t>MCFlashfold</w:t>
      </w:r>
      <w:proofErr w:type="spellEnd"/>
      <w:r>
        <w:t xml:space="preserve"> qui sont ordonnées. La corrélation est visible par le nombre presqu’inexistant d’ARN</w:t>
      </w:r>
      <w:r w:rsidR="00847BCC">
        <w:t xml:space="preserve"> </w:t>
      </w:r>
      <w:r>
        <w:t xml:space="preserve">de </w:t>
      </w:r>
      <w:proofErr w:type="spellStart"/>
      <w:r>
        <w:t>RNAsubopt</w:t>
      </w:r>
      <w:proofErr w:type="spellEnd"/>
      <w:r>
        <w:t xml:space="preserve"> (bleu) en bas à droite</w:t>
      </w:r>
      <w:bookmarkEnd w:id="209"/>
    </w:p>
    <w:p w:rsidR="008D1B9D" w:rsidRDefault="008D1B9D" w:rsidP="005D3D95">
      <w:pPr>
        <w:pStyle w:val="Paragraphesuite"/>
        <w:jc w:val="center"/>
      </w:pPr>
      <w:r>
        <w:rPr>
          <w:noProof/>
        </w:rPr>
        <w:lastRenderedPageBreak/>
        <w:drawing>
          <wp:inline distT="0" distB="0" distL="0" distR="0" wp14:anchorId="16071253" wp14:editId="2856B8CB">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rsidR="008D1B9D" w:rsidRPr="008D1B9D" w:rsidRDefault="008D1B9D" w:rsidP="00540B82">
      <w:pPr>
        <w:pStyle w:val="Figure"/>
      </w:pPr>
      <w:bookmarkStart w:id="210" w:name="_Toc502671267"/>
      <w:r>
        <w:t xml:space="preserve">Après filtration des données, la moyenne des différences passe à 10.5 soit un gain de 2 points en faveur de </w:t>
      </w:r>
      <w:proofErr w:type="spellStart"/>
      <w:r>
        <w:t>MCFlashfold</w:t>
      </w:r>
      <w:proofErr w:type="spellEnd"/>
      <w:r>
        <w:t xml:space="preserve">. L’étendue des différences </w:t>
      </w:r>
      <w:r w:rsidR="00E94EB8">
        <w:t>s</w:t>
      </w:r>
      <w:r>
        <w:t>’est amoindri</w:t>
      </w:r>
      <w:r w:rsidR="00E94EB8">
        <w:t>e</w:t>
      </w:r>
      <w:r>
        <w:t xml:space="preserve"> aussi. À la défense de </w:t>
      </w:r>
      <w:proofErr w:type="spellStart"/>
      <w:r>
        <w:t>MCFlashfold</w:t>
      </w:r>
      <w:proofErr w:type="spellEnd"/>
      <w:r>
        <w:t>, les données ont été calibré</w:t>
      </w:r>
      <w:r w:rsidR="00E94EB8">
        <w:t>es</w:t>
      </w:r>
      <w:r>
        <w:t xml:space="preserve"> à partir d’une structure en épingle prédite par un logiciel de la même suite que </w:t>
      </w:r>
      <w:proofErr w:type="spellStart"/>
      <w:r>
        <w:t>RNAsubopt</w:t>
      </w:r>
      <w:proofErr w:type="spellEnd"/>
      <w:r>
        <w:t xml:space="preserve">, </w:t>
      </w:r>
      <w:proofErr w:type="spellStart"/>
      <w:r>
        <w:t>ViennaPackage</w:t>
      </w:r>
      <w:proofErr w:type="spellEnd"/>
      <w:r>
        <w:fldChar w:fldCharType="begin"/>
      </w:r>
      <w:r w:rsidR="003E333F">
        <w:instrText xml:space="preserve"> ADDIN EN.CITE &lt;EndNote&gt;&lt;Cite&gt;&lt;Author&gt;Lorenz&lt;/Author&gt;&lt;Year&gt;2011&lt;/Year&gt;&lt;RecNum&gt;55&lt;/RecNum&gt;&lt;DisplayText&gt;[53]&lt;/DisplayText&gt;&lt;record&gt;&lt;rec-number&gt;55&lt;/rec-number&gt;&lt;foreign-keys&gt;&lt;key app="EN" db-id="dtftfsr24va0v2etav4psxzqwvsxe0rzvwas" timestamp="0"&gt;55&lt;/key&gt;&lt;/foreign-keys&gt;&lt;ref-type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sidR="00695B80">
        <w:rPr>
          <w:noProof/>
        </w:rPr>
        <w:t>[53]</w:t>
      </w:r>
      <w:r>
        <w:fldChar w:fldCharType="end"/>
      </w:r>
      <w:r>
        <w:t>.</w:t>
      </w:r>
      <w:bookmarkEnd w:id="210"/>
    </w:p>
    <w:p w:rsidR="008D1B9D" w:rsidRDefault="008D1B9D" w:rsidP="008D1B9D">
      <w:pPr>
        <w:spacing w:line="240" w:lineRule="auto"/>
        <w:jc w:val="left"/>
      </w:pPr>
      <w:r>
        <w:rPr>
          <w:noProof/>
        </w:rPr>
        <w:drawing>
          <wp:inline distT="0" distB="0" distL="0" distR="0" wp14:anchorId="21FC17E5" wp14:editId="5F2D5EFE">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6AA215F4" wp14:editId="6731301E">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rsidR="00847BCC" w:rsidRDefault="008D1B9D" w:rsidP="00540B82">
      <w:pPr>
        <w:pStyle w:val="Figure"/>
      </w:pPr>
      <w:bookmarkStart w:id="211" w:name="_Toc502671268"/>
      <w:r>
        <w:t xml:space="preserve">Correspondance entre les valeurs de sondage chimique et les nucléotides d’un ARN repliés par </w:t>
      </w:r>
      <w:proofErr w:type="spellStart"/>
      <w:r>
        <w:t>RNAsubopt</w:t>
      </w:r>
      <w:proofErr w:type="spellEnd"/>
      <w:r>
        <w:t xml:space="preserve"> à gauche et </w:t>
      </w:r>
      <w:proofErr w:type="spellStart"/>
      <w:r>
        <w:t>MCFlashfold</w:t>
      </w:r>
      <w:proofErr w:type="spellEnd"/>
      <w:r>
        <w:t xml:space="preserve"> à droite. Le score de prédiction est de 46 contre 8 pour </w:t>
      </w:r>
      <w:proofErr w:type="spellStart"/>
      <w:r>
        <w:t>RNAsubopt</w:t>
      </w:r>
      <w:proofErr w:type="spellEnd"/>
      <w:r>
        <w:t xml:space="preserve">. Lorsqu’on utilise le score pondéré, </w:t>
      </w:r>
      <w:proofErr w:type="spellStart"/>
      <w:r>
        <w:t>RNAsubopt</w:t>
      </w:r>
      <w:proofErr w:type="spellEnd"/>
      <w:r>
        <w:t xml:space="preserve"> obtient 66.62 et </w:t>
      </w:r>
      <w:proofErr w:type="spellStart"/>
      <w:r>
        <w:t>MCFlashfold</w:t>
      </w:r>
      <w:proofErr w:type="spellEnd"/>
      <w:r>
        <w:t xml:space="preserve"> 28.21.</w:t>
      </w:r>
      <w:bookmarkEnd w:id="211"/>
    </w:p>
    <w:p w:rsidR="00847BCC" w:rsidRDefault="00847BCC" w:rsidP="00847BCC">
      <w:pPr>
        <w:pStyle w:val="Paragraphe"/>
      </w:pPr>
      <w:r>
        <w:br w:type="page"/>
      </w:r>
    </w:p>
    <w:p w:rsidR="008D1B9D" w:rsidRDefault="008D1B9D" w:rsidP="008D1B9D">
      <w:pPr>
        <w:pStyle w:val="Paragraphesuite"/>
        <w:jc w:val="center"/>
      </w:pPr>
      <w:r>
        <w:rPr>
          <w:noProof/>
        </w:rPr>
        <w:lastRenderedPageBreak/>
        <w:drawing>
          <wp:anchor distT="0" distB="0" distL="114300" distR="114300" simplePos="0" relativeHeight="251803648" behindDoc="0" locked="0" layoutInCell="1" allowOverlap="1" wp14:anchorId="650FE01D" wp14:editId="2D15A3FC">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r>
        <w:rPr>
          <w:noProof/>
        </w:rPr>
        <w:drawing>
          <wp:anchor distT="0" distB="0" distL="114300" distR="114300" simplePos="0" relativeHeight="251807744" behindDoc="0" locked="0" layoutInCell="1" allowOverlap="1" wp14:anchorId="3240C028" wp14:editId="79188E8D">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Pr="008D1B9D" w:rsidRDefault="008D1B9D" w:rsidP="008D1B9D">
      <w:pPr>
        <w:pStyle w:val="Paragraphe"/>
      </w:pPr>
    </w:p>
    <w:p w:rsidR="008D1B9D" w:rsidRDefault="008D1B9D" w:rsidP="00540B82">
      <w:pPr>
        <w:pStyle w:val="Figure"/>
      </w:pPr>
      <w:bookmarkStart w:id="212" w:name="_Toc502671269"/>
      <w:r>
        <w:t xml:space="preserve">ARN ayant la différence de score la plus avantageuse pour </w:t>
      </w:r>
      <w:proofErr w:type="spellStart"/>
      <w:r>
        <w:t>MCflashfold</w:t>
      </w:r>
      <w:proofErr w:type="spellEnd"/>
      <w:r>
        <w:t>. La différence entre les score</w:t>
      </w:r>
      <w:r w:rsidR="00E94EB8">
        <w:t>s</w:t>
      </w:r>
      <w:r>
        <w:t xml:space="preserve"> de prédiction pondérés est de 6.35. Les score</w:t>
      </w:r>
      <w:r w:rsidR="00E94EB8">
        <w:t>s</w:t>
      </w:r>
      <w:r>
        <w:t xml:space="preserve"> sont de 22.52 pour </w:t>
      </w:r>
      <w:proofErr w:type="spellStart"/>
      <w:r>
        <w:t>MCFlashfold</w:t>
      </w:r>
      <w:proofErr w:type="spellEnd"/>
      <w:r>
        <w:t xml:space="preserve"> et de 16.17 pour </w:t>
      </w:r>
      <w:proofErr w:type="spellStart"/>
      <w:r>
        <w:t>RNAsubopt</w:t>
      </w:r>
      <w:proofErr w:type="spellEnd"/>
      <w:r>
        <w:t xml:space="preserve">. L’ARN du haut a été replié par </w:t>
      </w:r>
      <w:proofErr w:type="spellStart"/>
      <w:r>
        <w:t>MCFlashfold</w:t>
      </w:r>
      <w:proofErr w:type="spellEnd"/>
      <w:r>
        <w:t xml:space="preserve"> et celui du bas par </w:t>
      </w:r>
      <w:proofErr w:type="spellStart"/>
      <w:r>
        <w:t>RNAsubopt</w:t>
      </w:r>
      <w:proofErr w:type="spellEnd"/>
      <w:r>
        <w:t>.</w:t>
      </w:r>
      <w:bookmarkEnd w:id="212"/>
      <w:r>
        <w:t xml:space="preserve"> </w:t>
      </w:r>
    </w:p>
    <w:p w:rsidR="00032800" w:rsidRDefault="00032800" w:rsidP="00F27443">
      <w:pPr>
        <w:pStyle w:val="Heading1"/>
      </w:pPr>
    </w:p>
    <w:p w:rsidR="00D83FAB" w:rsidRDefault="00D83FAB" w:rsidP="00D83FAB">
      <w:pPr>
        <w:pStyle w:val="Paragraphe"/>
      </w:pPr>
      <w:r>
        <w:t>Ce tableau présente les MCN les plus souvent retrouvé</w:t>
      </w:r>
      <w:r w:rsidR="00F74350">
        <w:t>s</w:t>
      </w:r>
      <w:r>
        <w:t xml:space="preserve"> dans la base de données. Le ratio donne une idée de la pureté du MCN. Un ratio de 1 signifie que tous les nucléotides du MCN sont réactifs, tandis qu’un ratio de -1 signifie que tous les nucléotide</w:t>
      </w:r>
      <w:r w:rsidR="00F74350">
        <w:t>s</w:t>
      </w:r>
      <w:r>
        <w:t xml:space="preserve"> du MCN 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662"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274"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919" w:type="dxa"/>
            <w:shd w:val="clear" w:color="000000" w:fill="F8696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rsidR="00D83FAB" w:rsidRDefault="00D83FAB" w:rsidP="00D83FAB"/>
    <w:p w:rsidR="00D83FAB" w:rsidRDefault="00D83FAB">
      <w:pPr>
        <w:spacing w:line="240" w:lineRule="auto"/>
        <w:jc w:val="left"/>
        <w:rPr>
          <w:b/>
          <w:sz w:val="28"/>
        </w:rPr>
      </w:pPr>
      <w:r>
        <w:br w:type="page"/>
      </w:r>
    </w:p>
    <w:p w:rsidR="00301C71" w:rsidRDefault="00301C71" w:rsidP="006055AD">
      <w:pPr>
        <w:sectPr w:rsidR="00301C71" w:rsidSect="00C01DF0">
          <w:headerReference w:type="first" r:id="rId91"/>
          <w:pgSz w:w="12240" w:h="15840" w:code="1"/>
          <w:pgMar w:top="1559" w:right="1559" w:bottom="1559" w:left="1559" w:header="567" w:footer="567" w:gutter="0"/>
          <w:pgNumType w:fmt="lowerRoman" w:start="1"/>
          <w:cols w:space="720"/>
          <w:noEndnote/>
          <w:docGrid w:linePitch="326"/>
        </w:sectPr>
      </w:pPr>
    </w:p>
    <w:p w:rsidR="009E739F" w:rsidRDefault="0071034C" w:rsidP="0071034C">
      <w:pPr>
        <w:pStyle w:val="Heading1"/>
      </w:pPr>
      <w:bookmarkStart w:id="213" w:name="_Toc502671885"/>
      <w:bookmarkStart w:id="214" w:name="_Toc502671995"/>
      <w:r>
        <w:lastRenderedPageBreak/>
        <w:t>Portrait d</w:t>
      </w:r>
      <w:r w:rsidR="007A63C0">
        <w:t>’un</w:t>
      </w:r>
      <w:r>
        <w:t xml:space="preserve"> ARN</w:t>
      </w:r>
      <w:bookmarkEnd w:id="213"/>
      <w:bookmarkEnd w:id="214"/>
    </w:p>
    <w:p w:rsidR="0071034C" w:rsidRPr="0071034C" w:rsidRDefault="0071034C" w:rsidP="0071034C">
      <w:pPr>
        <w:pStyle w:val="Paragraphesuite"/>
      </w:pPr>
      <w:r>
        <w:rPr>
          <w:noProof/>
        </w:rPr>
        <w:drawing>
          <wp:inline distT="0" distB="0" distL="0" distR="0">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1C2F73" w:rsidRDefault="0071034C" w:rsidP="00F27443">
      <w:r>
        <w:t xml:space="preserve">Séquence : </w:t>
      </w:r>
      <w:r w:rsidRPr="0071034C">
        <w:t>GGAAAGAGUGUGUGUGUGUGUGUGUGUGUGGAAUAAAUAACAAUAUAUAUAUAUAUAUAUAUAUAUAGGUAUAGGUUCGUUUAUAUAAAAGAAACAACAACAACAAC</w:t>
      </w:r>
    </w:p>
    <w:p w:rsidR="009C4B88" w:rsidRDefault="007A63C0" w:rsidP="007A63C0">
      <w:pPr>
        <w:rPr>
          <w:sz w:val="14"/>
          <w:lang w:val="en-CA"/>
        </w:rPr>
      </w:pPr>
      <w:r>
        <w:t xml:space="preserve">Score : </w:t>
      </w:r>
      <w:r w:rsidRPr="007A63C0">
        <w:rPr>
          <w:sz w:val="14"/>
        </w:rPr>
        <w:t>[0.4927, 0.5641, 0.8659, 0.3409, 0.345, 0.3438, 0.1098, 0.0627, 0.0418, 0, 0.0209, 0, 0.0209, 0, 0, -0.0089, 0.0209, 0.0209, 0.0209, 0, 0.0626, 0.0417, 0, 0.0417, 0.0417, 0.0832, 0.0208, 0.0624, 0.0312, 0.0844, 0.3638, 1.1921, 1.1511, 0.8807, 0.8363, 1.2392, 1.0229, 0.7493, 0.8263, 0.2343, 0.1953, 0.919, 0.1515, 0.1045, 0.0421, -0.0196, 0.0748, 0.0374, 0.0374, 0.0747, 0.0187, 0.0932, 0.0076, 0.0373, 0.0372, 0.0558, 0.1116, 0.0557, 0.0186, 0.0743, 0.1298, 0.185, 0.0555, 0.1293, 0.1107, 0.1657, 0.2938, 0.4751, 0.2006, 0.3271, 0.308, 0.361, 0.0064, 0.0721, 0.2756, 0.6014, 0.113, 0.444, 0.3474</w:t>
      </w:r>
      <w:r w:rsidRPr="007A63C0">
        <w:rPr>
          <w:sz w:val="14"/>
          <w:lang w:val="en-CA"/>
        </w:rPr>
        <w:t>]</w:t>
      </w:r>
    </w:p>
    <w:p w:rsidR="009C4B88" w:rsidRDefault="009C4B88">
      <w:pPr>
        <w:spacing w:line="240" w:lineRule="auto"/>
        <w:jc w:val="left"/>
        <w:rPr>
          <w:sz w:val="14"/>
          <w:lang w:val="en-CA"/>
        </w:rPr>
      </w:pPr>
      <w:r>
        <w:rPr>
          <w:sz w:val="14"/>
          <w:lang w:val="en-CA"/>
        </w:rPr>
        <w:lastRenderedPageBreak/>
        <w:br w:type="page"/>
      </w:r>
    </w:p>
    <w:p w:rsidR="009C4B88" w:rsidRPr="00F9740D" w:rsidRDefault="009C4B88" w:rsidP="009C4B88">
      <w:pPr>
        <w:pStyle w:val="Heading3"/>
      </w:pPr>
      <w:bookmarkStart w:id="215" w:name="_Toc502671837"/>
      <w:r>
        <w:lastRenderedPageBreak/>
        <w:t xml:space="preserve">1.5.5 </w:t>
      </w:r>
      <w:r w:rsidRPr="00F9740D">
        <w:t>Le graphe des transitions d’un ARN</w:t>
      </w:r>
      <w:bookmarkEnd w:id="215"/>
    </w:p>
    <w:p w:rsidR="009C4B88" w:rsidRDefault="009C4B88" w:rsidP="009C4B88">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proofErr w:type="spellStart"/>
      <w:r w:rsidRPr="009C4B88">
        <w:rPr>
          <w:i/>
        </w:rPr>
        <w:t>MCFlashfold</w:t>
      </w:r>
      <w:proofErr w:type="spellEnd"/>
      <w:r>
        <w:t xml:space="preserve"> permet les paires de bases non canoniques tandis que </w:t>
      </w:r>
      <w:proofErr w:type="spellStart"/>
      <w:r w:rsidRPr="009C4B88">
        <w:rPr>
          <w:i/>
        </w:rPr>
        <w:t>RNAsubopt</w:t>
      </w:r>
      <w:proofErr w:type="spellEnd"/>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rsidR="009C4B88" w:rsidRDefault="009C4B88" w:rsidP="009C4B88">
      <w:pPr>
        <w:pStyle w:val="Paragraphesuite"/>
      </w:pPr>
      <w:r>
        <w:t xml:space="preserve">Dans sa forme la plus simple, le calcul de la distance entre deux structures se fait en dénombrant le nombre de paires de bases communes </w:t>
      </w:r>
      <w:r>
        <w:fldChar w:fldCharType="begin"/>
      </w:r>
      <w:r>
        <w:instrText xml:space="preserve"> ADDIN EN.CITE &lt;EndNote&gt;&lt;Cite&gt;&lt;Author&gt;Gorodkin&lt;/Author&gt;&lt;RecNum&gt;42&lt;/RecNum&gt;&lt;DisplayText&gt;[28]&lt;/DisplayText&gt;&lt;record&gt;&lt;rec-number&gt;42&lt;/rec-number&gt;&lt;foreign-keys&gt;&lt;key app="EN" db-id="dtftfsr24va0v2etav4psxzqwvsxe0rzvwas" timestamp="0"&gt;42&lt;/key&gt;&lt;/foreign-keys&gt;&lt;ref-type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Pr>
          <w:noProof/>
        </w:rPr>
        <w:t>[28]</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générale de relier les SS est </w:t>
      </w:r>
      <w:r>
        <w:t>de considérer</w:t>
      </w:r>
      <w:r w:rsidRPr="00D70566">
        <w:t xml:space="preserve"> le changement d’une seule paire de base, Dr Paul Dallair</w:t>
      </w:r>
      <w:r>
        <w:t>e</w:t>
      </w:r>
      <w:r w:rsidRPr="00D70566">
        <w:t xml:space="preserve"> en discute dans sa thèse </w:t>
      </w:r>
      <w:r>
        <w:fldChar w:fldCharType="begin"/>
      </w:r>
      <w:r>
        <w:instrText xml:space="preserve"> ADDIN EN.CITE &lt;EndNote&gt;&lt;Cite&gt;&lt;Author&gt;Dallaire&lt;/Author&gt;&lt;Year&gt;2014&lt;/Year&gt;&lt;RecNum&gt;24&lt;/RecNum&gt;&lt;DisplayText&gt;[29]&lt;/DisplayText&gt;&lt;record&gt;&lt;rec-number&gt;24&lt;/rec-number&gt;&lt;foreign-keys&gt;&lt;key app="EN" db-id="dtftfsr24va0v2etav4psxzqwvsxe0rzvwas" timestamp="0"&gt;24&lt;/key&gt;&lt;/foreign-keys&gt;&lt;ref-type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Pr>
          <w:noProof/>
        </w:rPr>
        <w:t>[29]</w:t>
      </w:r>
      <w:r>
        <w:fldChar w:fldCharType="end"/>
      </w:r>
      <w:r>
        <w:t xml:space="preserve"> et fait référence à un article de Dr Christoph </w:t>
      </w:r>
      <w:proofErr w:type="spellStart"/>
      <w:r>
        <w:t>Flamm</w:t>
      </w:r>
      <w:proofErr w:type="spellEnd"/>
      <w:r>
        <w:t xml:space="preserve"> </w:t>
      </w:r>
      <w:r>
        <w:fldChar w:fldCharType="begin"/>
      </w:r>
      <w:r>
        <w:instrText xml:space="preserve"> ADDIN EN.CITE &lt;EndNote&gt;&lt;Cite&gt;&lt;Author&gt;Flamm&lt;/Author&gt;&lt;Year&gt;2002&lt;/Year&gt;&lt;RecNum&gt;25&lt;/RecNum&gt;&lt;DisplayText&gt;[30]&lt;/DisplayText&gt;&lt;record&gt;&lt;rec-number&gt;25&lt;/rec-number&gt;&lt;foreign-keys&gt;&lt;key app="EN" db-id="dtftfsr24va0v2etav4psxzqwvsxe0rzvwas" timestamp="0"&gt;25&lt;/key&gt;&lt;/foreign-keys&gt;&lt;ref-type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Pr>
          <w:noProof/>
        </w:rPr>
        <w:t>[30]</w:t>
      </w:r>
      <w:r>
        <w:fldChar w:fldCharType="end"/>
      </w:r>
      <w:r>
        <w:t xml:space="preserve">. </w:t>
      </w:r>
    </w:p>
    <w:p w:rsidR="009C4B88" w:rsidRDefault="009C4B88" w:rsidP="009C4B88">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rsidR="009C4B88" w:rsidRDefault="009C4B88" w:rsidP="009C4B88">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proofErr w:type="spellStart"/>
      <w:r>
        <w:t>semblablent</w:t>
      </w:r>
      <w:proofErr w:type="spellEnd"/>
      <w:r>
        <w:t xml:space="preserve"> piégeant l’ARN dans un minimum local.</w:t>
      </w:r>
    </w:p>
    <w:p w:rsidR="007A63C0" w:rsidRDefault="007A63C0" w:rsidP="007A63C0">
      <w:pPr>
        <w:rPr>
          <w:sz w:val="14"/>
        </w:rPr>
      </w:pPr>
    </w:p>
    <w:p w:rsidR="004A2FB9" w:rsidRDefault="004A2FB9" w:rsidP="007A63C0">
      <w:pPr>
        <w:rPr>
          <w:sz w:val="14"/>
        </w:rPr>
      </w:pPr>
    </w:p>
    <w:p w:rsidR="004A2FB9" w:rsidRDefault="004A2FB9" w:rsidP="007A63C0">
      <w:pPr>
        <w:rPr>
          <w:sz w:val="14"/>
        </w:rPr>
      </w:pPr>
    </w:p>
    <w:p w:rsidR="004A2FB9" w:rsidRDefault="004A2FB9" w:rsidP="007A63C0">
      <w:r>
        <w:t xml:space="preserve">Une explication non validée </w:t>
      </w:r>
      <w:r>
        <w:t xml:space="preserve">de la difficulté à prédire la réactivité </w:t>
      </w:r>
      <w:r>
        <w:t>est l</w:t>
      </w:r>
      <w:r w:rsidRPr="00396210">
        <w:t>’absence</w:t>
      </w:r>
      <w:r>
        <w:t xml:space="preserve"> de considération</w:t>
      </w:r>
      <w:r w:rsidRPr="00396210">
        <w:t xml:space="preserve"> de la structure tertiaire, c’est-à-dire les interactions à longue distance.</w:t>
      </w:r>
    </w:p>
    <w:p w:rsidR="004A2FB9" w:rsidRDefault="004A2FB9">
      <w:pPr>
        <w:spacing w:line="240" w:lineRule="auto"/>
        <w:jc w:val="left"/>
      </w:pPr>
      <w:r>
        <w:lastRenderedPageBreak/>
        <w:br w:type="page"/>
      </w:r>
    </w:p>
    <w:p w:rsidR="004A2FB9" w:rsidRDefault="004A2FB9" w:rsidP="004A2FB9">
      <w:pPr>
        <w:pStyle w:val="Heading3"/>
      </w:pPr>
      <w:bookmarkStart w:id="216" w:name="_Toc502671840"/>
      <w:r>
        <w:lastRenderedPageBreak/>
        <w:t>1.5.8 Base de données RMDB</w:t>
      </w:r>
      <w:bookmarkEnd w:id="216"/>
    </w:p>
    <w:p w:rsidR="004A2FB9" w:rsidRDefault="004A2FB9" w:rsidP="004A2FB9">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nucléotides donnant la mesure de leurs réactivités. Les données utilisées dans ce mémoire sont normalisées sur une séquence formant une boucle ajoutée en 3`. Cette boucle a une réactivité connue et constante. </w:t>
      </w:r>
    </w:p>
    <w:p w:rsidR="004A2FB9" w:rsidRDefault="004A2FB9" w:rsidP="004A2FB9">
      <w:r>
        <w:t>Lorsque la valeur de réactivité chimique est basse, cela signifie une absence de réactivité et une valeur haute signifie une réactivité élevée.</w:t>
      </w:r>
    </w:p>
    <w:p w:rsidR="004A2FB9" w:rsidRDefault="004A2FB9" w:rsidP="004A2FB9">
      <w:bookmarkStart w:id="217" w:name="_Hlk501319657"/>
      <w:r>
        <w:t xml:space="preserve">J’ai classé les nucléotides en deux groupes, les nucléotides qui réagissent peu, les </w:t>
      </w:r>
      <w:bookmarkStart w:id="218" w:name="_Hlk501627564"/>
      <w:r>
        <w:t>« Low »</w:t>
      </w:r>
      <w:bookmarkEnd w:id="218"/>
      <w:r>
        <w:t xml:space="preserve"> et ceux réagissant fortement les </w:t>
      </w:r>
      <w:bookmarkStart w:id="219" w:name="_Hlk501627581"/>
      <w:r>
        <w:t>« Hi »</w:t>
      </w:r>
      <w:bookmarkEnd w:id="219"/>
      <w:r>
        <w:t>. Il y a une zone de réactivité qui n’est pas considérée, elle correspond aux nucléotides qui sont entre le « Low » et le « Hi ».</w:t>
      </w:r>
    </w:p>
    <w:bookmarkEnd w:id="217"/>
    <w:p w:rsidR="004A2FB9" w:rsidRDefault="004A2FB9" w:rsidP="004A2FB9">
      <w:r>
        <w:t xml:space="preserve">La RMDB contient 3 catégories d’expériences : </w:t>
      </w:r>
    </w:p>
    <w:p w:rsidR="004A2FB9" w:rsidRDefault="004A2FB9" w:rsidP="004A2FB9">
      <w:pPr>
        <w:numPr>
          <w:ilvl w:val="0"/>
          <w:numId w:val="8"/>
        </w:numPr>
        <w:spacing w:after="240" w:line="240" w:lineRule="auto"/>
        <w:ind w:left="284" w:hanging="284"/>
      </w:pPr>
      <w:r>
        <w:t xml:space="preserve">Des expériences publiées ou provenant du laboratoire du Dr </w:t>
      </w:r>
      <w:proofErr w:type="spellStart"/>
      <w:r>
        <w:t>Das</w:t>
      </w:r>
      <w:proofErr w:type="spellEnd"/>
      <w:r>
        <w:t>.</w:t>
      </w:r>
    </w:p>
    <w:p w:rsidR="004A2FB9" w:rsidRDefault="004A2FB9" w:rsidP="004A2FB9">
      <w:pPr>
        <w:numPr>
          <w:ilvl w:val="0"/>
          <w:numId w:val="8"/>
        </w:numPr>
        <w:spacing w:after="240" w:line="240" w:lineRule="auto"/>
        <w:ind w:left="284" w:hanging="284"/>
      </w:pPr>
      <w:r>
        <w:t>Des expériences utiles aux puzzles sur l’ARN (RNA puzzles).</w:t>
      </w:r>
    </w:p>
    <w:p w:rsidR="004A2FB9" w:rsidRDefault="004A2FB9" w:rsidP="004A2FB9">
      <w:pPr>
        <w:numPr>
          <w:ilvl w:val="0"/>
          <w:numId w:val="8"/>
        </w:numPr>
        <w:spacing w:after="240" w:line="240" w:lineRule="auto"/>
        <w:ind w:left="284" w:hanging="284"/>
      </w:pPr>
      <w:r>
        <w:t xml:space="preserve">Des expériences reliées à </w:t>
      </w:r>
      <w:proofErr w:type="spellStart"/>
      <w:r>
        <w:t>Eterna</w:t>
      </w:r>
      <w:proofErr w:type="spellEnd"/>
      <w:r>
        <w:t>.</w:t>
      </w:r>
    </w:p>
    <w:p w:rsidR="004A2FB9" w:rsidRDefault="004A2FB9" w:rsidP="004A2FB9">
      <w:pPr>
        <w:pStyle w:val="Paragraphe"/>
        <w:ind w:firstLine="0"/>
      </w:pPr>
      <w:r>
        <w:t xml:space="preserve">Mes analyses ont été faites sur les données reliées à </w:t>
      </w:r>
      <w:proofErr w:type="spellStart"/>
      <w:r>
        <w:t>Eterna</w:t>
      </w:r>
      <w:proofErr w:type="spellEnd"/>
      <w:r>
        <w:t xml:space="preserve">. </w:t>
      </w:r>
    </w:p>
    <w:p w:rsidR="004A2FB9" w:rsidRDefault="004A2FB9" w:rsidP="004A2FB9">
      <w:pPr>
        <w:pStyle w:val="Heading3"/>
      </w:pPr>
      <w:bookmarkStart w:id="220" w:name="_Hlk501634466"/>
      <w:bookmarkStart w:id="221" w:name="_Toc502671841"/>
      <w:r>
        <w:t xml:space="preserve">1.5.9 </w:t>
      </w:r>
      <w:bookmarkEnd w:id="220"/>
      <w:proofErr w:type="spellStart"/>
      <w:r>
        <w:t>Eterna</w:t>
      </w:r>
      <w:bookmarkEnd w:id="221"/>
      <w:proofErr w:type="spellEnd"/>
    </w:p>
    <w:p w:rsidR="004A2FB9" w:rsidRDefault="004A2FB9" w:rsidP="004A2FB9">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w:t>
      </w:r>
      <w:proofErr w:type="spellStart"/>
      <w:r w:rsidRPr="00C26B49">
        <w:t>RNAsubopt</w:t>
      </w:r>
      <w:proofErr w:type="spellEnd"/>
      <w:r w:rsidRPr="00C26B49">
        <w:t xml:space="preserve"> et </w:t>
      </w:r>
      <w:proofErr w:type="spellStart"/>
      <w:r w:rsidRPr="00C26B49">
        <w:t>MCFlashfold</w:t>
      </w:r>
      <w:proofErr w:type="spellEnd"/>
      <w:r w:rsidRPr="00C26B49">
        <w:t>.</w:t>
      </w:r>
    </w:p>
    <w:p w:rsidR="004A2FB9" w:rsidRDefault="004A2FB9" w:rsidP="004A2FB9">
      <w:pPr>
        <w:pStyle w:val="Heading3"/>
      </w:pPr>
      <w:bookmarkStart w:id="222" w:name="_Toc502671842"/>
      <w:r>
        <w:t xml:space="preserve">1.5.10 Cloud </w:t>
      </w:r>
      <w:proofErr w:type="spellStart"/>
      <w:r>
        <w:t>Labs</w:t>
      </w:r>
      <w:bookmarkEnd w:id="222"/>
      <w:proofErr w:type="spellEnd"/>
    </w:p>
    <w:p w:rsidR="004A2FB9" w:rsidRDefault="004A2FB9" w:rsidP="004A2FB9">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rsidR="004A2FB9" w:rsidRDefault="004A2FB9" w:rsidP="004A2FB9">
      <w:pPr>
        <w:pStyle w:val="Heading3"/>
      </w:pPr>
      <w:bookmarkStart w:id="223" w:name="_Toc502671843"/>
      <w:r>
        <w:lastRenderedPageBreak/>
        <w:t xml:space="preserve">1.5.11 </w:t>
      </w:r>
      <w:r w:rsidRPr="00A31EB6">
        <w:t>Fonction d’évaluation des séquences soumises</w:t>
      </w:r>
      <w:bookmarkEnd w:id="223"/>
    </w:p>
    <w:p w:rsidR="004A2FB9" w:rsidRDefault="004A2FB9" w:rsidP="004A2FB9">
      <w:pPr>
        <w:pStyle w:val="Paragraphe"/>
      </w:pPr>
      <w:r>
        <w:t>Dans ce mémoire, p</w:t>
      </w:r>
      <w:r w:rsidRPr="006A7900">
        <w:t>our évaluer les SS quant à leur degré de similarité avec les données de SHAPE, je me suis inspiré de la fonction de score d’</w:t>
      </w:r>
      <w:proofErr w:type="spellStart"/>
      <w:r w:rsidRPr="006A7900">
        <w:t>Eterna</w:t>
      </w:r>
      <w:proofErr w:type="spellEnd"/>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nucléotide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instrText xml:space="preserve"> ADDIN EN.CITE &lt;EndNote&gt;&lt;Cite&gt;&lt;Author&gt;Lee&lt;/Author&gt;&lt;Year&gt;2014&lt;/Year&gt;&lt;RecNum&gt;28&lt;/RecNum&gt;&lt;DisplayText&gt;[39]&lt;/DisplayText&gt;&lt;record&gt;&lt;rec-number&gt;28&lt;/rec-number&gt;&lt;foreign-keys&gt;&lt;key app="EN" db-id="dtftfsr24va0v2etav4psxzqwvsxe0rzvwas" timestamp="0"&gt;28&lt;/key&gt;&lt;/foreign-keys&gt;&lt;ref-type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Pr>
          <w:noProof/>
        </w:rPr>
        <w:t>[39]</w:t>
      </w:r>
      <w:r>
        <w:fldChar w:fldCharType="end"/>
      </w:r>
      <w:r>
        <w:t xml:space="preserve">. </w:t>
      </w:r>
      <w:r w:rsidRPr="00960929">
        <w:t xml:space="preserve">Je me suis inspiré de ce score pour </w:t>
      </w:r>
      <w:r>
        <w:t xml:space="preserve">distinguer les nucléotides </w:t>
      </w:r>
      <w:proofErr w:type="spellStart"/>
      <w:r>
        <w:t>réactis</w:t>
      </w:r>
      <w:proofErr w:type="spellEnd"/>
      <w:r>
        <w:t xml:space="preserve"> des nucléotides peu réactifs. </w:t>
      </w:r>
      <w:r w:rsidRPr="001A55BA">
        <w:t xml:space="preserve">La seule différence est que les </w:t>
      </w:r>
      <w:r>
        <w:t>seuils</w:t>
      </w:r>
      <w:r w:rsidRPr="001A55BA">
        <w:t xml:space="preserve"> sont fixes.</w:t>
      </w:r>
    </w:p>
    <w:p w:rsidR="004A2FB9" w:rsidRPr="00A31EB6" w:rsidRDefault="004A2FB9" w:rsidP="004A2FB9">
      <w:r w:rsidRPr="006A7900">
        <w:t>Dans ce mémoire, vous constaterez que le concept pairé ou non pairé peut être précisé pour mieux évaluer la réactivité ou la non-réactivité d’un nucléotide</w:t>
      </w:r>
    </w:p>
    <w:p w:rsidR="004A2FB9" w:rsidRDefault="004A2FB9" w:rsidP="004A2FB9">
      <w:pPr>
        <w:pStyle w:val="Heading3"/>
      </w:pPr>
      <w:bookmarkStart w:id="224" w:name="_Toc502671844"/>
      <w:bookmarkStart w:id="225" w:name="_Hlk500767469"/>
      <w:r>
        <w:t xml:space="preserve">1.5.12 </w:t>
      </w:r>
      <w:proofErr w:type="spellStart"/>
      <w:r>
        <w:t>Mapseeker</w:t>
      </w:r>
      <w:bookmarkEnd w:id="224"/>
      <w:proofErr w:type="spellEnd"/>
    </w:p>
    <w:bookmarkEnd w:id="225"/>
    <w:p w:rsidR="004A2FB9" w:rsidRPr="007B3A7F" w:rsidRDefault="004A2FB9" w:rsidP="004A2FB9">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p>
    <w:p w:rsidR="004A2FB9" w:rsidRPr="00160BE0" w:rsidRDefault="004A2FB9" w:rsidP="004A2FB9">
      <w:pPr>
        <w:pStyle w:val="Heading4"/>
      </w:pPr>
      <w:bookmarkStart w:id="226" w:name="_Hlk501634506"/>
      <w:r>
        <w:t xml:space="preserve">1.5.12.1 </w:t>
      </w:r>
      <w:bookmarkEnd w:id="226"/>
      <w:r>
        <w:t>Prise en considération des décrochements naturels de la polymérase</w:t>
      </w:r>
    </w:p>
    <w:p w:rsidR="004A2FB9" w:rsidRPr="006D69A9" w:rsidRDefault="004A2FB9" w:rsidP="004A2FB9">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rsidR="004A2FB9" w:rsidRPr="00A8596B" w:rsidRDefault="004A2FB9" w:rsidP="004A2FB9">
      <w:pPr>
        <w:pStyle w:val="Heading4"/>
      </w:pPr>
      <w:r>
        <w:t xml:space="preserve">1.5.12.2 </w:t>
      </w:r>
      <w:r w:rsidRPr="00A8596B">
        <w:t>Normalisation sur un segment connu</w:t>
      </w:r>
    </w:p>
    <w:p w:rsidR="004A2FB9" w:rsidRPr="00A8596B" w:rsidRDefault="004A2FB9" w:rsidP="004A2FB9">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rsidR="004A2FB9" w:rsidRDefault="004A2FB9" w:rsidP="004A2FB9">
      <w:pPr>
        <w:pStyle w:val="Heading4"/>
      </w:pPr>
      <w:r>
        <w:lastRenderedPageBreak/>
        <w:t xml:space="preserve">1.5.12.3 </w:t>
      </w:r>
      <w:r w:rsidRPr="00A8596B">
        <w:t>Le biais de ligation</w:t>
      </w:r>
    </w:p>
    <w:p w:rsidR="004A2FB9" w:rsidRPr="00DF5344" w:rsidRDefault="004A2FB9" w:rsidP="004A2FB9">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rsidR="004A2FB9" w:rsidRDefault="004A2FB9" w:rsidP="004A2FB9">
      <w:pPr>
        <w:pStyle w:val="Heading4"/>
      </w:pPr>
      <w:r>
        <w:t>1.5.12.4 Rapport « signal sur bruit » (</w:t>
      </w:r>
      <w:r w:rsidRPr="00A011E7">
        <w:rPr>
          <w:i/>
        </w:rPr>
        <w:t>Signal to noise ratio</w:t>
      </w:r>
      <w:r>
        <w:t>)</w:t>
      </w:r>
    </w:p>
    <w:p w:rsidR="004A2FB9" w:rsidRPr="008C4093" w:rsidRDefault="004A2FB9" w:rsidP="004A2FB9">
      <w:pPr>
        <w:pStyle w:val="Paragraphe"/>
      </w:pPr>
      <w:r>
        <w:t xml:space="preserve">Cette valeur est calculée en divisant la moyenne des valeurs de réactivité par la moyenne des erreurs de tous les nucléotides d’un ARN </w:t>
      </w:r>
      <w:r>
        <w:fldChar w:fldCharType="begin"/>
      </w:r>
      <w:r>
        <w:instrText xml:space="preserve"> ADDIN EN.CITE &lt;EndNote&gt;&lt;Cite&gt;&lt;Author&gt;Das&lt;/Author&gt;&lt;Year&gt;2014&lt;/Year&gt;&lt;RecNum&gt;34&lt;/RecNum&gt;&lt;DisplayText&gt;[40]&lt;/DisplayText&gt;&lt;record&gt;&lt;rec-number&gt;34&lt;/rec-number&gt;&lt;foreign-keys&gt;&lt;key app="EN" db-id="dtftfsr24va0v2etav4psxzqwvsxe0rzvwas" timestamp="0"&gt;34&lt;/key&gt;&lt;/foreign-keys&gt;&lt;ref-type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Pr>
          <w:noProof/>
        </w:rPr>
        <w:t>[40]</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On y apprend entre autres que l’erreur est basée sur la loi de poisson. </w:t>
      </w:r>
    </w:p>
    <w:p w:rsidR="004A2FB9" w:rsidRDefault="004A2FB9" w:rsidP="004A2FB9">
      <w:pPr>
        <w:pStyle w:val="Heading3"/>
      </w:pPr>
      <w:bookmarkStart w:id="227" w:name="_Hlk501634558"/>
      <w:bookmarkStart w:id="228" w:name="_Toc502671845"/>
      <w:r>
        <w:t>1.5.13</w:t>
      </w:r>
      <w:bookmarkEnd w:id="227"/>
      <w:r>
        <w:t xml:space="preserve"> Outils de visualisation des structures secondaires</w:t>
      </w:r>
      <w:bookmarkEnd w:id="228"/>
    </w:p>
    <w:p w:rsidR="004A2FB9" w:rsidRPr="009D4206" w:rsidRDefault="004A2FB9" w:rsidP="004A2FB9">
      <w:pPr>
        <w:pStyle w:val="Heading4"/>
      </w:pPr>
      <w:bookmarkStart w:id="229" w:name="_Hlk501634572"/>
      <w:r>
        <w:t xml:space="preserve">1.5.13.1 </w:t>
      </w:r>
      <w:bookmarkEnd w:id="229"/>
      <w:r>
        <w:t>VARNA</w:t>
      </w:r>
    </w:p>
    <w:p w:rsidR="004A2FB9" w:rsidRDefault="004A2FB9" w:rsidP="004A2FB9">
      <w:pPr>
        <w:pStyle w:val="Paragraphe"/>
      </w:pPr>
      <w:r w:rsidRPr="006C776F">
        <w:t>La base de données RMDB utilise un outil nommé VARNA pour représenter la structure secondaire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instrText xml:space="preserve"> ADDIN EN.CITE &lt;EndNote&gt;&lt;Cite&gt;&lt;Author&gt;Darty&lt;/Author&gt;&lt;Year&gt;2010&lt;/Year&gt;&lt;RecNum&gt;32&lt;/RecNum&gt;&lt;DisplayText&gt;[41]&lt;/DisplayText&gt;&lt;record&gt;&lt;rec-number&gt;32&lt;/rec-number&gt;&lt;foreign-keys&gt;&lt;key app="EN" db-id="dtftfsr24va0v2etav4psxzqwvsxe0rzvwas" timestamp="0"&gt;32&lt;/key&gt;&lt;/foreign-keys&gt;&lt;ref-type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Pr>
          <w:noProof/>
        </w:rPr>
        <w:t>[41]</w:t>
      </w:r>
      <w:r>
        <w:fldChar w:fldCharType="end"/>
      </w:r>
      <w:r>
        <w:t>.</w:t>
      </w:r>
    </w:p>
    <w:p w:rsidR="004A2FB9" w:rsidRDefault="004A2FB9" w:rsidP="004A2FB9">
      <w:pPr>
        <w:pStyle w:val="Heading4"/>
      </w:pPr>
      <w:r>
        <w:t>1.5.13.2 FORNA</w:t>
      </w:r>
    </w:p>
    <w:p w:rsidR="004A2FB9" w:rsidRDefault="004A2FB9" w:rsidP="004A2FB9">
      <w:pPr>
        <w:pStyle w:val="Paragraphe"/>
      </w:pPr>
      <w:r w:rsidRPr="007B2D58">
        <w:t xml:space="preserve">FORNA est un logiciel de représentation de la structure secondaire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instrText xml:space="preserve"> ADDIN EN.CITE &lt;EndNote&gt;&lt;Cite&gt;&lt;Author&gt;Kerpedjiev&lt;/Author&gt;&lt;Year&gt;2015&lt;/Year&gt;&lt;RecNum&gt;33&lt;/RecNum&gt;&lt;DisplayText&gt;[42]&lt;/DisplayText&gt;&lt;record&gt;&lt;rec-number&gt;33&lt;/rec-number&gt;&lt;foreign-keys&gt;&lt;key app="EN" db-id="dtftfsr24va0v2etav4psxzqwvsxe0rzvwas" timestamp="0"&gt;33&lt;/key&gt;&lt;/foreign-keys&gt;&lt;ref-type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Pr>
          <w:noProof/>
        </w:rPr>
        <w:t>[42]</w:t>
      </w:r>
      <w:r>
        <w:fldChar w:fldCharType="end"/>
      </w:r>
      <w:r>
        <w:t>.</w:t>
      </w:r>
    </w:p>
    <w:p w:rsidR="004A2FB9" w:rsidRDefault="004A2FB9" w:rsidP="004A2FB9">
      <w:pPr>
        <w:pStyle w:val="Paragraphesuite"/>
        <w:jc w:val="center"/>
      </w:pPr>
      <w:r>
        <w:rPr>
          <w:noProof/>
        </w:rPr>
        <w:lastRenderedPageBreak/>
        <w:drawing>
          <wp:inline distT="0" distB="0" distL="0" distR="0" wp14:anchorId="15E24C27" wp14:editId="259033A2">
            <wp:extent cx="5510255" cy="18941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047" cy="1954541"/>
                    </a:xfrm>
                    <a:prstGeom prst="rect">
                      <a:avLst/>
                    </a:prstGeom>
                    <a:noFill/>
                    <a:ln>
                      <a:noFill/>
                    </a:ln>
                  </pic:spPr>
                </pic:pic>
              </a:graphicData>
            </a:graphic>
          </wp:inline>
        </w:drawing>
      </w:r>
    </w:p>
    <w:p w:rsidR="004A2FB9" w:rsidRDefault="004A2FB9" w:rsidP="004A2FB9">
      <w:pPr>
        <w:pStyle w:val="Figure"/>
      </w:pPr>
      <w:bookmarkStart w:id="230" w:name="_Toc502671243"/>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231" w:name="_Hlk500687591"/>
      <w:r>
        <w:t> </w:t>
      </w:r>
      <w:r w:rsidRPr="00695B80">
        <w:rPr>
          <w:i/>
        </w:rPr>
        <w:t>RNA LOOP-LOOP COMPLEX</w:t>
      </w:r>
      <w:bookmarkEnd w:id="231"/>
      <w:r>
        <w:t xml:space="preserve"> ». Leur identifiant est : « </w:t>
      </w:r>
      <w:r w:rsidRPr="005E1ED0">
        <w:t>1BJ2</w:t>
      </w:r>
      <w:r>
        <w:t xml:space="preserve"> ».</w:t>
      </w:r>
      <w:bookmarkEnd w:id="230"/>
    </w:p>
    <w:p w:rsidR="004A2FB9" w:rsidRDefault="004A2FB9" w:rsidP="004A2FB9">
      <w:pPr>
        <w:pStyle w:val="Paragraphesuite"/>
        <w:jc w:val="center"/>
      </w:pPr>
      <w:r>
        <w:rPr>
          <w:noProof/>
        </w:rPr>
        <w:drawing>
          <wp:inline distT="0" distB="0" distL="0" distR="0" wp14:anchorId="2819A1EC" wp14:editId="7A65ACED">
            <wp:extent cx="5439747" cy="314388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712" cy="3312047"/>
                    </a:xfrm>
                    <a:prstGeom prst="rect">
                      <a:avLst/>
                    </a:prstGeom>
                    <a:noFill/>
                    <a:ln>
                      <a:noFill/>
                    </a:ln>
                  </pic:spPr>
                </pic:pic>
              </a:graphicData>
            </a:graphic>
          </wp:inline>
        </w:drawing>
      </w:r>
    </w:p>
    <w:p w:rsidR="004A2FB9" w:rsidRDefault="004A2FB9" w:rsidP="004A2FB9">
      <w:pPr>
        <w:pStyle w:val="Figure"/>
      </w:pPr>
      <w:bookmarkStart w:id="232" w:name="_Toc500784030"/>
      <w:bookmarkStart w:id="233" w:name="_Toc501006053"/>
      <w:bookmarkStart w:id="234" w:name="_Toc502671244"/>
      <w:r>
        <w:t xml:space="preserve">Représentation en trois dimensions des ARN de la </w:t>
      </w:r>
      <w:r w:rsidRPr="0049713A">
        <w:t>figure</w:t>
      </w:r>
      <w:r>
        <w:t xml:space="preserve"> 10. Les pointillés mauves sont des ponts hydrogènes. La couleur des nucléotides est reliée à leur position allant du bleu (5’) au rouge (3’)</w:t>
      </w:r>
      <w:bookmarkEnd w:id="232"/>
      <w:bookmarkEnd w:id="233"/>
      <w:bookmarkEnd w:id="234"/>
      <w:r>
        <w:t xml:space="preserve"> </w:t>
      </w:r>
    </w:p>
    <w:p w:rsidR="004A2FB9" w:rsidRDefault="004A2FB9" w:rsidP="004A2FB9">
      <w:pPr>
        <w:spacing w:line="240" w:lineRule="auto"/>
        <w:jc w:val="left"/>
      </w:pPr>
      <w:r>
        <w:br w:type="page"/>
      </w:r>
    </w:p>
    <w:p w:rsidR="004A2FB9" w:rsidRDefault="004A2FB9" w:rsidP="004A2FB9">
      <w:pPr>
        <w:pStyle w:val="Heading3"/>
      </w:pPr>
      <w:bookmarkStart w:id="235" w:name="_Hlk501634689"/>
      <w:bookmarkStart w:id="236" w:name="_Toc502671846"/>
      <w:r>
        <w:lastRenderedPageBreak/>
        <w:t xml:space="preserve">1.5.14 </w:t>
      </w:r>
      <w:bookmarkEnd w:id="235"/>
      <w:r>
        <w:t>Azure</w:t>
      </w:r>
      <w:bookmarkEnd w:id="236"/>
    </w:p>
    <w:p w:rsidR="004A2FB9" w:rsidRDefault="004A2FB9" w:rsidP="004A2FB9">
      <w:pPr>
        <w:pStyle w:val="Paragraphe"/>
        <w:rPr>
          <w:b/>
        </w:rPr>
      </w:pPr>
      <w:r w:rsidRPr="001D5CE2">
        <w:t xml:space="preserve">Azure est une plateforme </w:t>
      </w:r>
      <w:r w:rsidRPr="00127AA1">
        <w:t>développ</w:t>
      </w:r>
      <w:r>
        <w:t>ée par</w:t>
      </w:r>
      <w:r w:rsidRPr="00127AA1">
        <w:t xml:space="preserve"> </w:t>
      </w:r>
      <w:r w:rsidRPr="001D5CE2">
        <w:t xml:space="preserve">l’équipe de Microsoft.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proofErr w:type="spellStart"/>
      <w:r w:rsidRPr="001D5CE2">
        <w:t>hyper-paramètres</w:t>
      </w:r>
      <w:proofErr w:type="spellEnd"/>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rsidR="004A2FB9" w:rsidRDefault="004A2FB9" w:rsidP="004A2FB9">
      <w:pPr>
        <w:pStyle w:val="Heading3"/>
      </w:pPr>
      <w:bookmarkStart w:id="237" w:name="_Hlk501634708"/>
      <w:bookmarkStart w:id="238" w:name="_Toc502671847"/>
      <w:r>
        <w:t xml:space="preserve">1.5.15 </w:t>
      </w:r>
      <w:bookmarkEnd w:id="237"/>
      <w:r>
        <w:t>Classifieurs</w:t>
      </w:r>
      <w:bookmarkEnd w:id="238"/>
    </w:p>
    <w:p w:rsidR="004A2FB9" w:rsidRDefault="004A2FB9" w:rsidP="004A2FB9">
      <w:pPr>
        <w:pStyle w:val="Paragraphe"/>
        <w:rPr>
          <w:b/>
        </w:rPr>
      </w:pPr>
      <w:r>
        <w:t>Les classifieurs sont des algorithmes qui prennent en entrée des éléments ayant tous les mêmes classes de caractéristiques et qui produit des catégories classant ces éléments. Les classifieurs suivants ont été utilisés pour prédire la classe de réactivité des nucléotides (basse ou haute).</w:t>
      </w:r>
    </w:p>
    <w:p w:rsidR="004A2FB9" w:rsidRDefault="004A2FB9" w:rsidP="004A2FB9">
      <w:pPr>
        <w:pStyle w:val="Heading4"/>
      </w:pPr>
      <w:r>
        <w:t>1.5.15.1 Réseau de neurones</w:t>
      </w:r>
    </w:p>
    <w:p w:rsidR="004A2FB9" w:rsidRDefault="004A2FB9" w:rsidP="004A2FB9">
      <w:pPr>
        <w:pStyle w:val="Paragraphe"/>
      </w:pPr>
      <w:r>
        <w:t>Un réseau</w:t>
      </w:r>
      <w:r w:rsidRPr="001D5CE2">
        <w:t xml:space="preserve"> de neurones </w:t>
      </w:r>
      <w:r>
        <w:t>est</w:t>
      </w:r>
      <w:r w:rsidRPr="001D5CE2">
        <w:t xml:space="preserve"> une classe d’algorithme d’apprentissage machine complexe. </w:t>
      </w:r>
      <w:r>
        <w:t>En générale,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rsidR="004A2FB9" w:rsidRDefault="004A2FB9" w:rsidP="004A2FB9">
      <w:pPr>
        <w:pStyle w:val="Heading4"/>
      </w:pPr>
      <w:r>
        <w:t>1.5.15.2 Régression logistique</w:t>
      </w:r>
    </w:p>
    <w:p w:rsidR="004A2FB9" w:rsidRDefault="004A2FB9" w:rsidP="004A2FB9">
      <w:pPr>
        <w:pStyle w:val="Paragraphe"/>
      </w:pPr>
      <w:r>
        <w:t>La régression logistique est un modèle d’apprentissage machine populaire dans lequel on tente de maximiser la vraisemblance d’un modèle logistique de la forme :</w:t>
      </w:r>
    </w:p>
    <w:p w:rsidR="004A2FB9" w:rsidRDefault="004A2FB9" w:rsidP="004A2FB9">
      <w:pPr>
        <w:pStyle w:val="Paragraphesuite"/>
        <w:jc w:val="center"/>
      </w:pPr>
      <w:r>
        <w:rPr>
          <w:noProof/>
        </w:rPr>
        <w:drawing>
          <wp:inline distT="0" distB="0" distL="0" distR="0" wp14:anchorId="29A80A44" wp14:editId="2E9EAA72">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38857" cy="453077"/>
                    </a:xfrm>
                    <a:prstGeom prst="rect">
                      <a:avLst/>
                    </a:prstGeom>
                  </pic:spPr>
                </pic:pic>
              </a:graphicData>
            </a:graphic>
          </wp:inline>
        </w:drawing>
      </w:r>
    </w:p>
    <w:p w:rsidR="004A2FB9" w:rsidRDefault="004A2FB9" w:rsidP="004A2FB9">
      <w:pPr>
        <w:pStyle w:val="Paragraphe"/>
      </w:pPr>
      <w:r>
        <w:lastRenderedPageBreak/>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 elle est transformée en variable binaire</w:t>
      </w:r>
      <w:r>
        <w:t xml:space="preserve"> au début de l’algorithme </w:t>
      </w:r>
      <w:r>
        <w:fldChar w:fldCharType="begin"/>
      </w:r>
      <w:r>
        <w:instrText xml:space="preserve"> ADDIN EN.CITE &lt;EndNote&gt;&lt;Cite&gt;&lt;Year&gt;2002&lt;/Year&gt;&lt;RecNum&gt;49&lt;/RecNum&gt;&lt;DisplayText&gt;[43]&lt;/DisplayText&gt;&lt;record&gt;&lt;rec-number&gt;49&lt;/rec-number&gt;&lt;foreign-keys&gt;&lt;key app="EN" db-id="dtftfsr24va0v2etav4psxzqwvsxe0rzvwas" timestamp="0"&gt;49&lt;/key&gt;&lt;/foreign-keys&gt;&lt;ref-type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Pr>
          <w:noProof/>
        </w:rPr>
        <w:t>[43]</w:t>
      </w:r>
      <w:r>
        <w:fldChar w:fldCharType="end"/>
      </w:r>
      <w:r>
        <w:t>.</w:t>
      </w:r>
    </w:p>
    <w:p w:rsidR="004A2FB9" w:rsidRPr="00743315" w:rsidRDefault="004A2FB9" w:rsidP="004A2FB9">
      <w:pPr>
        <w:pStyle w:val="Heading4"/>
      </w:pPr>
      <w:bookmarkStart w:id="239" w:name="_Hlk500691901"/>
      <w:r>
        <w:t xml:space="preserve">1.5.15.3 </w:t>
      </w:r>
      <w:r w:rsidRPr="00BE58D5">
        <w:t>Machine à vecteurs de support</w:t>
      </w:r>
      <w:r>
        <w:t xml:space="preserve">. </w:t>
      </w:r>
      <w:bookmarkEnd w:id="239"/>
    </w:p>
    <w:p w:rsidR="004A2FB9" w:rsidRPr="00743315" w:rsidRDefault="004A2FB9" w:rsidP="004A2FB9">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instrText xml:space="preserve"> ADDIN EN.CITE &lt;EndNote&gt;&lt;Cite&gt;&lt;Author&gt;Steinwart&lt;/Author&gt;&lt;Year&gt;2008&lt;/Year&gt;&lt;RecNum&gt;50&lt;/RecNum&gt;&lt;DisplayText&gt;[44]&lt;/DisplayText&gt;&lt;record&gt;&lt;rec-number&gt;50&lt;/rec-number&gt;&lt;foreign-keys&gt;&lt;key app="EN" db-id="dtftfsr24va0v2etav4psxzqwvsxe0rzvwas" timestamp="0"&gt;50&lt;/key&gt;&lt;/foreign-keys&gt;&lt;ref-type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Pr>
          <w:noProof/>
        </w:rPr>
        <w:t>[44]</w:t>
      </w:r>
      <w:r>
        <w:fldChar w:fldCharType="end"/>
      </w:r>
      <w:r>
        <w:t xml:space="preserve"> .</w:t>
      </w:r>
    </w:p>
    <w:p w:rsidR="004A2FB9" w:rsidRPr="008A4FF4" w:rsidRDefault="004A2FB9" w:rsidP="004A2FB9">
      <w:pPr>
        <w:pStyle w:val="Heading4"/>
      </w:pPr>
      <w:r>
        <w:t xml:space="preserve">1.5.15.4 </w:t>
      </w:r>
      <w:r w:rsidRPr="008A4FF4">
        <w:t>Arbres de décisions</w:t>
      </w:r>
    </w:p>
    <w:p w:rsidR="004A2FB9" w:rsidRPr="008A4FF4" w:rsidRDefault="004A2FB9" w:rsidP="004A2FB9">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instrText xml:space="preserve"> ADDIN EN.CITE &lt;EndNote&gt;&lt;Cite&gt;&lt;Author&gt;Barros&lt;/Author&gt;&lt;Year&gt;2015&lt;/Year&gt;&lt;RecNum&gt;51&lt;/RecNum&gt;&lt;DisplayText&gt;[45]&lt;/DisplayText&gt;&lt;record&gt;&lt;rec-number&gt;51&lt;/rec-number&gt;&lt;foreign-keys&gt;&lt;key app="EN" db-id="dtftfsr24va0v2etav4psxzqwvsxe0rzvwas" timestamp="0"&gt;51&lt;/key&gt;&lt;/foreign-keys&gt;&lt;ref-type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Pr>
          <w:noProof/>
        </w:rPr>
        <w:t>[45]</w:t>
      </w:r>
      <w:r>
        <w:fldChar w:fldCharType="end"/>
      </w:r>
    </w:p>
    <w:p w:rsidR="004A2FB9" w:rsidRDefault="004A2FB9" w:rsidP="004A2FB9">
      <w:pPr>
        <w:pStyle w:val="Heading4"/>
      </w:pPr>
      <w:bookmarkStart w:id="240" w:name="_Hlk501634762"/>
      <w:r>
        <w:t xml:space="preserve">1.5.15.5 </w:t>
      </w:r>
      <w:bookmarkEnd w:id="240"/>
      <w:r>
        <w:t xml:space="preserve">Arbre de décision « </w:t>
      </w:r>
      <w:r w:rsidRPr="00E15844">
        <w:rPr>
          <w:i/>
        </w:rPr>
        <w:t>boosté</w:t>
      </w:r>
      <w:r>
        <w:t xml:space="preserve"> » ou « </w:t>
      </w:r>
      <w:bookmarkStart w:id="241"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241"/>
      <w:proofErr w:type="spellEnd"/>
      <w:r>
        <w:t xml:space="preserve"> »</w:t>
      </w:r>
    </w:p>
    <w:p w:rsidR="004A2FB9" w:rsidRPr="008D1B9D" w:rsidRDefault="004A2FB9" w:rsidP="004A2FB9">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instrText xml:space="preserve"> ADDIN EN.CITE &lt;EndNote&gt;&lt;Cite&gt;&lt;Author&gt;Friedman&lt;/Author&gt;&lt;Year&gt;2001&lt;/Year&gt;&lt;RecNum&gt;53&lt;/RecNum&gt;&lt;DisplayText&gt;[46]&lt;/DisplayText&gt;&lt;record&gt;&lt;rec-number&gt;53&lt;/rec-number&gt;&lt;foreign-keys&gt;&lt;key app="EN" db-id="dtftfsr24va0v2etav4psxzqwvsxe0rzvwas" timestamp="0"&gt;53&lt;/key&gt;&lt;/foreign-keys&gt;&lt;ref-type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Pr>
          <w:noProof/>
        </w:rPr>
        <w:t>[46]</w:t>
      </w:r>
      <w:r>
        <w:fldChar w:fldCharType="end"/>
      </w:r>
      <w:r>
        <w:t>.</w:t>
      </w:r>
    </w:p>
    <w:p w:rsidR="004A2FB9" w:rsidRPr="00136EC6" w:rsidRDefault="004A2FB9" w:rsidP="004A2FB9">
      <w:pPr>
        <w:pStyle w:val="Heading4"/>
      </w:pPr>
      <w:r>
        <w:t xml:space="preserve"> 1.5.15.6 « </w:t>
      </w:r>
      <w:bookmarkStart w:id="242" w:name="_Hlk517872741"/>
      <w:r w:rsidRPr="00E15844">
        <w:rPr>
          <w:i/>
        </w:rPr>
        <w:t>Bayes point machine</w:t>
      </w:r>
      <w:r>
        <w:t xml:space="preserve"> </w:t>
      </w:r>
      <w:bookmarkEnd w:id="242"/>
      <w:r>
        <w:t>»</w:t>
      </w:r>
    </w:p>
    <w:p w:rsidR="004A2FB9" w:rsidRDefault="004A2FB9" w:rsidP="004A2FB9">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instrText xml:space="preserve"> ADDIN EN.CITE &lt;EndNote&gt;&lt;Cite&gt;&lt;Author&gt;Herbrich RHERB&lt;/Author&gt;&lt;Year&gt;2001&lt;/Year&gt;&lt;RecNum&gt;52&lt;/RecNum&gt;&lt;DisplayText&gt;[47]&lt;/DisplayText&gt;&lt;record&gt;&lt;rec-number&gt;52&lt;/rec-number&gt;&lt;foreign-keys&gt;&lt;key app="EN" db-id="dtftfsr24va0v2etav4psxzqwvsxe0rzvwas" timestamp="0"&gt;52&lt;/key&gt;&lt;/foreign-keys&gt;&lt;ref-type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Pr>
          <w:noProof/>
        </w:rPr>
        <w:t>[47]</w:t>
      </w:r>
      <w:r>
        <w:fldChar w:fldCharType="end"/>
      </w:r>
      <w:r>
        <w:t>.</w:t>
      </w:r>
    </w:p>
    <w:p w:rsidR="004A2FB9" w:rsidRDefault="004A2FB9" w:rsidP="004A2FB9">
      <w:pPr>
        <w:pStyle w:val="Heading3"/>
      </w:pPr>
      <w:bookmarkStart w:id="243" w:name="_Hlk501634788"/>
      <w:bookmarkStart w:id="244" w:name="_Toc502671848"/>
      <w:r>
        <w:lastRenderedPageBreak/>
        <w:t xml:space="preserve">1.5.16 </w:t>
      </w:r>
      <w:bookmarkEnd w:id="243"/>
      <w:r>
        <w:t>Métriques couramment utilisées</w:t>
      </w:r>
      <w:bookmarkEnd w:id="244"/>
    </w:p>
    <w:p w:rsidR="004A2FB9" w:rsidRPr="007B06A2" w:rsidRDefault="004A2FB9" w:rsidP="004A2FB9">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rsidR="004A2FB9" w:rsidRDefault="004A2FB9" w:rsidP="004A2FB9">
      <w:pPr>
        <w:pStyle w:val="Heading4"/>
      </w:pPr>
      <w:r>
        <w:t>1.5.16.1 Corrélation de Pearson (c</w:t>
      </w:r>
      <w:r w:rsidRPr="005A0633">
        <w:t>orrélation linéaire</w:t>
      </w:r>
      <w:r>
        <w:t>)</w:t>
      </w:r>
    </w:p>
    <w:p w:rsidR="004A2FB9" w:rsidRPr="00D13968" w:rsidRDefault="004A2FB9" w:rsidP="004A2FB9">
      <w:pPr>
        <w:pStyle w:val="Paragraphe"/>
      </w:pPr>
      <w:r>
        <w:t>Cette métrique permet d’établir une corrélation entre deux vecteurs de la même longueur. Chaque élément d’un vecteur doit être relié à l’élément de même indice de l’autre vecteur. Une valeur de 1 signifie une corrélation parfaite et une valeur de -1 signifie une corrélation inversée. Une valeur de 0 signifie pas de corrélation du tout. D’autre métriques de mesure de la corrélation existent, par exemple la corrélation de Spearman et la covariance.</w:t>
      </w:r>
    </w:p>
    <w:p w:rsidR="004A2FB9" w:rsidRDefault="004A2FB9" w:rsidP="004A2FB9">
      <w:pPr>
        <w:pStyle w:val="Heading4"/>
        <w:rPr>
          <w:sz w:val="28"/>
        </w:rPr>
      </w:pPr>
      <w:bookmarkStart w:id="245" w:name="_Hlk501634811"/>
      <w:r>
        <w:t xml:space="preserve">1.5.16.2 </w:t>
      </w:r>
      <w:bookmarkEnd w:id="245"/>
      <w:r w:rsidRPr="008D1B9D">
        <w:rPr>
          <w:sz w:val="28"/>
        </w:rPr>
        <w:t>Métrique</w:t>
      </w:r>
      <w:r>
        <w:rPr>
          <w:sz w:val="28"/>
        </w:rPr>
        <w:t>s</w:t>
      </w:r>
      <w:r w:rsidRPr="008D1B9D">
        <w:rPr>
          <w:sz w:val="28"/>
        </w:rPr>
        <w:t xml:space="preserve"> de mesure de la performance des algorithmes d’apprentissage machine </w:t>
      </w:r>
    </w:p>
    <w:p w:rsidR="004A2FB9" w:rsidRDefault="004A2FB9" w:rsidP="004A2FB9">
      <w:pPr>
        <w:pStyle w:val="Heading4"/>
      </w:pPr>
      <w:bookmarkStart w:id="246" w:name="_Hlk501634830"/>
      <w:r>
        <w:t xml:space="preserve">1.5.16.2.1 </w:t>
      </w:r>
      <w:bookmarkEnd w:id="246"/>
      <w:r>
        <w:t>Les vrais positifs</w:t>
      </w:r>
    </w:p>
    <w:p w:rsidR="004A2FB9" w:rsidRDefault="004A2FB9" w:rsidP="004A2FB9">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rsidR="004A2FB9" w:rsidRDefault="004A2FB9" w:rsidP="004A2FB9">
      <w:pPr>
        <w:pStyle w:val="Heading4"/>
      </w:pPr>
      <w:r>
        <w:t>1.5.16.2.2 Les faux positifs</w:t>
      </w:r>
    </w:p>
    <w:p w:rsidR="004A2FB9" w:rsidRDefault="004A2FB9" w:rsidP="004A2FB9">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rsidR="004A2FB9" w:rsidRDefault="004A2FB9" w:rsidP="004A2FB9">
      <w:pPr>
        <w:pStyle w:val="Heading4"/>
      </w:pPr>
      <w:r>
        <w:t xml:space="preserve">1.5.16.2.3 Les vrais </w:t>
      </w:r>
      <w:r w:rsidRPr="00906881">
        <w:t>négatifs</w:t>
      </w:r>
      <w:r>
        <w:t xml:space="preserve"> et les faux </w:t>
      </w:r>
      <w:r w:rsidRPr="00906881">
        <w:t>négatifs</w:t>
      </w:r>
    </w:p>
    <w:p w:rsidR="004A2FB9" w:rsidRDefault="004A2FB9" w:rsidP="004A2FB9">
      <w:pPr>
        <w:pStyle w:val="Paragraphe"/>
      </w:pPr>
      <w:r>
        <w:t>Il suffit de remplacer le terme positif par le terme négatif dans les deux définitions précédentes pour avoir la définition des vrais et faux négatifs.</w:t>
      </w:r>
    </w:p>
    <w:p w:rsidR="004A2FB9" w:rsidRDefault="004A2FB9" w:rsidP="004A2FB9">
      <w:pPr>
        <w:pStyle w:val="Paragraphesuite"/>
      </w:pPr>
      <w:r>
        <w:lastRenderedPageBreak/>
        <w:t xml:space="preserve">Dans le reste du mémoire, il sera question de vrais « Hi », faux « Hi », vrais « Low » et faux « Low », cela fait référence à la prédiction des classes discrètes de réactivité chimique des nucléotides. Les seuils sont de 0,5 et 1. </w:t>
      </w:r>
      <w:proofErr w:type="gramStart"/>
      <w:r>
        <w:t>( «</w:t>
      </w:r>
      <w:proofErr w:type="gramEnd"/>
      <w:r>
        <w:t xml:space="preserve"> Hi » </w:t>
      </w:r>
      <w:r w:rsidRPr="003E333F">
        <w:t xml:space="preserve">&gt; 1 &amp; </w:t>
      </w:r>
      <w:r>
        <w:t xml:space="preserve">« Low » </w:t>
      </w:r>
      <w:r w:rsidRPr="003E333F">
        <w:t xml:space="preserve">&lt; 0,5 </w:t>
      </w:r>
      <w:r>
        <w:t>)</w:t>
      </w:r>
    </w:p>
    <w:p w:rsidR="004A2FB9" w:rsidRDefault="004A2FB9" w:rsidP="004A2FB9">
      <w:pPr>
        <w:pStyle w:val="Heading4"/>
      </w:pPr>
      <w:r>
        <w:t xml:space="preserve">1.5.16.2.4 Le taux de vrais positifs (« </w:t>
      </w:r>
      <w:proofErr w:type="spellStart"/>
      <w:r w:rsidRPr="001B398F">
        <w:rPr>
          <w:i/>
        </w:rPr>
        <w:t>True</w:t>
      </w:r>
      <w:proofErr w:type="spellEnd"/>
      <w:r w:rsidRPr="001B398F">
        <w:rPr>
          <w:i/>
        </w:rPr>
        <w:t xml:space="preserve"> positive rate</w:t>
      </w:r>
      <w:r>
        <w:t xml:space="preserve"> »)</w:t>
      </w:r>
    </w:p>
    <w:p w:rsidR="004A2FB9" w:rsidRPr="00907556" w:rsidRDefault="004A2FB9" w:rsidP="004A2FB9">
      <w:pPr>
        <w:pStyle w:val="Paragraphe"/>
      </w:pPr>
      <w:bookmarkStart w:id="247" w:name="_Hlk501359515"/>
      <w:r>
        <w:t>Le taux de vrais positifs est le nombre de vrais positifs divisé par le nombre d’éléments positifs total. L’axe verticale de la courbe ROC est le taux de vrais positifs.</w:t>
      </w:r>
      <w:bookmarkEnd w:id="247"/>
    </w:p>
    <w:p w:rsidR="004A2FB9" w:rsidRDefault="004A2FB9" w:rsidP="004A2FB9">
      <w:pPr>
        <w:pStyle w:val="Heading4"/>
      </w:pPr>
      <w:r>
        <w:t xml:space="preserve">1.5.16.2.5 Le taux de faux positifs (« </w:t>
      </w:r>
      <w:r w:rsidRPr="001B398F">
        <w:rPr>
          <w:i/>
        </w:rPr>
        <w:t>False positive rate</w:t>
      </w:r>
      <w:r>
        <w:t xml:space="preserve"> »)</w:t>
      </w:r>
    </w:p>
    <w:p w:rsidR="004A2FB9" w:rsidRPr="00396529" w:rsidRDefault="004A2FB9" w:rsidP="004A2FB9">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rsidR="004A2FB9" w:rsidRDefault="004A2FB9" w:rsidP="004A2FB9">
      <w:pPr>
        <w:pStyle w:val="Heading4"/>
      </w:pPr>
      <w:r>
        <w:t xml:space="preserve">1.5.16.2.6 La </w:t>
      </w:r>
      <w:bookmarkStart w:id="248" w:name="_Hlk500770412"/>
      <w:r>
        <w:t>précision</w:t>
      </w:r>
      <w:bookmarkEnd w:id="248"/>
    </w:p>
    <w:p w:rsidR="004A2FB9" w:rsidRDefault="004A2FB9" w:rsidP="004A2FB9">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nucléotides, une </w:t>
      </w:r>
      <w:r w:rsidRPr="00A02CDF">
        <w:lastRenderedPageBreak/>
        <w:t xml:space="preserve">précision </w:t>
      </w:r>
      <w:r w:rsidRPr="00FD5636">
        <w:t>élevée déclare comme réactifs une petite fraction des nucléotides qui le sont, mais se trompe rarement.</w:t>
      </w:r>
      <w:r>
        <w:t xml:space="preserve"> Pour atteindre une plus grande </w:t>
      </w:r>
      <w:r w:rsidRPr="00A02CDF">
        <w:t>précision</w:t>
      </w:r>
      <w:r>
        <w:t>, on doit donc simplement prendre moins de risques et prédire moins d’éléments de la classe d’intérêt.</w:t>
      </w:r>
    </w:p>
    <w:p w:rsidR="004A2FB9" w:rsidRDefault="004A2FB9" w:rsidP="004A2FB9">
      <w:pPr>
        <w:pStyle w:val="Heading4"/>
      </w:pPr>
      <w:r>
        <w:t>1.5.16.2.7 Le rappel ou sensitivité</w:t>
      </w:r>
    </w:p>
    <w:p w:rsidR="004A2FB9" w:rsidRDefault="004A2FB9" w:rsidP="004A2FB9">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rsidR="004A2FB9" w:rsidRDefault="004A2FB9" w:rsidP="004A2FB9">
      <w:pPr>
        <w:pStyle w:val="Heading4"/>
      </w:pPr>
      <w:bookmarkStart w:id="249" w:name="_Hlk501363510"/>
      <w:r>
        <w:t>1.5.16.2.8 Score F1</w:t>
      </w:r>
    </w:p>
    <w:p w:rsidR="004A2FB9" w:rsidRPr="000160E0" w:rsidRDefault="004A2FB9" w:rsidP="004A2FB9">
      <w:pPr>
        <w:pStyle w:val="Paragraphe"/>
      </w:pPr>
      <w:r>
        <w:t>Cette valeur considère le rappel et la précision dans son calcul. Plus précisément, le score F1 et la moyenne harmonique de la précision est du rappel. Plus la valeur est près de 1, meilleur est l’algorithme</w:t>
      </w:r>
      <w:bookmarkEnd w:id="249"/>
      <w:r w:rsidRPr="000160E0">
        <w:t xml:space="preserve"> </w:t>
      </w:r>
      <w:r>
        <w:fldChar w:fldCharType="begin"/>
      </w:r>
      <w:r>
        <w:instrText xml:space="preserve"> ADDIN EN.CITE &lt;EndNote&gt;&lt;Cite&gt;&lt;Author&gt;POWERS&lt;/Author&gt;&lt;Year&gt;2011&lt;/Year&gt;&lt;RecNum&gt;46&lt;/RecNum&gt;&lt;DisplayText&gt;[48]&lt;/DisplayText&gt;&lt;record&gt;&lt;rec-number&gt;46&lt;/rec-number&gt;&lt;foreign-keys&gt;&lt;key app="EN" db-id="dtftfsr24va0v2etav4psxzqwvsxe0rzvwas" timestamp="0"&gt;46&lt;/key&gt;&lt;/foreign-keys&gt;&lt;ref-type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Pr>
          <w:noProof/>
        </w:rPr>
        <w:t>[48]</w:t>
      </w:r>
      <w:r>
        <w:fldChar w:fldCharType="end"/>
      </w:r>
      <w:r w:rsidRPr="000160E0">
        <w:t>.</w:t>
      </w:r>
    </w:p>
    <w:p w:rsidR="004A2FB9" w:rsidRDefault="004A2FB9" w:rsidP="004A2FB9">
      <w:pPr>
        <w:pStyle w:val="Heading4"/>
      </w:pPr>
      <w:bookmarkStart w:id="250" w:name="_Hlk501363449"/>
      <w:r>
        <w:t xml:space="preserve">1.5.16.2.9 </w:t>
      </w:r>
      <w:r w:rsidRPr="00821C5D">
        <w:t>Table de contingence</w:t>
      </w:r>
      <w:bookmarkEnd w:id="250"/>
      <w:r w:rsidRPr="00821C5D">
        <w:t xml:space="preserve"> </w:t>
      </w:r>
    </w:p>
    <w:p w:rsidR="004A2FB9" w:rsidRPr="004A6D09" w:rsidRDefault="004A2FB9" w:rsidP="004A2FB9">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rsidR="004A2FB9" w:rsidRPr="00733A3B" w:rsidRDefault="004A2FB9" w:rsidP="004A2FB9">
      <w:pPr>
        <w:pStyle w:val="Heading4"/>
      </w:pPr>
      <w:r>
        <w:t xml:space="preserve">1.5.16.2.10 </w:t>
      </w:r>
      <w:r w:rsidRPr="00733A3B">
        <w:t>Courbe ROC</w:t>
      </w:r>
    </w:p>
    <w:p w:rsidR="004A2FB9" w:rsidRDefault="004A2FB9" w:rsidP="004A2FB9">
      <w:pPr>
        <w:pStyle w:val="Paragraphe"/>
      </w:pPr>
      <w:bookmarkStart w:id="251"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rsidR="004A2FB9" w:rsidRDefault="004A2FB9" w:rsidP="004A2FB9">
      <w:pPr>
        <w:pStyle w:val="Heading3"/>
      </w:pPr>
      <w:bookmarkStart w:id="252" w:name="_Hlk501634916"/>
      <w:bookmarkStart w:id="253" w:name="_Toc502671849"/>
      <w:bookmarkEnd w:id="251"/>
      <w:r>
        <w:lastRenderedPageBreak/>
        <w:t xml:space="preserve">1.5.17 </w:t>
      </w:r>
      <w:bookmarkEnd w:id="252"/>
      <w:r>
        <w:t>Autres logiciels utilisés</w:t>
      </w:r>
      <w:bookmarkEnd w:id="253"/>
    </w:p>
    <w:p w:rsidR="004A2FB9" w:rsidRDefault="004A2FB9" w:rsidP="004A2FB9">
      <w:pPr>
        <w:pStyle w:val="Heading4"/>
      </w:pPr>
      <w:bookmarkStart w:id="254" w:name="_Hlk501634924"/>
      <w:r>
        <w:t xml:space="preserve">1.5.17.1 </w:t>
      </w:r>
      <w:bookmarkEnd w:id="254"/>
      <w:proofErr w:type="spellStart"/>
      <w:r w:rsidRPr="00EB7171">
        <w:t>Mongodb</w:t>
      </w:r>
      <w:proofErr w:type="spellEnd"/>
    </w:p>
    <w:p w:rsidR="004A2FB9" w:rsidRPr="008D1B9D" w:rsidRDefault="004A2FB9" w:rsidP="004A2FB9">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rsidR="004A2FB9" w:rsidRDefault="004A2FB9" w:rsidP="004A2FB9">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les MCN comme vous le lirez dans le chapitre 1.</w:t>
      </w:r>
    </w:p>
    <w:p w:rsidR="004A2FB9" w:rsidRDefault="004A2FB9" w:rsidP="004A2FB9">
      <w:pPr>
        <w:pStyle w:val="Heading4"/>
      </w:pPr>
      <w:r>
        <w:t>1.5.17.2 Node.js</w:t>
      </w:r>
    </w:p>
    <w:p w:rsidR="004A2FB9" w:rsidRDefault="004A2FB9" w:rsidP="004A2FB9">
      <w:pPr>
        <w:pStyle w:val="Paragraphe"/>
      </w:pPr>
      <w:r>
        <w:t xml:space="preserve"> </w:t>
      </w:r>
      <w:bookmarkStart w:id="255"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255"/>
    </w:p>
    <w:p w:rsidR="004A2FB9" w:rsidRDefault="004A2FB9" w:rsidP="004A2FB9">
      <w:pPr>
        <w:pStyle w:val="Heading3"/>
      </w:pPr>
      <w:bookmarkStart w:id="256" w:name="_Hlk501634952"/>
      <w:bookmarkStart w:id="257" w:name="_Toc502671850"/>
      <w:r>
        <w:t xml:space="preserve">1.5.18 </w:t>
      </w:r>
      <w:bookmarkEnd w:id="256"/>
      <w:r>
        <w:t>Formats de fichiers</w:t>
      </w:r>
      <w:bookmarkEnd w:id="257"/>
    </w:p>
    <w:p w:rsidR="004A2FB9" w:rsidRPr="00974B02" w:rsidRDefault="004A2FB9" w:rsidP="004A2FB9">
      <w:pPr>
        <w:pStyle w:val="Paragraphe"/>
      </w:pPr>
      <w:r>
        <w:t>RNASS produit en sortie des fichiers JSON qui peuvent être converti en fichier CSV pour faciliter leur étude ultérieure.</w:t>
      </w:r>
    </w:p>
    <w:p w:rsidR="004A2FB9" w:rsidRDefault="004A2FB9" w:rsidP="004A2FB9">
      <w:pPr>
        <w:pStyle w:val="Heading4"/>
      </w:pPr>
      <w:r>
        <w:t>1.5.18.1 JSON (</w:t>
      </w:r>
      <w:r w:rsidRPr="003E301E">
        <w:t xml:space="preserve">JavaScript </w:t>
      </w:r>
      <w:proofErr w:type="spellStart"/>
      <w:r w:rsidRPr="003E301E">
        <w:t>object</w:t>
      </w:r>
      <w:proofErr w:type="spellEnd"/>
      <w:r w:rsidRPr="003E301E">
        <w:t xml:space="preserve"> notation</w:t>
      </w:r>
      <w:r>
        <w:t>)</w:t>
      </w:r>
    </w:p>
    <w:p w:rsidR="004A2FB9" w:rsidRDefault="004A2FB9" w:rsidP="004A2FB9">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rsidR="004A2FB9" w:rsidRDefault="004A2FB9" w:rsidP="004A2FB9">
      <w:pPr>
        <w:pStyle w:val="Heading4"/>
      </w:pPr>
      <w:r>
        <w:lastRenderedPageBreak/>
        <w:t>1.5.18.2 CSV (</w:t>
      </w:r>
      <w:r w:rsidRPr="003E301E">
        <w:t xml:space="preserve">comma </w:t>
      </w:r>
      <w:proofErr w:type="spellStart"/>
      <w:r w:rsidRPr="003E301E">
        <w:t>separated</w:t>
      </w:r>
      <w:proofErr w:type="spellEnd"/>
      <w:r w:rsidRPr="003E301E">
        <w:t xml:space="preserve"> value</w:t>
      </w:r>
      <w:r>
        <w:t>)</w:t>
      </w:r>
    </w:p>
    <w:p w:rsidR="004A2FB9" w:rsidRPr="00324D1D" w:rsidRDefault="004A2FB9" w:rsidP="004A2FB9">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rsidR="007476FB" w:rsidRDefault="007476FB">
      <w:pPr>
        <w:spacing w:line="240" w:lineRule="auto"/>
        <w:jc w:val="left"/>
        <w:rPr>
          <w:sz w:val="14"/>
          <w:lang w:val="en-US"/>
        </w:rPr>
      </w:pPr>
      <w:r>
        <w:rPr>
          <w:sz w:val="14"/>
          <w:lang w:val="en-US"/>
        </w:rPr>
        <w:br w:type="page"/>
      </w:r>
    </w:p>
    <w:p w:rsidR="007476FB" w:rsidRDefault="007476FB" w:rsidP="007476FB">
      <w:pPr>
        <w:pStyle w:val="Heading3"/>
      </w:pPr>
      <w:bookmarkStart w:id="258" w:name="_Toc502671855"/>
      <w:r>
        <w:lastRenderedPageBreak/>
        <w:t>Le format RDAT</w:t>
      </w:r>
      <w:bookmarkEnd w:id="258"/>
    </w:p>
    <w:p w:rsidR="007476FB" w:rsidRPr="003D5A34" w:rsidRDefault="007476FB" w:rsidP="007476FB">
      <w:pPr>
        <w:pStyle w:val="Paragraphe"/>
      </w:pPr>
      <w:r>
        <w:t>Les données de la RMDB sont disponibles en deux formats : le format ISATAB (non utilisé) et le format RDAT. Les spécifications de ces formats sont disponibles sur le site web de la RMDB</w:t>
      </w:r>
      <w:r>
        <w:fldChar w:fldCharType="begin"/>
      </w:r>
      <w:r>
        <w:instrText xml:space="preserve"> ADDIN EN.CITE &lt;EndNote&gt;&lt;Cite&gt;&lt;Author&gt;Watkins&lt;/Author&gt;&lt;RecNum&gt;39&lt;/RecNum&gt;&lt;DisplayText&gt;[50]&lt;/DisplayText&gt;&lt;record&gt;&lt;rec-number&gt;39&lt;/rec-number&gt;&lt;foreign-keys&gt;&lt;key app="EN" db-id="dtftfsr24va0v2etav4psxzqwvsxe0rzvwas" timestamp="0"&gt;39&lt;/key&gt;&lt;/foreign-keys&gt;&lt;ref-type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Pr>
          <w:noProof/>
        </w:rPr>
        <w:t>[50]</w:t>
      </w:r>
      <w:r>
        <w:fldChar w:fldCharType="end"/>
      </w:r>
      <w:r>
        <w:t xml:space="preserve">. Les fichiers RDAT sont générés par </w:t>
      </w:r>
      <w:proofErr w:type="spellStart"/>
      <w:r>
        <w:t>MapSeeker</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nucléotides avant cet indice n’ont pas de valeur de réactivité. Les conditions dans lesquels l’expérience a été menée, tel que la température et la concentration des </w:t>
      </w:r>
      <w:bookmarkStart w:id="259" w:name="_Hlk501377967"/>
      <w:r>
        <w:t>espèces chimiques</w:t>
      </w:r>
      <w:bookmarkEnd w:id="259"/>
      <w:r>
        <w:t>, sont disponibles dans la variable annotation de chaque séquence.</w:t>
      </w:r>
      <w:r w:rsidRPr="009F4261">
        <w:t xml:space="preserve"> </w:t>
      </w:r>
      <w:r>
        <w:t xml:space="preserve">De plus, c’est dans ce fichier qu’on retrouve le traitement numérique qui a été fait sur les données. </w:t>
      </w:r>
    </w:p>
    <w:p w:rsidR="009C066D" w:rsidRDefault="009C066D">
      <w:pPr>
        <w:spacing w:line="240" w:lineRule="auto"/>
        <w:jc w:val="left"/>
        <w:rPr>
          <w:sz w:val="14"/>
        </w:rPr>
      </w:pPr>
      <w:r>
        <w:rPr>
          <w:sz w:val="14"/>
        </w:rPr>
        <w:br w:type="page"/>
      </w:r>
    </w:p>
    <w:p w:rsidR="009C066D" w:rsidRDefault="009C066D" w:rsidP="009C066D">
      <w:pPr>
        <w:pStyle w:val="Paragraphesuite"/>
        <w:rPr>
          <w:noProof/>
          <w:lang w:val="en-US"/>
        </w:rPr>
      </w:pPr>
      <w:r>
        <w:rPr>
          <w:noProof/>
          <w:lang w:val="en-US"/>
        </w:rPr>
        <w:lastRenderedPageBreak/>
        <w:drawing>
          <wp:inline distT="0" distB="0" distL="0" distR="0" wp14:anchorId="57DC6778" wp14:editId="3D7A4321">
            <wp:extent cx="5234305" cy="610108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4305" cy="6101080"/>
                    </a:xfrm>
                    <a:prstGeom prst="rect">
                      <a:avLst/>
                    </a:prstGeom>
                    <a:noFill/>
                    <a:ln>
                      <a:noFill/>
                    </a:ln>
                  </pic:spPr>
                </pic:pic>
              </a:graphicData>
            </a:graphic>
          </wp:inline>
        </w:drawing>
      </w:r>
    </w:p>
    <w:p w:rsidR="009C066D" w:rsidRPr="00DA3EF8" w:rsidRDefault="009C066D" w:rsidP="009C066D">
      <w:pPr>
        <w:pStyle w:val="Figure"/>
        <w:rPr>
          <w:b/>
        </w:rPr>
      </w:pPr>
      <w:r w:rsidRPr="00DA3EF8">
        <w:rPr>
          <w:b/>
        </w:rPr>
        <w:t>Moyenne des valeurs surveillées pour l’expérience : « ETERNA_R00_0000 ».</w:t>
      </w:r>
    </w:p>
    <w:p w:rsidR="009C066D" w:rsidRPr="00DA3EF8" w:rsidRDefault="009C066D" w:rsidP="009C066D">
      <w:pPr>
        <w:spacing w:line="240" w:lineRule="auto"/>
        <w:jc w:val="left"/>
        <w:rPr>
          <w:noProof/>
        </w:rPr>
      </w:pPr>
      <w:r w:rsidRPr="00DA3EF8">
        <w:rPr>
          <w:noProof/>
        </w:rPr>
        <w:br w:type="page"/>
      </w:r>
    </w:p>
    <w:p w:rsidR="009C066D" w:rsidRDefault="009C066D" w:rsidP="009C066D">
      <w:pPr>
        <w:pStyle w:val="Paragraphesuite"/>
        <w:rPr>
          <w:lang w:val="en-US"/>
        </w:rPr>
      </w:pPr>
      <w:r>
        <w:rPr>
          <w:noProof/>
          <w:lang w:val="en-US"/>
        </w:rPr>
        <w:lastRenderedPageBreak/>
        <w:drawing>
          <wp:inline distT="0" distB="0" distL="0" distR="0" wp14:anchorId="166E2F58" wp14:editId="1C1AFB18">
            <wp:extent cx="5234305" cy="6148705"/>
            <wp:effectExtent l="0" t="0" r="444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4305" cy="6148705"/>
                    </a:xfrm>
                    <a:prstGeom prst="rect">
                      <a:avLst/>
                    </a:prstGeom>
                    <a:noFill/>
                    <a:ln>
                      <a:noFill/>
                    </a:ln>
                  </pic:spPr>
                </pic:pic>
              </a:graphicData>
            </a:graphic>
          </wp:inline>
        </w:drawing>
      </w:r>
    </w:p>
    <w:p w:rsidR="009C066D" w:rsidRPr="00DA3EF8" w:rsidRDefault="009C066D" w:rsidP="009C066D">
      <w:pPr>
        <w:pStyle w:val="Figure"/>
        <w:rPr>
          <w:b/>
        </w:rPr>
      </w:pPr>
      <w:r w:rsidRPr="00DA3EF8">
        <w:rPr>
          <w:b/>
        </w:rPr>
        <w:t>Moyenne des valeurs surveillées pour l’expérience : « ETERNA_R00_000</w:t>
      </w:r>
      <w:r>
        <w:rPr>
          <w:b/>
        </w:rPr>
        <w:t>2</w:t>
      </w:r>
      <w:r w:rsidRPr="00DA3EF8">
        <w:rPr>
          <w:b/>
        </w:rPr>
        <w:t> ».</w:t>
      </w:r>
      <w:r>
        <w:rPr>
          <w:b/>
        </w:rPr>
        <w:t xml:space="preserve"> </w:t>
      </w:r>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521F7D11" wp14:editId="1D0DDB9B">
            <wp:extent cx="5234305" cy="6400800"/>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4305" cy="6400800"/>
                    </a:xfrm>
                    <a:prstGeom prst="rect">
                      <a:avLst/>
                    </a:prstGeom>
                    <a:noFill/>
                    <a:ln>
                      <a:noFill/>
                    </a:ln>
                  </pic:spPr>
                </pic:pic>
              </a:graphicData>
            </a:graphic>
          </wp:inline>
        </w:drawing>
      </w:r>
    </w:p>
    <w:p w:rsidR="009C066D" w:rsidRPr="00DA3EF8" w:rsidRDefault="009C066D" w:rsidP="009C066D">
      <w:pPr>
        <w:pStyle w:val="Figure"/>
        <w:rPr>
          <w:b/>
        </w:rPr>
      </w:pPr>
      <w:r w:rsidRPr="00DA3EF8">
        <w:rPr>
          <w:b/>
        </w:rPr>
        <w:t>Moyenne des valeurs surveillées pour l’expérience : « ETERNA_R</w:t>
      </w:r>
      <w:r>
        <w:rPr>
          <w:b/>
        </w:rPr>
        <w:t>69</w:t>
      </w:r>
      <w:r w:rsidRPr="00DA3EF8">
        <w:rPr>
          <w:b/>
        </w:rPr>
        <w:t>_0000 ».</w:t>
      </w:r>
    </w:p>
    <w:p w:rsidR="009C066D" w:rsidRPr="00DA3EF8" w:rsidRDefault="009C066D" w:rsidP="009C066D">
      <w:pPr>
        <w:pStyle w:val="Figure"/>
      </w:pPr>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37AE8866" wp14:editId="3DB388A5">
            <wp:extent cx="5250180" cy="6148705"/>
            <wp:effectExtent l="0" t="0" r="762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0180" cy="6148705"/>
                    </a:xfrm>
                    <a:prstGeom prst="rect">
                      <a:avLst/>
                    </a:prstGeom>
                    <a:noFill/>
                    <a:ln>
                      <a:noFill/>
                    </a:ln>
                  </pic:spPr>
                </pic:pic>
              </a:graphicData>
            </a:graphic>
          </wp:inline>
        </w:drawing>
      </w:r>
    </w:p>
    <w:p w:rsidR="009C066D" w:rsidRPr="00DA3EF8" w:rsidRDefault="009C066D" w:rsidP="009C066D">
      <w:pPr>
        <w:pStyle w:val="Figure"/>
        <w:rPr>
          <w:b/>
        </w:rPr>
      </w:pPr>
      <w:r w:rsidRPr="00DA3EF8">
        <w:rPr>
          <w:b/>
        </w:rPr>
        <w:t>Moyenne des valeurs surveillées pour l’expérience : « ETERNA_R</w:t>
      </w:r>
      <w:r>
        <w:rPr>
          <w:b/>
        </w:rPr>
        <w:t>69</w:t>
      </w:r>
      <w:r w:rsidRPr="00DA3EF8">
        <w:rPr>
          <w:b/>
        </w:rPr>
        <w:t>_000</w:t>
      </w:r>
      <w:r>
        <w:rPr>
          <w:b/>
        </w:rPr>
        <w:t>1</w:t>
      </w:r>
      <w:r w:rsidRPr="00DA3EF8">
        <w:rPr>
          <w:b/>
        </w:rPr>
        <w:t> ».</w:t>
      </w:r>
    </w:p>
    <w:p w:rsidR="004A2FB9" w:rsidRDefault="004A2FB9" w:rsidP="007A63C0">
      <w:pPr>
        <w:rPr>
          <w:sz w:val="14"/>
        </w:rPr>
      </w:pPr>
    </w:p>
    <w:p w:rsidR="00D53208" w:rsidRDefault="00D53208">
      <w:pPr>
        <w:spacing w:line="240" w:lineRule="auto"/>
        <w:jc w:val="left"/>
        <w:rPr>
          <w:sz w:val="14"/>
        </w:rPr>
      </w:pPr>
      <w:r>
        <w:rPr>
          <w:sz w:val="14"/>
        </w:rPr>
        <w:br w:type="page"/>
      </w:r>
    </w:p>
    <w:p w:rsidR="00D53208" w:rsidRPr="009C066D" w:rsidRDefault="00D53208" w:rsidP="00D53208">
      <w:pPr>
        <w:pStyle w:val="Paragraphe"/>
      </w:pPr>
      <m:oMathPara>
        <m:oMath>
          <m:func>
            <m:funcPr>
              <m:ctrlPr>
                <w:rPr>
                  <w:rFonts w:ascii="Cambria Math" w:eastAsia="Cambria Math" w:hAnsi="Cambria Math" w:cs="Cambria Math"/>
                </w:rPr>
              </m:ctrlPr>
            </m:funcPr>
            <m:fName>
              <m:r>
                <m:rPr>
                  <m:sty m:val="p"/>
                </m:rPr>
                <w:rPr>
                  <w:rFonts w:ascii="Cambria Math" w:eastAsia="Cambria Math" w:hAnsi="Cambria Math" w:cs="Cambria Math"/>
                </w:rPr>
                <m:t>min</m:t>
              </m:r>
            </m:fName>
            <m:e>
              <m:d>
                <m:dPr>
                  <m:ctrlPr>
                    <w:rPr>
                      <w:rFonts w:ascii="Cambria Math" w:eastAsia="Cambria Math" w:hAnsi="Cambria Math" w:cs="Cambria Math"/>
                      <w:i/>
                    </w:rPr>
                  </m:ctrlPr>
                </m:dPr>
                <m:e>
                  <m:r>
                    <w:rPr>
                      <w:rFonts w:ascii="Cambria Math" w:eastAsia="Cambria Math" w:hAnsi="Cambria Math" w:cs="Cambria Math"/>
                    </w:rPr>
                    <m:t>y</m:t>
                  </m:r>
                </m:e>
              </m:d>
            </m:e>
          </m:func>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1-abs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num>
                                        <m:den>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den>
                                      </m:f>
                                    </m:e>
                                  </m:d>
                                </m:e>
                              </m:d>
                            </m:e>
                            <m:sup>
                              <m:r>
                                <w:rPr>
                                  <w:rFonts w:ascii="Cambria Math" w:hAnsi="Cambria Math"/>
                                  <w:lang w:val="en-US"/>
                                </w:rPr>
                                <m:t>2</m:t>
                              </m:r>
                            </m:sup>
                          </m:sSup>
                          <m:r>
                            <w:rPr>
                              <w:rFonts w:ascii="Cambria Math" w:hAnsi="Cambria Math"/>
                              <w:lang w:val="en-US"/>
                            </w:rPr>
                            <m:t xml:space="preserve">     </m:t>
                          </m:r>
                        </m:e>
                      </m:nary>
                    </m:e>
                  </m:d>
                </m:num>
                <m:den>
                  <m:r>
                    <w:rPr>
                      <w:rFonts w:ascii="Cambria Math" w:eastAsia="Cambria Math" w:hAnsi="Cambria Math" w:cs="Cambria Math"/>
                    </w:rPr>
                    <m:t>total</m:t>
                  </m:r>
                </m:den>
              </m:f>
            </m:e>
          </m:box>
        </m:oMath>
      </m:oMathPara>
    </w:p>
    <w:p w:rsidR="005155B3" w:rsidRDefault="005155B3">
      <w:pPr>
        <w:spacing w:line="240" w:lineRule="auto"/>
        <w:jc w:val="left"/>
        <w:rPr>
          <w:sz w:val="14"/>
        </w:rPr>
      </w:pPr>
      <w:r>
        <w:rPr>
          <w:sz w:val="14"/>
        </w:rPr>
        <w:br w:type="page"/>
      </w:r>
    </w:p>
    <w:p w:rsidR="005155B3" w:rsidRPr="000D0E0C" w:rsidRDefault="005155B3" w:rsidP="005155B3">
      <w:pPr>
        <w:pStyle w:val="Heading3"/>
      </w:pPr>
      <w:bookmarkStart w:id="260" w:name="_Toc502671856"/>
      <w:r>
        <w:lastRenderedPageBreak/>
        <w:t>Repliement des ARN</w:t>
      </w:r>
      <w:bookmarkEnd w:id="260"/>
    </w:p>
    <w:p w:rsidR="005155B3" w:rsidRDefault="005155B3" w:rsidP="005155B3">
      <w:pPr>
        <w:pStyle w:val="Paragraphe"/>
      </w:pPr>
      <w:r>
        <w:t xml:space="preserve">Seuls les logiciels </w:t>
      </w:r>
      <w:proofErr w:type="spellStart"/>
      <w:r>
        <w:t>MCFlashfold</w:t>
      </w:r>
      <w:proofErr w:type="spellEnd"/>
      <w:r>
        <w:t xml:space="preserve"> et </w:t>
      </w:r>
      <w:proofErr w:type="spellStart"/>
      <w:r>
        <w:t>RNAsubopt</w:t>
      </w:r>
      <w:proofErr w:type="spellEnd"/>
      <w:r>
        <w:t xml:space="preserve"> ont été utilisés pour replier les ARN. </w:t>
      </w:r>
      <w:proofErr w:type="spellStart"/>
      <w:r>
        <w:t>RNAsubopt</w:t>
      </w:r>
      <w:proofErr w:type="spellEnd"/>
      <w:r>
        <w:t xml:space="preserve"> est un logiciel provenant de la suite Vienna package et </w:t>
      </w:r>
      <w:proofErr w:type="spellStart"/>
      <w:r>
        <w:t>MCFlashfold</w:t>
      </w:r>
      <w:proofErr w:type="spellEnd"/>
      <w:r>
        <w:t xml:space="preserve"> est un logiciel qui a été créé dans le laboratoire du Dr Major. Ces deux logiciels ont pour particularité de calculer un ensemble de SS auxquels ils attribuent une valeur d’énergie. Le nombre de SS calculée peut être modifié directement ou en fonction d’un écart d’énergie entre la SS de minimum d’énergie libre (minimum free </w:t>
      </w:r>
      <w:proofErr w:type="spellStart"/>
      <w:r>
        <w:t>energie</w:t>
      </w:r>
      <w:proofErr w:type="spellEnd"/>
      <w:r>
        <w:t xml:space="preserve"> (MFE)) et les autres SS. Vu la complexité qu’amène le calcul de chaque SS supplémentaire en raison du nombre de prédictions de réactivité chimique à faire (une par nucléotide de chaque SS), RNASS en considère relativement peu. Plusieurs valeurs ont été testées, toutes plus petites que cent. Dans la majorité des analyses qui suivent. Dix SS sous-optimales sont utilisées.</w:t>
      </w:r>
    </w:p>
    <w:p w:rsidR="005155B3" w:rsidRDefault="005155B3" w:rsidP="005155B3">
      <w:pPr>
        <w:pStyle w:val="Paragraphesuite"/>
      </w:pPr>
      <w:r>
        <w:t xml:space="preserve">Un troisième logiciel, </w:t>
      </w:r>
      <w:proofErr w:type="spellStart"/>
      <w:r>
        <w:t>RNAfold</w:t>
      </w:r>
      <w:proofErr w:type="spellEnd"/>
      <w:r>
        <w:t xml:space="preserve">, est utilisé pour obtenir la diversité d’ensemble et la fréquence de la SS d’énergie minimale (MFE) dans les SS prédites. </w:t>
      </w:r>
    </w:p>
    <w:p w:rsidR="005155B3" w:rsidRDefault="005155B3" w:rsidP="005155B3">
      <w:r>
        <w:t xml:space="preserve">Toutes ces données sont placées dans un fichier JSON standardisé. La prochaine section décrit quelques-uns de ces champs. </w:t>
      </w:r>
    </w:p>
    <w:p w:rsidR="005155B3" w:rsidRDefault="005155B3" w:rsidP="005155B3">
      <w:pPr>
        <w:pStyle w:val="Heading3"/>
      </w:pPr>
      <w:bookmarkStart w:id="261" w:name="_Toc502671857"/>
      <w:r>
        <w:t>Champ des fichiers JSON standardisés</w:t>
      </w:r>
      <w:bookmarkEnd w:id="261"/>
    </w:p>
    <w:p w:rsidR="005155B3" w:rsidRDefault="005155B3" w:rsidP="005155B3">
      <w:pPr>
        <w:pStyle w:val="Paragraphe"/>
        <w:rPr>
          <w:lang w:eastAsia="en-CA"/>
        </w:rPr>
      </w:pPr>
      <w:r>
        <w:t xml:space="preserve">Les deux prochaines pages présentent la liste des champs des fichiers JSON de sorties. Chaque champ du tableau II est présent dans l’ensemble des séquences. Le champ est le nom de la variable. La structure du fichier est arborescente (un champ peut contenir plusieurs champs). Le </w:t>
      </w:r>
      <w:r w:rsidRPr="00EB7171">
        <w:t>tableau</w:t>
      </w:r>
      <w:r>
        <w:t xml:space="preserve"> II présente les champs des nucléotides, un des champs des ARN.</w:t>
      </w:r>
    </w:p>
    <w:p w:rsidR="005155B3" w:rsidRDefault="005155B3" w:rsidP="005155B3">
      <w:pPr>
        <w:pStyle w:val="Paragraphe"/>
      </w:pPr>
      <w:r>
        <w:br w:type="page"/>
      </w:r>
    </w:p>
    <w:p w:rsidR="005155B3" w:rsidRDefault="005155B3" w:rsidP="005155B3">
      <w:pPr>
        <w:pStyle w:val="Tableau"/>
      </w:pPr>
      <w:bookmarkStart w:id="262" w:name="_Toc502671227"/>
      <w:bookmarkStart w:id="263" w:name="_Toc502672538"/>
      <w:r>
        <w:lastRenderedPageBreak/>
        <w:t>Description des champs des fichiers JSON standardisés des ARN</w:t>
      </w:r>
      <w:bookmarkEnd w:id="262"/>
      <w:bookmarkEnd w:id="263"/>
    </w:p>
    <w:tbl>
      <w:tblPr>
        <w:tblStyle w:val="PlainTable3"/>
        <w:tblW w:w="0" w:type="auto"/>
        <w:tblLook w:val="0480" w:firstRow="0" w:lastRow="0" w:firstColumn="1" w:lastColumn="0" w:noHBand="0" w:noVBand="1"/>
      </w:tblPr>
      <w:tblGrid>
        <w:gridCol w:w="1539"/>
        <w:gridCol w:w="3040"/>
        <w:gridCol w:w="4423"/>
      </w:tblGrid>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top w:val="threeDEmboss" w:sz="24" w:space="0" w:color="auto"/>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seq</w:t>
            </w:r>
            <w:proofErr w:type="spellEnd"/>
          </w:p>
        </w:tc>
        <w:tc>
          <w:tcPr>
            <w:tcW w:w="0" w:type="auto"/>
            <w:tcBorders>
              <w:top w:val="threeDEmboss" w:sz="24" w:space="0" w:color="auto"/>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frequenceNT</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La s</w:t>
            </w:r>
            <w:r w:rsidRPr="00970D81">
              <w:rPr>
                <w:rFonts w:ascii="Times New Roman" w:hAnsi="Times New Roman" w:cs="Times New Roman"/>
                <w:shd w:val="clear" w:color="auto" w:fill="FFFFFF" w:themeFill="background1"/>
              </w:rPr>
              <w:t>équence de l’ARN</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La fréquence relative des nucléotides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13027F" w:rsidRDefault="005155B3" w:rsidP="00A75E99">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proofErr w:type="spellStart"/>
            <w:r w:rsidRPr="00EB7171">
              <w:t>ScoresMoy</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graph_transition</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La moyenne des scores</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 xml:space="preserve">Les valeurs des énergies des SS et </w:t>
            </w:r>
            <w:r>
              <w:rPr>
                <w:rFonts w:ascii="Times New Roman" w:hAnsi="Times New Roman" w:cs="Times New Roman"/>
                <w:shd w:val="clear" w:color="auto" w:fill="FFFFFF" w:themeFill="background1"/>
              </w:rPr>
              <w:t xml:space="preserve">les </w:t>
            </w:r>
            <w:r w:rsidRPr="00970D81">
              <w:rPr>
                <w:rFonts w:ascii="Times New Roman" w:hAnsi="Times New Roman" w:cs="Times New Roman"/>
                <w:shd w:val="clear" w:color="auto" w:fill="FFFFFF" w:themeFill="background1"/>
              </w:rPr>
              <w:t>lien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de transition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entre les structure</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scoreTab</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nts</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score</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Les d</w:t>
            </w:r>
            <w:r w:rsidRPr="00970D81">
              <w:rPr>
                <w:rFonts w:ascii="Times New Roman" w:hAnsi="Times New Roman" w:cs="Times New Roman"/>
                <w:shd w:val="clear" w:color="auto" w:fill="FFFFFF" w:themeFill="background1"/>
              </w:rPr>
              <w:t>étails sur les nucléotides*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erreurTab</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reactivityVector</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d'erreur</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réactivité discr</w:t>
            </w:r>
            <w:r>
              <w:rPr>
                <w:rFonts w:ascii="Times New Roman" w:hAnsi="Times New Roman" w:cs="Times New Roman"/>
                <w:shd w:val="clear" w:color="auto" w:fill="FFFFFF" w:themeFill="background1"/>
              </w:rPr>
              <w:t>et.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ed</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sc_mcff</w:t>
            </w:r>
            <w:proofErr w:type="spellEnd"/>
            <w:r w:rsidRPr="002C0B68">
              <w:t xml:space="preserve"> / </w:t>
            </w:r>
            <w:proofErr w:type="spellStart"/>
            <w:r w:rsidRPr="002C0B68">
              <w:t>sc_so</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d</w:t>
            </w:r>
            <w:r w:rsidRPr="00970D81">
              <w:rPr>
                <w:rFonts w:ascii="Times New Roman" w:hAnsi="Times New Roman" w:cs="Times New Roman"/>
                <w:shd w:val="clear" w:color="auto" w:fill="FFFFFF" w:themeFill="background1"/>
              </w:rPr>
              <w:t>iversité d'ensemble</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s</w:t>
            </w:r>
            <w:r w:rsidRPr="00970D81">
              <w:rPr>
                <w:rFonts w:ascii="Times New Roman" w:hAnsi="Times New Roman" w:cs="Times New Roman"/>
                <w:shd w:val="clear" w:color="auto" w:fill="FFFFFF" w:themeFill="background1"/>
              </w:rPr>
              <w:t>core de</w:t>
            </w:r>
            <w:r>
              <w:rPr>
                <w:rFonts w:ascii="Times New Roman" w:hAnsi="Times New Roman" w:cs="Times New Roman"/>
                <w:shd w:val="clear" w:color="auto" w:fill="FFFFFF" w:themeFill="background1"/>
              </w:rPr>
              <w:t xml:space="preserve"> </w:t>
            </w:r>
            <w:r w:rsidRPr="00970D81">
              <w:rPr>
                <w:rFonts w:ascii="Times New Roman" w:hAnsi="Times New Roman" w:cs="Times New Roman"/>
                <w:shd w:val="clear" w:color="auto" w:fill="FFFFFF" w:themeFill="background1"/>
              </w:rPr>
              <w:t>prédiction pour chaque SS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freqMfe</w:t>
            </w:r>
            <w:proofErr w:type="spellEnd"/>
          </w:p>
        </w:tc>
        <w:tc>
          <w:tcPr>
            <w:tcW w:w="0" w:type="auto"/>
            <w:tcBorders>
              <w:left w:val="single" w:sz="4" w:space="0" w:color="auto"/>
              <w:right w:val="threeDEmboss" w:sz="24" w:space="0" w:color="auto"/>
            </w:tcBorders>
            <w:vAlign w:val="center"/>
          </w:tcPr>
          <w:p w:rsidR="005155B3" w:rsidRPr="0013027F" w:rsidRDefault="005155B3" w:rsidP="00A75E99">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r w:rsidRPr="00AF3199">
              <w:t>info</w:t>
            </w:r>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bottom w:val="threeDEmboss" w:sz="24"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f</w:t>
            </w:r>
            <w:r w:rsidRPr="00970D81">
              <w:rPr>
                <w:rFonts w:ascii="Times New Roman" w:hAnsi="Times New Roman" w:cs="Times New Roman"/>
                <w:shd w:val="clear" w:color="auto" w:fill="FFFFFF" w:themeFill="background1"/>
              </w:rPr>
              <w:t xml:space="preserve">réquence de la </w:t>
            </w:r>
            <w:proofErr w:type="spellStart"/>
            <w:r w:rsidRPr="00970D81">
              <w:rPr>
                <w:rFonts w:ascii="Times New Roman" w:hAnsi="Times New Roman" w:cs="Times New Roman"/>
                <w:shd w:val="clear" w:color="auto" w:fill="FFFFFF" w:themeFill="background1"/>
              </w:rPr>
              <w:t>mfe</w:t>
            </w:r>
            <w:proofErr w:type="spellEnd"/>
            <w:r w:rsidRPr="00970D81">
              <w:rPr>
                <w:rFonts w:ascii="Times New Roman" w:hAnsi="Times New Roman" w:cs="Times New Roman"/>
                <w:shd w:val="clear" w:color="auto" w:fill="FFFFFF" w:themeFill="background1"/>
              </w:rPr>
              <w:t xml:space="preserve"> dans l'ensemble</w:t>
            </w:r>
            <w:r>
              <w:rPr>
                <w:rFonts w:ascii="Times New Roman" w:hAnsi="Times New Roman" w:cs="Times New Roman"/>
                <w:shd w:val="clear" w:color="auto" w:fill="FFFFFF" w:themeFill="background1"/>
              </w:rPr>
              <w:t xml:space="preserve"> (</w:t>
            </w:r>
            <w:proofErr w:type="spellStart"/>
            <w:r>
              <w:rPr>
                <w:rFonts w:ascii="Times New Roman" w:hAnsi="Times New Roman" w:cs="Times New Roman"/>
                <w:shd w:val="clear" w:color="auto" w:fill="FFFFFF" w:themeFill="background1"/>
              </w:rPr>
              <w:t>RNAfold</w:t>
            </w:r>
            <w:proofErr w:type="spellEnd"/>
            <w:r>
              <w:rPr>
                <w:rFonts w:ascii="Times New Roman" w:hAnsi="Times New Roman" w:cs="Times New Roman"/>
                <w:shd w:val="clear" w:color="auto" w:fill="FFFFFF" w:themeFill="background1"/>
              </w:rPr>
              <w:t>)</w:t>
            </w:r>
          </w:p>
        </w:tc>
        <w:tc>
          <w:tcPr>
            <w:tcW w:w="0" w:type="auto"/>
            <w:tcBorders>
              <w:left w:val="single" w:sz="4" w:space="0" w:color="auto"/>
              <w:bottom w:val="threeDEmboss" w:sz="2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Information sur les paramètres de RNASS</w:t>
            </w:r>
          </w:p>
        </w:tc>
      </w:tr>
    </w:tbl>
    <w:p w:rsidR="005155B3" w:rsidRDefault="005155B3" w:rsidP="005155B3">
      <w:pPr>
        <w:pStyle w:val="NormalWeb"/>
        <w:shd w:val="clear" w:color="auto" w:fill="FFFFFF"/>
        <w:spacing w:before="60" w:beforeAutospacing="0" w:after="60" w:afterAutospacing="0" w:line="192" w:lineRule="atLeast"/>
        <w:ind w:left="720" w:right="60"/>
        <w:rPr>
          <w:rFonts w:ascii="Arial" w:hAnsi="Arial" w:cs="Arial"/>
          <w:color w:val="222222"/>
          <w:sz w:val="19"/>
          <w:szCs w:val="19"/>
          <w:lang w:val="fr-CA"/>
        </w:rPr>
      </w:pPr>
      <w:r>
        <w:rPr>
          <w:rFonts w:ascii="Arial" w:hAnsi="Arial" w:cs="Arial"/>
          <w:color w:val="222222"/>
          <w:sz w:val="19"/>
          <w:szCs w:val="19"/>
          <w:lang w:val="fr-CA"/>
        </w:rPr>
        <w:t>*Voir le tableau de la prochaine page</w:t>
      </w:r>
    </w:p>
    <w:p w:rsidR="005155B3" w:rsidRDefault="005155B3" w:rsidP="005155B3">
      <w:pPr>
        <w:pStyle w:val="Paragraphe"/>
      </w:pPr>
      <w:r>
        <w:br w:type="page"/>
      </w:r>
    </w:p>
    <w:p w:rsidR="005155B3" w:rsidRPr="003E103F" w:rsidRDefault="005155B3" w:rsidP="005155B3">
      <w:pPr>
        <w:pStyle w:val="Tableau"/>
      </w:pPr>
      <w:bookmarkStart w:id="264" w:name="_Toc502672539"/>
      <w:r w:rsidRPr="003E103F">
        <w:lastRenderedPageBreak/>
        <w:t xml:space="preserve">Description du champs </w:t>
      </w:r>
      <w:proofErr w:type="spellStart"/>
      <w:r w:rsidRPr="003E103F">
        <w:rPr>
          <w:i/>
        </w:rPr>
        <w:t>nts</w:t>
      </w:r>
      <w:proofErr w:type="spellEnd"/>
      <w:r w:rsidRPr="003E103F">
        <w:t xml:space="preserve"> des fichiers JSON standardisés</w:t>
      </w:r>
      <w:bookmarkEnd w:id="264"/>
    </w:p>
    <w:tbl>
      <w:tblPr>
        <w:tblStyle w:val="PlainTable3"/>
        <w:tblW w:w="0" w:type="auto"/>
        <w:tblLook w:val="0480" w:firstRow="0" w:lastRow="0" w:firstColumn="1" w:lastColumn="0" w:noHBand="0" w:noVBand="1"/>
      </w:tblPr>
      <w:tblGrid>
        <w:gridCol w:w="1628"/>
        <w:gridCol w:w="3662"/>
        <w:gridCol w:w="3712"/>
      </w:tblGrid>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top w:val="threeDEmboss" w:sz="24" w:space="0" w:color="auto"/>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970D81" w:rsidRDefault="005155B3" w:rsidP="00A75E99">
            <w:pPr>
              <w:pStyle w:val="text"/>
              <w:cnfStyle w:val="000000100000" w:firstRow="0" w:lastRow="0" w:firstColumn="0" w:lastColumn="0" w:oddVBand="0" w:evenVBand="0" w:oddHBand="1" w:evenHBand="0" w:firstRowFirstColumn="0" w:firstRowLastColumn="0" w:lastRowFirstColumn="0" w:lastRowLastColumn="0"/>
            </w:pPr>
            <w:r>
              <w:t>score</w:t>
            </w:r>
          </w:p>
        </w:tc>
        <w:tc>
          <w:tcPr>
            <w:tcW w:w="0" w:type="auto"/>
            <w:tcBorders>
              <w:top w:val="threeDEmboss" w:sz="24" w:space="0" w:color="auto"/>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position</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sz w:val="22"/>
                <w:shd w:val="clear" w:color="auto" w:fill="FFFFFF" w:themeFill="background1"/>
              </w:rPr>
            </w:pPr>
            <w:r>
              <w:rPr>
                <w:sz w:val="22"/>
                <w:shd w:val="clear" w:color="auto" w:fill="FFFFFF" w:themeFill="background1"/>
              </w:rPr>
              <w:t>La valeur de réactivité.</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La p</w:t>
            </w:r>
            <w:r w:rsidRPr="003E103F">
              <w:rPr>
                <w:rFonts w:ascii="Times New Roman" w:hAnsi="Times New Roman" w:cs="Times New Roman"/>
                <w:shd w:val="clear" w:color="auto" w:fill="FFFFFF" w:themeFill="background1"/>
              </w:rPr>
              <w:t>osition</w:t>
            </w:r>
            <w:r w:rsidRPr="00AF6D79">
              <w:rPr>
                <w:rFonts w:ascii="Arial" w:hAnsi="Arial" w:cs="Arial"/>
                <w:color w:val="303030"/>
                <w:sz w:val="22"/>
                <w:shd w:val="clear" w:color="auto" w:fill="FFFFFF" w:themeFill="background1"/>
              </w:rPr>
              <w:t xml:space="preserve"> dans la séquence</w:t>
            </w:r>
            <w:r>
              <w:rPr>
                <w:rFonts w:ascii="Arial" w:hAnsi="Arial" w:cs="Arial"/>
                <w:color w:val="303030"/>
                <w:sz w:val="22"/>
                <w:shd w:val="clear" w:color="auto" w:fill="FFFFFF" w:themeFill="background1"/>
              </w:rPr>
              <w:t>.</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erreur</w:t>
            </w:r>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region</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v</w:t>
            </w:r>
            <w:r w:rsidRPr="003E103F">
              <w:rPr>
                <w:rFonts w:ascii="Times New Roman" w:hAnsi="Times New Roman" w:cs="Times New Roman"/>
                <w:shd w:val="clear" w:color="auto" w:fill="FFFFFF" w:themeFill="background1"/>
              </w:rPr>
              <w:t>aleur</w:t>
            </w:r>
            <w:r w:rsidRPr="00AF6D79">
              <w:rPr>
                <w:rFonts w:ascii="Arial" w:hAnsi="Arial" w:cs="Arial"/>
                <w:color w:val="303030"/>
                <w:sz w:val="22"/>
                <w:shd w:val="clear" w:color="auto" w:fill="FFFFFF" w:themeFill="background1"/>
              </w:rPr>
              <w:t xml:space="preserve"> de l’erreur</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4A315F"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222222"/>
                <w:sz w:val="22"/>
                <w:shd w:val="clear" w:color="auto" w:fill="FFFFFF" w:themeFill="background1"/>
              </w:rPr>
              <w:t xml:space="preserve">Le </w:t>
            </w:r>
            <w:r w:rsidRPr="003E103F">
              <w:rPr>
                <w:rFonts w:ascii="Times New Roman" w:hAnsi="Times New Roman" w:cs="Times New Roman"/>
                <w:shd w:val="clear" w:color="auto" w:fill="FFFFFF" w:themeFill="background1"/>
              </w:rPr>
              <w:t>nucléotide</w:t>
            </w:r>
            <w:r w:rsidRPr="00AF6D79">
              <w:rPr>
                <w:rFonts w:ascii="Arial" w:hAnsi="Arial" w:cs="Arial"/>
                <w:color w:val="222222"/>
                <w:sz w:val="22"/>
                <w:shd w:val="clear" w:color="auto" w:fill="FFFFFF" w:themeFill="background1"/>
              </w:rPr>
              <w:t xml:space="preserve"> est-il parmi les 5% premier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ou dernier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nucléotides</w:t>
            </w:r>
            <w:r>
              <w:rPr>
                <w:rFonts w:ascii="Arial" w:hAnsi="Arial" w:cs="Arial"/>
                <w:color w:val="222222"/>
                <w:sz w:val="22"/>
                <w:shd w:val="clear" w:color="auto" w:fill="FFFFFF" w:themeFill="background1"/>
              </w:rPr>
              <w:t>?</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etat</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rna_id</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pairée</w:t>
            </w:r>
            <w:r>
              <w:rPr>
                <w:rFonts w:ascii="Arial" w:hAnsi="Arial" w:cs="Arial"/>
                <w:color w:val="303030"/>
                <w:sz w:val="22"/>
                <w:shd w:val="clear" w:color="auto" w:fill="FFFFFF" w:themeFill="background1"/>
              </w:rPr>
              <w:t xml:space="preserve"> par logiciel.</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L’i</w:t>
            </w:r>
            <w:r w:rsidRPr="003E103F">
              <w:rPr>
                <w:rFonts w:ascii="Times New Roman" w:hAnsi="Times New Roman" w:cs="Times New Roman"/>
                <w:shd w:val="clear" w:color="auto" w:fill="FFFFFF" w:themeFill="background1"/>
              </w:rPr>
              <w:t>dentifiant</w:t>
            </w:r>
            <w:r w:rsidRPr="00AF6D79">
              <w:rPr>
                <w:rFonts w:ascii="Arial" w:hAnsi="Arial" w:cs="Arial"/>
                <w:color w:val="303030"/>
                <w:sz w:val="22"/>
                <w:shd w:val="clear" w:color="auto" w:fill="FFFFFF" w:themeFill="background1"/>
              </w:rPr>
              <w:t xml:space="preserve"> de l’ARN dans lequel, le nucléotide se trouv</w:t>
            </w:r>
            <w:r>
              <w:rPr>
                <w:rFonts w:ascii="Arial" w:hAnsi="Arial" w:cs="Arial"/>
                <w:color w:val="303030"/>
                <w:sz w:val="22"/>
                <w:shd w:val="clear" w:color="auto" w:fill="FFFFFF" w:themeFill="background1"/>
              </w:rPr>
              <w:t>e.</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inHelice</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seq_motif3 / 5</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sidRPr="00AF6D79">
              <w:rPr>
                <w:rFonts w:ascii="Arial" w:hAnsi="Arial" w:cs="Arial"/>
                <w:color w:val="303030"/>
                <w:sz w:val="22"/>
                <w:shd w:val="clear" w:color="auto" w:fill="FFFFFF" w:themeFill="background1"/>
              </w:rPr>
              <w:t xml:space="preserve">Le nucléotide est-il </w:t>
            </w:r>
            <w:r w:rsidRPr="003E103F">
              <w:rPr>
                <w:rFonts w:ascii="Times New Roman" w:hAnsi="Times New Roman" w:cs="Times New Roman"/>
                <w:shd w:val="clear" w:color="auto" w:fill="FFFFFF" w:themeFill="background1"/>
              </w:rPr>
              <w:t>dans</w:t>
            </w:r>
            <w:r w:rsidRPr="00AF6D79">
              <w:rPr>
                <w:rFonts w:ascii="Arial" w:hAnsi="Arial" w:cs="Arial"/>
                <w:color w:val="303030"/>
                <w:sz w:val="22"/>
                <w:shd w:val="clear" w:color="auto" w:fill="FFFFFF" w:themeFill="background1"/>
              </w:rPr>
              <w:t xml:space="preserve"> une hélice de trois pair</w:t>
            </w:r>
            <w:r>
              <w:rPr>
                <w:rFonts w:ascii="Arial" w:hAnsi="Arial" w:cs="Arial"/>
                <w:color w:val="303030"/>
                <w:sz w:val="22"/>
                <w:shd w:val="clear" w:color="auto" w:fill="FFFFFF" w:themeFill="background1"/>
              </w:rPr>
              <w:t>es</w:t>
            </w:r>
            <w:r w:rsidRPr="00AF6D79">
              <w:rPr>
                <w:rFonts w:ascii="Arial" w:hAnsi="Arial" w:cs="Arial"/>
                <w:color w:val="303030"/>
                <w:sz w:val="22"/>
                <w:shd w:val="clear" w:color="auto" w:fill="FFFFFF" w:themeFill="background1"/>
              </w:rPr>
              <w:t xml:space="preserve"> de base et plus?</w:t>
            </w:r>
          </w:p>
        </w:tc>
        <w:tc>
          <w:tcPr>
            <w:tcW w:w="0" w:type="auto"/>
            <w:tcBorders>
              <w:left w:val="double" w:sz="4" w:space="0" w:color="7F7F7F" w:themeColor="text1" w:themeTint="80"/>
              <w:right w:val="threeDEmboss" w:sz="24" w:space="0" w:color="auto"/>
            </w:tcBorders>
            <w:vAlign w:val="center"/>
          </w:tcPr>
          <w:p w:rsidR="005155B3" w:rsidRPr="003E103F"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Le </w:t>
            </w:r>
            <w:r w:rsidRPr="003E103F">
              <w:rPr>
                <w:rFonts w:ascii="Times New Roman" w:hAnsi="Times New Roman" w:cs="Times New Roman"/>
                <w:shd w:val="clear" w:color="auto" w:fill="FFFFFF" w:themeFill="background1"/>
              </w:rPr>
              <w:t>motif</w:t>
            </w:r>
            <w:r w:rsidRPr="00AF6D79">
              <w:rPr>
                <w:rFonts w:ascii="Arial" w:hAnsi="Arial" w:cs="Arial"/>
                <w:color w:val="303030"/>
                <w:sz w:val="22"/>
                <w:shd w:val="clear" w:color="auto" w:fill="FFFFFF" w:themeFill="background1"/>
              </w:rPr>
              <w:t xml:space="preserve"> de séquence dans lequel le </w:t>
            </w:r>
            <w:r w:rsidRPr="003E103F">
              <w:rPr>
                <w:rFonts w:ascii="Times New Roman" w:hAnsi="Times New Roman" w:cs="Times New Roman"/>
                <w:shd w:val="clear" w:color="auto" w:fill="FFFFFF" w:themeFill="background1"/>
              </w:rPr>
              <w:t>nucléotide</w:t>
            </w:r>
            <w:r w:rsidRPr="00AF6D79">
              <w:rPr>
                <w:rFonts w:ascii="Arial" w:hAnsi="Arial" w:cs="Arial"/>
                <w:color w:val="303030"/>
                <w:sz w:val="22"/>
                <w:shd w:val="clear" w:color="auto" w:fill="FFFFFF" w:themeFill="background1"/>
              </w:rPr>
              <w:t xml:space="preserve"> se trouve</w:t>
            </w:r>
            <w:r>
              <w:rPr>
                <w:rFonts w:ascii="Arial" w:hAnsi="Arial" w:cs="Arial"/>
                <w:color w:val="303030"/>
                <w:sz w:val="22"/>
                <w:shd w:val="clear" w:color="auto" w:fill="FFFFFF" w:themeFill="background1"/>
              </w:rPr>
              <w:t>. (3/5)</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localNcmD</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sc_mcff</w:t>
            </w:r>
            <w:proofErr w:type="spellEnd"/>
            <w:r w:rsidRPr="00E10C66">
              <w:t xml:space="preserve"> / </w:t>
            </w:r>
            <w:proofErr w:type="spellStart"/>
            <w:r w:rsidRPr="00E10C66">
              <w:t>sc_so</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du nucléotide dans chaque MCN</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Arial" w:hAnsi="Arial" w:cs="Arial"/>
                <w:color w:val="303030"/>
                <w:sz w:val="22"/>
                <w:shd w:val="clear" w:color="auto" w:fill="FFFFFF" w:themeFill="background1"/>
              </w:rPr>
              <w:t>Le s</w:t>
            </w:r>
            <w:r w:rsidRPr="00AF6D79">
              <w:rPr>
                <w:rFonts w:ascii="Arial" w:hAnsi="Arial" w:cs="Arial"/>
                <w:color w:val="303030"/>
                <w:sz w:val="22"/>
                <w:shd w:val="clear" w:color="auto" w:fill="FFFFFF" w:themeFill="background1"/>
              </w:rPr>
              <w:t xml:space="preserve">core de prédiction du nucléotide dans </w:t>
            </w:r>
            <w:r w:rsidRPr="003E103F">
              <w:rPr>
                <w:rFonts w:ascii="Times New Roman" w:hAnsi="Times New Roman" w:cs="Times New Roman"/>
                <w:shd w:val="clear" w:color="auto" w:fill="FFFFFF" w:themeFill="background1"/>
              </w:rPr>
              <w:t>toutes</w:t>
            </w:r>
            <w:r w:rsidRPr="00AF6D79">
              <w:rPr>
                <w:rFonts w:ascii="Arial" w:hAnsi="Arial" w:cs="Arial"/>
                <w:color w:val="303030"/>
                <w:sz w:val="22"/>
                <w:shd w:val="clear" w:color="auto" w:fill="FFFFFF" w:themeFill="background1"/>
              </w:rPr>
              <w:t xml:space="preserve"> les SS</w:t>
            </w:r>
            <w:r>
              <w:rPr>
                <w:rFonts w:ascii="Arial" w:hAnsi="Arial" w:cs="Arial"/>
                <w:color w:val="303030"/>
                <w:sz w:val="22"/>
                <w:shd w:val="clear" w:color="auto" w:fill="FFFFFF" w:themeFill="background1"/>
              </w:rPr>
              <w:t>.</w:t>
            </w:r>
          </w:p>
        </w:tc>
      </w:tr>
      <w:tr w:rsidR="005155B3" w:rsidRPr="00C01DF0"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mfp_mcff</w:t>
            </w:r>
            <w:proofErr w:type="spellEnd"/>
            <w:r w:rsidRPr="00E10C66">
              <w:t xml:space="preserve"> / </w:t>
            </w:r>
            <w:proofErr w:type="spellStart"/>
            <w:r w:rsidRPr="00E10C66">
              <w:t>mfp_so</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sorte</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bottom w:val="threeDEmboss" w:sz="24"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Le p</w:t>
            </w:r>
            <w:r w:rsidRPr="003E103F">
              <w:rPr>
                <w:rFonts w:ascii="Times New Roman" w:hAnsi="Times New Roman" w:cs="Times New Roman"/>
                <w:shd w:val="clear" w:color="auto" w:fill="FFFFFF" w:themeFill="background1"/>
              </w:rPr>
              <w:t>artenaire</w:t>
            </w:r>
            <w:r w:rsidRPr="00AF6D79">
              <w:rPr>
                <w:rFonts w:ascii="Arial" w:hAnsi="Arial" w:cs="Arial"/>
                <w:color w:val="303030"/>
                <w:sz w:val="22"/>
                <w:shd w:val="clear" w:color="auto" w:fill="FFFFFF" w:themeFill="background1"/>
              </w:rPr>
              <w:t xml:space="preserve"> le plus fréquent</w:t>
            </w:r>
            <w:r>
              <w:rPr>
                <w:rFonts w:ascii="Arial" w:hAnsi="Arial" w:cs="Arial"/>
                <w:color w:val="303030"/>
                <w:sz w:val="22"/>
                <w:shd w:val="clear" w:color="auto" w:fill="FFFFFF" w:themeFill="background1"/>
              </w:rPr>
              <w:t>.</w:t>
            </w:r>
          </w:p>
        </w:tc>
        <w:tc>
          <w:tcPr>
            <w:tcW w:w="0" w:type="auto"/>
            <w:tcBorders>
              <w:left w:val="double" w:sz="4" w:space="0" w:color="7F7F7F" w:themeColor="text1" w:themeTint="80"/>
              <w:bottom w:val="threeDEmboss" w:sz="24" w:space="0" w:color="auto"/>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A, C, G </w:t>
            </w:r>
            <w:r w:rsidRPr="003E103F">
              <w:rPr>
                <w:rFonts w:ascii="Times New Roman" w:hAnsi="Times New Roman" w:cs="Times New Roman"/>
                <w:shd w:val="clear" w:color="auto" w:fill="FFFFFF" w:themeFill="background1"/>
              </w:rPr>
              <w:t>ou</w:t>
            </w:r>
            <w:r w:rsidRPr="00AF6D79">
              <w:rPr>
                <w:rFonts w:ascii="Arial" w:hAnsi="Arial" w:cs="Arial"/>
                <w:color w:val="303030"/>
                <w:sz w:val="22"/>
                <w:shd w:val="clear" w:color="auto" w:fill="FFFFFF" w:themeFill="background1"/>
              </w:rPr>
              <w:t xml:space="preserve"> U</w:t>
            </w:r>
          </w:p>
        </w:tc>
      </w:tr>
    </w:tbl>
    <w:p w:rsidR="005155B3" w:rsidRDefault="005155B3" w:rsidP="005155B3">
      <w:pPr>
        <w:spacing w:line="240" w:lineRule="auto"/>
        <w:jc w:val="left"/>
      </w:pPr>
      <w:r>
        <w:br w:type="page"/>
      </w:r>
    </w:p>
    <w:p w:rsidR="005155B3" w:rsidRDefault="005155B3" w:rsidP="005155B3">
      <w:pPr>
        <w:pStyle w:val="Heading2"/>
      </w:pPr>
      <w:bookmarkStart w:id="265" w:name="_Toc502671858"/>
      <w:bookmarkStart w:id="266" w:name="_Toc502671972"/>
      <w:r>
        <w:lastRenderedPageBreak/>
        <w:t>Information sur les données collectées</w:t>
      </w:r>
      <w:bookmarkEnd w:id="265"/>
      <w:bookmarkEnd w:id="266"/>
    </w:p>
    <w:p w:rsidR="005155B3" w:rsidRDefault="005155B3" w:rsidP="005155B3">
      <w:pPr>
        <w:pStyle w:val="Paragraphe"/>
      </w:pPr>
      <w:r>
        <w:t>Dans la prochaine section, j’ai fait ressortir les statistiques pertinentes de quelques champs des fichiers JSON présentés plus haut. J’ai bâti deux bases de données successivement.</w:t>
      </w:r>
    </w:p>
    <w:p w:rsidR="005155B3" w:rsidRDefault="005155B3" w:rsidP="005155B3">
      <w:pPr>
        <w:pStyle w:val="Paragraphesuite"/>
      </w:pPr>
      <w:r>
        <w:t xml:space="preserve">Dans la première que je nomme « </w:t>
      </w:r>
      <w:r w:rsidRPr="00E33F1F">
        <w:rPr>
          <w:u w:val="single"/>
        </w:rPr>
        <w:t>non filtrée</w:t>
      </w:r>
      <w:r w:rsidRPr="00CD3D66">
        <w:t xml:space="preserve"> »</w:t>
      </w:r>
      <w:r>
        <w:t>, plus de 43 000 ARN provenant de la RMDB ont servi pour ces statistiques, ce qui totalise un peu moins de 4 millions de nucléotides sondés. Pour cette base de données, la seule condition est que les ARN doivent avoir un rapport « signal sur bruit » supérieur à 1 pour être considérés.</w:t>
      </w:r>
    </w:p>
    <w:p w:rsidR="005155B3" w:rsidRDefault="005155B3" w:rsidP="005155B3">
      <w:pPr>
        <w:pStyle w:val="Paragraphesuite"/>
      </w:pPr>
      <w:r>
        <w:t xml:space="preserve">La deuxième que je nomme </w:t>
      </w:r>
      <w:r w:rsidRPr="00E33F1F">
        <w:rPr>
          <w:u w:val="single"/>
        </w:rPr>
        <w:t>filtrée</w:t>
      </w:r>
      <w:r>
        <w:t xml:space="preserve"> contient plus de 16 000 ARN. Comme expliqué plus haut, le ratio d’adénine sur le nombre de nucléotides total doit être inférieur à 50% et la moyenne des scores plus petite que 1,5.</w:t>
      </w:r>
    </w:p>
    <w:p w:rsidR="005155B3" w:rsidRPr="005B6DB0" w:rsidRDefault="005155B3" w:rsidP="005155B3">
      <w:pPr>
        <w:pStyle w:val="Paragraphesuite"/>
      </w:pPr>
      <w:r>
        <w:t xml:space="preserve">Les nucléotides analysés dans ce mémoire ont été sondés par l’agent chimique 1M7 à 24 °C dans 10 mM de </w:t>
      </w:r>
      <w:proofErr w:type="spellStart"/>
      <w:r>
        <w:t>MgCl</w:t>
      </w:r>
      <w:proofErr w:type="spellEnd"/>
      <w:r>
        <w:t xml:space="preserve"> et 50mM d’HEPES (pH8.0).</w:t>
      </w:r>
    </w:p>
    <w:p w:rsidR="005155B3" w:rsidRPr="004A315F" w:rsidRDefault="005155B3" w:rsidP="005155B3">
      <w:pPr>
        <w:pStyle w:val="Heading3"/>
      </w:pPr>
      <w:bookmarkStart w:id="267" w:name="_Toc502671859"/>
      <w:r w:rsidRPr="004A315F">
        <w:rPr>
          <w:shd w:val="clear" w:color="auto" w:fill="FFFFFF" w:themeFill="background1"/>
        </w:rPr>
        <w:t>Scores</w:t>
      </w:r>
      <w:r>
        <w:rPr>
          <w:shd w:val="clear" w:color="auto" w:fill="FFFFFF" w:themeFill="background1"/>
        </w:rPr>
        <w:t xml:space="preserve"> m</w:t>
      </w:r>
      <w:r w:rsidRPr="004A315F">
        <w:rPr>
          <w:shd w:val="clear" w:color="auto" w:fill="FFFFFF" w:themeFill="background1"/>
        </w:rPr>
        <w:t>oy</w:t>
      </w:r>
      <w:r>
        <w:rPr>
          <w:shd w:val="clear" w:color="auto" w:fill="FFFFFF" w:themeFill="background1"/>
        </w:rPr>
        <w:t>ens des valeurs de réactivité</w:t>
      </w:r>
      <w:bookmarkEnd w:id="267"/>
    </w:p>
    <w:p w:rsidR="005155B3" w:rsidRDefault="005155B3" w:rsidP="005155B3">
      <w:pPr>
        <w:pStyle w:val="Paragraphe"/>
      </w:pPr>
      <w:r>
        <w:t xml:space="preserve">Comme vous pouvez le constater dans la figure 10, la majorité des moyennes des valeurs de réactivité se trouve sous la barre des 1. Cette analyse a été faite avant l’application du filtre sur la moyenne des scores de réactivité par ARN et le contenu relatif en adénosine. </w:t>
      </w:r>
    </w:p>
    <w:p w:rsidR="005155B3"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07424" behindDoc="0" locked="0" layoutInCell="1" allowOverlap="1" wp14:anchorId="1022D367" wp14:editId="2314CF5E">
                <wp:simplePos x="0" y="0"/>
                <wp:positionH relativeFrom="margin">
                  <wp:posOffset>735330</wp:posOffset>
                </wp:positionH>
                <wp:positionV relativeFrom="paragraph">
                  <wp:posOffset>82355</wp:posOffset>
                </wp:positionV>
                <wp:extent cx="3906982" cy="468923"/>
                <wp:effectExtent l="0" t="0" r="0" b="762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6982" cy="468923"/>
                        </a:xfrm>
                        <a:prstGeom prst="rect">
                          <a:avLst/>
                        </a:prstGeom>
                        <a:solidFill>
                          <a:srgbClr val="FFFFFF"/>
                        </a:solidFill>
                        <a:ln w="9525">
                          <a:noFill/>
                          <a:miter lim="800000"/>
                          <a:headEnd/>
                          <a:tailEnd/>
                        </a:ln>
                      </wps:spPr>
                      <wps:txbx>
                        <w:txbxContent>
                          <w:p w:rsidR="005155B3" w:rsidRPr="001B398F" w:rsidRDefault="005155B3"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5155B3" w:rsidRPr="001B398F" w:rsidRDefault="005155B3"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2D367" id="Text Box 235" o:spid="_x0000_s1069" type="#_x0000_t202" style="position:absolute;left:0;text-align:left;margin-left:57.9pt;margin-top:6.5pt;width:307.65pt;height:36.9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" stroked="f">
                <v:textbox>
                  <w:txbxContent>
                    <w:p w:rsidR="005155B3" w:rsidRPr="001B398F" w:rsidRDefault="005155B3"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5155B3" w:rsidRPr="001B398F" w:rsidRDefault="005155B3"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0496" behindDoc="0" locked="0" layoutInCell="1" allowOverlap="1" wp14:anchorId="7063FE6B" wp14:editId="472454B1">
                <wp:simplePos x="0" y="0"/>
                <wp:positionH relativeFrom="margin">
                  <wp:posOffset>-35456</wp:posOffset>
                </wp:positionH>
                <wp:positionV relativeFrom="paragraph">
                  <wp:posOffset>1151003</wp:posOffset>
                </wp:positionV>
                <wp:extent cx="1116850" cy="270163"/>
                <wp:effectExtent l="4127"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6850" cy="270163"/>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Pr>
                                <w:sz w:val="18"/>
                                <w:shd w:val="clear" w:color="auto" w:fill="FFFFFF" w:themeFill="background1"/>
                              </w:rPr>
                              <w:t>Score moyen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3FE6B" id="Text Box 253" o:spid="_x0000_s1070" type="#_x0000_t202" style="position:absolute;left:0;text-align:left;margin-left:-2.8pt;margin-top:90.65pt;width:87.95pt;height:21.25pt;rotation:-90;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" stroked="f">
                <v:textbox>
                  <w:txbxContent>
                    <w:p w:rsidR="005155B3" w:rsidRPr="0047091F" w:rsidRDefault="005155B3" w:rsidP="005155B3">
                      <w:pPr>
                        <w:spacing w:line="240" w:lineRule="auto"/>
                        <w:rPr>
                          <w:sz w:val="18"/>
                        </w:rPr>
                      </w:pPr>
                      <w:r>
                        <w:rPr>
                          <w:sz w:val="18"/>
                          <w:shd w:val="clear" w:color="auto" w:fill="FFFFFF" w:themeFill="background1"/>
                        </w:rPr>
                        <w:t>Score moyen</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08448" behindDoc="0" locked="0" layoutInCell="1" allowOverlap="1" wp14:anchorId="57D1F406" wp14:editId="2C8B6F56">
                <wp:simplePos x="0" y="0"/>
                <wp:positionH relativeFrom="margin">
                  <wp:align>center</wp:align>
                </wp:positionH>
                <wp:positionV relativeFrom="paragraph">
                  <wp:posOffset>2468938</wp:posOffset>
                </wp:positionV>
                <wp:extent cx="945573" cy="270163"/>
                <wp:effectExtent l="0" t="0" r="6985" b="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73" cy="270163"/>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1F406" id="Text Box 239" o:spid="_x0000_s1071" type="#_x0000_t202" style="position:absolute;left:0;text-align:left;margin-left:0;margin-top:194.4pt;width:74.45pt;height:21.25pt;z-index:252008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" stroked="f">
                <v:textbo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7C3AF1F5" wp14:editId="7C613B49">
            <wp:extent cx="4647045" cy="2834606"/>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41558" cy="2892257"/>
                    </a:xfrm>
                    <a:prstGeom prst="rect">
                      <a:avLst/>
                    </a:prstGeom>
                    <a:noFill/>
                    <a:ln>
                      <a:noFill/>
                    </a:ln>
                  </pic:spPr>
                </pic:pic>
              </a:graphicData>
            </a:graphic>
          </wp:inline>
        </w:drawing>
      </w:r>
    </w:p>
    <w:p w:rsidR="005155B3" w:rsidRDefault="005155B3" w:rsidP="005155B3">
      <w:pPr>
        <w:pStyle w:val="Figure"/>
      </w:pPr>
      <w:bookmarkStart w:id="268" w:name="_Toc502671246"/>
      <w:r w:rsidRPr="0032646C">
        <w:rPr>
          <w:b/>
        </w:rPr>
        <w:lastRenderedPageBreak/>
        <w:t>Pour chaque ARN la moyenne des scores des valeurs de réactivité de ses nucléotides est calculée et ordonnée.</w:t>
      </w:r>
      <w:r>
        <w:t xml:space="preserve"> On remarque que peu d’ARN ont un score moyen entre 2 et 6. Ces ARN proviennent de l’ensemble non filtré.</w:t>
      </w:r>
      <w:bookmarkEnd w:id="268"/>
    </w:p>
    <w:p w:rsidR="005155B3" w:rsidRPr="00A95905"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12544" behindDoc="0" locked="0" layoutInCell="1" allowOverlap="1" wp14:anchorId="392C6651" wp14:editId="775E0292">
                <wp:simplePos x="0" y="0"/>
                <wp:positionH relativeFrom="margin">
                  <wp:align>right</wp:align>
                </wp:positionH>
                <wp:positionV relativeFrom="paragraph">
                  <wp:posOffset>2190115</wp:posOffset>
                </wp:positionV>
                <wp:extent cx="939800" cy="279400"/>
                <wp:effectExtent l="0" t="0" r="0" b="635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79400"/>
                        </a:xfrm>
                        <a:prstGeom prst="rect">
                          <a:avLst/>
                        </a:prstGeom>
                        <a:solidFill>
                          <a:srgbClr val="FFFFFF"/>
                        </a:solidFill>
                        <a:ln w="9525">
                          <a:noFill/>
                          <a:miter lim="800000"/>
                          <a:headEnd/>
                          <a:tailEnd/>
                        </a:ln>
                      </wps:spPr>
                      <wps:txbx>
                        <w:txbxContent>
                          <w:p w:rsidR="005155B3" w:rsidRPr="00D8274F" w:rsidRDefault="005155B3"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2C6651" id="Text Box 254" o:spid="_x0000_s1072" type="#_x0000_t202" style="position:absolute;left:0;text-align:left;margin-left:22.8pt;margin-top:172.45pt;width:74pt;height:22pt;z-index:252012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" stroked="f">
                <v:textbox>
                  <w:txbxContent>
                    <w:p w:rsidR="005155B3" w:rsidRPr="00D8274F" w:rsidRDefault="005155B3"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1520" behindDoc="0" locked="0" layoutInCell="1" allowOverlap="1" wp14:anchorId="6C959060" wp14:editId="40D09E19">
                <wp:simplePos x="0" y="0"/>
                <wp:positionH relativeFrom="margin">
                  <wp:posOffset>3008841</wp:posOffset>
                </wp:positionH>
                <wp:positionV relativeFrom="paragraph">
                  <wp:posOffset>1047114</wp:posOffset>
                </wp:positionV>
                <wp:extent cx="1566334" cy="278977"/>
                <wp:effectExtent l="0" t="4128" r="0" b="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1566334" cy="278977"/>
                        </a:xfrm>
                        <a:prstGeom prst="rect">
                          <a:avLst/>
                        </a:prstGeom>
                        <a:solidFill>
                          <a:srgbClr val="FFFFFF"/>
                        </a:solidFill>
                        <a:ln w="9525">
                          <a:noFill/>
                          <a:miter lim="800000"/>
                          <a:headEnd/>
                          <a:tailEnd/>
                        </a:ln>
                      </wps:spPr>
                      <wps:txbx>
                        <w:txbxContent>
                          <w:p w:rsidR="005155B3" w:rsidRPr="00D8274F" w:rsidRDefault="005155B3" w:rsidP="005155B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959060" id="Text Box 266" o:spid="_x0000_s1073" type="#_x0000_t202" style="position:absolute;left:0;text-align:left;margin-left:236.9pt;margin-top:82.45pt;width:123.35pt;height:21.95pt;rotation:-90;flip:y;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" stroked="f">
                <v:textbox>
                  <w:txbxContent>
                    <w:p w:rsidR="005155B3" w:rsidRPr="00D8274F" w:rsidRDefault="005155B3" w:rsidP="005155B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v:textbox>
                <w10:wrap anchorx="margin"/>
              </v:shape>
            </w:pict>
          </mc:Fallback>
        </mc:AlternateContent>
      </w:r>
      <w:r>
        <w:rPr>
          <w:noProof/>
        </w:rPr>
        <w:drawing>
          <wp:anchor distT="0" distB="0" distL="114300" distR="114300" simplePos="0" relativeHeight="252006400" behindDoc="0" locked="0" layoutInCell="1" allowOverlap="1" wp14:anchorId="1E4DFC3A" wp14:editId="30D1FA10">
            <wp:simplePos x="0" y="0"/>
            <wp:positionH relativeFrom="margin">
              <wp:posOffset>3669242</wp:posOffset>
            </wp:positionH>
            <wp:positionV relativeFrom="paragraph">
              <wp:posOffset>412115</wp:posOffset>
            </wp:positionV>
            <wp:extent cx="2032000" cy="1943615"/>
            <wp:effectExtent l="0" t="0" r="635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32000" cy="1943615"/>
                    </a:xfrm>
                    <a:prstGeom prst="rect">
                      <a:avLst/>
                    </a:prstGeom>
                  </pic:spPr>
                </pic:pic>
              </a:graphicData>
            </a:graphic>
            <wp14:sizeRelH relativeFrom="margin">
              <wp14:pctWidth>0</wp14:pctWidth>
            </wp14:sizeRelH>
            <wp14:sizeRelV relativeFrom="margin">
              <wp14:pctHeight>0</wp14:pctHeight>
            </wp14:sizeRelV>
          </wp:anchor>
        </w:drawing>
      </w:r>
      <w:r w:rsidRPr="00FD4766">
        <w:rPr>
          <w:noProof/>
          <w:shd w:val="clear" w:color="auto" w:fill="FFFFFF" w:themeFill="background1"/>
        </w:rPr>
        <mc:AlternateContent>
          <mc:Choice Requires="wps">
            <w:drawing>
              <wp:anchor distT="45720" distB="45720" distL="114300" distR="114300" simplePos="0" relativeHeight="252009472" behindDoc="0" locked="0" layoutInCell="1" allowOverlap="1" wp14:anchorId="02730C1C" wp14:editId="12A44EEA">
                <wp:simplePos x="0" y="0"/>
                <wp:positionH relativeFrom="margin">
                  <wp:posOffset>2040692</wp:posOffset>
                </wp:positionH>
                <wp:positionV relativeFrom="paragraph">
                  <wp:posOffset>2384763</wp:posOffset>
                </wp:positionV>
                <wp:extent cx="945662" cy="250092"/>
                <wp:effectExtent l="0" t="0" r="6985"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662" cy="250092"/>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0C1C" id="Text Box 248" o:spid="_x0000_s1074" type="#_x0000_t202" style="position:absolute;left:0;text-align:left;margin-left:160.7pt;margin-top:187.8pt;width:74.45pt;height:19.7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" stroked="f">
                <v:textbo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44741817" wp14:editId="34CCF3DC">
            <wp:extent cx="4494810" cy="2698670"/>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1562" cy="2744751"/>
                    </a:xfrm>
                    <a:prstGeom prst="rect">
                      <a:avLst/>
                    </a:prstGeom>
                    <a:noFill/>
                    <a:ln>
                      <a:noFill/>
                    </a:ln>
                  </pic:spPr>
                </pic:pic>
              </a:graphicData>
            </a:graphic>
          </wp:inline>
        </w:drawing>
      </w:r>
    </w:p>
    <w:p w:rsidR="005155B3" w:rsidRDefault="005155B3" w:rsidP="005155B3">
      <w:pPr>
        <w:pStyle w:val="Figure"/>
      </w:pPr>
      <w:bookmarkStart w:id="269" w:name="_Toc502671247"/>
      <w:r w:rsidRPr="0032646C">
        <w:rPr>
          <w:b/>
        </w:rPr>
        <w:t>La différence entre cette figure et la figure 10 est qu’ici les données proviennent de l’ensemble filtré.</w:t>
      </w:r>
      <w:r>
        <w:t xml:space="preserve"> Le filtre écarte les ARN ayant une réactivité moyenne au-dessus de 1.5, ceux ayant un contenu en adénine au-dessus de 50% et ceux ayant un rapport signal sur bruit sous 2. En plus petit à droite, se trouve la même distribution, mais représenté sous forme d’histogramme.</w:t>
      </w:r>
      <w:bookmarkEnd w:id="269"/>
    </w:p>
    <w:p w:rsidR="005155B3" w:rsidRPr="00D315CF" w:rsidRDefault="005155B3" w:rsidP="005155B3">
      <w:pPr>
        <w:pStyle w:val="Paragraphesuite"/>
      </w:pPr>
      <w:r w:rsidRPr="00CD3D66">
        <w:t>La distribution des moyennes des scores</w:t>
      </w:r>
      <w:r>
        <w:t xml:space="preserve"> de chaque ARN de l’ensemble filtré</w:t>
      </w:r>
      <w:r w:rsidRPr="00CD3D66">
        <w:t xml:space="preserve"> suit une courbe normale telle que déterminée par le test de </w:t>
      </w:r>
      <w:bookmarkStart w:id="270" w:name="_Hlk502600517"/>
      <w:r w:rsidRPr="00CD3D66">
        <w:t xml:space="preserve">Kolmogorov-Smirnov </w:t>
      </w:r>
      <w:bookmarkEnd w:id="270"/>
      <w:r>
        <w:fldChar w:fldCharType="begin"/>
      </w:r>
      <w:r>
        <w:instrText xml:space="preserve"> ADDIN EN.CITE &lt;EndNote&gt;&lt;Cite&gt;&lt;Author&gt;Marsaglia&lt;/Author&gt;&lt;Year&gt;2003&lt;/Year&gt;&lt;RecNum&gt;45&lt;/RecNum&gt;&lt;DisplayText&gt;[51]&lt;/DisplayText&gt;&lt;record&gt;&lt;rec-number&gt;45&lt;/rec-number&gt;&lt;foreign-keys&gt;&lt;key app="EN" db-id="dtftfsr24va0v2etav4psxzqwvsxe0rzvwas" timestamp="0"&gt;45&lt;/key&gt;&lt;/foreign-keys&gt;&lt;ref-type name="Journal Article"&gt;17&lt;/ref-type&gt;&lt;contributors&gt;&lt;authors&gt;&lt;author&gt;Marsaglia, George&lt;/author&gt;&lt;author&gt;Tsang, Wai Wan&lt;/author&gt;&lt;author&gt;Wang, Jingbo&lt;/author&gt;&lt;/authors&gt;&lt;/contributors&gt;&lt;titles&gt;&lt;title&gt;Evaluating Kolmogorov&amp;apos;s Distribution&lt;/title&gt;&lt;secondary-title&gt;Journal of Statistical Software&lt;/secondary-title&gt;&lt;/titles&gt;&lt;pages&gt;1-4&lt;/pages&gt;&lt;volume&gt;8&lt;/volume&gt;&lt;dates&gt;&lt;year&gt;2003&lt;/year&gt;&lt;/dates&gt;&lt;isbn&gt;6284796154565&lt;/isbn&gt;&lt;urls&gt;&lt;/urls&gt;&lt;electronic-resource-num&gt;doi:http://dx.doi.org/10.18637/jss.v008.i18&lt;/electronic-resource-num&gt;&lt;/record&gt;&lt;/Cite&gt;&lt;/EndNote&gt;</w:instrText>
      </w:r>
      <w:r>
        <w:fldChar w:fldCharType="separate"/>
      </w:r>
      <w:r>
        <w:rPr>
          <w:noProof/>
        </w:rPr>
        <w:t>[51]</w:t>
      </w:r>
      <w:r>
        <w:fldChar w:fldCharType="end"/>
      </w:r>
      <w:r>
        <w:t>.</w:t>
      </w:r>
    </w:p>
    <w:p w:rsidR="005155B3" w:rsidRDefault="005155B3" w:rsidP="005155B3">
      <w:pPr>
        <w:pStyle w:val="Heading3"/>
      </w:pPr>
      <w:bookmarkStart w:id="271" w:name="_Toc502671860"/>
      <w:r>
        <w:t>Fréquence pairée normalisée</w:t>
      </w:r>
      <w:bookmarkEnd w:id="271"/>
    </w:p>
    <w:p w:rsidR="005155B3" w:rsidRDefault="005155B3" w:rsidP="005155B3">
      <w:pPr>
        <w:pStyle w:val="Paragraphe"/>
      </w:pPr>
      <w:bookmarkStart w:id="272" w:name="_Hlk501396349"/>
      <w:r w:rsidRPr="002A1592">
        <w:t xml:space="preserve">La fréquence pairée normalisée de chaque nucléotide pour chaque logiciel de prédiction de SS représente le nombre de fois que le nucléotide est pairé en moyenne dans l’ensemble de SS. 0 représente un nucléotide jamais pairé et 1 un nucléotide toujours pairé. En moyenne, les nucléotides des SS du logiciel </w:t>
      </w:r>
      <w:proofErr w:type="spellStart"/>
      <w:r w:rsidRPr="002A1592">
        <w:t>RNAsubopt</w:t>
      </w:r>
      <w:proofErr w:type="spellEnd"/>
      <w:r w:rsidRPr="002A1592">
        <w:t xml:space="preserve"> sont pairées à 53,9288% du temps et ceux de </w:t>
      </w:r>
      <w:proofErr w:type="spellStart"/>
      <w:r w:rsidRPr="002A1592">
        <w:t>MCFlashfold</w:t>
      </w:r>
      <w:proofErr w:type="spellEnd"/>
      <w:r w:rsidRPr="002A1592">
        <w:t xml:space="preserve"> sont pairés à 87,6139% du temps.</w:t>
      </w:r>
      <w:r>
        <w:t xml:space="preserve"> Plus les nucléotides sont pairés, plus le nombre de MCN pour un ARN sera grand et plus le nombre de nucléotides qu’ils comprennent sera petit. Statistiquement, plus un MCN a de nucléotides, moins le nombre d’occurrences dans la base de données de ce MCN sera grand. Cette caractéristique est importante puisque pour </w:t>
      </w:r>
      <w:r>
        <w:lastRenderedPageBreak/>
        <w:t>déterminer la réactivité du nucléotide du MCN (lorsque la position du nucléotide lui est ajoutée), plus le nombre d’occurrences est grand plus sa puissance statistique augmente.</w:t>
      </w:r>
    </w:p>
    <w:bookmarkEnd w:id="272"/>
    <w:p w:rsidR="005155B3" w:rsidRDefault="005155B3" w:rsidP="005155B3">
      <w:pPr>
        <w:spacing w:line="240" w:lineRule="auto"/>
        <w:jc w:val="left"/>
      </w:pPr>
      <w:r>
        <w:br w:type="page"/>
      </w:r>
    </w:p>
    <w:p w:rsidR="005155B3" w:rsidRPr="008B03A0" w:rsidRDefault="005155B3" w:rsidP="005155B3">
      <w:pPr>
        <w:pStyle w:val="Heading3"/>
      </w:pPr>
      <w:bookmarkStart w:id="273" w:name="_Toc502671861"/>
      <w:r w:rsidRPr="0039533E">
        <w:lastRenderedPageBreak/>
        <w:t>Longueur</w:t>
      </w:r>
      <w:r w:rsidRPr="008B03A0">
        <w:t xml:space="preserve"> des séquences</w:t>
      </w:r>
      <w:bookmarkEnd w:id="273"/>
    </w:p>
    <w:p w:rsidR="005155B3" w:rsidRDefault="005155B3" w:rsidP="005155B3">
      <w:pPr>
        <w:pStyle w:val="Paragraphe"/>
      </w:pPr>
      <w:r>
        <w:rPr>
          <w:noProof/>
        </w:rPr>
        <mc:AlternateContent>
          <mc:Choice Requires="wps">
            <w:drawing>
              <wp:anchor distT="0" distB="0" distL="114300" distR="114300" simplePos="0" relativeHeight="252014592" behindDoc="0" locked="0" layoutInCell="1" allowOverlap="1" wp14:anchorId="35B42008" wp14:editId="5A3D95F7">
                <wp:simplePos x="0" y="0"/>
                <wp:positionH relativeFrom="page">
                  <wp:align>center</wp:align>
                </wp:positionH>
                <wp:positionV relativeFrom="paragraph">
                  <wp:posOffset>876144</wp:posOffset>
                </wp:positionV>
                <wp:extent cx="3420093" cy="1828800"/>
                <wp:effectExtent l="0" t="0" r="9525" b="7620"/>
                <wp:wrapNone/>
                <wp:docPr id="29" name="Text Box 29"/>
                <wp:cNvGraphicFramePr/>
                <a:graphic xmlns:a="http://schemas.openxmlformats.org/drawingml/2006/main">
                  <a:graphicData uri="http://schemas.microsoft.com/office/word/2010/wordprocessingShape">
                    <wps:wsp>
                      <wps:cNvSpPr txBox="1"/>
                      <wps:spPr>
                        <a:xfrm>
                          <a:off x="0" y="0"/>
                          <a:ext cx="3420093" cy="1828800"/>
                        </a:xfrm>
                        <a:prstGeom prst="rect">
                          <a:avLst/>
                        </a:prstGeom>
                        <a:solidFill>
                          <a:schemeClr val="bg1"/>
                        </a:solidFill>
                        <a:ln>
                          <a:noFill/>
                        </a:ln>
                      </wps:spPr>
                      <wps:txbx>
                        <w:txbxContent>
                          <w:p w:rsidR="005155B3" w:rsidRPr="002E3E7B" w:rsidRDefault="005155B3" w:rsidP="005155B3">
                            <w:pPr>
                              <w:pStyle w:val="Paragraphesuite"/>
                            </w:pPr>
                            <w:r w:rsidRPr="002E3E7B">
                              <w:t>Longueur des séquences de la base de données filtrée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42008" id="Text Box 29" o:spid="_x0000_s1075" type="#_x0000_t202" style="position:absolute;left:0;text-align:left;margin-left:0;margin-top:69pt;width:269.3pt;height:2in;z-index:2520145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" fillcolor="white [3212]" stroked="f">
                <v:textbox style="mso-fit-shape-to-text:t">
                  <w:txbxContent>
                    <w:p w:rsidR="005155B3" w:rsidRPr="002E3E7B" w:rsidRDefault="005155B3" w:rsidP="005155B3">
                      <w:pPr>
                        <w:pStyle w:val="Paragraphesuite"/>
                      </w:pPr>
                      <w:r w:rsidRPr="002E3E7B">
                        <w:t>Longueur des séquences de la base de données filtrée</w:t>
                      </w:r>
                    </w:p>
                  </w:txbxContent>
                </v:textbox>
                <w10:wrap anchorx="page"/>
              </v:shape>
            </w:pict>
          </mc:Fallback>
        </mc:AlternateContent>
      </w:r>
      <w:r>
        <w:t>La longueur des séquences comprend la boucle qui sert de contrôle et la séquence qui sert à l’identification. La plus petite séquence comprend 51 nucléotides et la plus grande a 131 nucléotides</w:t>
      </w:r>
      <w:r>
        <w:rPr>
          <w:noProof/>
        </w:rPr>
        <w:t xml:space="preserve">. </w:t>
      </w:r>
    </w:p>
    <w:p w:rsidR="005155B3" w:rsidRDefault="005155B3" w:rsidP="005155B3">
      <w:pPr>
        <w:pStyle w:val="Paragraphesuite"/>
        <w:jc w:val="center"/>
        <w:rPr>
          <w:lang w:val="en-CA"/>
        </w:rPr>
      </w:pPr>
      <w:r w:rsidRPr="00FD4766">
        <w:rPr>
          <w:noProof/>
          <w:shd w:val="clear" w:color="auto" w:fill="FFFFFF" w:themeFill="background1"/>
        </w:rPr>
        <mc:AlternateContent>
          <mc:Choice Requires="wps">
            <w:drawing>
              <wp:anchor distT="45720" distB="45720" distL="114300" distR="114300" simplePos="0" relativeHeight="252013568" behindDoc="0" locked="0" layoutInCell="1" allowOverlap="1" wp14:anchorId="07AF1461" wp14:editId="62AD7313">
                <wp:simplePos x="0" y="0"/>
                <wp:positionH relativeFrom="margin">
                  <wp:align>center</wp:align>
                </wp:positionH>
                <wp:positionV relativeFrom="paragraph">
                  <wp:posOffset>1939925</wp:posOffset>
                </wp:positionV>
                <wp:extent cx="1459282" cy="382044"/>
                <wp:effectExtent l="0" t="0" r="7620" b="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82" cy="382044"/>
                        </a:xfrm>
                        <a:prstGeom prst="rect">
                          <a:avLst/>
                        </a:prstGeom>
                        <a:solidFill>
                          <a:srgbClr val="FFFFFF"/>
                        </a:solidFill>
                        <a:ln w="9525">
                          <a:noFill/>
                          <a:miter lim="800000"/>
                          <a:headEnd/>
                          <a:tailEnd/>
                        </a:ln>
                      </wps:spPr>
                      <wps:txbx>
                        <w:txbxContent>
                          <w:p w:rsidR="005155B3" w:rsidRPr="00D77373" w:rsidRDefault="005155B3" w:rsidP="005155B3">
                            <w:pPr>
                              <w:rPr>
                                <w:lang w:val="en-CA"/>
                              </w:rPr>
                            </w:pPr>
                            <w:r>
                              <w:rPr>
                                <w:shd w:val="clear" w:color="auto" w:fill="FFFFFF" w:themeFill="background1"/>
                                <w:lang w:val="en-CA"/>
                              </w:rPr>
                              <w:t>Rang des séquences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1461" id="Text Box 280" o:spid="_x0000_s1076" type="#_x0000_t202" style="position:absolute;left:0;text-align:left;margin-left:0;margin-top:152.75pt;width:114.9pt;height:30.1pt;z-index:25201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" stroked="f">
                <v:textbox>
                  <w:txbxContent>
                    <w:p w:rsidR="005155B3" w:rsidRPr="00D77373" w:rsidRDefault="005155B3" w:rsidP="005155B3">
                      <w:pPr>
                        <w:rPr>
                          <w:lang w:val="en-CA"/>
                        </w:rPr>
                      </w:pPr>
                      <w:r>
                        <w:rPr>
                          <w:shd w:val="clear" w:color="auto" w:fill="FFFFFF" w:themeFill="background1"/>
                          <w:lang w:val="en-CA"/>
                        </w:rPr>
                        <w:t>Rang des séquences</w:t>
                      </w:r>
                    </w:p>
                  </w:txbxContent>
                </v:textbox>
                <w10:wrap anchorx="margin"/>
              </v:shape>
            </w:pict>
          </mc:Fallback>
        </mc:AlternateContent>
      </w:r>
      <w:r>
        <w:rPr>
          <w:noProof/>
          <w:lang w:val="en-CA"/>
        </w:rPr>
        <w:drawing>
          <wp:inline distT="0" distB="0" distL="0" distR="0" wp14:anchorId="332495B1" wp14:editId="1D8F6F76">
            <wp:extent cx="3683480" cy="219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8850" cy="2206544"/>
                    </a:xfrm>
                    <a:prstGeom prst="rect">
                      <a:avLst/>
                    </a:prstGeom>
                    <a:ln>
                      <a:noFill/>
                    </a:ln>
                    <a:effectLst>
                      <a:softEdge rad="112500"/>
                    </a:effectLst>
                  </pic:spPr>
                </pic:pic>
              </a:graphicData>
            </a:graphic>
          </wp:inline>
        </w:drawing>
      </w:r>
    </w:p>
    <w:p w:rsidR="005155B3" w:rsidRDefault="005155B3" w:rsidP="005155B3">
      <w:pPr>
        <w:pStyle w:val="Figure"/>
      </w:pPr>
      <w:bookmarkStart w:id="274" w:name="_Toc502671248"/>
      <w:r w:rsidRPr="0032646C">
        <w:rPr>
          <w:b/>
          <w:noProof/>
        </w:rPr>
        <mc:AlternateContent>
          <mc:Choice Requires="wps">
            <w:drawing>
              <wp:anchor distT="0" distB="0" distL="114300" distR="114300" simplePos="0" relativeHeight="252016640" behindDoc="0" locked="0" layoutInCell="1" allowOverlap="1" wp14:anchorId="22B3B246" wp14:editId="62CAE7F1">
                <wp:simplePos x="0" y="0"/>
                <wp:positionH relativeFrom="margin">
                  <wp:posOffset>2786817</wp:posOffset>
                </wp:positionH>
                <wp:positionV relativeFrom="paragraph">
                  <wp:posOffset>222588</wp:posOffset>
                </wp:positionV>
                <wp:extent cx="463138" cy="688769"/>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B246" id="Text Box 250" o:spid="_x0000_s1077" type="#_x0000_t202" style="position:absolute;left:0;text-align:left;margin-left:219.45pt;margin-top:17.55pt;width:36.45pt;height:54.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" filled="f" stroked="f">
                <v:textbo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Pr="0032646C">
        <w:rPr>
          <w:b/>
          <w:noProof/>
        </w:rPr>
        <mc:AlternateContent>
          <mc:Choice Requires="wps">
            <w:drawing>
              <wp:anchor distT="0" distB="0" distL="114300" distR="114300" simplePos="0" relativeHeight="252015616" behindDoc="0" locked="0" layoutInCell="1" allowOverlap="1" wp14:anchorId="1D30F174" wp14:editId="79ABAE01">
                <wp:simplePos x="0" y="0"/>
                <wp:positionH relativeFrom="margin">
                  <wp:align>left</wp:align>
                </wp:positionH>
                <wp:positionV relativeFrom="paragraph">
                  <wp:posOffset>231065</wp:posOffset>
                </wp:positionV>
                <wp:extent cx="463138" cy="688769"/>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0F174" id="Text Box 242" o:spid="_x0000_s1078" type="#_x0000_t202" style="position:absolute;left:0;text-align:left;margin-left:0;margin-top:18.2pt;width:36.45pt;height:54.25pt;z-index:252015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" filled="f" stroked="f">
                <v:textbo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32646C">
        <w:rPr>
          <w:b/>
          <w:noProof/>
          <w:lang w:val="en-CA"/>
        </w:rPr>
        <w:drawing>
          <wp:anchor distT="0" distB="0" distL="114300" distR="114300" simplePos="0" relativeHeight="252005376" behindDoc="0" locked="0" layoutInCell="1" allowOverlap="1" wp14:anchorId="4A3F456A" wp14:editId="7856C075">
            <wp:simplePos x="0" y="0"/>
            <wp:positionH relativeFrom="margin">
              <wp:posOffset>2860226</wp:posOffset>
            </wp:positionH>
            <wp:positionV relativeFrom="paragraph">
              <wp:posOffset>180356</wp:posOffset>
            </wp:positionV>
            <wp:extent cx="2992512" cy="30013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992512" cy="300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46C">
        <w:rPr>
          <w:b/>
        </w:rPr>
        <w:t>Distribution de la longueur des séquences de l’ensemble de données filtré.</w:t>
      </w:r>
      <w:r>
        <w:t xml:space="preserve"> La moyenne de la longueur est de 103.98.</w:t>
      </w:r>
      <w:bookmarkEnd w:id="274"/>
    </w:p>
    <w:p w:rsidR="005155B3" w:rsidRDefault="005155B3" w:rsidP="005155B3">
      <w:pPr>
        <w:pStyle w:val="Paragraphesuite"/>
      </w:pPr>
      <w:bookmarkStart w:id="275" w:name="_Toc500955102"/>
      <w:r>
        <w:rPr>
          <w:noProof/>
        </w:rPr>
        <w:drawing>
          <wp:inline distT="0" distB="0" distL="0" distR="0" wp14:anchorId="33223740" wp14:editId="42AE57B5">
            <wp:extent cx="2458528" cy="237444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14389" cy="2428391"/>
                    </a:xfrm>
                    <a:prstGeom prst="rect">
                      <a:avLst/>
                    </a:prstGeom>
                    <a:noFill/>
                    <a:ln>
                      <a:noFill/>
                    </a:ln>
                  </pic:spPr>
                </pic:pic>
              </a:graphicData>
            </a:graphic>
          </wp:inline>
        </w:drawing>
      </w:r>
      <w:bookmarkEnd w:id="275"/>
    </w:p>
    <w:p w:rsidR="005155B3" w:rsidRPr="006C02B9" w:rsidRDefault="005155B3" w:rsidP="005155B3">
      <w:pPr>
        <w:pStyle w:val="Figure"/>
        <w:jc w:val="left"/>
      </w:pPr>
      <w:bookmarkStart w:id="276" w:name="_Hlk501397611"/>
      <w:bookmarkStart w:id="277" w:name="_Toc502671249"/>
      <w:r w:rsidRPr="002E3E7B">
        <w:rPr>
          <w:b/>
        </w:rPr>
        <w:t xml:space="preserve">L’ARN le plus long (131 nt) à gauche (A) avec le plus petit (51 nt) à droite (B). </w:t>
      </w:r>
      <w:r>
        <w:t>Le mode couleur selon la réactivité est activé</w:t>
      </w:r>
      <w:bookmarkEnd w:id="276"/>
      <w:r>
        <w:t>. Un nucléotide bleu est réactif et un nucléotide rouge l’est peu.</w:t>
      </w:r>
      <w:bookmarkEnd w:id="277"/>
      <w:r w:rsidRPr="006C02B9">
        <w:br w:type="page"/>
      </w:r>
    </w:p>
    <w:p w:rsidR="005155B3" w:rsidRDefault="005155B3" w:rsidP="005155B3">
      <w:pPr>
        <w:pStyle w:val="Paragraphe"/>
      </w:pPr>
      <w:r>
        <w:lastRenderedPageBreak/>
        <w:t>Une amélioration possible de cet algorithme serait de mieux définir les sous-structures des jonctions.</w:t>
      </w: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D53208" w:rsidRPr="007476FB" w:rsidRDefault="005155B3" w:rsidP="007A63C0">
      <w:pPr>
        <w:rPr>
          <w:sz w:val="14"/>
        </w:rPr>
      </w:pPr>
      <w:r>
        <w:t xml:space="preserve">Une autre chose remarquable de ce tableau est l’absence de contradiction entre les deux logiciels en ce qui concerne quelle valeur de réactivité à une fréquence majoritaire pour chaque MCN. Cette caractéristique est un argument en faveur de l’hypothèse qui veut qu’en général les logiciels de prédictions de SS font des bonnes prédictions puisque </w:t>
      </w:r>
      <w:proofErr w:type="spellStart"/>
      <w:r>
        <w:t>MCFlashfold</w:t>
      </w:r>
      <w:proofErr w:type="spellEnd"/>
      <w:r>
        <w:t xml:space="preserve"> et </w:t>
      </w:r>
      <w:proofErr w:type="spellStart"/>
      <w:r>
        <w:t>RNAsubopt</w:t>
      </w:r>
      <w:proofErr w:type="spellEnd"/>
      <w:r>
        <w:t xml:space="preserve"> sont deux méthodes indépendantes de prédictions des SS</w:t>
      </w:r>
    </w:p>
    <w:sectPr w:rsidR="00D53208" w:rsidRPr="007476FB" w:rsidSect="00C01DF0">
      <w:headerReference w:type="default" r:id="rId106"/>
      <w:footerReference w:type="default" r:id="rId107"/>
      <w:pgSz w:w="12240" w:h="15840" w:code="1"/>
      <w:pgMar w:top="1559" w:right="1559" w:bottom="1559" w:left="1559" w:header="567" w:footer="567" w:gutter="0"/>
      <w:pgNumType w:fmt="lowerRoman"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0A1E" w:rsidRDefault="00620A1E" w:rsidP="00757EB9">
      <w:pPr>
        <w:spacing w:after="120" w:line="240" w:lineRule="auto"/>
      </w:pPr>
      <w:r>
        <w:separator/>
      </w:r>
    </w:p>
  </w:endnote>
  <w:endnote w:type="continuationSeparator" w:id="0">
    <w:p w:rsidR="00620A1E" w:rsidRDefault="00620A1E" w:rsidP="00757EB9">
      <w:pPr>
        <w:spacing w:after="120" w:line="240" w:lineRule="auto"/>
      </w:pPr>
      <w:r>
        <w:separator/>
      </w:r>
    </w:p>
  </w:endnote>
  <w:endnote w:type="continuationNotice" w:id="1">
    <w:p w:rsidR="00620A1E" w:rsidRDefault="00620A1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Bahnschrift SemiLight">
    <w:altName w:val="Calibri"/>
    <w:charset w:val="00"/>
    <w:family w:val="swiss"/>
    <w:pitch w:val="variable"/>
    <w:sig w:usb0="80000047"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pPr>
      <w:framePr w:wrap="around" w:vAnchor="text" w:hAnchor="margin" w:xAlign="right" w:y="1"/>
    </w:pPr>
    <w:r>
      <w:fldChar w:fldCharType="begin"/>
    </w:r>
    <w:r>
      <w:instrText xml:space="preserve">PAGE  </w:instrText>
    </w:r>
    <w:r>
      <w:fldChar w:fldCharType="separate"/>
    </w:r>
    <w:r>
      <w:rPr>
        <w:noProof/>
      </w:rPr>
      <w:t>vi</w:t>
    </w:r>
    <w:r>
      <w:fldChar w:fldCharType="end"/>
    </w:r>
  </w:p>
  <w:p w:rsidR="00F67FD5" w:rsidRDefault="00F67FD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1208351"/>
      <w:docPartObj>
        <w:docPartGallery w:val="Page Numbers (Bottom of Page)"/>
        <w:docPartUnique/>
      </w:docPartObj>
    </w:sdtPr>
    <w:sdtEndPr>
      <w:rPr>
        <w:noProof/>
      </w:rPr>
    </w:sdtEndPr>
    <w:sdtContent>
      <w:p w:rsidR="00F67FD5" w:rsidRDefault="00F67FD5">
        <w:pPr>
          <w:pStyle w:val="Footer"/>
          <w:jc w:val="center"/>
        </w:pPr>
        <w:r>
          <w:fldChar w:fldCharType="begin"/>
        </w:r>
        <w:r>
          <w:instrText xml:space="preserve"> PAGE   \* MERGEFORMAT </w:instrText>
        </w:r>
        <w:r>
          <w:fldChar w:fldCharType="separate"/>
        </w:r>
        <w:r>
          <w:rPr>
            <w:noProof/>
          </w:rPr>
          <w:t>65</w:t>
        </w:r>
        <w:r>
          <w:rPr>
            <w:noProof/>
          </w:rPr>
          <w:fldChar w:fldCharType="end"/>
        </w:r>
      </w:p>
    </w:sdtContent>
  </w:sdt>
  <w:p w:rsidR="00F67FD5" w:rsidRPr="001A1471" w:rsidRDefault="00F67FD5"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0A1E" w:rsidRDefault="00620A1E" w:rsidP="00757EB9">
      <w:pPr>
        <w:spacing w:after="120" w:line="240" w:lineRule="auto"/>
      </w:pPr>
      <w:r>
        <w:separator/>
      </w:r>
    </w:p>
  </w:footnote>
  <w:footnote w:type="continuationSeparator" w:id="0">
    <w:p w:rsidR="00620A1E" w:rsidRDefault="00620A1E" w:rsidP="00757EB9">
      <w:pPr>
        <w:spacing w:after="120" w:line="240" w:lineRule="auto"/>
      </w:pPr>
      <w:r>
        <w:separator/>
      </w:r>
    </w:p>
  </w:footnote>
  <w:footnote w:type="continuationNotice" w:id="1">
    <w:p w:rsidR="00620A1E" w:rsidRDefault="00620A1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51563C">
    <w:pPr>
      <w:framePr w:wrap="around" w:vAnchor="text" w:hAnchor="margin" w:xAlign="right" w:y="1"/>
    </w:pPr>
    <w:r>
      <w:fldChar w:fldCharType="begin"/>
    </w:r>
    <w:r>
      <w:instrText xml:space="preserve">PAGE  </w:instrText>
    </w:r>
    <w:r>
      <w:fldChar w:fldCharType="end"/>
    </w:r>
  </w:p>
  <w:p w:rsidR="00F67FD5" w:rsidRDefault="00F67FD5">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2"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703"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9"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30DB0BC9"/>
    <w:multiLevelType w:val="hybridMultilevel"/>
    <w:tmpl w:val="91D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0710EF"/>
    <w:multiLevelType w:val="hybridMultilevel"/>
    <w:tmpl w:val="D6A62FF6"/>
    <w:lvl w:ilvl="0" w:tplc="72C0C284">
      <w:start w:val="1"/>
      <w:numFmt w:val="decimal"/>
      <w:pStyle w:val="Figure"/>
      <w:suff w:val="space"/>
      <w:lvlText w:val="Figure %1."/>
      <w:lvlJc w:val="left"/>
      <w:pPr>
        <w:ind w:left="1780" w:hanging="340"/>
      </w:pPr>
      <w:rPr>
        <w:rFonts w:hint="default"/>
        <w:b w: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2"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746A0B"/>
    <w:multiLevelType w:val="hybridMultilevel"/>
    <w:tmpl w:val="ECB46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6"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19"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BC5DE5"/>
    <w:multiLevelType w:val="hybridMultilevel"/>
    <w:tmpl w:val="B2B0AF16"/>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3"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4"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27"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28"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24"/>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23"/>
  </w:num>
  <w:num w:numId="6">
    <w:abstractNumId w:val="11"/>
  </w:num>
  <w:num w:numId="7">
    <w:abstractNumId w:val="27"/>
  </w:num>
  <w:num w:numId="8">
    <w:abstractNumId w:val="6"/>
  </w:num>
  <w:num w:numId="9">
    <w:abstractNumId w:val="17"/>
  </w:num>
  <w:num w:numId="10">
    <w:abstractNumId w:val="0"/>
  </w:num>
  <w:num w:numId="11">
    <w:abstractNumId w:val="2"/>
  </w:num>
  <w:num w:numId="12">
    <w:abstractNumId w:val="7"/>
  </w:num>
  <w:num w:numId="13">
    <w:abstractNumId w:val="13"/>
  </w:num>
  <w:num w:numId="14">
    <w:abstractNumId w:val="27"/>
    <w:lvlOverride w:ilvl="0">
      <w:startOverride w:val="1"/>
    </w:lvlOverride>
  </w:num>
  <w:num w:numId="15">
    <w:abstractNumId w:val="27"/>
    <w:lvlOverride w:ilvl="0">
      <w:startOverride w:val="1"/>
    </w:lvlOverride>
  </w:num>
  <w:num w:numId="16">
    <w:abstractNumId w:val="19"/>
  </w:num>
  <w:num w:numId="17">
    <w:abstractNumId w:val="27"/>
    <w:lvlOverride w:ilvl="0">
      <w:startOverride w:val="1"/>
    </w:lvlOverride>
  </w:num>
  <w:num w:numId="18">
    <w:abstractNumId w:val="11"/>
    <w:lvlOverride w:ilvl="0">
      <w:startOverride w:val="1"/>
    </w:lvlOverride>
  </w:num>
  <w:num w:numId="19">
    <w:abstractNumId w:val="22"/>
  </w:num>
  <w:num w:numId="20">
    <w:abstractNumId w:val="15"/>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2"/>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1"/>
  </w:num>
  <w:num w:numId="30">
    <w:abstractNumId w:val="26"/>
  </w:num>
  <w:num w:numId="31">
    <w:abstractNumId w:val="11"/>
    <w:lvlOverride w:ilvl="0">
      <w:startOverride w:val="1"/>
    </w:lvlOverride>
  </w:num>
  <w:num w:numId="32">
    <w:abstractNumId w:val="19"/>
  </w:num>
  <w:num w:numId="33">
    <w:abstractNumId w:val="3"/>
  </w:num>
  <w:num w:numId="34">
    <w:abstractNumId w:val="21"/>
  </w:num>
  <w:num w:numId="35">
    <w:abstractNumId w:val="25"/>
  </w:num>
  <w:num w:numId="36">
    <w:abstractNumId w:val="9"/>
  </w:num>
  <w:num w:numId="37">
    <w:abstractNumId w:val="4"/>
  </w:num>
  <w:num w:numId="38">
    <w:abstractNumId w:val="11"/>
    <w:lvlOverride w:ilvl="0">
      <w:startOverride w:val="1"/>
    </w:lvlOverride>
  </w:num>
  <w:num w:numId="39">
    <w:abstractNumId w:val="20"/>
  </w:num>
  <w:num w:numId="40">
    <w:abstractNumId w:val="28"/>
  </w:num>
  <w:num w:numId="41">
    <w:abstractNumId w:val="16"/>
  </w:num>
  <w:num w:numId="42">
    <w:abstractNumId w:val="10"/>
  </w:num>
  <w:num w:numId="43">
    <w:abstractNumId w:val="1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6"/>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ftfsr24va0v2etav4psxzqwvsxe0rzvwas&quot;&gt;My EndNote Library Cop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record-ids&gt;&lt;/item&gt;&lt;/Libraries&gt;"/>
  </w:docVars>
  <w:rsids>
    <w:rsidRoot w:val="00C627B3"/>
    <w:rsid w:val="00000AB0"/>
    <w:rsid w:val="00002E66"/>
    <w:rsid w:val="00006700"/>
    <w:rsid w:val="0001104A"/>
    <w:rsid w:val="00013234"/>
    <w:rsid w:val="00014E0A"/>
    <w:rsid w:val="000160E0"/>
    <w:rsid w:val="00017C1D"/>
    <w:rsid w:val="00020816"/>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D301C"/>
    <w:rsid w:val="000D5EDE"/>
    <w:rsid w:val="000E1061"/>
    <w:rsid w:val="000E3A22"/>
    <w:rsid w:val="000F00D2"/>
    <w:rsid w:val="000F4C45"/>
    <w:rsid w:val="001016C0"/>
    <w:rsid w:val="00104C9F"/>
    <w:rsid w:val="0011170C"/>
    <w:rsid w:val="00114B31"/>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5051C"/>
    <w:rsid w:val="00154D0B"/>
    <w:rsid w:val="0015680C"/>
    <w:rsid w:val="00160222"/>
    <w:rsid w:val="00163D1A"/>
    <w:rsid w:val="0016760B"/>
    <w:rsid w:val="00167B6D"/>
    <w:rsid w:val="001726E7"/>
    <w:rsid w:val="00173FF5"/>
    <w:rsid w:val="0017452D"/>
    <w:rsid w:val="00176237"/>
    <w:rsid w:val="0018377E"/>
    <w:rsid w:val="00185587"/>
    <w:rsid w:val="00187F7C"/>
    <w:rsid w:val="00190D18"/>
    <w:rsid w:val="001919FD"/>
    <w:rsid w:val="00194CEC"/>
    <w:rsid w:val="00197504"/>
    <w:rsid w:val="001A083D"/>
    <w:rsid w:val="001A1471"/>
    <w:rsid w:val="001A23C0"/>
    <w:rsid w:val="001A5114"/>
    <w:rsid w:val="001A55BA"/>
    <w:rsid w:val="001B18B4"/>
    <w:rsid w:val="001B398F"/>
    <w:rsid w:val="001B3C15"/>
    <w:rsid w:val="001B4067"/>
    <w:rsid w:val="001B5A33"/>
    <w:rsid w:val="001C2231"/>
    <w:rsid w:val="001C2748"/>
    <w:rsid w:val="001C2F73"/>
    <w:rsid w:val="001C5BE9"/>
    <w:rsid w:val="001C7937"/>
    <w:rsid w:val="001D467B"/>
    <w:rsid w:val="001D5CE2"/>
    <w:rsid w:val="001E2451"/>
    <w:rsid w:val="001E25DE"/>
    <w:rsid w:val="001E4A49"/>
    <w:rsid w:val="001E4B97"/>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66DA"/>
    <w:rsid w:val="00247399"/>
    <w:rsid w:val="00250F15"/>
    <w:rsid w:val="00252121"/>
    <w:rsid w:val="00252DE1"/>
    <w:rsid w:val="002566AC"/>
    <w:rsid w:val="00261661"/>
    <w:rsid w:val="00261E08"/>
    <w:rsid w:val="002673C7"/>
    <w:rsid w:val="00267B04"/>
    <w:rsid w:val="00270C47"/>
    <w:rsid w:val="0027115C"/>
    <w:rsid w:val="00271EE0"/>
    <w:rsid w:val="00272259"/>
    <w:rsid w:val="00273608"/>
    <w:rsid w:val="00273945"/>
    <w:rsid w:val="0027499B"/>
    <w:rsid w:val="00277ABE"/>
    <w:rsid w:val="00284E29"/>
    <w:rsid w:val="0028553B"/>
    <w:rsid w:val="00286B89"/>
    <w:rsid w:val="002877D9"/>
    <w:rsid w:val="002879E0"/>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C0B68"/>
    <w:rsid w:val="002C15F5"/>
    <w:rsid w:val="002C43BC"/>
    <w:rsid w:val="002C6907"/>
    <w:rsid w:val="002C7C93"/>
    <w:rsid w:val="002D10DA"/>
    <w:rsid w:val="002D4499"/>
    <w:rsid w:val="002D61B1"/>
    <w:rsid w:val="002D64CD"/>
    <w:rsid w:val="002D7399"/>
    <w:rsid w:val="002D73E1"/>
    <w:rsid w:val="002E1F2C"/>
    <w:rsid w:val="002E23FF"/>
    <w:rsid w:val="002E3885"/>
    <w:rsid w:val="002E3E7B"/>
    <w:rsid w:val="002E4B39"/>
    <w:rsid w:val="002F0270"/>
    <w:rsid w:val="002F3917"/>
    <w:rsid w:val="002F6787"/>
    <w:rsid w:val="003017E3"/>
    <w:rsid w:val="00301C71"/>
    <w:rsid w:val="00302C55"/>
    <w:rsid w:val="0030354A"/>
    <w:rsid w:val="00305D04"/>
    <w:rsid w:val="003108E0"/>
    <w:rsid w:val="00312E2F"/>
    <w:rsid w:val="003162D7"/>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7463A"/>
    <w:rsid w:val="003770FF"/>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2AE0"/>
    <w:rsid w:val="003B616C"/>
    <w:rsid w:val="003C1DEE"/>
    <w:rsid w:val="003C2210"/>
    <w:rsid w:val="003C41A9"/>
    <w:rsid w:val="003D13EA"/>
    <w:rsid w:val="003D1833"/>
    <w:rsid w:val="003D2FBF"/>
    <w:rsid w:val="003D41DA"/>
    <w:rsid w:val="003D5A34"/>
    <w:rsid w:val="003D62C6"/>
    <w:rsid w:val="003D6558"/>
    <w:rsid w:val="003D70D6"/>
    <w:rsid w:val="003D7F6C"/>
    <w:rsid w:val="003E04CA"/>
    <w:rsid w:val="003E103F"/>
    <w:rsid w:val="003E166C"/>
    <w:rsid w:val="003E1BDF"/>
    <w:rsid w:val="003E203B"/>
    <w:rsid w:val="003E2594"/>
    <w:rsid w:val="003E301E"/>
    <w:rsid w:val="003E333F"/>
    <w:rsid w:val="003E3A6A"/>
    <w:rsid w:val="003E3B5E"/>
    <w:rsid w:val="003E6F34"/>
    <w:rsid w:val="003F3175"/>
    <w:rsid w:val="004011CD"/>
    <w:rsid w:val="00402510"/>
    <w:rsid w:val="00404DFF"/>
    <w:rsid w:val="0040697C"/>
    <w:rsid w:val="00407BBF"/>
    <w:rsid w:val="00410C59"/>
    <w:rsid w:val="00412563"/>
    <w:rsid w:val="00412FE6"/>
    <w:rsid w:val="00415646"/>
    <w:rsid w:val="00417E13"/>
    <w:rsid w:val="00424C28"/>
    <w:rsid w:val="00426504"/>
    <w:rsid w:val="004302F0"/>
    <w:rsid w:val="00431E67"/>
    <w:rsid w:val="00431E9A"/>
    <w:rsid w:val="004329A7"/>
    <w:rsid w:val="0043480F"/>
    <w:rsid w:val="0043535A"/>
    <w:rsid w:val="00437A50"/>
    <w:rsid w:val="0044108B"/>
    <w:rsid w:val="00441205"/>
    <w:rsid w:val="00444E9A"/>
    <w:rsid w:val="00446178"/>
    <w:rsid w:val="00446EBF"/>
    <w:rsid w:val="0045523F"/>
    <w:rsid w:val="00455B6F"/>
    <w:rsid w:val="00460366"/>
    <w:rsid w:val="00461195"/>
    <w:rsid w:val="00464663"/>
    <w:rsid w:val="00464E20"/>
    <w:rsid w:val="00465668"/>
    <w:rsid w:val="00466637"/>
    <w:rsid w:val="0047071D"/>
    <w:rsid w:val="0047091F"/>
    <w:rsid w:val="004709B3"/>
    <w:rsid w:val="004716DA"/>
    <w:rsid w:val="00472DC4"/>
    <w:rsid w:val="004770CB"/>
    <w:rsid w:val="00482E89"/>
    <w:rsid w:val="0048495F"/>
    <w:rsid w:val="00490E7C"/>
    <w:rsid w:val="00492A75"/>
    <w:rsid w:val="00495667"/>
    <w:rsid w:val="00496135"/>
    <w:rsid w:val="004962D3"/>
    <w:rsid w:val="0049702F"/>
    <w:rsid w:val="0049713A"/>
    <w:rsid w:val="004A2E64"/>
    <w:rsid w:val="004A2FB9"/>
    <w:rsid w:val="004A315F"/>
    <w:rsid w:val="004A3FD9"/>
    <w:rsid w:val="004A6D09"/>
    <w:rsid w:val="004B3105"/>
    <w:rsid w:val="004B3FC2"/>
    <w:rsid w:val="004B4255"/>
    <w:rsid w:val="004B78BB"/>
    <w:rsid w:val="004B7AA5"/>
    <w:rsid w:val="004B7CBE"/>
    <w:rsid w:val="004C3426"/>
    <w:rsid w:val="004C3FBD"/>
    <w:rsid w:val="004C5313"/>
    <w:rsid w:val="004C59E5"/>
    <w:rsid w:val="004C6CC2"/>
    <w:rsid w:val="004D061E"/>
    <w:rsid w:val="004D0CC1"/>
    <w:rsid w:val="004D1C02"/>
    <w:rsid w:val="004D29A9"/>
    <w:rsid w:val="004D717D"/>
    <w:rsid w:val="004D7696"/>
    <w:rsid w:val="004E0A65"/>
    <w:rsid w:val="004E3FC2"/>
    <w:rsid w:val="004E5E83"/>
    <w:rsid w:val="004E77F7"/>
    <w:rsid w:val="004F0E8F"/>
    <w:rsid w:val="004F76F6"/>
    <w:rsid w:val="004F7746"/>
    <w:rsid w:val="004F7A7B"/>
    <w:rsid w:val="00501235"/>
    <w:rsid w:val="00502059"/>
    <w:rsid w:val="005070B5"/>
    <w:rsid w:val="0051168F"/>
    <w:rsid w:val="00514C3C"/>
    <w:rsid w:val="005155B3"/>
    <w:rsid w:val="0051563C"/>
    <w:rsid w:val="00520369"/>
    <w:rsid w:val="00521564"/>
    <w:rsid w:val="00522A9F"/>
    <w:rsid w:val="00527B2B"/>
    <w:rsid w:val="00530D48"/>
    <w:rsid w:val="005316CE"/>
    <w:rsid w:val="0053210D"/>
    <w:rsid w:val="0053701E"/>
    <w:rsid w:val="005403CD"/>
    <w:rsid w:val="00540B82"/>
    <w:rsid w:val="00541A03"/>
    <w:rsid w:val="00547EA9"/>
    <w:rsid w:val="005524A2"/>
    <w:rsid w:val="00555583"/>
    <w:rsid w:val="005557C1"/>
    <w:rsid w:val="00556171"/>
    <w:rsid w:val="00556AF3"/>
    <w:rsid w:val="00557FFD"/>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DC9"/>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602F2E"/>
    <w:rsid w:val="00603633"/>
    <w:rsid w:val="00605030"/>
    <w:rsid w:val="006055AD"/>
    <w:rsid w:val="006069E1"/>
    <w:rsid w:val="00607D49"/>
    <w:rsid w:val="006104F2"/>
    <w:rsid w:val="00611A4B"/>
    <w:rsid w:val="0061207B"/>
    <w:rsid w:val="0061476F"/>
    <w:rsid w:val="0061611A"/>
    <w:rsid w:val="00616D8F"/>
    <w:rsid w:val="00620A1E"/>
    <w:rsid w:val="006215EF"/>
    <w:rsid w:val="0062167A"/>
    <w:rsid w:val="0062604A"/>
    <w:rsid w:val="006261F2"/>
    <w:rsid w:val="00636C05"/>
    <w:rsid w:val="006411C1"/>
    <w:rsid w:val="00642AC7"/>
    <w:rsid w:val="00644E77"/>
    <w:rsid w:val="0064669B"/>
    <w:rsid w:val="006501DA"/>
    <w:rsid w:val="00653B32"/>
    <w:rsid w:val="006541DB"/>
    <w:rsid w:val="00654E97"/>
    <w:rsid w:val="00655FFF"/>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10E9"/>
    <w:rsid w:val="00681AA6"/>
    <w:rsid w:val="00683123"/>
    <w:rsid w:val="00683B3B"/>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56A7"/>
    <w:rsid w:val="006C02B9"/>
    <w:rsid w:val="006C5CE1"/>
    <w:rsid w:val="006C66FC"/>
    <w:rsid w:val="006C776F"/>
    <w:rsid w:val="006D1AC3"/>
    <w:rsid w:val="006D6871"/>
    <w:rsid w:val="006D69A9"/>
    <w:rsid w:val="006E6999"/>
    <w:rsid w:val="006F2990"/>
    <w:rsid w:val="006F3A2D"/>
    <w:rsid w:val="006F66AD"/>
    <w:rsid w:val="0070012F"/>
    <w:rsid w:val="007015CF"/>
    <w:rsid w:val="00701CFF"/>
    <w:rsid w:val="00702AF8"/>
    <w:rsid w:val="0070398A"/>
    <w:rsid w:val="0070414F"/>
    <w:rsid w:val="00704557"/>
    <w:rsid w:val="00705CA1"/>
    <w:rsid w:val="00705EA7"/>
    <w:rsid w:val="0071034C"/>
    <w:rsid w:val="00711AD7"/>
    <w:rsid w:val="00715223"/>
    <w:rsid w:val="0071564D"/>
    <w:rsid w:val="0071661B"/>
    <w:rsid w:val="00716D80"/>
    <w:rsid w:val="00717D45"/>
    <w:rsid w:val="00722DF7"/>
    <w:rsid w:val="007265AE"/>
    <w:rsid w:val="00730010"/>
    <w:rsid w:val="00730246"/>
    <w:rsid w:val="007303FF"/>
    <w:rsid w:val="007306A6"/>
    <w:rsid w:val="00732179"/>
    <w:rsid w:val="00733A3B"/>
    <w:rsid w:val="00734087"/>
    <w:rsid w:val="007351AA"/>
    <w:rsid w:val="00737A1B"/>
    <w:rsid w:val="007413C1"/>
    <w:rsid w:val="00743315"/>
    <w:rsid w:val="007450A6"/>
    <w:rsid w:val="007476FB"/>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A0853"/>
    <w:rsid w:val="007A2B96"/>
    <w:rsid w:val="007A2D76"/>
    <w:rsid w:val="007A31AB"/>
    <w:rsid w:val="007A352C"/>
    <w:rsid w:val="007A41D4"/>
    <w:rsid w:val="007A4B25"/>
    <w:rsid w:val="007A58B2"/>
    <w:rsid w:val="007A63C0"/>
    <w:rsid w:val="007B06A2"/>
    <w:rsid w:val="007B0E31"/>
    <w:rsid w:val="007B2D58"/>
    <w:rsid w:val="007B36FA"/>
    <w:rsid w:val="007B411D"/>
    <w:rsid w:val="007C05EE"/>
    <w:rsid w:val="007C4F85"/>
    <w:rsid w:val="007C531F"/>
    <w:rsid w:val="007C5885"/>
    <w:rsid w:val="007D2CDE"/>
    <w:rsid w:val="007D4481"/>
    <w:rsid w:val="007D62B4"/>
    <w:rsid w:val="007D64E7"/>
    <w:rsid w:val="007D6633"/>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2CC2"/>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72AE"/>
    <w:rsid w:val="00847BCC"/>
    <w:rsid w:val="00853DDE"/>
    <w:rsid w:val="00854A07"/>
    <w:rsid w:val="0086193D"/>
    <w:rsid w:val="008623F7"/>
    <w:rsid w:val="00866EC7"/>
    <w:rsid w:val="00870084"/>
    <w:rsid w:val="00880BC1"/>
    <w:rsid w:val="0088144C"/>
    <w:rsid w:val="00883A11"/>
    <w:rsid w:val="00891C86"/>
    <w:rsid w:val="00892F93"/>
    <w:rsid w:val="00893179"/>
    <w:rsid w:val="00897A0A"/>
    <w:rsid w:val="008A281D"/>
    <w:rsid w:val="008A2CB1"/>
    <w:rsid w:val="008A5CDE"/>
    <w:rsid w:val="008A6D42"/>
    <w:rsid w:val="008A720B"/>
    <w:rsid w:val="008B03A0"/>
    <w:rsid w:val="008B175E"/>
    <w:rsid w:val="008B584C"/>
    <w:rsid w:val="008B67D5"/>
    <w:rsid w:val="008B6C80"/>
    <w:rsid w:val="008B7B4E"/>
    <w:rsid w:val="008C1F45"/>
    <w:rsid w:val="008C4093"/>
    <w:rsid w:val="008C6331"/>
    <w:rsid w:val="008C7007"/>
    <w:rsid w:val="008C7DBE"/>
    <w:rsid w:val="008D1B9D"/>
    <w:rsid w:val="008D431A"/>
    <w:rsid w:val="008D7068"/>
    <w:rsid w:val="008D7BA6"/>
    <w:rsid w:val="008E0120"/>
    <w:rsid w:val="008E03F5"/>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5CF8"/>
    <w:rsid w:val="0093691D"/>
    <w:rsid w:val="00940750"/>
    <w:rsid w:val="00942FB2"/>
    <w:rsid w:val="0094300F"/>
    <w:rsid w:val="00943416"/>
    <w:rsid w:val="00946F40"/>
    <w:rsid w:val="00950B83"/>
    <w:rsid w:val="009517FB"/>
    <w:rsid w:val="00952CEB"/>
    <w:rsid w:val="00955ADB"/>
    <w:rsid w:val="00960929"/>
    <w:rsid w:val="00961D7A"/>
    <w:rsid w:val="009647B2"/>
    <w:rsid w:val="00970D81"/>
    <w:rsid w:val="00971A5D"/>
    <w:rsid w:val="00971E81"/>
    <w:rsid w:val="00972911"/>
    <w:rsid w:val="009743FE"/>
    <w:rsid w:val="009744FB"/>
    <w:rsid w:val="00974B02"/>
    <w:rsid w:val="009777B9"/>
    <w:rsid w:val="00980828"/>
    <w:rsid w:val="00980BFA"/>
    <w:rsid w:val="0098113F"/>
    <w:rsid w:val="00984588"/>
    <w:rsid w:val="00987B72"/>
    <w:rsid w:val="00992768"/>
    <w:rsid w:val="009979F9"/>
    <w:rsid w:val="009A01C5"/>
    <w:rsid w:val="009A168D"/>
    <w:rsid w:val="009A3869"/>
    <w:rsid w:val="009A7C55"/>
    <w:rsid w:val="009B1F6A"/>
    <w:rsid w:val="009B32BA"/>
    <w:rsid w:val="009B63FB"/>
    <w:rsid w:val="009C0004"/>
    <w:rsid w:val="009C066D"/>
    <w:rsid w:val="009C4B88"/>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53AB"/>
    <w:rsid w:val="00A155D4"/>
    <w:rsid w:val="00A16DF9"/>
    <w:rsid w:val="00A1778E"/>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52620"/>
    <w:rsid w:val="00A62155"/>
    <w:rsid w:val="00A6294C"/>
    <w:rsid w:val="00A62D17"/>
    <w:rsid w:val="00A6426C"/>
    <w:rsid w:val="00A64D17"/>
    <w:rsid w:val="00A652D6"/>
    <w:rsid w:val="00A70929"/>
    <w:rsid w:val="00A77D81"/>
    <w:rsid w:val="00A80EAE"/>
    <w:rsid w:val="00A844F5"/>
    <w:rsid w:val="00A85878"/>
    <w:rsid w:val="00A86620"/>
    <w:rsid w:val="00A912D5"/>
    <w:rsid w:val="00A95905"/>
    <w:rsid w:val="00AA1CFA"/>
    <w:rsid w:val="00AA368E"/>
    <w:rsid w:val="00AA4163"/>
    <w:rsid w:val="00AA7436"/>
    <w:rsid w:val="00AB1FC1"/>
    <w:rsid w:val="00AB5B85"/>
    <w:rsid w:val="00AB6268"/>
    <w:rsid w:val="00AB62FC"/>
    <w:rsid w:val="00AB7043"/>
    <w:rsid w:val="00AB718E"/>
    <w:rsid w:val="00AB7BB6"/>
    <w:rsid w:val="00AC4965"/>
    <w:rsid w:val="00AC5D46"/>
    <w:rsid w:val="00AD0830"/>
    <w:rsid w:val="00AD2CC3"/>
    <w:rsid w:val="00AE09A5"/>
    <w:rsid w:val="00AE32EE"/>
    <w:rsid w:val="00AF3199"/>
    <w:rsid w:val="00AF5A9A"/>
    <w:rsid w:val="00AF5B4C"/>
    <w:rsid w:val="00AF6D79"/>
    <w:rsid w:val="00B008BE"/>
    <w:rsid w:val="00B0322F"/>
    <w:rsid w:val="00B07168"/>
    <w:rsid w:val="00B154F7"/>
    <w:rsid w:val="00B212ED"/>
    <w:rsid w:val="00B21BB3"/>
    <w:rsid w:val="00B24D03"/>
    <w:rsid w:val="00B30CD1"/>
    <w:rsid w:val="00B34766"/>
    <w:rsid w:val="00B37A4A"/>
    <w:rsid w:val="00B405DF"/>
    <w:rsid w:val="00B4314D"/>
    <w:rsid w:val="00B44B1B"/>
    <w:rsid w:val="00B52602"/>
    <w:rsid w:val="00B53853"/>
    <w:rsid w:val="00B53E06"/>
    <w:rsid w:val="00B54FFF"/>
    <w:rsid w:val="00B55B22"/>
    <w:rsid w:val="00B611EB"/>
    <w:rsid w:val="00B62B3A"/>
    <w:rsid w:val="00B6436A"/>
    <w:rsid w:val="00B66361"/>
    <w:rsid w:val="00B6753E"/>
    <w:rsid w:val="00B7066A"/>
    <w:rsid w:val="00B76F46"/>
    <w:rsid w:val="00B80199"/>
    <w:rsid w:val="00B83412"/>
    <w:rsid w:val="00B83EC9"/>
    <w:rsid w:val="00B84484"/>
    <w:rsid w:val="00B858C3"/>
    <w:rsid w:val="00B87038"/>
    <w:rsid w:val="00B90965"/>
    <w:rsid w:val="00B91440"/>
    <w:rsid w:val="00B9502E"/>
    <w:rsid w:val="00B96563"/>
    <w:rsid w:val="00BA1B55"/>
    <w:rsid w:val="00BA1B5B"/>
    <w:rsid w:val="00BA2A98"/>
    <w:rsid w:val="00BA42F5"/>
    <w:rsid w:val="00BA5D14"/>
    <w:rsid w:val="00BA764D"/>
    <w:rsid w:val="00BC2E75"/>
    <w:rsid w:val="00BC449E"/>
    <w:rsid w:val="00BC4D3A"/>
    <w:rsid w:val="00BC4D8C"/>
    <w:rsid w:val="00BD5C50"/>
    <w:rsid w:val="00BD660B"/>
    <w:rsid w:val="00BE0647"/>
    <w:rsid w:val="00BE2A21"/>
    <w:rsid w:val="00BE2EFD"/>
    <w:rsid w:val="00BE58D5"/>
    <w:rsid w:val="00BE69A5"/>
    <w:rsid w:val="00BF5ED3"/>
    <w:rsid w:val="00BF6284"/>
    <w:rsid w:val="00C018A9"/>
    <w:rsid w:val="00C01DF0"/>
    <w:rsid w:val="00C036B6"/>
    <w:rsid w:val="00C06ACA"/>
    <w:rsid w:val="00C0710E"/>
    <w:rsid w:val="00C11E89"/>
    <w:rsid w:val="00C13D3F"/>
    <w:rsid w:val="00C14366"/>
    <w:rsid w:val="00C20E00"/>
    <w:rsid w:val="00C26B49"/>
    <w:rsid w:val="00C36069"/>
    <w:rsid w:val="00C4196A"/>
    <w:rsid w:val="00C419DF"/>
    <w:rsid w:val="00C4423A"/>
    <w:rsid w:val="00C442A3"/>
    <w:rsid w:val="00C4542E"/>
    <w:rsid w:val="00C608D8"/>
    <w:rsid w:val="00C627B3"/>
    <w:rsid w:val="00C6544B"/>
    <w:rsid w:val="00C65564"/>
    <w:rsid w:val="00C66739"/>
    <w:rsid w:val="00C66BFE"/>
    <w:rsid w:val="00C6769A"/>
    <w:rsid w:val="00C67750"/>
    <w:rsid w:val="00C72D61"/>
    <w:rsid w:val="00C77F3A"/>
    <w:rsid w:val="00C81872"/>
    <w:rsid w:val="00C866C1"/>
    <w:rsid w:val="00C91BE6"/>
    <w:rsid w:val="00C92CD0"/>
    <w:rsid w:val="00C94030"/>
    <w:rsid w:val="00C96FF4"/>
    <w:rsid w:val="00C97C02"/>
    <w:rsid w:val="00CA0BF5"/>
    <w:rsid w:val="00CA0F58"/>
    <w:rsid w:val="00CA5E9C"/>
    <w:rsid w:val="00CC3673"/>
    <w:rsid w:val="00CC7E28"/>
    <w:rsid w:val="00CD3D66"/>
    <w:rsid w:val="00CD3E36"/>
    <w:rsid w:val="00CD6255"/>
    <w:rsid w:val="00CD76AD"/>
    <w:rsid w:val="00CE2ECA"/>
    <w:rsid w:val="00CE3915"/>
    <w:rsid w:val="00CE432C"/>
    <w:rsid w:val="00CF084A"/>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21D3"/>
    <w:rsid w:val="00D2491A"/>
    <w:rsid w:val="00D301C8"/>
    <w:rsid w:val="00D30CC9"/>
    <w:rsid w:val="00D315CF"/>
    <w:rsid w:val="00D35813"/>
    <w:rsid w:val="00D3718D"/>
    <w:rsid w:val="00D406B5"/>
    <w:rsid w:val="00D5022F"/>
    <w:rsid w:val="00D513EB"/>
    <w:rsid w:val="00D516D1"/>
    <w:rsid w:val="00D53208"/>
    <w:rsid w:val="00D56507"/>
    <w:rsid w:val="00D61673"/>
    <w:rsid w:val="00D633A3"/>
    <w:rsid w:val="00D67F3C"/>
    <w:rsid w:val="00D70566"/>
    <w:rsid w:val="00D71085"/>
    <w:rsid w:val="00D714A8"/>
    <w:rsid w:val="00D7289B"/>
    <w:rsid w:val="00D72BEE"/>
    <w:rsid w:val="00D739B1"/>
    <w:rsid w:val="00D77F45"/>
    <w:rsid w:val="00D8087F"/>
    <w:rsid w:val="00D8274F"/>
    <w:rsid w:val="00D832C4"/>
    <w:rsid w:val="00D83315"/>
    <w:rsid w:val="00D83FAB"/>
    <w:rsid w:val="00D8416E"/>
    <w:rsid w:val="00D85E5F"/>
    <w:rsid w:val="00D91395"/>
    <w:rsid w:val="00D92556"/>
    <w:rsid w:val="00D94411"/>
    <w:rsid w:val="00D94D47"/>
    <w:rsid w:val="00D95E38"/>
    <w:rsid w:val="00D97E0A"/>
    <w:rsid w:val="00D97F27"/>
    <w:rsid w:val="00DA2080"/>
    <w:rsid w:val="00DA3DC6"/>
    <w:rsid w:val="00DA3EF8"/>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F1F"/>
    <w:rsid w:val="00E342BF"/>
    <w:rsid w:val="00E35DDB"/>
    <w:rsid w:val="00E3763C"/>
    <w:rsid w:val="00E37B9B"/>
    <w:rsid w:val="00E42A91"/>
    <w:rsid w:val="00E4390B"/>
    <w:rsid w:val="00E43B73"/>
    <w:rsid w:val="00E467DB"/>
    <w:rsid w:val="00E476A9"/>
    <w:rsid w:val="00E6056A"/>
    <w:rsid w:val="00E6068A"/>
    <w:rsid w:val="00E60F33"/>
    <w:rsid w:val="00E63CE7"/>
    <w:rsid w:val="00E64D91"/>
    <w:rsid w:val="00E66CD1"/>
    <w:rsid w:val="00E77480"/>
    <w:rsid w:val="00E80AA5"/>
    <w:rsid w:val="00E8252B"/>
    <w:rsid w:val="00E83F61"/>
    <w:rsid w:val="00E844E8"/>
    <w:rsid w:val="00E87016"/>
    <w:rsid w:val="00E904F0"/>
    <w:rsid w:val="00E90CFB"/>
    <w:rsid w:val="00E94EB8"/>
    <w:rsid w:val="00E95211"/>
    <w:rsid w:val="00EA2F8D"/>
    <w:rsid w:val="00EA3D0A"/>
    <w:rsid w:val="00EA4920"/>
    <w:rsid w:val="00EA7EB2"/>
    <w:rsid w:val="00EA7F74"/>
    <w:rsid w:val="00EB181D"/>
    <w:rsid w:val="00EB32E5"/>
    <w:rsid w:val="00EB366B"/>
    <w:rsid w:val="00EB412D"/>
    <w:rsid w:val="00EB63E0"/>
    <w:rsid w:val="00EB7171"/>
    <w:rsid w:val="00EC0EC8"/>
    <w:rsid w:val="00EC1950"/>
    <w:rsid w:val="00EC1B65"/>
    <w:rsid w:val="00EC2FD0"/>
    <w:rsid w:val="00ED4B05"/>
    <w:rsid w:val="00ED574A"/>
    <w:rsid w:val="00EE19CD"/>
    <w:rsid w:val="00EF2B00"/>
    <w:rsid w:val="00EF2B88"/>
    <w:rsid w:val="00EF2C46"/>
    <w:rsid w:val="00EF439A"/>
    <w:rsid w:val="00EF5843"/>
    <w:rsid w:val="00EF5876"/>
    <w:rsid w:val="00EF7441"/>
    <w:rsid w:val="00EF7DCA"/>
    <w:rsid w:val="00F00036"/>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2B70"/>
    <w:rsid w:val="00F543CD"/>
    <w:rsid w:val="00F579FF"/>
    <w:rsid w:val="00F62A58"/>
    <w:rsid w:val="00F635E9"/>
    <w:rsid w:val="00F649FC"/>
    <w:rsid w:val="00F66232"/>
    <w:rsid w:val="00F6797F"/>
    <w:rsid w:val="00F67FD5"/>
    <w:rsid w:val="00F710AC"/>
    <w:rsid w:val="00F74350"/>
    <w:rsid w:val="00F8076A"/>
    <w:rsid w:val="00F8374B"/>
    <w:rsid w:val="00F86300"/>
    <w:rsid w:val="00F907E7"/>
    <w:rsid w:val="00F96028"/>
    <w:rsid w:val="00F9740D"/>
    <w:rsid w:val="00F97B16"/>
    <w:rsid w:val="00FA79FF"/>
    <w:rsid w:val="00FB14FA"/>
    <w:rsid w:val="00FB3EF4"/>
    <w:rsid w:val="00FB47B3"/>
    <w:rsid w:val="00FB602D"/>
    <w:rsid w:val="00FB7418"/>
    <w:rsid w:val="00FB7464"/>
    <w:rsid w:val="00FC2D7C"/>
    <w:rsid w:val="00FC500C"/>
    <w:rsid w:val="00FC6491"/>
    <w:rsid w:val="00FC6C13"/>
    <w:rsid w:val="00FD1858"/>
    <w:rsid w:val="00FD49CE"/>
    <w:rsid w:val="00FD5636"/>
    <w:rsid w:val="00FD59C3"/>
    <w:rsid w:val="00FE0299"/>
    <w:rsid w:val="00FE4C6B"/>
    <w:rsid w:val="00FF0D5F"/>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877F1A"/>
  <w15:chartTrackingRefBased/>
  <w15:docId w15:val="{42BB7E73-FBA4-498C-B3C5-CC3E8967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uiPriority w:val="1"/>
    <w:rsid w:val="00F20AEF"/>
    <w:pPr>
      <w:spacing w:before="240" w:after="60"/>
      <w:jc w:val="left"/>
      <w:outlineLvl w:val="4"/>
    </w:pPr>
    <w:rPr>
      <w:i/>
    </w:rPr>
  </w:style>
  <w:style w:type="paragraph" w:styleId="Heading6">
    <w:name w:val="heading 6"/>
    <w:basedOn w:val="Normal"/>
    <w:next w:val="Normal"/>
    <w:uiPriority w:val="1"/>
    <w:rsid w:val="00F20AEF"/>
    <w:pPr>
      <w:spacing w:before="240" w:after="60"/>
      <w:jc w:val="left"/>
      <w:outlineLvl w:val="5"/>
    </w:pPr>
    <w:rPr>
      <w:sz w:val="22"/>
    </w:rPr>
  </w:style>
  <w:style w:type="paragraph" w:styleId="Heading7">
    <w:name w:val="heading 7"/>
    <w:basedOn w:val="Normal"/>
    <w:next w:val="Normal"/>
    <w:uiPriority w:val="1"/>
    <w:rsid w:val="00F20AEF"/>
    <w:pPr>
      <w:spacing w:before="240" w:after="60"/>
      <w:jc w:val="left"/>
      <w:outlineLvl w:val="6"/>
    </w:pPr>
    <w:rPr>
      <w:sz w:val="20"/>
    </w:rPr>
  </w:style>
  <w:style w:type="paragraph" w:styleId="Heading8">
    <w:name w:val="heading 8"/>
    <w:basedOn w:val="Normal"/>
    <w:next w:val="Normal"/>
    <w:uiPriority w:val="1"/>
    <w:rsid w:val="00F20AEF"/>
    <w:pPr>
      <w:spacing w:before="240" w:after="60"/>
      <w:jc w:val="left"/>
      <w:outlineLvl w:val="7"/>
    </w:pPr>
    <w:rPr>
      <w:rFonts w:ascii="Arial" w:hAnsi="Arial"/>
      <w:i/>
      <w:sz w:val="20"/>
    </w:rPr>
  </w:style>
  <w:style w:type="paragraph" w:styleId="Heading9">
    <w:name w:val="heading 9"/>
    <w:basedOn w:val="Normal"/>
    <w:next w:val="Normal"/>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Paragraphesuite"/>
    <w:link w:val="FigureChar"/>
    <w:uiPriority w:val="1"/>
    <w:qFormat/>
    <w:rsid w:val="00540B82"/>
    <w:pPr>
      <w:numPr>
        <w:numId w:val="6"/>
      </w:numPr>
      <w:spacing w:before="0" w:after="100" w:afterAutospacing="1" w:line="240" w:lineRule="auto"/>
      <w:ind w:left="426" w:hanging="426"/>
      <w:jc w:val="both"/>
    </w:p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smallCaps/>
      <w:sz w:val="20"/>
    </w:rPr>
  </w:style>
  <w:style w:type="paragraph" w:styleId="ListParagraph">
    <w:name w:val="List Paragraph"/>
    <w:basedOn w:val="Normal"/>
    <w:uiPriority w:val="34"/>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540B82"/>
    <w:rPr>
      <w:sz w:val="24"/>
      <w:lang w:val="fr-CA" w:eastAsia="fr-FR"/>
    </w:rPr>
  </w:style>
  <w:style w:type="table" w:styleId="ListTable5Dark-Accent5">
    <w:name w:val="List Table 5 Dark Accent 5"/>
    <w:basedOn w:val="TableNormal"/>
    <w:uiPriority w:val="50"/>
    <w:rsid w:val="009C066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9C066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778641243">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ommons.wikimedia.org/"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header" Target="header8.xml"/><Relationship Id="rId84" Type="http://schemas.openxmlformats.org/officeDocument/2006/relationships/image" Target="media/image57.png"/><Relationship Id="rId89"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oleObject" Target="embeddings/oleObject1.bin"/><Relationship Id="rId107" Type="http://schemas.openxmlformats.org/officeDocument/2006/relationships/footer" Target="footer7.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footer" Target="footer5.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7.xml"/><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eader" Target="header13.xml"/><Relationship Id="rId87" Type="http://schemas.openxmlformats.org/officeDocument/2006/relationships/image" Target="media/image60.png"/><Relationship Id="rId102"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header" Target="header9.xml"/><Relationship Id="rId77" Type="http://schemas.openxmlformats.org/officeDocument/2006/relationships/header" Target="header11.xml"/><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eader" Target="header6.xm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5.png"/><Relationship Id="rId108"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eader" Target="header14.xm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footer" Target="footer6.xml"/><Relationship Id="rId106" Type="http://schemas.openxmlformats.org/officeDocument/2006/relationships/header" Target="header15.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header" Target="header12.xm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hyperlink" Target="http://eternawiki.org/wiki/index.php5/1M7"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eader" Target="header10.xml"/><Relationship Id="rId92" Type="http://schemas.openxmlformats.org/officeDocument/2006/relationships/image" Target="media/image6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C2FC9-775A-43AA-9643-9ECC37190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0</TotalTime>
  <Pages>114</Pages>
  <Words>28910</Words>
  <Characters>164788</Characters>
  <Application>Microsoft Office Word</Application>
  <DocSecurity>0</DocSecurity>
  <Lines>1373</Lines>
  <Paragraphs>386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193312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Malric Philippe</cp:lastModifiedBy>
  <cp:revision>2</cp:revision>
  <cp:lastPrinted>2017-12-29T18:26:00Z</cp:lastPrinted>
  <dcterms:created xsi:type="dcterms:W3CDTF">2018-08-03T17:36:00Z</dcterms:created>
  <dcterms:modified xsi:type="dcterms:W3CDTF">2018-08-03T17:36:00Z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